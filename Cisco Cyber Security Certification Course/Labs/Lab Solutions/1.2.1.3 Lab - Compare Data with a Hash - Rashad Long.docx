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9D69" w14:textId="7FE214E7" w:rsidR="0002636A" w:rsidRPr="009C7B23" w:rsidRDefault="00975174" w:rsidP="009C72D4">
      <w:pPr>
        <w:pStyle w:val="LabTitle"/>
        <w:rPr>
          <w:rStyle w:val="LabTitleInstVersred"/>
          <w:b/>
          <w:color w:val="auto"/>
        </w:rPr>
      </w:pPr>
      <w:r>
        <w:t>Lab</w:t>
      </w:r>
      <w:r w:rsidR="007B5099" w:rsidRPr="00FD4A68">
        <w:t xml:space="preserve"> </w:t>
      </w:r>
      <w:r w:rsidR="0002636A">
        <w:t>–</w:t>
      </w:r>
      <w:r w:rsidR="002D6C2A" w:rsidRPr="00A7495F">
        <w:t xml:space="preserve"> </w:t>
      </w:r>
      <w:r w:rsidR="006649BD">
        <w:t xml:space="preserve">Compare </w:t>
      </w:r>
      <w:r w:rsidR="006649BD" w:rsidRPr="00956488">
        <w:t>Data</w:t>
      </w:r>
      <w:r w:rsidR="006649BD">
        <w:t xml:space="preserve"> with a Hash</w:t>
      </w:r>
    </w:p>
    <w:p w14:paraId="1C5CFE62" w14:textId="77777777" w:rsidR="009D2C27" w:rsidRDefault="009D2C27" w:rsidP="00216DDE">
      <w:pPr>
        <w:pStyle w:val="LabSection"/>
        <w:outlineLvl w:val="0"/>
      </w:pPr>
      <w:r w:rsidRPr="001D11AE">
        <w:t>Objective</w:t>
      </w:r>
      <w:r w:rsidR="006E6581" w:rsidRPr="001D11AE">
        <w:t>s</w:t>
      </w:r>
    </w:p>
    <w:p w14:paraId="3697AA5A" w14:textId="77777777" w:rsidR="0002636A" w:rsidRDefault="00F33977" w:rsidP="009C72D4">
      <w:pPr>
        <w:pStyle w:val="BodyTextL25"/>
      </w:pPr>
      <w:r>
        <w:t>Use a hashing program to verify the integrity of data.</w:t>
      </w:r>
    </w:p>
    <w:p w14:paraId="736F13BC" w14:textId="77777777" w:rsidR="00C07FD9" w:rsidRDefault="009D2C27" w:rsidP="00216DDE">
      <w:pPr>
        <w:pStyle w:val="LabSection"/>
        <w:outlineLvl w:val="0"/>
      </w:pPr>
      <w:r>
        <w:t xml:space="preserve">Background </w:t>
      </w:r>
      <w:r w:rsidR="00672919">
        <w:t>/ Scenario</w:t>
      </w:r>
    </w:p>
    <w:p w14:paraId="075519B9" w14:textId="77777777" w:rsidR="00737EEE" w:rsidRDefault="003E52A0" w:rsidP="00737EEE">
      <w:pPr>
        <w:pStyle w:val="BodyTextL25"/>
      </w:pPr>
      <w:r>
        <w:t xml:space="preserve">It is important to understand when data has been corrupted or it has been tampered with. A hashing program can be used to verify if data has changed, or if it has remained the same. A hashing program </w:t>
      </w:r>
      <w:r w:rsidR="00CF35AB">
        <w:t>performs a hash function on data or a file, which returns a (usually much shorter) value. There are many different hash functions</w:t>
      </w:r>
      <w:r w:rsidR="00155AD0">
        <w:t>, some very simple and some very complex. When the same hash is performed on the same data, the value that is returned is always the same. If any change is performed on the data, the has</w:t>
      </w:r>
      <w:r w:rsidR="00913703">
        <w:t>h</w:t>
      </w:r>
      <w:r w:rsidR="00155AD0">
        <w:t xml:space="preserve"> value returned will be different.</w:t>
      </w:r>
    </w:p>
    <w:p w14:paraId="66C87C96" w14:textId="1C8D704E" w:rsidR="00A26537" w:rsidRPr="00A26537" w:rsidRDefault="00A26537" w:rsidP="00737EEE">
      <w:pPr>
        <w:pStyle w:val="BodyTextL25"/>
      </w:pPr>
      <w:r>
        <w:rPr>
          <w:b/>
        </w:rPr>
        <w:t>Note</w:t>
      </w:r>
      <w:r>
        <w:t>: You will need installation privileges and some knowledge of the process to install Windows program</w:t>
      </w:r>
      <w:r w:rsidR="00F4698A">
        <w:t>s</w:t>
      </w:r>
      <w:r>
        <w:t>.</w:t>
      </w:r>
    </w:p>
    <w:p w14:paraId="3460710B" w14:textId="77777777" w:rsidR="007D2AFE" w:rsidRDefault="007D2AFE" w:rsidP="00216DDE">
      <w:pPr>
        <w:pStyle w:val="LabSection"/>
        <w:outlineLvl w:val="0"/>
      </w:pPr>
      <w:r>
        <w:t>Required R</w:t>
      </w:r>
      <w:r w:rsidR="006E6581">
        <w:t>esources</w:t>
      </w:r>
    </w:p>
    <w:p w14:paraId="72DD71B5" w14:textId="77777777" w:rsidR="0002636A" w:rsidRDefault="007B5099" w:rsidP="0002636A">
      <w:pPr>
        <w:pStyle w:val="Bulletlevel1"/>
      </w:pPr>
      <w:r>
        <w:t xml:space="preserve">PC </w:t>
      </w:r>
      <w:r w:rsidR="0002636A">
        <w:t>with Internet access</w:t>
      </w:r>
    </w:p>
    <w:p w14:paraId="34602E3B" w14:textId="77777777" w:rsidR="008B48F0" w:rsidRPr="00D36116" w:rsidRDefault="00E7323A" w:rsidP="00D36116">
      <w:pPr>
        <w:pStyle w:val="StepHead"/>
      </w:pPr>
      <w:r w:rsidRPr="00D36116">
        <w:t>Create a Text file</w:t>
      </w:r>
    </w:p>
    <w:p w14:paraId="68DA627A" w14:textId="77777777" w:rsidR="00E7323A" w:rsidRDefault="002545E9" w:rsidP="002545E9">
      <w:pPr>
        <w:pStyle w:val="SubStepAlpha"/>
      </w:pPr>
      <w:r>
        <w:t xml:space="preserve">Search your computer for the </w:t>
      </w:r>
      <w:r w:rsidR="00913703">
        <w:t>N</w:t>
      </w:r>
      <w:r>
        <w:t>otepad program and open it.</w:t>
      </w:r>
    </w:p>
    <w:p w14:paraId="1D00C261" w14:textId="77777777" w:rsidR="002545E9" w:rsidRDefault="0096489F" w:rsidP="002545E9">
      <w:pPr>
        <w:pStyle w:val="SubStepAlpha"/>
      </w:pPr>
      <w:r>
        <w:t xml:space="preserve">Type some text in the </w:t>
      </w:r>
      <w:r w:rsidR="008A0E27">
        <w:t>program</w:t>
      </w:r>
      <w:r>
        <w:t>.</w:t>
      </w:r>
    </w:p>
    <w:p w14:paraId="412DD7D5" w14:textId="77777777" w:rsidR="0096489F" w:rsidRDefault="00D668FC" w:rsidP="0096489F">
      <w:pPr>
        <w:pStyle w:val="Visual"/>
      </w:pPr>
      <w:r>
        <w:rPr>
          <w:noProof/>
        </w:rPr>
        <w:drawing>
          <wp:inline distT="0" distB="0" distL="0" distR="0" wp14:anchorId="5AC6B1AB" wp14:editId="139AD1E7">
            <wp:extent cx="3244587" cy="2845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2678" cy="2905331"/>
                    </a:xfrm>
                    <a:prstGeom prst="rect">
                      <a:avLst/>
                    </a:prstGeom>
                  </pic:spPr>
                </pic:pic>
              </a:graphicData>
            </a:graphic>
          </wp:inline>
        </w:drawing>
      </w:r>
    </w:p>
    <w:p w14:paraId="16BDE2FE" w14:textId="77777777" w:rsidR="00D668FC" w:rsidRDefault="00D668FC" w:rsidP="00D668FC">
      <w:pPr>
        <w:pStyle w:val="SubStepAlpha"/>
      </w:pPr>
      <w:r>
        <w:t xml:space="preserve">Choose </w:t>
      </w:r>
      <w:r>
        <w:rPr>
          <w:b/>
        </w:rPr>
        <w:t>File &gt; Save</w:t>
      </w:r>
      <w:r>
        <w:t>.</w:t>
      </w:r>
    </w:p>
    <w:p w14:paraId="0DB9F13C" w14:textId="77777777" w:rsidR="00D668FC" w:rsidRDefault="00D668FC" w:rsidP="00D668FC">
      <w:pPr>
        <w:pStyle w:val="SubStepAlpha"/>
      </w:pPr>
      <w:r>
        <w:t xml:space="preserve">Navigate to </w:t>
      </w:r>
      <w:r>
        <w:rPr>
          <w:b/>
        </w:rPr>
        <w:t>Desktop</w:t>
      </w:r>
      <w:r>
        <w:t>.</w:t>
      </w:r>
    </w:p>
    <w:p w14:paraId="31683ECC" w14:textId="77777777" w:rsidR="00D668FC" w:rsidRDefault="00D668FC" w:rsidP="00D668FC">
      <w:pPr>
        <w:pStyle w:val="SubStepAlpha"/>
      </w:pPr>
      <w:r>
        <w:t xml:space="preserve">Type </w:t>
      </w:r>
      <w:r w:rsidR="00BC0DDB">
        <w:rPr>
          <w:b/>
        </w:rPr>
        <w:t>Hash</w:t>
      </w:r>
      <w:r w:rsidR="00BC0DDB">
        <w:t xml:space="preserve"> in the </w:t>
      </w:r>
      <w:r w:rsidR="00BC0DDB">
        <w:rPr>
          <w:b/>
        </w:rPr>
        <w:t>File name:</w:t>
      </w:r>
      <w:r w:rsidR="00BC0DDB">
        <w:t xml:space="preserve"> field, and click </w:t>
      </w:r>
      <w:r w:rsidR="00BC0DDB">
        <w:rPr>
          <w:b/>
        </w:rPr>
        <w:t>Save</w:t>
      </w:r>
      <w:r w:rsidR="00BC0DDB">
        <w:t>.</w:t>
      </w:r>
    </w:p>
    <w:p w14:paraId="073DF433" w14:textId="77777777" w:rsidR="00BC0DDB" w:rsidRDefault="00BC0DDB" w:rsidP="00D36116">
      <w:pPr>
        <w:pStyle w:val="StepHead"/>
      </w:pPr>
      <w:r>
        <w:lastRenderedPageBreak/>
        <w:t xml:space="preserve">Install </w:t>
      </w:r>
      <w:proofErr w:type="spellStart"/>
      <w:r>
        <w:t>HashCalc</w:t>
      </w:r>
      <w:proofErr w:type="spellEnd"/>
    </w:p>
    <w:p w14:paraId="6ECE0511" w14:textId="77777777" w:rsidR="00BC0DDB" w:rsidRDefault="00BC0DDB" w:rsidP="00CA3836">
      <w:pPr>
        <w:pStyle w:val="SubStepAlpha"/>
        <w:keepNext/>
      </w:pPr>
      <w:r>
        <w:t xml:space="preserve">Open a web browser and navigate to </w:t>
      </w:r>
      <w:hyperlink r:id="rId9" w:history="1">
        <w:r w:rsidRPr="00472AEC">
          <w:rPr>
            <w:rStyle w:val="Hyperlink"/>
          </w:rPr>
          <w:t>http://www.slavasoft.com/download.htm</w:t>
        </w:r>
      </w:hyperlink>
      <w:r>
        <w:t>.</w:t>
      </w:r>
    </w:p>
    <w:p w14:paraId="70A55462" w14:textId="77777777" w:rsidR="00BC0DDB" w:rsidRDefault="00BC0DDB" w:rsidP="001F35C8">
      <w:pPr>
        <w:pStyle w:val="Visual"/>
      </w:pPr>
      <w:r w:rsidRPr="00CA3836">
        <w:rPr>
          <w:noProof/>
        </w:rPr>
        <w:drawing>
          <wp:inline distT="0" distB="0" distL="0" distR="0" wp14:anchorId="35734A29" wp14:editId="22F0C610">
            <wp:extent cx="4423379" cy="378927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3379" cy="3789274"/>
                    </a:xfrm>
                    <a:prstGeom prst="rect">
                      <a:avLst/>
                    </a:prstGeom>
                  </pic:spPr>
                </pic:pic>
              </a:graphicData>
            </a:graphic>
          </wp:inline>
        </w:drawing>
      </w:r>
    </w:p>
    <w:p w14:paraId="11A33382" w14:textId="77777777" w:rsidR="00BC0DDB" w:rsidRDefault="007545F7" w:rsidP="00BC0DDB">
      <w:pPr>
        <w:pStyle w:val="SubStepAlpha"/>
      </w:pPr>
      <w:r>
        <w:t xml:space="preserve">Click </w:t>
      </w:r>
      <w:r>
        <w:rPr>
          <w:b/>
        </w:rPr>
        <w:t>Download</w:t>
      </w:r>
      <w:r>
        <w:t xml:space="preserve"> in the </w:t>
      </w:r>
      <w:proofErr w:type="spellStart"/>
      <w:r w:rsidR="008A0E27">
        <w:rPr>
          <w:b/>
        </w:rPr>
        <w:t>HashCalc</w:t>
      </w:r>
      <w:proofErr w:type="spellEnd"/>
      <w:r>
        <w:rPr>
          <w:b/>
        </w:rPr>
        <w:t xml:space="preserve"> 2.02</w:t>
      </w:r>
      <w:r>
        <w:t xml:space="preserve"> row.</w:t>
      </w:r>
    </w:p>
    <w:p w14:paraId="3CFBB81A" w14:textId="77777777" w:rsidR="007545F7" w:rsidRDefault="007545F7" w:rsidP="00CA3836">
      <w:pPr>
        <w:pStyle w:val="SubStepAlpha"/>
        <w:keepNext/>
      </w:pPr>
      <w:r>
        <w:t xml:space="preserve">Open the </w:t>
      </w:r>
      <w:r>
        <w:rPr>
          <w:b/>
        </w:rPr>
        <w:t>hashcalc.zip</w:t>
      </w:r>
      <w:r>
        <w:t xml:space="preserve"> file and run the </w:t>
      </w:r>
      <w:r>
        <w:rPr>
          <w:b/>
        </w:rPr>
        <w:t>setup.exe</w:t>
      </w:r>
      <w:r>
        <w:t xml:space="preserve"> file inside.</w:t>
      </w:r>
    </w:p>
    <w:p w14:paraId="1FD287ED" w14:textId="77777777" w:rsidR="007545F7" w:rsidRDefault="007545F7" w:rsidP="007545F7">
      <w:pPr>
        <w:pStyle w:val="Visual"/>
        <w:rPr>
          <w:sz w:val="20"/>
        </w:rPr>
      </w:pPr>
      <w:r>
        <w:rPr>
          <w:noProof/>
        </w:rPr>
        <w:drawing>
          <wp:inline distT="0" distB="0" distL="0" distR="0" wp14:anchorId="09EB0C03" wp14:editId="19388B69">
            <wp:extent cx="3525926" cy="271819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0609" cy="2744932"/>
                    </a:xfrm>
                    <a:prstGeom prst="rect">
                      <a:avLst/>
                    </a:prstGeom>
                  </pic:spPr>
                </pic:pic>
              </a:graphicData>
            </a:graphic>
          </wp:inline>
        </w:drawing>
      </w:r>
    </w:p>
    <w:p w14:paraId="6AB557B3" w14:textId="296D25DF" w:rsidR="007545F7" w:rsidRDefault="007545F7" w:rsidP="007545F7">
      <w:pPr>
        <w:pStyle w:val="SubStepAlpha"/>
      </w:pPr>
      <w:r>
        <w:t xml:space="preserve">Follow the installation wizard to install </w:t>
      </w:r>
      <w:proofErr w:type="spellStart"/>
      <w:r>
        <w:t>HashCalc</w:t>
      </w:r>
      <w:proofErr w:type="spellEnd"/>
      <w:r>
        <w:t>.</w:t>
      </w:r>
    </w:p>
    <w:p w14:paraId="49F26E9B" w14:textId="77777777" w:rsidR="00DC7701" w:rsidRDefault="00DC7701" w:rsidP="007545F7">
      <w:pPr>
        <w:pStyle w:val="SubStepAlpha"/>
      </w:pPr>
      <w:r>
        <w:lastRenderedPageBreak/>
        <w:t xml:space="preserve">Click </w:t>
      </w:r>
      <w:r>
        <w:rPr>
          <w:b/>
        </w:rPr>
        <w:t>Finish</w:t>
      </w:r>
      <w:r>
        <w:t xml:space="preserve"> on the last screen, and close the </w:t>
      </w:r>
      <w:r>
        <w:rPr>
          <w:b/>
        </w:rPr>
        <w:t>README</w:t>
      </w:r>
      <w:r>
        <w:t xml:space="preserve"> file if it opened. You may read the file if you wish.</w:t>
      </w:r>
    </w:p>
    <w:p w14:paraId="7489FE75" w14:textId="77777777" w:rsidR="00DC7701" w:rsidRDefault="00DC7701" w:rsidP="00CA3836">
      <w:pPr>
        <w:pStyle w:val="SubStepAlpha"/>
        <w:keepNext/>
      </w:pPr>
      <w:proofErr w:type="spellStart"/>
      <w:r>
        <w:t>HashCalc</w:t>
      </w:r>
      <w:proofErr w:type="spellEnd"/>
      <w:r>
        <w:t xml:space="preserve"> </w:t>
      </w:r>
      <w:r w:rsidR="00532BC5">
        <w:t>is now installed and running.</w:t>
      </w:r>
    </w:p>
    <w:p w14:paraId="6CF3B9A6" w14:textId="77777777" w:rsidR="00532BC5" w:rsidRDefault="00532BC5" w:rsidP="00532BC5">
      <w:pPr>
        <w:pStyle w:val="Visual"/>
        <w:rPr>
          <w:sz w:val="20"/>
        </w:rPr>
      </w:pPr>
      <w:r>
        <w:rPr>
          <w:noProof/>
        </w:rPr>
        <w:drawing>
          <wp:inline distT="0" distB="0" distL="0" distR="0" wp14:anchorId="2948F717" wp14:editId="6F3BECD1">
            <wp:extent cx="3573142" cy="436717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9706" cy="4375197"/>
                    </a:xfrm>
                    <a:prstGeom prst="rect">
                      <a:avLst/>
                    </a:prstGeom>
                  </pic:spPr>
                </pic:pic>
              </a:graphicData>
            </a:graphic>
          </wp:inline>
        </w:drawing>
      </w:r>
    </w:p>
    <w:p w14:paraId="5D260BEA" w14:textId="77777777" w:rsidR="00532BC5" w:rsidRDefault="00532BC5" w:rsidP="00D36116">
      <w:pPr>
        <w:pStyle w:val="StepHead"/>
      </w:pPr>
      <w:r>
        <w:t>C</w:t>
      </w:r>
      <w:r w:rsidR="0071666E">
        <w:t>alculate a hash of</w:t>
      </w:r>
      <w:r>
        <w:t xml:space="preserve"> the Hash.txt file </w:t>
      </w:r>
    </w:p>
    <w:p w14:paraId="17A3FE88" w14:textId="77777777" w:rsidR="00B303C8" w:rsidRDefault="00B303C8" w:rsidP="00B303C8">
      <w:pPr>
        <w:pStyle w:val="SubStepAlpha"/>
      </w:pPr>
      <w:r>
        <w:t xml:space="preserve">Set the following items in </w:t>
      </w:r>
      <w:proofErr w:type="spellStart"/>
      <w:r>
        <w:t>HashCalc</w:t>
      </w:r>
      <w:proofErr w:type="spellEnd"/>
      <w:r>
        <w:t>:</w:t>
      </w:r>
    </w:p>
    <w:p w14:paraId="096857D0" w14:textId="77777777" w:rsidR="00B303C8" w:rsidRDefault="00B303C8" w:rsidP="00B303C8">
      <w:pPr>
        <w:pStyle w:val="SubStepNum"/>
      </w:pPr>
      <w:r>
        <w:t xml:space="preserve">Data Format: </w:t>
      </w:r>
      <w:r>
        <w:rPr>
          <w:b/>
        </w:rPr>
        <w:t>File</w:t>
      </w:r>
      <w:r w:rsidR="00E63ED3">
        <w:t>.</w:t>
      </w:r>
    </w:p>
    <w:p w14:paraId="02FD8714" w14:textId="77777777" w:rsidR="00B303C8" w:rsidRDefault="00B303C8" w:rsidP="00B303C8">
      <w:pPr>
        <w:pStyle w:val="SubStepNum"/>
      </w:pPr>
      <w:r>
        <w:t xml:space="preserve">Data: Click the </w:t>
      </w:r>
      <w:r>
        <w:rPr>
          <w:b/>
        </w:rPr>
        <w:t>…</w:t>
      </w:r>
      <w:r>
        <w:t xml:space="preserve"> button next to the Data field, navigate to the </w:t>
      </w:r>
      <w:r>
        <w:rPr>
          <w:b/>
        </w:rPr>
        <w:t>Desktop</w:t>
      </w:r>
      <w:r>
        <w:t xml:space="preserve"> and choose the </w:t>
      </w:r>
      <w:r>
        <w:rPr>
          <w:b/>
        </w:rPr>
        <w:t>Hash.txt</w:t>
      </w:r>
      <w:r>
        <w:t xml:space="preserve"> file.</w:t>
      </w:r>
    </w:p>
    <w:p w14:paraId="5333CCCD" w14:textId="77777777" w:rsidR="00B303C8" w:rsidRDefault="00B303C8" w:rsidP="00B303C8">
      <w:pPr>
        <w:pStyle w:val="SubStepNum"/>
      </w:pPr>
      <w:r>
        <w:t xml:space="preserve">Uncheck </w:t>
      </w:r>
      <w:r>
        <w:rPr>
          <w:b/>
        </w:rPr>
        <w:t>HMAC</w:t>
      </w:r>
      <w:r w:rsidR="00E63ED3">
        <w:t>.</w:t>
      </w:r>
    </w:p>
    <w:p w14:paraId="0544B9B5" w14:textId="77777777" w:rsidR="00E63ED3" w:rsidRDefault="00E63ED3" w:rsidP="00B303C8">
      <w:pPr>
        <w:pStyle w:val="SubStepNum"/>
      </w:pPr>
      <w:r>
        <w:t xml:space="preserve">Uncheck all hash types except </w:t>
      </w:r>
      <w:r>
        <w:rPr>
          <w:b/>
        </w:rPr>
        <w:t>MD5</w:t>
      </w:r>
      <w:r>
        <w:t>.</w:t>
      </w:r>
    </w:p>
    <w:p w14:paraId="38950815" w14:textId="77777777" w:rsidR="00E63ED3" w:rsidRDefault="00E63ED3" w:rsidP="00E63ED3">
      <w:pPr>
        <w:pStyle w:val="SubStepAlpha"/>
      </w:pPr>
      <w:r>
        <w:t xml:space="preserve">Click the </w:t>
      </w:r>
      <w:r>
        <w:rPr>
          <w:b/>
        </w:rPr>
        <w:t>Calculate</w:t>
      </w:r>
      <w:r>
        <w:t xml:space="preserve"> button.</w:t>
      </w:r>
    </w:p>
    <w:p w14:paraId="4863D15D" w14:textId="77777777" w:rsidR="00E63ED3" w:rsidRDefault="00E63ED3" w:rsidP="00E63ED3">
      <w:pPr>
        <w:pStyle w:val="SubStepAlpha"/>
        <w:numPr>
          <w:ilvl w:val="0"/>
          <w:numId w:val="0"/>
        </w:numPr>
        <w:ind w:left="720"/>
      </w:pPr>
      <w:r>
        <w:t xml:space="preserve">What is the value next to </w:t>
      </w:r>
      <w:r>
        <w:rPr>
          <w:b/>
        </w:rPr>
        <w:t>MD5</w:t>
      </w:r>
      <w:r>
        <w:t>?</w:t>
      </w:r>
    </w:p>
    <w:p w14:paraId="2979B66C" w14:textId="4B50D3CD" w:rsidR="002E5C84" w:rsidRDefault="002E5C84" w:rsidP="00E63ED3">
      <w:pPr>
        <w:pStyle w:val="SubStepAlpha"/>
        <w:numPr>
          <w:ilvl w:val="0"/>
          <w:numId w:val="0"/>
        </w:numPr>
        <w:ind w:left="720"/>
      </w:pPr>
      <w:r w:rsidRPr="002E5C84">
        <w:t>e189248d1b8a9e870cb14faec65e14e6</w:t>
      </w:r>
    </w:p>
    <w:p w14:paraId="3863BE6B" w14:textId="77777777" w:rsidR="00E63ED3" w:rsidRDefault="00E63ED3" w:rsidP="00E63ED3">
      <w:pPr>
        <w:pStyle w:val="SubStepAlpha"/>
        <w:numPr>
          <w:ilvl w:val="0"/>
          <w:numId w:val="0"/>
        </w:numPr>
        <w:ind w:left="720"/>
      </w:pPr>
      <w:r>
        <w:t>____________________________________________________________________________________</w:t>
      </w:r>
    </w:p>
    <w:p w14:paraId="67EE1520" w14:textId="77777777" w:rsidR="00D36116" w:rsidRDefault="00D36116" w:rsidP="00D36116">
      <w:pPr>
        <w:pStyle w:val="StepHead"/>
      </w:pPr>
      <w:r>
        <w:t>Make a change to the Hash.txt file</w:t>
      </w:r>
    </w:p>
    <w:p w14:paraId="33AD61D0" w14:textId="77777777" w:rsidR="00D36116" w:rsidRDefault="00F764BB" w:rsidP="00D36116">
      <w:pPr>
        <w:pStyle w:val="SubStepAlpha"/>
      </w:pPr>
      <w:r>
        <w:t xml:space="preserve">Navigate to the </w:t>
      </w:r>
      <w:r>
        <w:rPr>
          <w:b/>
        </w:rPr>
        <w:t>Desktop</w:t>
      </w:r>
      <w:r>
        <w:t xml:space="preserve"> and open the </w:t>
      </w:r>
      <w:r>
        <w:rPr>
          <w:b/>
        </w:rPr>
        <w:t>Hash.txt</w:t>
      </w:r>
      <w:r>
        <w:t xml:space="preserve"> file.</w:t>
      </w:r>
    </w:p>
    <w:p w14:paraId="1D8E45B3" w14:textId="77777777" w:rsidR="00F764BB" w:rsidRDefault="00F764BB" w:rsidP="00D36116">
      <w:pPr>
        <w:pStyle w:val="SubStepAlpha"/>
      </w:pPr>
      <w:r>
        <w:t>Make a minor change to the text, such as deleting a letter, or adding a space or period.</w:t>
      </w:r>
    </w:p>
    <w:p w14:paraId="7614B566" w14:textId="77777777" w:rsidR="00F764BB" w:rsidRDefault="00F764BB" w:rsidP="00D36116">
      <w:pPr>
        <w:pStyle w:val="SubStepAlpha"/>
      </w:pPr>
      <w:r>
        <w:lastRenderedPageBreak/>
        <w:t xml:space="preserve">Click </w:t>
      </w:r>
      <w:r>
        <w:rPr>
          <w:b/>
        </w:rPr>
        <w:t>File &gt; Save</w:t>
      </w:r>
      <w:r w:rsidR="0026770B">
        <w:t xml:space="preserve">, and close </w:t>
      </w:r>
      <w:r w:rsidR="0026770B">
        <w:rPr>
          <w:b/>
        </w:rPr>
        <w:t>Notepad</w:t>
      </w:r>
      <w:r w:rsidR="0026770B">
        <w:t>.</w:t>
      </w:r>
    </w:p>
    <w:p w14:paraId="137FEDF0" w14:textId="77777777" w:rsidR="0026770B" w:rsidRDefault="00B80B7E" w:rsidP="00B80B7E">
      <w:pPr>
        <w:pStyle w:val="StepHead"/>
      </w:pPr>
      <w:r>
        <w:t>Calculate a new hash of the Hash.txt file</w:t>
      </w:r>
    </w:p>
    <w:p w14:paraId="2DD7C89C" w14:textId="77777777" w:rsidR="00B80B7E" w:rsidRDefault="00B80B7E" w:rsidP="00B80B7E">
      <w:pPr>
        <w:pStyle w:val="SubStepAlpha"/>
      </w:pPr>
      <w:r>
        <w:t xml:space="preserve">Click the </w:t>
      </w:r>
      <w:r>
        <w:rPr>
          <w:b/>
        </w:rPr>
        <w:t>Calculate</w:t>
      </w:r>
      <w:r>
        <w:t xml:space="preserve"> button in </w:t>
      </w:r>
      <w:proofErr w:type="spellStart"/>
      <w:r>
        <w:t>HashCalc</w:t>
      </w:r>
      <w:proofErr w:type="spellEnd"/>
      <w:r>
        <w:t xml:space="preserve"> again.</w:t>
      </w:r>
    </w:p>
    <w:p w14:paraId="4A37D9E5" w14:textId="77777777" w:rsidR="00B80B7E" w:rsidRDefault="00B80B7E" w:rsidP="008B2185">
      <w:pPr>
        <w:pStyle w:val="SubStepAlpha"/>
        <w:numPr>
          <w:ilvl w:val="0"/>
          <w:numId w:val="0"/>
        </w:numPr>
        <w:ind w:left="720"/>
      </w:pPr>
      <w:r>
        <w:t xml:space="preserve">What is the value next to </w:t>
      </w:r>
      <w:r w:rsidRPr="00B80B7E">
        <w:rPr>
          <w:b/>
        </w:rPr>
        <w:t>MD5</w:t>
      </w:r>
      <w:r>
        <w:t>?</w:t>
      </w:r>
    </w:p>
    <w:p w14:paraId="5E92D6C2" w14:textId="4CB8707C" w:rsidR="00FC4CF1" w:rsidRDefault="00FC4CF1" w:rsidP="008B2185">
      <w:pPr>
        <w:pStyle w:val="SubStepAlpha"/>
        <w:numPr>
          <w:ilvl w:val="0"/>
          <w:numId w:val="0"/>
        </w:numPr>
        <w:ind w:left="720"/>
      </w:pPr>
      <w:r w:rsidRPr="00FC4CF1">
        <w:t>77493ec796ed066553399572d3ce8e24</w:t>
      </w:r>
    </w:p>
    <w:p w14:paraId="5BAEFC22" w14:textId="77777777" w:rsidR="00B80B7E" w:rsidRDefault="00B80B7E" w:rsidP="00B80B7E">
      <w:pPr>
        <w:pStyle w:val="SubStepAlpha"/>
        <w:numPr>
          <w:ilvl w:val="0"/>
          <w:numId w:val="0"/>
        </w:numPr>
        <w:ind w:left="720"/>
      </w:pPr>
      <w:r>
        <w:t>____________________________________________________________________________________</w:t>
      </w:r>
    </w:p>
    <w:p w14:paraId="4CEBF8D7" w14:textId="77777777" w:rsidR="00B80B7E" w:rsidRDefault="008B2185" w:rsidP="00B80B7E">
      <w:pPr>
        <w:pStyle w:val="SubStepAlpha"/>
        <w:numPr>
          <w:ilvl w:val="0"/>
          <w:numId w:val="0"/>
        </w:numPr>
        <w:ind w:left="720"/>
      </w:pPr>
      <w:r>
        <w:t>Is the value different from the value recorded in Step 3?</w:t>
      </w:r>
    </w:p>
    <w:p w14:paraId="166827E8" w14:textId="3E4E4C72" w:rsidR="00FC4CF1" w:rsidRDefault="00FC4CF1" w:rsidP="00B80B7E">
      <w:pPr>
        <w:pStyle w:val="SubStepAlpha"/>
        <w:numPr>
          <w:ilvl w:val="0"/>
          <w:numId w:val="0"/>
        </w:numPr>
        <w:ind w:left="720"/>
      </w:pPr>
      <w:r>
        <w:t>yes</w:t>
      </w:r>
    </w:p>
    <w:p w14:paraId="13B63137" w14:textId="77777777" w:rsidR="008B2185" w:rsidRDefault="008B2185" w:rsidP="008B2185">
      <w:pPr>
        <w:pStyle w:val="SubStepAlpha"/>
        <w:numPr>
          <w:ilvl w:val="0"/>
          <w:numId w:val="0"/>
        </w:numPr>
        <w:ind w:left="720"/>
      </w:pPr>
      <w:r>
        <w:t>____________________________________________________________________________________</w:t>
      </w:r>
    </w:p>
    <w:p w14:paraId="1B0F4547" w14:textId="77777777" w:rsidR="008B2185" w:rsidRDefault="00CE240B" w:rsidP="00CE240B">
      <w:pPr>
        <w:pStyle w:val="SubStepAlpha"/>
      </w:pPr>
      <w:r>
        <w:t>Place a check mark next to all of the hash types.</w:t>
      </w:r>
    </w:p>
    <w:p w14:paraId="33E180FF" w14:textId="77777777" w:rsidR="00CE240B" w:rsidRDefault="00CE240B" w:rsidP="00CE240B">
      <w:pPr>
        <w:pStyle w:val="SubStepAlpha"/>
      </w:pPr>
      <w:r>
        <w:t xml:space="preserve">Click </w:t>
      </w:r>
      <w:r>
        <w:rPr>
          <w:b/>
        </w:rPr>
        <w:t>Calculate</w:t>
      </w:r>
      <w:r>
        <w:t>.</w:t>
      </w:r>
    </w:p>
    <w:p w14:paraId="6D1E860F" w14:textId="77777777" w:rsidR="00CE240B" w:rsidRDefault="00CE240B" w:rsidP="00CE240B">
      <w:pPr>
        <w:pStyle w:val="SubStepAlpha"/>
      </w:pPr>
      <w:r>
        <w:t>Notice that many of the hash types create a hash of a different length. Why?</w:t>
      </w:r>
    </w:p>
    <w:p w14:paraId="4FEC8F70" w14:textId="3051B02A" w:rsidR="009E1FA9" w:rsidRDefault="009E1FA9" w:rsidP="00CE240B">
      <w:pPr>
        <w:pStyle w:val="SubStepAlpha"/>
      </w:pPr>
      <w:r>
        <w:t xml:space="preserve">Because they use different Hashing techniques. </w:t>
      </w:r>
    </w:p>
    <w:p w14:paraId="60488FEF" w14:textId="04F656E8" w:rsidR="00CE240B" w:rsidRPr="009C7B23" w:rsidRDefault="00CE240B" w:rsidP="00CE240B">
      <w:pPr>
        <w:pStyle w:val="SubStepAlpha"/>
        <w:numPr>
          <w:ilvl w:val="0"/>
          <w:numId w:val="0"/>
        </w:numPr>
        <w:ind w:left="720"/>
        <w:rPr>
          <w:rStyle w:val="AnswerGray"/>
          <w:shd w:val="clear" w:color="auto" w:fill="auto"/>
        </w:rPr>
      </w:pPr>
      <w:r>
        <w:t>____________________________________________________________________________________</w:t>
      </w:r>
    </w:p>
    <w:sectPr w:rsidR="00CE240B" w:rsidRPr="009C7B23"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042C2" w14:textId="77777777" w:rsidR="0031635B" w:rsidRDefault="0031635B" w:rsidP="0090659A">
      <w:pPr>
        <w:spacing w:after="0" w:line="240" w:lineRule="auto"/>
      </w:pPr>
      <w:r>
        <w:separator/>
      </w:r>
    </w:p>
    <w:p w14:paraId="0FCDF561" w14:textId="77777777" w:rsidR="0031635B" w:rsidRDefault="0031635B"/>
    <w:p w14:paraId="6B4B491A" w14:textId="77777777" w:rsidR="0031635B" w:rsidRDefault="0031635B"/>
    <w:p w14:paraId="4240537F" w14:textId="77777777" w:rsidR="0031635B" w:rsidRDefault="0031635B"/>
    <w:p w14:paraId="38CFFC17" w14:textId="77777777" w:rsidR="0031635B" w:rsidRDefault="0031635B"/>
  </w:endnote>
  <w:endnote w:type="continuationSeparator" w:id="0">
    <w:p w14:paraId="050305F9" w14:textId="77777777" w:rsidR="0031635B" w:rsidRDefault="0031635B" w:rsidP="0090659A">
      <w:pPr>
        <w:spacing w:after="0" w:line="240" w:lineRule="auto"/>
      </w:pPr>
      <w:r>
        <w:continuationSeparator/>
      </w:r>
    </w:p>
    <w:p w14:paraId="6008D59B" w14:textId="77777777" w:rsidR="0031635B" w:rsidRDefault="0031635B"/>
    <w:p w14:paraId="4DF78555" w14:textId="77777777" w:rsidR="0031635B" w:rsidRDefault="0031635B"/>
    <w:p w14:paraId="2BC2E88B" w14:textId="77777777" w:rsidR="0031635B" w:rsidRDefault="0031635B"/>
    <w:p w14:paraId="6F5FEE17" w14:textId="77777777" w:rsidR="0031635B" w:rsidRDefault="003163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4E36" w14:textId="7BAECB5F" w:rsidR="00583E1F" w:rsidRPr="0090659A"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B2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B23">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44DE" w14:textId="2F3F97D9" w:rsidR="00583E1F" w:rsidRPr="003503B9"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B2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B23">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DB51" w14:textId="77777777" w:rsidR="0031635B" w:rsidRDefault="0031635B" w:rsidP="0090659A">
      <w:pPr>
        <w:spacing w:after="0" w:line="240" w:lineRule="auto"/>
      </w:pPr>
      <w:r>
        <w:separator/>
      </w:r>
    </w:p>
    <w:p w14:paraId="4A3D8A17" w14:textId="77777777" w:rsidR="0031635B" w:rsidRDefault="0031635B"/>
    <w:p w14:paraId="35E78220" w14:textId="77777777" w:rsidR="0031635B" w:rsidRDefault="0031635B"/>
    <w:p w14:paraId="0D77E370" w14:textId="77777777" w:rsidR="0031635B" w:rsidRDefault="0031635B"/>
    <w:p w14:paraId="4B5D030C" w14:textId="77777777" w:rsidR="0031635B" w:rsidRDefault="0031635B"/>
  </w:footnote>
  <w:footnote w:type="continuationSeparator" w:id="0">
    <w:p w14:paraId="31FB2BAC" w14:textId="77777777" w:rsidR="0031635B" w:rsidRDefault="0031635B" w:rsidP="0090659A">
      <w:pPr>
        <w:spacing w:after="0" w:line="240" w:lineRule="auto"/>
      </w:pPr>
      <w:r>
        <w:continuationSeparator/>
      </w:r>
    </w:p>
    <w:p w14:paraId="0BC73669" w14:textId="77777777" w:rsidR="0031635B" w:rsidRDefault="0031635B"/>
    <w:p w14:paraId="747F1436" w14:textId="77777777" w:rsidR="0031635B" w:rsidRDefault="0031635B"/>
    <w:p w14:paraId="4A37530D" w14:textId="77777777" w:rsidR="0031635B" w:rsidRDefault="0031635B"/>
    <w:p w14:paraId="477A083E" w14:textId="77777777" w:rsidR="0031635B" w:rsidRDefault="003163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91FA" w14:textId="77777777" w:rsidR="00583E1F" w:rsidRDefault="001F35C8" w:rsidP="00C52BA6">
    <w:pPr>
      <w:pStyle w:val="PageHead"/>
    </w:pPr>
    <w:r>
      <w:t>Lab</w:t>
    </w:r>
    <w:r w:rsidRPr="00FD4A68">
      <w:t xml:space="preserve"> </w:t>
    </w:r>
    <w:r>
      <w:t>–</w:t>
    </w:r>
    <w:r w:rsidRPr="00A7495F">
      <w:t xml:space="preserve"> </w:t>
    </w:r>
    <w:r>
      <w:t>Compare Data with a Hash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D355" w14:textId="2DAB7DF3" w:rsidR="00583E1F" w:rsidRDefault="003503B9">
    <w:pPr>
      <w:pStyle w:val="Header"/>
    </w:pPr>
    <w:r w:rsidRPr="003503B9">
      <w:rPr>
        <w:noProof/>
      </w:rPr>
      <w:drawing>
        <wp:inline distT="0" distB="0" distL="0" distR="0" wp14:anchorId="0DB38859" wp14:editId="7BEF4C71">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270B9E82" w14:textId="77777777" w:rsidR="003503B9" w:rsidRDefault="00350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113B8"/>
    <w:rsid w:val="00215665"/>
    <w:rsid w:val="002163BB"/>
    <w:rsid w:val="00216DDE"/>
    <w:rsid w:val="0021792C"/>
    <w:rsid w:val="00217BEB"/>
    <w:rsid w:val="002227B3"/>
    <w:rsid w:val="002240AB"/>
    <w:rsid w:val="00225E37"/>
    <w:rsid w:val="002346A8"/>
    <w:rsid w:val="00242E3A"/>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E5C84"/>
    <w:rsid w:val="002F45FF"/>
    <w:rsid w:val="002F5932"/>
    <w:rsid w:val="002F6D17"/>
    <w:rsid w:val="0030212F"/>
    <w:rsid w:val="00302887"/>
    <w:rsid w:val="003056EB"/>
    <w:rsid w:val="003071FF"/>
    <w:rsid w:val="00310652"/>
    <w:rsid w:val="0031371D"/>
    <w:rsid w:val="0031635B"/>
    <w:rsid w:val="0031789F"/>
    <w:rsid w:val="00320788"/>
    <w:rsid w:val="003233A3"/>
    <w:rsid w:val="00327745"/>
    <w:rsid w:val="00331822"/>
    <w:rsid w:val="00336024"/>
    <w:rsid w:val="0034455D"/>
    <w:rsid w:val="0034604B"/>
    <w:rsid w:val="00346D17"/>
    <w:rsid w:val="00347972"/>
    <w:rsid w:val="003503B9"/>
    <w:rsid w:val="0035469B"/>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2B0B"/>
    <w:rsid w:val="00477A80"/>
    <w:rsid w:val="00484105"/>
    <w:rsid w:val="00487E4C"/>
    <w:rsid w:val="00492BF2"/>
    <w:rsid w:val="004936C2"/>
    <w:rsid w:val="0049379C"/>
    <w:rsid w:val="00496A62"/>
    <w:rsid w:val="00496FB7"/>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6142"/>
    <w:rsid w:val="00520027"/>
    <w:rsid w:val="0052093C"/>
    <w:rsid w:val="00520C37"/>
    <w:rsid w:val="00520D01"/>
    <w:rsid w:val="00521B31"/>
    <w:rsid w:val="00521DA7"/>
    <w:rsid w:val="005223FB"/>
    <w:rsid w:val="00522469"/>
    <w:rsid w:val="0052400A"/>
    <w:rsid w:val="00532BC5"/>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5F781D"/>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64188"/>
    <w:rsid w:val="006649BD"/>
    <w:rsid w:val="00672919"/>
    <w:rsid w:val="00674732"/>
    <w:rsid w:val="006816A9"/>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03E"/>
    <w:rsid w:val="006E6581"/>
    <w:rsid w:val="006E71DF"/>
    <w:rsid w:val="006F1CC4"/>
    <w:rsid w:val="006F2A86"/>
    <w:rsid w:val="006F3163"/>
    <w:rsid w:val="006F4C91"/>
    <w:rsid w:val="007025FA"/>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2AA3"/>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A0E27"/>
    <w:rsid w:val="008A2749"/>
    <w:rsid w:val="008A3A90"/>
    <w:rsid w:val="008B06D4"/>
    <w:rsid w:val="008B2185"/>
    <w:rsid w:val="008B48F0"/>
    <w:rsid w:val="008B4F20"/>
    <w:rsid w:val="008B7FFD"/>
    <w:rsid w:val="008C2920"/>
    <w:rsid w:val="008C4307"/>
    <w:rsid w:val="008D23DF"/>
    <w:rsid w:val="008D2417"/>
    <w:rsid w:val="008D73BF"/>
    <w:rsid w:val="008D7F09"/>
    <w:rsid w:val="008E4F1C"/>
    <w:rsid w:val="008E5B64"/>
    <w:rsid w:val="008E7D8F"/>
    <w:rsid w:val="008E7DAA"/>
    <w:rsid w:val="008F0094"/>
    <w:rsid w:val="008F340F"/>
    <w:rsid w:val="008F3F5A"/>
    <w:rsid w:val="0090231D"/>
    <w:rsid w:val="00903523"/>
    <w:rsid w:val="0090460C"/>
    <w:rsid w:val="0090659A"/>
    <w:rsid w:val="00911080"/>
    <w:rsid w:val="00913703"/>
    <w:rsid w:val="00915970"/>
    <w:rsid w:val="00915986"/>
    <w:rsid w:val="00917624"/>
    <w:rsid w:val="00924C96"/>
    <w:rsid w:val="00930386"/>
    <w:rsid w:val="009309F5"/>
    <w:rsid w:val="00933237"/>
    <w:rsid w:val="00933F28"/>
    <w:rsid w:val="009352B7"/>
    <w:rsid w:val="00947140"/>
    <w:rsid w:val="009476C0"/>
    <w:rsid w:val="00956488"/>
    <w:rsid w:val="00956ABB"/>
    <w:rsid w:val="00963E34"/>
    <w:rsid w:val="0096489F"/>
    <w:rsid w:val="00964DFA"/>
    <w:rsid w:val="009668CE"/>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C7B23"/>
    <w:rsid w:val="009D00FA"/>
    <w:rsid w:val="009D2C27"/>
    <w:rsid w:val="009D4AF4"/>
    <w:rsid w:val="009D4C3E"/>
    <w:rsid w:val="009D7BCE"/>
    <w:rsid w:val="009E1FA9"/>
    <w:rsid w:val="009E2309"/>
    <w:rsid w:val="009E42B9"/>
    <w:rsid w:val="009F1151"/>
    <w:rsid w:val="009F1E57"/>
    <w:rsid w:val="009F47B9"/>
    <w:rsid w:val="009F4C2E"/>
    <w:rsid w:val="009F5CA7"/>
    <w:rsid w:val="00A014A3"/>
    <w:rsid w:val="00A0412D"/>
    <w:rsid w:val="00A205C5"/>
    <w:rsid w:val="00A21211"/>
    <w:rsid w:val="00A26537"/>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5273"/>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7675A"/>
    <w:rsid w:val="00B80B7E"/>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0DDB"/>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3836"/>
    <w:rsid w:val="00CA73D5"/>
    <w:rsid w:val="00CB0EBC"/>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68FC"/>
    <w:rsid w:val="00D70085"/>
    <w:rsid w:val="00D729DE"/>
    <w:rsid w:val="00D75B6A"/>
    <w:rsid w:val="00D81719"/>
    <w:rsid w:val="00D84BDA"/>
    <w:rsid w:val="00D855C8"/>
    <w:rsid w:val="00D85A7A"/>
    <w:rsid w:val="00D86B3B"/>
    <w:rsid w:val="00D876A8"/>
    <w:rsid w:val="00D87F26"/>
    <w:rsid w:val="00D908B7"/>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1B43"/>
    <w:rsid w:val="00E7323A"/>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0FC"/>
    <w:rsid w:val="00F06FDD"/>
    <w:rsid w:val="00F105E6"/>
    <w:rsid w:val="00F10819"/>
    <w:rsid w:val="00F16F35"/>
    <w:rsid w:val="00F2229D"/>
    <w:rsid w:val="00F25ABB"/>
    <w:rsid w:val="00F27963"/>
    <w:rsid w:val="00F30446"/>
    <w:rsid w:val="00F33977"/>
    <w:rsid w:val="00F406D4"/>
    <w:rsid w:val="00F4135D"/>
    <w:rsid w:val="00F41F1B"/>
    <w:rsid w:val="00F4698A"/>
    <w:rsid w:val="00F46BD9"/>
    <w:rsid w:val="00F5626C"/>
    <w:rsid w:val="00F60BE0"/>
    <w:rsid w:val="00F60E11"/>
    <w:rsid w:val="00F6280E"/>
    <w:rsid w:val="00F7050A"/>
    <w:rsid w:val="00F75533"/>
    <w:rsid w:val="00F764BB"/>
    <w:rsid w:val="00F76808"/>
    <w:rsid w:val="00F84C28"/>
    <w:rsid w:val="00F85D82"/>
    <w:rsid w:val="00F92728"/>
    <w:rsid w:val="00FA332F"/>
    <w:rsid w:val="00FA3811"/>
    <w:rsid w:val="00FA3B9F"/>
    <w:rsid w:val="00FA3F06"/>
    <w:rsid w:val="00FA4356"/>
    <w:rsid w:val="00FA4A26"/>
    <w:rsid w:val="00FA7084"/>
    <w:rsid w:val="00FA7BEF"/>
    <w:rsid w:val="00FB1929"/>
    <w:rsid w:val="00FB5FD9"/>
    <w:rsid w:val="00FC0581"/>
    <w:rsid w:val="00FC4CF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EFDA1E"/>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lavasoft.com/download.ht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2602F0-EB7E-4357-A231-D5475383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0</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Rashad Long</cp:lastModifiedBy>
  <cp:revision>2</cp:revision>
  <cp:lastPrinted>2017-10-30T16:27:00Z</cp:lastPrinted>
  <dcterms:created xsi:type="dcterms:W3CDTF">2022-01-24T14:15:00Z</dcterms:created>
  <dcterms:modified xsi:type="dcterms:W3CDTF">2022-01-24T14:15:00Z</dcterms:modified>
</cp:coreProperties>
</file>