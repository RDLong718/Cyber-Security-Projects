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D258" w14:textId="77777777" w:rsidR="002065A6" w:rsidRDefault="00975174" w:rsidP="002065A6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17BB7">
        <w:t>Hardening</w:t>
      </w:r>
      <w:r w:rsidR="006946AE">
        <w:t xml:space="preserve"> a Linux System</w:t>
      </w:r>
    </w:p>
    <w:p w14:paraId="16BA9032" w14:textId="6DF36663" w:rsidR="009D2C27" w:rsidRDefault="009D2C27" w:rsidP="002065A6">
      <w:pPr>
        <w:pStyle w:val="LabSection"/>
      </w:pPr>
      <w:r w:rsidRPr="001D11AE">
        <w:t>Objective</w:t>
      </w:r>
      <w:r w:rsidR="006E6581" w:rsidRPr="001D11AE">
        <w:t>s</w:t>
      </w:r>
    </w:p>
    <w:p w14:paraId="0E3A8610" w14:textId="1EBEF2CC" w:rsidR="0002636A" w:rsidRDefault="006949A7" w:rsidP="009C72D4">
      <w:pPr>
        <w:pStyle w:val="BodyTextL25"/>
      </w:pPr>
      <w:r>
        <w:t>Demonstrate the u</w:t>
      </w:r>
      <w:r w:rsidR="00F702C8">
        <w:t xml:space="preserve">se </w:t>
      </w:r>
      <w:r>
        <w:t xml:space="preserve">of </w:t>
      </w:r>
      <w:r w:rsidR="00527E48">
        <w:t xml:space="preserve">a </w:t>
      </w:r>
      <w:r>
        <w:t>security auditing</w:t>
      </w:r>
      <w:r w:rsidR="00527E48">
        <w:t xml:space="preserve"> tool to </w:t>
      </w:r>
      <w:r>
        <w:t>harden a Linux system</w:t>
      </w:r>
      <w:r w:rsidR="008E10FB">
        <w:t>.</w:t>
      </w:r>
    </w:p>
    <w:p w14:paraId="7635DA9E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B10D231" w14:textId="1E754BD6" w:rsidR="00737EEE" w:rsidRDefault="006946AE" w:rsidP="00737EEE">
      <w:pPr>
        <w:pStyle w:val="BodyTextL25"/>
      </w:pPr>
      <w:r>
        <w:t>Auditing a system for potential misconfigurations or unprotected services is an important aspect of system hardening</w:t>
      </w:r>
      <w:r w:rsidR="00527E48">
        <w:t>.</w:t>
      </w:r>
      <w:r>
        <w:t xml:space="preserve"> </w:t>
      </w:r>
      <w:proofErr w:type="spellStart"/>
      <w:r>
        <w:t>Lynis</w:t>
      </w:r>
      <w:proofErr w:type="spellEnd"/>
      <w:r>
        <w:t xml:space="preserve"> is an </w:t>
      </w:r>
      <w:proofErr w:type="gramStart"/>
      <w:r w:rsidR="00682E91">
        <w:t>open source</w:t>
      </w:r>
      <w:proofErr w:type="gramEnd"/>
      <w:r w:rsidR="00682E91">
        <w:t xml:space="preserve"> security auditing tool </w:t>
      </w:r>
      <w:r w:rsidR="006949A7">
        <w:t xml:space="preserve">with an </w:t>
      </w:r>
      <w:r>
        <w:t>automated set of scripts developed to test a Linux system.</w:t>
      </w:r>
    </w:p>
    <w:p w14:paraId="1F5C5FC5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35D2C45C" w14:textId="0C3CB817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877D9F">
        <w:t xml:space="preserve">Desktop </w:t>
      </w:r>
      <w:r w:rsidR="008E10FB">
        <w:t>LTS in</w:t>
      </w:r>
      <w:r w:rsidR="0010301F">
        <w:t xml:space="preserve">stalled </w:t>
      </w:r>
      <w:r w:rsidR="00AC1FBF">
        <w:t>in a VirtualBox or VMware virtual machine.</w:t>
      </w:r>
    </w:p>
    <w:p w14:paraId="71C3D54F" w14:textId="7FCF92E9" w:rsidR="008B48F0" w:rsidRPr="00D36116" w:rsidRDefault="008E10FB" w:rsidP="00D36116">
      <w:pPr>
        <w:pStyle w:val="StepHead"/>
      </w:pPr>
      <w:r>
        <w:t>Open a terminal window in Ubuntu</w:t>
      </w:r>
      <w:r w:rsidR="00E46FCB">
        <w:t>.</w:t>
      </w:r>
    </w:p>
    <w:p w14:paraId="00DB3A6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62918B1D" w14:textId="14EB0E69" w:rsidR="00F765AC" w:rsidRDefault="008E10FB" w:rsidP="007E150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755B4652" w14:textId="0492B0B4" w:rsidR="008E10FB" w:rsidRDefault="008E10FB" w:rsidP="007E150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25D2D57" w14:textId="34C2AC45" w:rsidR="008E10FB" w:rsidRDefault="008E10FB" w:rsidP="007E150F">
      <w:pPr>
        <w:pStyle w:val="Visual"/>
      </w:pPr>
      <w:r>
        <w:rPr>
          <w:noProof/>
        </w:rPr>
        <w:drawing>
          <wp:inline distT="0" distB="0" distL="0" distR="0" wp14:anchorId="58CA4432" wp14:editId="1151CB4A">
            <wp:extent cx="2286000" cy="8337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28C" w14:textId="2B57B29A" w:rsidR="002545E9" w:rsidRDefault="008E10FB" w:rsidP="002545E9">
      <w:pPr>
        <w:pStyle w:val="SubStepAlpha"/>
      </w:pPr>
      <w:r>
        <w:t xml:space="preserve">Click </w:t>
      </w:r>
      <w:r w:rsidR="00F765AC">
        <w:t>the terminal icon</w:t>
      </w:r>
      <w:r>
        <w:t xml:space="preserve"> to open</w:t>
      </w:r>
      <w:r w:rsidR="00F765AC">
        <w:t xml:space="preserve"> a</w:t>
      </w:r>
      <w:r>
        <w:t xml:space="preserve"> terminal</w:t>
      </w:r>
      <w:r w:rsidR="00F765AC">
        <w:t xml:space="preserve"> window</w:t>
      </w:r>
      <w:r w:rsidR="0096489F">
        <w:t>.</w:t>
      </w:r>
    </w:p>
    <w:p w14:paraId="5744F1F1" w14:textId="38582AFD" w:rsidR="008E10FB" w:rsidRDefault="00280FE5" w:rsidP="007E150F">
      <w:pPr>
        <w:pStyle w:val="Visual"/>
      </w:pPr>
      <w:r w:rsidRPr="00280FE5">
        <w:rPr>
          <w:noProof/>
        </w:rPr>
        <w:drawing>
          <wp:inline distT="0" distB="0" distL="0" distR="0" wp14:anchorId="06C168C8" wp14:editId="7F8FF94F">
            <wp:extent cx="640080" cy="1749552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960" w14:textId="77777777" w:rsidR="00BC0DDB" w:rsidRDefault="006946AE" w:rsidP="00D36116">
      <w:pPr>
        <w:pStyle w:val="StepHead"/>
      </w:pPr>
      <w:r>
        <w:t xml:space="preserve">The </w:t>
      </w:r>
      <w:proofErr w:type="spellStart"/>
      <w:r>
        <w:t>Lynis</w:t>
      </w:r>
      <w:proofErr w:type="spellEnd"/>
      <w:r>
        <w:t xml:space="preserve"> Tool</w:t>
      </w:r>
    </w:p>
    <w:p w14:paraId="7DC29DC9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 xml:space="preserve">to the </w:t>
      </w:r>
      <w:proofErr w:type="spellStart"/>
      <w:r w:rsidR="006946AE">
        <w:t>lynis</w:t>
      </w:r>
      <w:proofErr w:type="spellEnd"/>
      <w:r w:rsidR="006946AE">
        <w:t xml:space="preserve"> </w:t>
      </w:r>
      <w:r w:rsidR="00527E48">
        <w:t>directory</w:t>
      </w:r>
      <w:r w:rsidR="00332079">
        <w:t>:</w:t>
      </w:r>
    </w:p>
    <w:p w14:paraId="6E8BAA66" w14:textId="64336DC6" w:rsidR="00F702C8" w:rsidRDefault="00831BF3" w:rsidP="007E150F">
      <w:pPr>
        <w:pStyle w:val="CMD"/>
        <w:keepNext/>
      </w:pPr>
      <w:proofErr w:type="spellStart"/>
      <w:r>
        <w:t>cisco@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r w:rsidR="006946AE" w:rsidRPr="007E150F">
        <w:rPr>
          <w:b/>
        </w:rPr>
        <w:t>cd Downloads/</w:t>
      </w:r>
      <w:proofErr w:type="spellStart"/>
      <w:r w:rsidR="006946AE" w:rsidRPr="007E150F">
        <w:rPr>
          <w:b/>
        </w:rPr>
        <w:t>lynis</w:t>
      </w:r>
      <w:proofErr w:type="spellEnd"/>
      <w:r w:rsidR="006946AE" w:rsidRPr="007E150F">
        <w:rPr>
          <w:b/>
        </w:rPr>
        <w:t>/</w:t>
      </w:r>
    </w:p>
    <w:p w14:paraId="7F150F86" w14:textId="24072477" w:rsidR="00F702C8" w:rsidRDefault="00C316A6" w:rsidP="007E150F">
      <w:pPr>
        <w:pStyle w:val="Visual"/>
      </w:pPr>
      <w:r w:rsidRPr="00C316A6">
        <w:rPr>
          <w:noProof/>
        </w:rPr>
        <w:t xml:space="preserve"> </w:t>
      </w:r>
      <w:r w:rsidRPr="00C316A6">
        <w:rPr>
          <w:noProof/>
        </w:rPr>
        <w:drawing>
          <wp:inline distT="0" distB="0" distL="0" distR="0" wp14:anchorId="5A960223" wp14:editId="51FECB18">
            <wp:extent cx="5486400" cy="294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B189" w14:textId="734CB9D7" w:rsidR="00F702C8" w:rsidRDefault="00F702C8" w:rsidP="007E150F">
      <w:pPr>
        <w:pStyle w:val="SubStepAlpha"/>
        <w:keepNext/>
      </w:pPr>
      <w:r>
        <w:lastRenderedPageBreak/>
        <w:t>At the command prompt, enter the following command</w:t>
      </w:r>
      <w:r w:rsidR="00E2506B">
        <w:t xml:space="preserve"> and enter the password </w:t>
      </w:r>
      <w:proofErr w:type="spellStart"/>
      <w:r w:rsidR="00E2506B">
        <w:rPr>
          <w:b/>
        </w:rPr>
        <w:t>password</w:t>
      </w:r>
      <w:proofErr w:type="spellEnd"/>
      <w:r w:rsidR="00E2506B">
        <w:t xml:space="preserve"> when prompted</w:t>
      </w:r>
      <w:r>
        <w:t>:</w:t>
      </w:r>
    </w:p>
    <w:p w14:paraId="79606B80" w14:textId="16E2F0CF" w:rsidR="00F702C8" w:rsidRDefault="00831BF3" w:rsidP="007E150F">
      <w:pPr>
        <w:pStyle w:val="CMD"/>
        <w:keepNext/>
      </w:pPr>
      <w:proofErr w:type="spellStart"/>
      <w:r>
        <w:t>cisco@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Dowloads</w:t>
      </w:r>
      <w:proofErr w:type="spellEnd"/>
      <w:r>
        <w:t>/</w:t>
      </w:r>
      <w:proofErr w:type="spellStart"/>
      <w:r>
        <w:t>lynis</w:t>
      </w:r>
      <w:proofErr w:type="spellEnd"/>
      <w:r>
        <w:t xml:space="preserve">$ </w:t>
      </w:r>
      <w:proofErr w:type="spellStart"/>
      <w:r w:rsidR="006946AE" w:rsidRPr="007E150F">
        <w:rPr>
          <w:b/>
        </w:rPr>
        <w:t>sudo</w:t>
      </w:r>
      <w:proofErr w:type="spellEnd"/>
      <w:r w:rsidR="006946AE" w:rsidRPr="007E150F">
        <w:rPr>
          <w:b/>
        </w:rPr>
        <w:t xml:space="preserve"> ./</w:t>
      </w:r>
      <w:proofErr w:type="spellStart"/>
      <w:r w:rsidR="006946AE" w:rsidRPr="007E150F">
        <w:rPr>
          <w:b/>
        </w:rPr>
        <w:t>lynis</w:t>
      </w:r>
      <w:proofErr w:type="spellEnd"/>
      <w:r w:rsidR="006946AE" w:rsidRPr="007E150F">
        <w:rPr>
          <w:b/>
        </w:rPr>
        <w:t xml:space="preserve"> update info</w:t>
      </w:r>
    </w:p>
    <w:p w14:paraId="03090EFB" w14:textId="77777777" w:rsidR="00F702C8" w:rsidRDefault="006946AE" w:rsidP="007E150F">
      <w:pPr>
        <w:pStyle w:val="Visual"/>
      </w:pPr>
      <w:r>
        <w:rPr>
          <w:noProof/>
        </w:rPr>
        <w:drawing>
          <wp:inline distT="0" distB="0" distL="0" distR="0" wp14:anchorId="272F84A2" wp14:editId="57348BC9">
            <wp:extent cx="5486400" cy="2694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5D" w14:textId="47DBFCD6" w:rsidR="00042819" w:rsidRPr="00042819" w:rsidRDefault="00527E48" w:rsidP="00042819">
      <w:pPr>
        <w:pStyle w:val="BodyTextL50"/>
      </w:pPr>
      <w:r w:rsidRPr="00527E48">
        <w:t xml:space="preserve">This command </w:t>
      </w:r>
      <w:r w:rsidR="006946AE">
        <w:t xml:space="preserve">verifies that </w:t>
      </w:r>
      <w:r w:rsidR="00042819">
        <w:t>this is</w:t>
      </w:r>
      <w:r w:rsidR="006946AE">
        <w:t xml:space="preserve"> the latest version and updates for the tool</w:t>
      </w:r>
      <w:r w:rsidR="00042819">
        <w:t xml:space="preserve"> at the time of writing of this lab.</w:t>
      </w:r>
    </w:p>
    <w:p w14:paraId="23DCB039" w14:textId="77777777" w:rsidR="009F6AF1" w:rsidRDefault="006946AE" w:rsidP="007E150F">
      <w:pPr>
        <w:pStyle w:val="StepHead"/>
      </w:pPr>
      <w:r>
        <w:lastRenderedPageBreak/>
        <w:t>Run the Tool</w:t>
      </w:r>
    </w:p>
    <w:p w14:paraId="64614290" w14:textId="77777777" w:rsidR="00B303C8" w:rsidRDefault="00332079" w:rsidP="007E150F">
      <w:pPr>
        <w:pStyle w:val="SubStepAlpha"/>
        <w:keepNext/>
      </w:pPr>
      <w:r>
        <w:t>Type the following command in terminal</w:t>
      </w:r>
      <w:r w:rsidR="009F6AF1">
        <w:t xml:space="preserve"> and press </w:t>
      </w:r>
      <w:r w:rsidR="009F6AF1" w:rsidRPr="009F6AF1">
        <w:rPr>
          <w:b/>
        </w:rPr>
        <w:t>Enter</w:t>
      </w:r>
      <w:r w:rsidR="00B303C8">
        <w:t>:</w:t>
      </w:r>
    </w:p>
    <w:p w14:paraId="02436F93" w14:textId="2E789E63" w:rsidR="00FC1BC9" w:rsidRPr="009F6AF1" w:rsidRDefault="00FE1DF7" w:rsidP="007E150F">
      <w:pPr>
        <w:pStyle w:val="CMD"/>
        <w:keepNext/>
      </w:pPr>
      <w:proofErr w:type="spellStart"/>
      <w:r>
        <w:t>cisco@</w:t>
      </w:r>
      <w:proofErr w:type="gramStart"/>
      <w:r>
        <w:t>ubuntu</w:t>
      </w:r>
      <w:proofErr w:type="spellEnd"/>
      <w:r>
        <w:t>:~</w:t>
      </w:r>
      <w:proofErr w:type="gramEnd"/>
      <w:r>
        <w:t>/Downloads/</w:t>
      </w:r>
      <w:proofErr w:type="spellStart"/>
      <w:r>
        <w:t>lynis</w:t>
      </w:r>
      <w:proofErr w:type="spellEnd"/>
      <w:r>
        <w:t xml:space="preserve">$ </w:t>
      </w:r>
      <w:proofErr w:type="spellStart"/>
      <w:r w:rsidR="006946AE" w:rsidRPr="007E150F">
        <w:rPr>
          <w:b/>
        </w:rPr>
        <w:t>sudo</w:t>
      </w:r>
      <w:proofErr w:type="spellEnd"/>
      <w:r w:rsidR="006946AE" w:rsidRPr="007E150F">
        <w:rPr>
          <w:b/>
        </w:rPr>
        <w:t xml:space="preserve"> ./</w:t>
      </w:r>
      <w:proofErr w:type="spellStart"/>
      <w:r w:rsidR="006946AE" w:rsidRPr="007E150F">
        <w:rPr>
          <w:b/>
        </w:rPr>
        <w:t>lynis</w:t>
      </w:r>
      <w:proofErr w:type="spellEnd"/>
      <w:r w:rsidR="006946AE" w:rsidRPr="007E150F">
        <w:rPr>
          <w:b/>
        </w:rPr>
        <w:t xml:space="preserve"> --auditor cisco</w:t>
      </w:r>
    </w:p>
    <w:p w14:paraId="0A5F7560" w14:textId="14C82148" w:rsidR="00280FE5" w:rsidRDefault="00280FE5" w:rsidP="007E150F">
      <w:pPr>
        <w:pStyle w:val="Visual"/>
      </w:pPr>
      <w:r w:rsidRPr="007E150F">
        <w:rPr>
          <w:noProof/>
        </w:rPr>
        <w:drawing>
          <wp:inline distT="0" distB="0" distL="0" distR="0" wp14:anchorId="56187B97" wp14:editId="13C51265">
            <wp:extent cx="5486400" cy="3718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94F" w14:textId="761EF221" w:rsidR="006946AE" w:rsidRDefault="00527E48" w:rsidP="0080208C">
      <w:pPr>
        <w:ind w:left="720"/>
        <w:rPr>
          <w:sz w:val="20"/>
        </w:rPr>
      </w:pPr>
      <w:r w:rsidRPr="001B52BE">
        <w:rPr>
          <w:sz w:val="20"/>
        </w:rPr>
        <w:t xml:space="preserve">As </w:t>
      </w:r>
      <w:r w:rsidR="00FE1DF7">
        <w:rPr>
          <w:sz w:val="20"/>
        </w:rPr>
        <w:t>displayed above</w:t>
      </w:r>
      <w:r w:rsidRPr="001B52BE">
        <w:rPr>
          <w:sz w:val="20"/>
        </w:rPr>
        <w:t xml:space="preserve">, </w:t>
      </w:r>
      <w:r w:rsidR="006946AE">
        <w:rPr>
          <w:sz w:val="20"/>
        </w:rPr>
        <w:t xml:space="preserve">the tool will begin auditing using the </w:t>
      </w:r>
      <w:r w:rsidR="00FE1DF7">
        <w:rPr>
          <w:sz w:val="20"/>
        </w:rPr>
        <w:t xml:space="preserve">user </w:t>
      </w:r>
      <w:r w:rsidR="00FE1DF7" w:rsidRPr="007E150F">
        <w:rPr>
          <w:b/>
          <w:sz w:val="20"/>
        </w:rPr>
        <w:t>cisco</w:t>
      </w:r>
      <w:r w:rsidR="006946AE">
        <w:rPr>
          <w:sz w:val="20"/>
        </w:rPr>
        <w:t xml:space="preserve"> as the auditor</w:t>
      </w:r>
      <w:r w:rsidRPr="001B52BE">
        <w:rPr>
          <w:sz w:val="20"/>
        </w:rPr>
        <w:t>.</w:t>
      </w:r>
    </w:p>
    <w:p w14:paraId="1F4E77FF" w14:textId="205E25F0" w:rsidR="00E46FCB" w:rsidRPr="001B52BE" w:rsidRDefault="00E46FCB" w:rsidP="0080208C">
      <w:pPr>
        <w:ind w:left="720"/>
        <w:rPr>
          <w:sz w:val="20"/>
        </w:rPr>
      </w:pPr>
      <w:r>
        <w:rPr>
          <w:sz w:val="20"/>
        </w:rPr>
        <w:t xml:space="preserve">Notice: You will receive </w:t>
      </w:r>
      <w:r w:rsidRPr="006946AE">
        <w:rPr>
          <w:b/>
          <w:sz w:val="20"/>
        </w:rPr>
        <w:t>warnings</w:t>
      </w:r>
      <w:r>
        <w:rPr>
          <w:sz w:val="20"/>
        </w:rPr>
        <w:t>.</w:t>
      </w:r>
    </w:p>
    <w:p w14:paraId="54082B1E" w14:textId="1C3BD440" w:rsidR="006946AE" w:rsidRDefault="00417E56" w:rsidP="007E150F">
      <w:pPr>
        <w:pStyle w:val="SubStepAlpha"/>
        <w:keepNext/>
      </w:pPr>
      <w:r>
        <w:t xml:space="preserve">To continue with each stage of the audit press </w:t>
      </w:r>
      <w:r w:rsidRPr="007E150F">
        <w:rPr>
          <w:b/>
        </w:rPr>
        <w:t>Enter</w:t>
      </w:r>
      <w:r>
        <w:t xml:space="preserve">. </w:t>
      </w:r>
      <w:r w:rsidR="006946AE">
        <w:t xml:space="preserve">You will receive warnings as shown </w:t>
      </w:r>
      <w:r w:rsidR="00FE1DF7">
        <w:t>below</w:t>
      </w:r>
      <w:r w:rsidR="006946AE">
        <w:t>.</w:t>
      </w:r>
    </w:p>
    <w:p w14:paraId="28081B96" w14:textId="703BF5F0" w:rsidR="006949A7" w:rsidRDefault="007B496D" w:rsidP="007E150F">
      <w:pPr>
        <w:pStyle w:val="Visual"/>
      </w:pPr>
      <w:r w:rsidRPr="007B496D">
        <w:rPr>
          <w:noProof/>
        </w:rPr>
        <w:drawing>
          <wp:inline distT="0" distB="0" distL="0" distR="0" wp14:anchorId="07215373" wp14:editId="1E57E7CC">
            <wp:extent cx="5486400" cy="169381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4D6" w14:textId="3EFD5EFB" w:rsidR="001B52BE" w:rsidRDefault="006946AE" w:rsidP="007E150F">
      <w:pPr>
        <w:pStyle w:val="SubStepAlpha"/>
        <w:keepNext/>
      </w:pPr>
      <w:r>
        <w:lastRenderedPageBreak/>
        <w:t xml:space="preserve">You will receive suggestions, as shown </w:t>
      </w:r>
      <w:r w:rsidR="004A58F0">
        <w:t>below.</w:t>
      </w:r>
    </w:p>
    <w:p w14:paraId="5A8DB21C" w14:textId="4B931173" w:rsidR="009F6AF1" w:rsidRDefault="006946AE" w:rsidP="007E150F">
      <w:pPr>
        <w:pStyle w:val="Visual"/>
      </w:pPr>
      <w:r>
        <w:rPr>
          <w:noProof/>
        </w:rPr>
        <w:drawing>
          <wp:inline distT="0" distB="0" distL="0" distR="0" wp14:anchorId="583FE674" wp14:editId="4F939885">
            <wp:extent cx="54864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1BD" w14:textId="05E4D12F" w:rsidR="001B52BE" w:rsidRPr="00682E91" w:rsidRDefault="006946AE" w:rsidP="007E150F">
      <w:pPr>
        <w:pStyle w:val="SubStepAlpha"/>
        <w:keepNext/>
      </w:pPr>
      <w:r>
        <w:t>You will receive</w:t>
      </w:r>
      <w:r w:rsidR="00682E91">
        <w:t xml:space="preserve"> a notification for any configuration that is weak as shown </w:t>
      </w:r>
      <w:r w:rsidR="00CB16C2">
        <w:t>below</w:t>
      </w:r>
      <w:r w:rsidR="001B52BE">
        <w:t>:</w:t>
      </w:r>
    </w:p>
    <w:p w14:paraId="2DF60CC2" w14:textId="62A59AAD" w:rsidR="006949A7" w:rsidRDefault="00682E91" w:rsidP="007E150F">
      <w:pPr>
        <w:pStyle w:val="Visual"/>
        <w:rPr>
          <w:sz w:val="20"/>
        </w:rPr>
      </w:pPr>
      <w:r>
        <w:rPr>
          <w:noProof/>
        </w:rPr>
        <w:drawing>
          <wp:inline distT="0" distB="0" distL="0" distR="0" wp14:anchorId="02F4F358" wp14:editId="1CD91BA7">
            <wp:extent cx="5486400" cy="1399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28C" w14:textId="062BBB76" w:rsidR="001B52BE" w:rsidRDefault="00402508" w:rsidP="007E150F">
      <w:pPr>
        <w:pStyle w:val="SubStepAlpha"/>
        <w:keepNext/>
        <w:numPr>
          <w:ilvl w:val="0"/>
          <w:numId w:val="19"/>
        </w:numPr>
      </w:pPr>
      <w:r>
        <w:t>You will receive detailed security enhancement suggestions as well as a</w:t>
      </w:r>
      <w:r w:rsidR="00682E91">
        <w:t xml:space="preserve"> final summary </w:t>
      </w:r>
      <w:r>
        <w:t xml:space="preserve">which </w:t>
      </w:r>
      <w:r w:rsidR="00682E91">
        <w:t>provides the location where you can find the log</w:t>
      </w:r>
      <w:r w:rsidR="00C76DE8">
        <w:t xml:space="preserve"> file</w:t>
      </w:r>
      <w:r w:rsidR="00682E91">
        <w:t>.</w:t>
      </w:r>
    </w:p>
    <w:p w14:paraId="63E26430" w14:textId="56C364D3" w:rsidR="007B496D" w:rsidRDefault="007B496D" w:rsidP="007E150F">
      <w:pPr>
        <w:pStyle w:val="Visual"/>
      </w:pPr>
      <w:r w:rsidRPr="007B496D">
        <w:rPr>
          <w:noProof/>
        </w:rPr>
        <w:drawing>
          <wp:inline distT="0" distB="0" distL="0" distR="0" wp14:anchorId="1C4C2AB2" wp14:editId="5DF152CD">
            <wp:extent cx="5486400" cy="22108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C43" w14:textId="77777777" w:rsidR="00E46FCB" w:rsidRDefault="00E46FCB" w:rsidP="00E46FCB">
      <w:pPr>
        <w:pStyle w:val="StepHead"/>
      </w:pPr>
      <w:r>
        <w:lastRenderedPageBreak/>
        <w:t>Review Results</w:t>
      </w:r>
    </w:p>
    <w:p w14:paraId="7BEDEE88" w14:textId="77777777" w:rsidR="00E46FCB" w:rsidRDefault="00E46FCB" w:rsidP="00E46FCB">
      <w:pPr>
        <w:pStyle w:val="SubStepAlpha"/>
      </w:pPr>
      <w:r>
        <w:t xml:space="preserve"> Scroll up to the results section after the tool is finished running.</w:t>
      </w:r>
    </w:p>
    <w:p w14:paraId="74837E28" w14:textId="4A3285F7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>How m</w:t>
      </w:r>
      <w:r w:rsidR="002065A6">
        <w:t xml:space="preserve">any Warnings did you receive? </w:t>
      </w:r>
      <w:r w:rsidR="00D36B36" w:rsidRPr="00D36B36">
        <w:rPr>
          <w:b/>
          <w:bCs/>
          <w:sz w:val="24"/>
          <w:szCs w:val="28"/>
        </w:rPr>
        <w:t>7</w:t>
      </w:r>
    </w:p>
    <w:p w14:paraId="51219369" w14:textId="1E383773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>How many Suggestions did you receive?</w:t>
      </w:r>
      <w:r w:rsidRPr="00065249">
        <w:rPr>
          <w:b/>
          <w:bCs/>
          <w:sz w:val="22"/>
          <w:szCs w:val="24"/>
        </w:rPr>
        <w:t xml:space="preserve"> </w:t>
      </w:r>
      <w:r w:rsidR="00065249" w:rsidRPr="00065249">
        <w:rPr>
          <w:b/>
          <w:bCs/>
          <w:sz w:val="22"/>
          <w:szCs w:val="24"/>
        </w:rPr>
        <w:t>6</w:t>
      </w:r>
    </w:p>
    <w:p w14:paraId="1020F8A4" w14:textId="77777777" w:rsidR="00E46FCB" w:rsidRDefault="00E46FCB" w:rsidP="00E46FCB">
      <w:pPr>
        <w:pStyle w:val="SubStepAlpha"/>
      </w:pPr>
      <w:r>
        <w:t>Scroll through the suggestions and select one. You will research a suggestion that you can implement to address the issue.</w:t>
      </w:r>
    </w:p>
    <w:p w14:paraId="345ACFF8" w14:textId="1DF9CBF0" w:rsidR="00E46FCB" w:rsidRDefault="00E46FCB" w:rsidP="00E46FCB">
      <w:pPr>
        <w:pStyle w:val="BodyTextL50"/>
      </w:pPr>
      <w:r>
        <w:t>Which suggestion are you addressing?</w:t>
      </w:r>
    </w:p>
    <w:p w14:paraId="5E7C03BF" w14:textId="0E69525C" w:rsidR="00617B36" w:rsidRPr="00326053" w:rsidRDefault="00617B36" w:rsidP="00E46FCB">
      <w:pPr>
        <w:pStyle w:val="BodyTextL50"/>
        <w:rPr>
          <w:b/>
          <w:bCs/>
          <w:sz w:val="24"/>
          <w:szCs w:val="28"/>
        </w:rPr>
      </w:pPr>
      <w:r w:rsidRPr="00326053">
        <w:rPr>
          <w:b/>
          <w:bCs/>
          <w:sz w:val="24"/>
          <w:szCs w:val="28"/>
        </w:rPr>
        <w:t>PAM PASSWORD STRENGTH TOOLS</w:t>
      </w:r>
    </w:p>
    <w:p w14:paraId="13116A6A" w14:textId="20192842" w:rsidR="00E46FCB" w:rsidRDefault="00E46FCB" w:rsidP="00E46FCB">
      <w:pPr>
        <w:pStyle w:val="BodyTextL50"/>
      </w:pPr>
      <w:r>
        <w:t>____________________________________________________________________________________</w:t>
      </w:r>
    </w:p>
    <w:p w14:paraId="1E2C2F24" w14:textId="545E2CDB" w:rsidR="00E46FCB" w:rsidRPr="002065A6" w:rsidRDefault="006F5D5A" w:rsidP="002065A6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C5AC39D" w14:textId="6E76110E" w:rsidR="00E46FCB" w:rsidRDefault="00E46FCB" w:rsidP="00E46FCB">
      <w:pPr>
        <w:pStyle w:val="BodyTextL50"/>
      </w:pPr>
      <w:r>
        <w:t>What is your suggested solution?</w:t>
      </w:r>
    </w:p>
    <w:p w14:paraId="6112F035" w14:textId="4D5F1754" w:rsidR="00E46FCB" w:rsidRPr="00326053" w:rsidRDefault="00617B79" w:rsidP="00326053">
      <w:pPr>
        <w:pStyle w:val="BodyTextL50"/>
        <w:rPr>
          <w:rStyle w:val="AnswerGray"/>
          <w:b/>
          <w:bCs/>
          <w:sz w:val="24"/>
          <w:szCs w:val="28"/>
          <w:shd w:val="clear" w:color="auto" w:fill="auto"/>
        </w:rPr>
      </w:pPr>
      <w:r w:rsidRPr="00326053">
        <w:rPr>
          <w:b/>
          <w:bCs/>
          <w:sz w:val="24"/>
          <w:szCs w:val="28"/>
        </w:rPr>
        <w:t xml:space="preserve">Upgrade to </w:t>
      </w:r>
      <w:proofErr w:type="spellStart"/>
      <w:r w:rsidRPr="00326053">
        <w:rPr>
          <w:b/>
          <w:bCs/>
          <w:sz w:val="24"/>
          <w:szCs w:val="28"/>
        </w:rPr>
        <w:t>Lynis</w:t>
      </w:r>
      <w:proofErr w:type="spellEnd"/>
      <w:r w:rsidR="00326053" w:rsidRPr="00326053">
        <w:rPr>
          <w:b/>
          <w:bCs/>
          <w:sz w:val="24"/>
          <w:szCs w:val="28"/>
        </w:rPr>
        <w:t xml:space="preserve"> E</w:t>
      </w:r>
      <w:r w:rsidRPr="00326053">
        <w:rPr>
          <w:b/>
          <w:bCs/>
          <w:sz w:val="24"/>
          <w:szCs w:val="28"/>
        </w:rPr>
        <w:t>nterprise</w:t>
      </w:r>
    </w:p>
    <w:p w14:paraId="3820CD92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5D7B286A" w14:textId="104340F2" w:rsidR="0010079C" w:rsidRPr="0010079C" w:rsidRDefault="00682E91" w:rsidP="0010079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proofErr w:type="spellStart"/>
      <w:r>
        <w:t>Lynis</w:t>
      </w:r>
      <w:proofErr w:type="spellEnd"/>
      <w:r>
        <w:t xml:space="preserve">: </w:t>
      </w:r>
      <w:hyperlink r:id="rId17" w:history="1">
        <w:r w:rsidRPr="00042819">
          <w:rPr>
            <w:rStyle w:val="Hyperlink"/>
          </w:rPr>
          <w:t>https://cisofy.com/lynis/</w:t>
        </w:r>
      </w:hyperlink>
    </w:p>
    <w:sectPr w:rsidR="0010079C" w:rsidRPr="0010079C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CA37" w14:textId="77777777" w:rsidR="006A3202" w:rsidRDefault="006A3202" w:rsidP="0090659A">
      <w:pPr>
        <w:spacing w:after="0" w:line="240" w:lineRule="auto"/>
      </w:pPr>
      <w:r>
        <w:separator/>
      </w:r>
    </w:p>
    <w:p w14:paraId="02D77361" w14:textId="77777777" w:rsidR="006A3202" w:rsidRDefault="006A3202"/>
    <w:p w14:paraId="1E720A16" w14:textId="77777777" w:rsidR="006A3202" w:rsidRDefault="006A3202"/>
    <w:p w14:paraId="17F9AA2A" w14:textId="77777777" w:rsidR="006A3202" w:rsidRDefault="006A3202"/>
    <w:p w14:paraId="6001D244" w14:textId="77777777" w:rsidR="006A3202" w:rsidRDefault="006A3202"/>
  </w:endnote>
  <w:endnote w:type="continuationSeparator" w:id="0">
    <w:p w14:paraId="472076E6" w14:textId="77777777" w:rsidR="006A3202" w:rsidRDefault="006A3202" w:rsidP="0090659A">
      <w:pPr>
        <w:spacing w:after="0" w:line="240" w:lineRule="auto"/>
      </w:pPr>
      <w:r>
        <w:continuationSeparator/>
      </w:r>
    </w:p>
    <w:p w14:paraId="437E2EB8" w14:textId="77777777" w:rsidR="006A3202" w:rsidRDefault="006A3202"/>
    <w:p w14:paraId="5AD32887" w14:textId="77777777" w:rsidR="006A3202" w:rsidRDefault="006A3202"/>
    <w:p w14:paraId="71C69B28" w14:textId="77777777" w:rsidR="006A3202" w:rsidRDefault="006A3202"/>
    <w:p w14:paraId="6B3B3EBF" w14:textId="77777777" w:rsidR="006A3202" w:rsidRDefault="006A3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1987" w14:textId="2BE47F4E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36B36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BED" w14:textId="6C1C39E1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36B36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85F73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DE72" w14:textId="77777777" w:rsidR="006A3202" w:rsidRDefault="006A3202" w:rsidP="0090659A">
      <w:pPr>
        <w:spacing w:after="0" w:line="240" w:lineRule="auto"/>
      </w:pPr>
      <w:r>
        <w:separator/>
      </w:r>
    </w:p>
    <w:p w14:paraId="6EFA7495" w14:textId="77777777" w:rsidR="006A3202" w:rsidRDefault="006A3202"/>
    <w:p w14:paraId="195768AD" w14:textId="77777777" w:rsidR="006A3202" w:rsidRDefault="006A3202"/>
    <w:p w14:paraId="495761BB" w14:textId="77777777" w:rsidR="006A3202" w:rsidRDefault="006A3202"/>
    <w:p w14:paraId="384D1535" w14:textId="77777777" w:rsidR="006A3202" w:rsidRDefault="006A3202"/>
  </w:footnote>
  <w:footnote w:type="continuationSeparator" w:id="0">
    <w:p w14:paraId="4C908B61" w14:textId="77777777" w:rsidR="006A3202" w:rsidRDefault="006A3202" w:rsidP="0090659A">
      <w:pPr>
        <w:spacing w:after="0" w:line="240" w:lineRule="auto"/>
      </w:pPr>
      <w:r>
        <w:continuationSeparator/>
      </w:r>
    </w:p>
    <w:p w14:paraId="603FD6FD" w14:textId="77777777" w:rsidR="006A3202" w:rsidRDefault="006A3202"/>
    <w:p w14:paraId="0C278C78" w14:textId="77777777" w:rsidR="006A3202" w:rsidRDefault="006A3202"/>
    <w:p w14:paraId="644481ED" w14:textId="77777777" w:rsidR="006A3202" w:rsidRDefault="006A3202"/>
    <w:p w14:paraId="333952FD" w14:textId="77777777" w:rsidR="006A3202" w:rsidRDefault="006A32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B445" w14:textId="49F9F372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017BB7">
      <w:t>Hardening</w:t>
    </w:r>
    <w:r w:rsidR="006949A7">
      <w:t xml:space="preserve"> a Linux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DE4A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2AACDBC" wp14:editId="7DA386A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65pt;height:9.1pt;visibility:visible;mso-wrap-style:square" o:bullet="t">
        <v:imagedata r:id="rId1" o:title=""/>
      </v:shape>
    </w:pict>
  </w:numPicBullet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33217"/>
    <w:multiLevelType w:val="hybridMultilevel"/>
    <w:tmpl w:val="6BAE52C6"/>
    <w:lvl w:ilvl="0" w:tplc="72E65E4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94149ED"/>
    <w:multiLevelType w:val="hybridMultilevel"/>
    <w:tmpl w:val="901C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523370"/>
    <w:multiLevelType w:val="hybridMultilevel"/>
    <w:tmpl w:val="16C62C22"/>
    <w:lvl w:ilvl="0" w:tplc="73447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6F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FE7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CD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6D0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4A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E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C2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A9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 w:numId="18">
    <w:abstractNumId w:val="9"/>
  </w:num>
  <w:num w:numId="19">
    <w:abstractNumId w:val="5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4FC0"/>
    <w:rsid w:val="000160F7"/>
    <w:rsid w:val="00016D5B"/>
    <w:rsid w:val="00016F30"/>
    <w:rsid w:val="00017BB7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2819"/>
    <w:rsid w:val="00044E62"/>
    <w:rsid w:val="00046C4E"/>
    <w:rsid w:val="00050BA4"/>
    <w:rsid w:val="00051738"/>
    <w:rsid w:val="00052548"/>
    <w:rsid w:val="00060696"/>
    <w:rsid w:val="00065249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01F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1E2A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065A6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0FE5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51B0"/>
    <w:rsid w:val="002D6C2A"/>
    <w:rsid w:val="002D7A86"/>
    <w:rsid w:val="002E2671"/>
    <w:rsid w:val="002E481D"/>
    <w:rsid w:val="002F2FEA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6053"/>
    <w:rsid w:val="00327745"/>
    <w:rsid w:val="00331822"/>
    <w:rsid w:val="00332079"/>
    <w:rsid w:val="00336024"/>
    <w:rsid w:val="00342A5B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799"/>
    <w:rsid w:val="003E5BE5"/>
    <w:rsid w:val="003F18D1"/>
    <w:rsid w:val="003F48E8"/>
    <w:rsid w:val="003F4F0E"/>
    <w:rsid w:val="003F6E06"/>
    <w:rsid w:val="00402508"/>
    <w:rsid w:val="00403129"/>
    <w:rsid w:val="00403C7A"/>
    <w:rsid w:val="004057A6"/>
    <w:rsid w:val="00406554"/>
    <w:rsid w:val="004131B0"/>
    <w:rsid w:val="00415331"/>
    <w:rsid w:val="00416C42"/>
    <w:rsid w:val="0041702F"/>
    <w:rsid w:val="00417E56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1F0C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8F0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3665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0FD3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B36"/>
    <w:rsid w:val="00617B79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2E91"/>
    <w:rsid w:val="00685357"/>
    <w:rsid w:val="00686587"/>
    <w:rsid w:val="006871B2"/>
    <w:rsid w:val="006904CF"/>
    <w:rsid w:val="00691816"/>
    <w:rsid w:val="006946AE"/>
    <w:rsid w:val="006949A7"/>
    <w:rsid w:val="00695EE2"/>
    <w:rsid w:val="0069660B"/>
    <w:rsid w:val="006A1B33"/>
    <w:rsid w:val="006A3202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6F5D5A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496D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150F"/>
    <w:rsid w:val="007E3FEA"/>
    <w:rsid w:val="007E7D44"/>
    <w:rsid w:val="007F0A0B"/>
    <w:rsid w:val="007F3A60"/>
    <w:rsid w:val="007F3D0B"/>
    <w:rsid w:val="007F5EFA"/>
    <w:rsid w:val="007F78AD"/>
    <w:rsid w:val="007F7C94"/>
    <w:rsid w:val="0080208C"/>
    <w:rsid w:val="00802350"/>
    <w:rsid w:val="00810E4B"/>
    <w:rsid w:val="0081117B"/>
    <w:rsid w:val="00814BAA"/>
    <w:rsid w:val="00824295"/>
    <w:rsid w:val="008313F3"/>
    <w:rsid w:val="00831B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77D9F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14A9"/>
    <w:rsid w:val="00913703"/>
    <w:rsid w:val="00915970"/>
    <w:rsid w:val="00915986"/>
    <w:rsid w:val="00917624"/>
    <w:rsid w:val="00922208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9B8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C7D32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53C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2108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1CE9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16A6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6DE8"/>
    <w:rsid w:val="00C90311"/>
    <w:rsid w:val="00C91C26"/>
    <w:rsid w:val="00C92967"/>
    <w:rsid w:val="00CA3836"/>
    <w:rsid w:val="00CA73D5"/>
    <w:rsid w:val="00CB0EBC"/>
    <w:rsid w:val="00CB16C2"/>
    <w:rsid w:val="00CC180F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6B3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192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A593A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506B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46819"/>
    <w:rsid w:val="00E46FCB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5937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5AC"/>
    <w:rsid w:val="00F76808"/>
    <w:rsid w:val="00F76AF1"/>
    <w:rsid w:val="00F84C28"/>
    <w:rsid w:val="00F85D82"/>
    <w:rsid w:val="00F85F73"/>
    <w:rsid w:val="00F92728"/>
    <w:rsid w:val="00F938F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1DF7"/>
    <w:rsid w:val="00FE2824"/>
    <w:rsid w:val="00FE2AA9"/>
    <w:rsid w:val="00FE661F"/>
    <w:rsid w:val="00FF0400"/>
    <w:rsid w:val="00FF280D"/>
    <w:rsid w:val="00FF3D6B"/>
    <w:rsid w:val="00FF642E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E9392"/>
  <w15:docId w15:val="{4B26E446-C03D-485D-8252-50105FE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cisofy.com/lyn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F55D5-D3CE-4E59-AFC8-398DDCAE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37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Rashad Long</cp:lastModifiedBy>
  <cp:revision>14</cp:revision>
  <cp:lastPrinted>2014-06-20T22:17:00Z</cp:lastPrinted>
  <dcterms:created xsi:type="dcterms:W3CDTF">2016-06-29T07:12:00Z</dcterms:created>
  <dcterms:modified xsi:type="dcterms:W3CDTF">2022-01-29T16:05:00Z</dcterms:modified>
</cp:coreProperties>
</file>