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83223" w14:textId="2FEDB78D" w:rsidR="004D36D7" w:rsidRPr="00FD4A68" w:rsidRDefault="007B2BBE" w:rsidP="00026963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9C970DA34F10413CBDA9D7A1175EE28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8B1E4C">
            <w:t>Packet Tracer - Configure DHCP on a Wireless Router</w:t>
          </w:r>
        </w:sdtContent>
      </w:sdt>
    </w:p>
    <w:p w14:paraId="4B06373B" w14:textId="77777777" w:rsidR="00026963" w:rsidRPr="00E70096" w:rsidRDefault="00026963" w:rsidP="00026963">
      <w:pPr>
        <w:pStyle w:val="Heading1"/>
      </w:pPr>
      <w:r w:rsidRPr="00E70096">
        <w:t>Objectives</w:t>
      </w:r>
    </w:p>
    <w:p w14:paraId="4881B317" w14:textId="77777777" w:rsidR="00026963" w:rsidRPr="00622B70" w:rsidRDefault="00026963" w:rsidP="00026963">
      <w:pPr>
        <w:pStyle w:val="Bulletlevel1"/>
        <w:spacing w:before="60" w:after="60" w:line="276" w:lineRule="auto"/>
      </w:pPr>
      <w:r w:rsidRPr="00622B70">
        <w:t xml:space="preserve">Connect 3 PCs to a </w:t>
      </w:r>
      <w:r>
        <w:t>wireless router</w:t>
      </w:r>
    </w:p>
    <w:p w14:paraId="32C05F56" w14:textId="77777777" w:rsidR="00026963" w:rsidRPr="00622B70" w:rsidRDefault="00026963" w:rsidP="00026963">
      <w:pPr>
        <w:pStyle w:val="Bulletlevel1"/>
        <w:spacing w:before="60" w:after="60" w:line="276" w:lineRule="auto"/>
      </w:pPr>
      <w:r>
        <w:t>C</w:t>
      </w:r>
      <w:r w:rsidRPr="00622B70">
        <w:t>hange the DHCP setting to a specific network range</w:t>
      </w:r>
    </w:p>
    <w:p w14:paraId="191621E3" w14:textId="77777777" w:rsidR="00026963" w:rsidRPr="00622B70" w:rsidRDefault="00026963" w:rsidP="00026963">
      <w:pPr>
        <w:pStyle w:val="Bulletlevel1"/>
        <w:spacing w:before="60" w:after="60" w:line="276" w:lineRule="auto"/>
      </w:pPr>
      <w:r w:rsidRPr="00622B70">
        <w:t>Configure the clients to obtain their address via DHCP</w:t>
      </w:r>
    </w:p>
    <w:p w14:paraId="011ECB6C" w14:textId="77777777" w:rsidR="00026963" w:rsidRDefault="00026963" w:rsidP="00026963">
      <w:pPr>
        <w:pStyle w:val="Heading1"/>
      </w:pPr>
      <w:r w:rsidRPr="00E70096">
        <w:t>Background / Scenario</w:t>
      </w:r>
    </w:p>
    <w:p w14:paraId="156EAC6E" w14:textId="77777777" w:rsidR="00026963" w:rsidRPr="00622B70" w:rsidRDefault="00026963" w:rsidP="00026963">
      <w:pPr>
        <w:pStyle w:val="BodyTextL25"/>
      </w:pPr>
      <w:r w:rsidRPr="00622B70">
        <w:t xml:space="preserve">A home user wants to use </w:t>
      </w:r>
      <w:r>
        <w:t>a wireless router</w:t>
      </w:r>
      <w:r w:rsidRPr="00622B70">
        <w:t xml:space="preserve"> to connect 3 PCs. All 3 PCs should obtain their address automatically from </w:t>
      </w:r>
      <w:r>
        <w:t>the wireless router</w:t>
      </w:r>
      <w:r w:rsidRPr="00622B70">
        <w:t>.</w:t>
      </w:r>
    </w:p>
    <w:p w14:paraId="51D9A24C" w14:textId="77777777" w:rsidR="00026963" w:rsidRDefault="00026963" w:rsidP="00026963">
      <w:pPr>
        <w:pStyle w:val="Heading1"/>
      </w:pPr>
      <w:r>
        <w:t>Instructions</w:t>
      </w:r>
    </w:p>
    <w:p w14:paraId="253414A4" w14:textId="77777777" w:rsidR="00026963" w:rsidRPr="00622B70" w:rsidRDefault="00026963" w:rsidP="00026963">
      <w:pPr>
        <w:pStyle w:val="Heading2"/>
      </w:pPr>
      <w:r w:rsidRPr="00622B70">
        <w:t>Set up the network topology</w:t>
      </w:r>
    </w:p>
    <w:p w14:paraId="5A089D43" w14:textId="77777777" w:rsidR="00026963" w:rsidRPr="00A37582" w:rsidRDefault="00026963" w:rsidP="00026963">
      <w:pPr>
        <w:pStyle w:val="SubStepAlpha"/>
      </w:pPr>
      <w:r w:rsidRPr="00A37582">
        <w:t>Add three generic PCs.</w:t>
      </w:r>
    </w:p>
    <w:p w14:paraId="1785EA56" w14:textId="77777777" w:rsidR="00026963" w:rsidRPr="00622B70" w:rsidRDefault="00026963" w:rsidP="00026963">
      <w:pPr>
        <w:pStyle w:val="SubStepAlpha"/>
      </w:pPr>
      <w:r w:rsidRPr="00A37582">
        <w:t>Con</w:t>
      </w:r>
      <w:r w:rsidRPr="00622B70">
        <w:t xml:space="preserve">nect each PC to an Ethernet port </w:t>
      </w:r>
      <w:r>
        <w:t>to the wireless router</w:t>
      </w:r>
      <w:r w:rsidRPr="00622B70">
        <w:t xml:space="preserve"> using straight</w:t>
      </w:r>
      <w:r>
        <w:t>-</w:t>
      </w:r>
      <w:r w:rsidRPr="00622B70">
        <w:t>through cable</w:t>
      </w:r>
      <w:r>
        <w:t>s</w:t>
      </w:r>
      <w:r w:rsidRPr="00622B70">
        <w:t>.</w:t>
      </w:r>
    </w:p>
    <w:p w14:paraId="077B944D" w14:textId="77777777" w:rsidR="00026963" w:rsidRPr="00622B70" w:rsidRDefault="00026963" w:rsidP="00026963">
      <w:pPr>
        <w:pStyle w:val="Heading2"/>
      </w:pPr>
      <w:r w:rsidRPr="00622B70">
        <w:t>Observe the default DHCP settings</w:t>
      </w:r>
    </w:p>
    <w:p w14:paraId="2AF50426" w14:textId="77777777" w:rsidR="00026963" w:rsidRDefault="00026963" w:rsidP="00026963">
      <w:pPr>
        <w:pStyle w:val="SubStepAlpha"/>
        <w:spacing w:after="60"/>
      </w:pPr>
      <w:r>
        <w:t xml:space="preserve">After the amber lights have turned green, click </w:t>
      </w:r>
      <w:r>
        <w:rPr>
          <w:b/>
        </w:rPr>
        <w:t>PC0</w:t>
      </w:r>
      <w:r>
        <w:t xml:space="preserve">. Click the </w:t>
      </w:r>
      <w:r>
        <w:rPr>
          <w:b/>
        </w:rPr>
        <w:t xml:space="preserve">Desktop </w:t>
      </w:r>
      <w:r>
        <w:t xml:space="preserve">tab. Select </w:t>
      </w:r>
      <w:r>
        <w:rPr>
          <w:b/>
        </w:rPr>
        <w:t>IP Configuration</w:t>
      </w:r>
      <w:r>
        <w:t xml:space="preserve">. Select </w:t>
      </w:r>
      <w:r>
        <w:rPr>
          <w:b/>
        </w:rPr>
        <w:t>DHCP</w:t>
      </w:r>
      <w:r>
        <w:t xml:space="preserve"> to receive an IP address from </w:t>
      </w:r>
      <w:r w:rsidRPr="00427AE2">
        <w:rPr>
          <w:b/>
        </w:rPr>
        <w:t>DHCP Enabled Router</w:t>
      </w:r>
      <w:r>
        <w:t>.</w:t>
      </w:r>
    </w:p>
    <w:p w14:paraId="14ACE5CC" w14:textId="77777777" w:rsidR="00026963" w:rsidRDefault="00026963" w:rsidP="00026963">
      <w:pPr>
        <w:pStyle w:val="Heading3"/>
      </w:pPr>
      <w:r>
        <w:t>Question:</w:t>
      </w:r>
    </w:p>
    <w:p w14:paraId="47F87B3B" w14:textId="77777777" w:rsidR="00026963" w:rsidRDefault="00026963" w:rsidP="00026963">
      <w:pPr>
        <w:pStyle w:val="BodyTextL50"/>
        <w:tabs>
          <w:tab w:val="left" w:leader="underscore" w:pos="8640"/>
        </w:tabs>
        <w:spacing w:before="0"/>
      </w:pPr>
      <w:r>
        <w:t>Record the IP address of the default gateway:</w:t>
      </w:r>
    </w:p>
    <w:p w14:paraId="229C6226" w14:textId="77777777" w:rsidR="00026963" w:rsidRPr="00A37582" w:rsidRDefault="00026963" w:rsidP="00026963">
      <w:pPr>
        <w:pStyle w:val="AnswerLineL50"/>
      </w:pPr>
      <w:r w:rsidRPr="00A37582">
        <w:t>Type your answers here.</w:t>
      </w:r>
    </w:p>
    <w:p w14:paraId="6CCA2919" w14:textId="77777777" w:rsidR="00026963" w:rsidRDefault="00026963" w:rsidP="00026963">
      <w:pPr>
        <w:pStyle w:val="SubStepAlpha"/>
      </w:pPr>
      <w:r>
        <w:t xml:space="preserve">Close the </w:t>
      </w:r>
      <w:r>
        <w:rPr>
          <w:b/>
        </w:rPr>
        <w:t>IP Configuration</w:t>
      </w:r>
      <w:r>
        <w:t xml:space="preserve"> window.</w:t>
      </w:r>
    </w:p>
    <w:p w14:paraId="2297A20A" w14:textId="77777777" w:rsidR="00026963" w:rsidRDefault="00026963" w:rsidP="00026963">
      <w:pPr>
        <w:pStyle w:val="SubStepAlpha"/>
      </w:pPr>
      <w:r>
        <w:t>Open a Web Browser.</w:t>
      </w:r>
    </w:p>
    <w:p w14:paraId="2E301A26" w14:textId="77777777" w:rsidR="00026963" w:rsidRPr="00622B70" w:rsidRDefault="00026963" w:rsidP="00026963">
      <w:pPr>
        <w:pStyle w:val="SubStepAlpha"/>
      </w:pPr>
      <w:r>
        <w:t xml:space="preserve">Enter the IP address of the default gateway recorded earlier into the URL field. When prompted, enter the username </w:t>
      </w:r>
      <w:r>
        <w:rPr>
          <w:b/>
        </w:rPr>
        <w:t>admin</w:t>
      </w:r>
      <w:r>
        <w:t xml:space="preserve"> and password </w:t>
      </w:r>
      <w:r>
        <w:rPr>
          <w:b/>
        </w:rPr>
        <w:t>admin</w:t>
      </w:r>
      <w:r>
        <w:t>.</w:t>
      </w:r>
    </w:p>
    <w:p w14:paraId="0667E658" w14:textId="77777777" w:rsidR="00026963" w:rsidRDefault="00026963" w:rsidP="00026963">
      <w:pPr>
        <w:pStyle w:val="SubStepAlpha"/>
      </w:pPr>
      <w:r w:rsidRPr="00622B70">
        <w:t xml:space="preserve">Scroll through the </w:t>
      </w:r>
      <w:r>
        <w:t>B</w:t>
      </w:r>
      <w:r w:rsidRPr="00622B70">
        <w:t xml:space="preserve">asic </w:t>
      </w:r>
      <w:r>
        <w:t>S</w:t>
      </w:r>
      <w:r w:rsidRPr="00622B70">
        <w:t>etup page to view default settings, including the default IP</w:t>
      </w:r>
      <w:r>
        <w:t xml:space="preserve"> address of the wireless router.</w:t>
      </w:r>
    </w:p>
    <w:p w14:paraId="5AFC7CD5" w14:textId="77777777" w:rsidR="00026963" w:rsidRPr="00622B70" w:rsidRDefault="00026963" w:rsidP="00026963">
      <w:pPr>
        <w:pStyle w:val="SubStepAlpha"/>
      </w:pPr>
      <w:r w:rsidRPr="00622B70">
        <w:t>Notice that DHCP is enabled, the starting address of the DHCP range and the range of addresses available to clients.</w:t>
      </w:r>
    </w:p>
    <w:p w14:paraId="234DE06E" w14:textId="77777777" w:rsidR="00026963" w:rsidRPr="00622B70" w:rsidRDefault="00026963" w:rsidP="00026963">
      <w:pPr>
        <w:pStyle w:val="Heading2"/>
      </w:pPr>
      <w:r w:rsidRPr="00622B70">
        <w:t xml:space="preserve">Change the default IP address of the </w:t>
      </w:r>
      <w:r>
        <w:t>wireless</w:t>
      </w:r>
      <w:r w:rsidRPr="00622B70">
        <w:t xml:space="preserve"> </w:t>
      </w:r>
      <w:r>
        <w:t>router.</w:t>
      </w:r>
    </w:p>
    <w:p w14:paraId="7DA7A8C2" w14:textId="77777777" w:rsidR="00026963" w:rsidRPr="00622B70" w:rsidRDefault="00026963" w:rsidP="00026963">
      <w:pPr>
        <w:pStyle w:val="SubStepAlpha"/>
      </w:pPr>
      <w:r w:rsidRPr="00622B70">
        <w:t xml:space="preserve">Within the Router IP Settings section, change the IP address to: </w:t>
      </w:r>
      <w:r w:rsidRPr="00427AE2">
        <w:rPr>
          <w:b/>
        </w:rPr>
        <w:t>192.168.5.1</w:t>
      </w:r>
      <w:r w:rsidRPr="00622B70">
        <w:t>.</w:t>
      </w:r>
    </w:p>
    <w:p w14:paraId="240221A6" w14:textId="77777777" w:rsidR="00026963" w:rsidRPr="00622B70" w:rsidRDefault="00026963" w:rsidP="00026963">
      <w:pPr>
        <w:pStyle w:val="SubStepAlpha"/>
      </w:pPr>
      <w:r w:rsidRPr="00622B70">
        <w:t xml:space="preserve">Scroll to the bottom of the page and click </w:t>
      </w:r>
      <w:r w:rsidRPr="00427AE2">
        <w:rPr>
          <w:b/>
        </w:rPr>
        <w:t>Save Settings</w:t>
      </w:r>
      <w:r w:rsidRPr="00622B70">
        <w:t>.</w:t>
      </w:r>
    </w:p>
    <w:p w14:paraId="00D1AADC" w14:textId="77777777" w:rsidR="00026963" w:rsidRDefault="00026963" w:rsidP="00026963">
      <w:pPr>
        <w:pStyle w:val="SubStepAlpha"/>
      </w:pPr>
      <w:r>
        <w:t>If it is done correctly, the web page will display an error message. Close the web browser.</w:t>
      </w:r>
    </w:p>
    <w:p w14:paraId="06946D54" w14:textId="77777777" w:rsidR="00026963" w:rsidRDefault="00026963" w:rsidP="00026963">
      <w:pPr>
        <w:pStyle w:val="SubStepAlpha"/>
      </w:pPr>
      <w:r>
        <w:t xml:space="preserve">Click </w:t>
      </w:r>
      <w:r>
        <w:rPr>
          <w:b/>
        </w:rPr>
        <w:t>IP Configuration</w:t>
      </w:r>
      <w:r>
        <w:t xml:space="preserve"> to renew the assigned IP address. Click </w:t>
      </w:r>
      <w:r>
        <w:rPr>
          <w:b/>
        </w:rPr>
        <w:t>Static</w:t>
      </w:r>
      <w:r>
        <w:t xml:space="preserve">. Click </w:t>
      </w:r>
      <w:r>
        <w:rPr>
          <w:b/>
        </w:rPr>
        <w:t xml:space="preserve">DHCP </w:t>
      </w:r>
      <w:r>
        <w:t>to receive new IP address information from the wireless router.</w:t>
      </w:r>
    </w:p>
    <w:p w14:paraId="0732D3DC" w14:textId="77777777" w:rsidR="00026963" w:rsidRPr="00622B70" w:rsidRDefault="00026963" w:rsidP="00026963">
      <w:pPr>
        <w:pStyle w:val="SubStepAlpha"/>
      </w:pPr>
      <w:r>
        <w:t xml:space="preserve">Open the web browser, enter the IP address </w:t>
      </w:r>
      <w:r>
        <w:rPr>
          <w:b/>
        </w:rPr>
        <w:t xml:space="preserve">192.168.5.1 </w:t>
      </w:r>
      <w:r>
        <w:t xml:space="preserve">in the URL field. When prompted, enter the username </w:t>
      </w:r>
      <w:r>
        <w:rPr>
          <w:b/>
        </w:rPr>
        <w:t>admin</w:t>
      </w:r>
      <w:r>
        <w:t xml:space="preserve"> and password </w:t>
      </w:r>
      <w:r>
        <w:rPr>
          <w:b/>
        </w:rPr>
        <w:t>admin</w:t>
      </w:r>
      <w:r>
        <w:t>.</w:t>
      </w:r>
    </w:p>
    <w:p w14:paraId="43F66191" w14:textId="77777777" w:rsidR="00026963" w:rsidRPr="00622B70" w:rsidRDefault="00026963" w:rsidP="00026963">
      <w:pPr>
        <w:pStyle w:val="Heading2"/>
      </w:pPr>
      <w:r w:rsidRPr="00622B70">
        <w:lastRenderedPageBreak/>
        <w:t>Change the default DHCP range of addresses.</w:t>
      </w:r>
    </w:p>
    <w:p w14:paraId="5E09CC8D" w14:textId="77777777" w:rsidR="00026963" w:rsidRPr="00622B70" w:rsidRDefault="00026963" w:rsidP="00026963">
      <w:pPr>
        <w:pStyle w:val="SubStepAlpha"/>
      </w:pPr>
      <w:r w:rsidRPr="00622B70">
        <w:t xml:space="preserve">Notice the </w:t>
      </w:r>
      <w:r>
        <w:t>DHCP Server Start</w:t>
      </w:r>
      <w:r w:rsidRPr="00622B70">
        <w:t xml:space="preserve"> IP </w:t>
      </w:r>
      <w:r>
        <w:t>A</w:t>
      </w:r>
      <w:r w:rsidRPr="00622B70">
        <w:t>ddress is updated to</w:t>
      </w:r>
      <w:r>
        <w:t xml:space="preserve"> the same network as the Router IP.</w:t>
      </w:r>
    </w:p>
    <w:p w14:paraId="38F91736" w14:textId="77777777" w:rsidR="00026963" w:rsidRPr="00622B70" w:rsidRDefault="00026963" w:rsidP="00026963">
      <w:pPr>
        <w:pStyle w:val="SubStepAlpha"/>
      </w:pPr>
      <w:r w:rsidRPr="00622B70">
        <w:t xml:space="preserve">Change the Starting IP Address from 192.168.5.100 to </w:t>
      </w:r>
      <w:r w:rsidRPr="00427AE2">
        <w:rPr>
          <w:b/>
        </w:rPr>
        <w:t>192.168.5.</w:t>
      </w:r>
      <w:r>
        <w:rPr>
          <w:b/>
        </w:rPr>
        <w:t>1</w:t>
      </w:r>
      <w:r w:rsidRPr="00427AE2">
        <w:rPr>
          <w:b/>
        </w:rPr>
        <w:t>2</w:t>
      </w:r>
      <w:r>
        <w:rPr>
          <w:b/>
        </w:rPr>
        <w:t>6</w:t>
      </w:r>
      <w:r w:rsidRPr="00622B70">
        <w:t>.</w:t>
      </w:r>
    </w:p>
    <w:p w14:paraId="46FC523A" w14:textId="77777777" w:rsidR="00026963" w:rsidRPr="00622B70" w:rsidRDefault="00026963" w:rsidP="00026963">
      <w:pPr>
        <w:pStyle w:val="SubStepAlpha"/>
      </w:pPr>
      <w:r w:rsidRPr="00622B70">
        <w:t xml:space="preserve">Change the Maximum Number of Users to </w:t>
      </w:r>
      <w:r w:rsidRPr="00427AE2">
        <w:rPr>
          <w:b/>
        </w:rPr>
        <w:t>75</w:t>
      </w:r>
      <w:r w:rsidRPr="00427AE2">
        <w:t>.</w:t>
      </w:r>
    </w:p>
    <w:p w14:paraId="58EB4C37" w14:textId="77777777" w:rsidR="00026963" w:rsidRDefault="00026963" w:rsidP="00026963">
      <w:pPr>
        <w:pStyle w:val="SubStepAlpha"/>
      </w:pPr>
      <w:r w:rsidRPr="00622B70">
        <w:t>Scroll to the bottom of the</w:t>
      </w:r>
      <w:r>
        <w:t xml:space="preserve"> </w:t>
      </w:r>
      <w:r w:rsidRPr="00622B70">
        <w:t xml:space="preserve">page and click </w:t>
      </w:r>
      <w:r w:rsidRPr="00264DB4">
        <w:rPr>
          <w:b/>
        </w:rPr>
        <w:t>Save Settings</w:t>
      </w:r>
      <w:r w:rsidRPr="00622B70">
        <w:t>.</w:t>
      </w:r>
      <w:r>
        <w:t xml:space="preserve"> </w:t>
      </w:r>
      <w:r w:rsidRPr="00622B70">
        <w:t xml:space="preserve">Close the </w:t>
      </w:r>
      <w:r>
        <w:t>web browser.</w:t>
      </w:r>
    </w:p>
    <w:p w14:paraId="55D7CF51" w14:textId="77777777" w:rsidR="00026963" w:rsidRDefault="00026963" w:rsidP="00026963">
      <w:pPr>
        <w:pStyle w:val="SubStepAlpha"/>
      </w:pPr>
      <w:r>
        <w:t xml:space="preserve">Click </w:t>
      </w:r>
      <w:r>
        <w:rPr>
          <w:b/>
        </w:rPr>
        <w:t>IP Configuration</w:t>
      </w:r>
      <w:r>
        <w:t xml:space="preserve"> to renew the assigned IP address. Click </w:t>
      </w:r>
      <w:r>
        <w:rPr>
          <w:b/>
        </w:rPr>
        <w:t>Static</w:t>
      </w:r>
      <w:r>
        <w:t xml:space="preserve">. Click </w:t>
      </w:r>
      <w:r>
        <w:rPr>
          <w:b/>
        </w:rPr>
        <w:t xml:space="preserve">DHCP </w:t>
      </w:r>
      <w:r>
        <w:t>to receive new IP address information from the wireless router.</w:t>
      </w:r>
    </w:p>
    <w:p w14:paraId="5339417F" w14:textId="77777777" w:rsidR="00026963" w:rsidRDefault="00026963" w:rsidP="00026963">
      <w:pPr>
        <w:pStyle w:val="SubStepAlpha"/>
        <w:spacing w:after="60"/>
      </w:pPr>
      <w:r>
        <w:t xml:space="preserve">Select </w:t>
      </w:r>
      <w:r>
        <w:rPr>
          <w:b/>
        </w:rPr>
        <w:t>Command Prompt</w:t>
      </w:r>
      <w:r>
        <w:t xml:space="preserve">. Enter </w:t>
      </w:r>
      <w:r>
        <w:rPr>
          <w:b/>
        </w:rPr>
        <w:t>ipconfig</w:t>
      </w:r>
      <w:r>
        <w:t>.</w:t>
      </w:r>
    </w:p>
    <w:p w14:paraId="569294A1" w14:textId="77777777" w:rsidR="00026963" w:rsidRDefault="00026963" w:rsidP="00026963">
      <w:pPr>
        <w:pStyle w:val="Heading3"/>
      </w:pPr>
      <w:r>
        <w:t>Question:</w:t>
      </w:r>
    </w:p>
    <w:p w14:paraId="505CC91E" w14:textId="77777777" w:rsidR="00026963" w:rsidRDefault="00026963" w:rsidP="00026963">
      <w:pPr>
        <w:pStyle w:val="BodyTextL50"/>
        <w:spacing w:before="0"/>
      </w:pPr>
      <w:r>
        <w:t>Record the IP address for PC0:</w:t>
      </w:r>
    </w:p>
    <w:p w14:paraId="129C5B91" w14:textId="77777777" w:rsidR="00026963" w:rsidRPr="00F43B79" w:rsidRDefault="00026963" w:rsidP="00F43B79">
      <w:pPr>
        <w:pStyle w:val="AnswerLineL50"/>
      </w:pPr>
      <w:r w:rsidRPr="00F43B79">
        <w:t>Type your answers here.</w:t>
      </w:r>
    </w:p>
    <w:p w14:paraId="06D7B071" w14:textId="77777777" w:rsidR="00026963" w:rsidRPr="00622B70" w:rsidRDefault="00026963" w:rsidP="00026963">
      <w:pPr>
        <w:pStyle w:val="Heading2"/>
      </w:pPr>
      <w:r>
        <w:t>Enable DHCP on the other PCs.</w:t>
      </w:r>
    </w:p>
    <w:p w14:paraId="1B98A26A" w14:textId="77777777" w:rsidR="00026963" w:rsidRDefault="00026963" w:rsidP="00026963">
      <w:pPr>
        <w:pStyle w:val="SubStepAlpha"/>
      </w:pPr>
      <w:r>
        <w:t xml:space="preserve">Click </w:t>
      </w:r>
      <w:r w:rsidRPr="00427AE2">
        <w:rPr>
          <w:b/>
        </w:rPr>
        <w:t>PC1</w:t>
      </w:r>
      <w:r>
        <w:t>.</w:t>
      </w:r>
    </w:p>
    <w:p w14:paraId="499B7B4C" w14:textId="77777777" w:rsidR="00026963" w:rsidRDefault="00026963" w:rsidP="00026963">
      <w:pPr>
        <w:pStyle w:val="SubStepAlpha"/>
      </w:pPr>
      <w:r>
        <w:t xml:space="preserve">Select </w:t>
      </w:r>
      <w:r>
        <w:rPr>
          <w:b/>
        </w:rPr>
        <w:t xml:space="preserve">Desktop </w:t>
      </w:r>
      <w:r>
        <w:t>tab.</w:t>
      </w:r>
    </w:p>
    <w:p w14:paraId="6CD5F4B0" w14:textId="77777777" w:rsidR="00026963" w:rsidRDefault="00026963" w:rsidP="00026963">
      <w:pPr>
        <w:pStyle w:val="SubStepAlpha"/>
      </w:pPr>
      <w:r>
        <w:t>Select IP Configuration.</w:t>
      </w:r>
    </w:p>
    <w:p w14:paraId="6718FB39" w14:textId="77777777" w:rsidR="00026963" w:rsidRDefault="00026963" w:rsidP="00026963">
      <w:pPr>
        <w:pStyle w:val="SubStepAlpha"/>
        <w:spacing w:after="60"/>
      </w:pPr>
      <w:r>
        <w:t xml:space="preserve">Click </w:t>
      </w:r>
      <w:r>
        <w:rPr>
          <w:b/>
        </w:rPr>
        <w:t>DHCP</w:t>
      </w:r>
      <w:r w:rsidRPr="00427AE2">
        <w:t>.</w:t>
      </w:r>
    </w:p>
    <w:p w14:paraId="446A9A24" w14:textId="77777777" w:rsidR="00026963" w:rsidRDefault="00026963" w:rsidP="00026963">
      <w:pPr>
        <w:pStyle w:val="Heading3"/>
      </w:pPr>
      <w:r>
        <w:t>Question:</w:t>
      </w:r>
    </w:p>
    <w:p w14:paraId="48A82826" w14:textId="77777777" w:rsidR="00026963" w:rsidRPr="00B918A7" w:rsidRDefault="00026963" w:rsidP="00B918A7">
      <w:pPr>
        <w:pStyle w:val="BodyTextL50"/>
        <w:spacing w:before="0"/>
      </w:pPr>
      <w:r w:rsidRPr="00B918A7">
        <w:t>Record the IP address for PC1:</w:t>
      </w:r>
    </w:p>
    <w:p w14:paraId="7619282C" w14:textId="77777777" w:rsidR="00026963" w:rsidRDefault="00026963" w:rsidP="00026963">
      <w:pPr>
        <w:pStyle w:val="AnswerLineL50"/>
      </w:pPr>
      <w:r>
        <w:t>Type your answers here.</w:t>
      </w:r>
    </w:p>
    <w:p w14:paraId="7B7E2077" w14:textId="77777777" w:rsidR="00026963" w:rsidRPr="00622B70" w:rsidRDefault="00026963" w:rsidP="00026963">
      <w:pPr>
        <w:pStyle w:val="SubStepAlpha"/>
      </w:pPr>
      <w:r w:rsidRPr="00622B70">
        <w:t>Close the configuration window.</w:t>
      </w:r>
    </w:p>
    <w:p w14:paraId="30B05D62" w14:textId="77777777" w:rsidR="00026963" w:rsidRDefault="00026963" w:rsidP="00026963">
      <w:pPr>
        <w:pStyle w:val="SubStepAlpha"/>
      </w:pPr>
      <w:r>
        <w:t xml:space="preserve">Enable DHCP on </w:t>
      </w:r>
      <w:r w:rsidRPr="00427AE2">
        <w:rPr>
          <w:b/>
        </w:rPr>
        <w:t>PC2</w:t>
      </w:r>
      <w:r>
        <w:t xml:space="preserve"> following the steps for PC1.</w:t>
      </w:r>
    </w:p>
    <w:p w14:paraId="78FB3EA8" w14:textId="77777777" w:rsidR="00026963" w:rsidRPr="00622B70" w:rsidRDefault="00026963" w:rsidP="00026963">
      <w:pPr>
        <w:pStyle w:val="Heading2"/>
      </w:pPr>
      <w:r w:rsidRPr="00622B70">
        <w:t>Verify connectivity</w:t>
      </w:r>
    </w:p>
    <w:p w14:paraId="599FACDD" w14:textId="77777777" w:rsidR="00026963" w:rsidRDefault="00026963" w:rsidP="00026963">
      <w:pPr>
        <w:pStyle w:val="SubStepAlpha"/>
      </w:pPr>
      <w:r w:rsidRPr="00622B70">
        <w:t xml:space="preserve">Click </w:t>
      </w:r>
      <w:r w:rsidRPr="00427AE2">
        <w:rPr>
          <w:b/>
        </w:rPr>
        <w:t>PC</w:t>
      </w:r>
      <w:r>
        <w:rPr>
          <w:b/>
        </w:rPr>
        <w:t>2</w:t>
      </w:r>
      <w:r w:rsidRPr="00622B70">
        <w:t xml:space="preserve"> and select the </w:t>
      </w:r>
      <w:r w:rsidRPr="00427AE2">
        <w:rPr>
          <w:b/>
        </w:rPr>
        <w:t>Desktop</w:t>
      </w:r>
      <w:r w:rsidRPr="00622B70">
        <w:t xml:space="preserve"> </w:t>
      </w:r>
      <w:r>
        <w:t>t</w:t>
      </w:r>
      <w:r w:rsidRPr="00622B70">
        <w:t>ab</w:t>
      </w:r>
      <w:r>
        <w:t>.</w:t>
      </w:r>
    </w:p>
    <w:p w14:paraId="5DB7819C" w14:textId="77777777" w:rsidR="00026963" w:rsidRPr="00622B70" w:rsidRDefault="00026963" w:rsidP="00026963">
      <w:pPr>
        <w:pStyle w:val="SubStepAlpha"/>
      </w:pPr>
      <w:r>
        <w:t xml:space="preserve">Select </w:t>
      </w:r>
      <w:r w:rsidRPr="00427AE2">
        <w:t>Command Prompt</w:t>
      </w:r>
      <w:r w:rsidRPr="00622B70">
        <w:t>.</w:t>
      </w:r>
    </w:p>
    <w:p w14:paraId="63F42A04" w14:textId="77777777" w:rsidR="00026963" w:rsidRPr="00622B70" w:rsidRDefault="00026963" w:rsidP="00026963">
      <w:pPr>
        <w:pStyle w:val="SubStepAlpha"/>
      </w:pPr>
      <w:r>
        <w:t>Enter</w:t>
      </w:r>
      <w:r w:rsidRPr="00622B70">
        <w:t xml:space="preserve"> </w:t>
      </w:r>
      <w:r w:rsidRPr="00622B70">
        <w:rPr>
          <w:b/>
        </w:rPr>
        <w:t>ipconfig</w:t>
      </w:r>
      <w:r w:rsidRPr="00622B70">
        <w:t xml:space="preserve"> </w:t>
      </w:r>
      <w:r>
        <w:t xml:space="preserve">at the prompt </w:t>
      </w:r>
      <w:r w:rsidRPr="00622B70">
        <w:t>to view the IP configuration.</w:t>
      </w:r>
    </w:p>
    <w:p w14:paraId="28FCCE52" w14:textId="77777777" w:rsidR="00026963" w:rsidRDefault="00026963" w:rsidP="00026963">
      <w:pPr>
        <w:pStyle w:val="SubStepAlpha"/>
      </w:pPr>
      <w:r>
        <w:t>At the prompt, enter</w:t>
      </w:r>
      <w:r w:rsidRPr="00622B70">
        <w:t xml:space="preserve"> </w:t>
      </w:r>
      <w:r w:rsidRPr="00E92AB1">
        <w:rPr>
          <w:b/>
        </w:rPr>
        <w:t>ping 192.168.5.1</w:t>
      </w:r>
      <w:r w:rsidRPr="00622B70">
        <w:t xml:space="preserve"> to ping the </w:t>
      </w:r>
      <w:r>
        <w:t>wireless</w:t>
      </w:r>
      <w:r w:rsidRPr="00622B70">
        <w:t xml:space="preserve"> router.</w:t>
      </w:r>
    </w:p>
    <w:p w14:paraId="0583E4BA" w14:textId="77777777" w:rsidR="00026963" w:rsidRDefault="00026963" w:rsidP="00026963">
      <w:pPr>
        <w:pStyle w:val="SubStepAlpha"/>
      </w:pPr>
      <w:r>
        <w:t>Enter</w:t>
      </w:r>
      <w:r w:rsidRPr="00622B70">
        <w:t xml:space="preserve"> </w:t>
      </w:r>
      <w:r w:rsidRPr="00E92AB1">
        <w:rPr>
          <w:b/>
        </w:rPr>
        <w:t>ping 192.168.5.</w:t>
      </w:r>
      <w:r>
        <w:rPr>
          <w:b/>
        </w:rPr>
        <w:t>1</w:t>
      </w:r>
      <w:r w:rsidRPr="00E92AB1">
        <w:rPr>
          <w:b/>
        </w:rPr>
        <w:t>2</w:t>
      </w:r>
      <w:r>
        <w:rPr>
          <w:b/>
        </w:rPr>
        <w:t>6</w:t>
      </w:r>
      <w:r>
        <w:t xml:space="preserve"> to ping PC0 at the prompt.</w:t>
      </w:r>
    </w:p>
    <w:p w14:paraId="2FEA6B3E" w14:textId="77777777" w:rsidR="00026963" w:rsidRDefault="00026963" w:rsidP="00026963">
      <w:pPr>
        <w:pStyle w:val="SubStepAlpha"/>
      </w:pPr>
      <w:r>
        <w:t xml:space="preserve">At the prompt, enter </w:t>
      </w:r>
      <w:r w:rsidRPr="00427AE2">
        <w:rPr>
          <w:b/>
        </w:rPr>
        <w:t>ping 192.168.5.</w:t>
      </w:r>
      <w:r>
        <w:rPr>
          <w:b/>
        </w:rPr>
        <w:t>1</w:t>
      </w:r>
      <w:r w:rsidRPr="00427AE2">
        <w:rPr>
          <w:b/>
        </w:rPr>
        <w:t>27</w:t>
      </w:r>
      <w:r>
        <w:t xml:space="preserve"> to ping PC1.</w:t>
      </w:r>
    </w:p>
    <w:p w14:paraId="4F2101CA" w14:textId="643644EA" w:rsidR="00026963" w:rsidRDefault="00026963" w:rsidP="00026963">
      <w:pPr>
        <w:pStyle w:val="SubStepAlpha"/>
      </w:pPr>
      <w:r>
        <w:t>The pings to all devices should be successful.</w:t>
      </w:r>
    </w:p>
    <w:p w14:paraId="29F73CAE" w14:textId="59A7BF58" w:rsidR="00B918A7" w:rsidRDefault="00B918A7" w:rsidP="00F86612">
      <w:pPr>
        <w:pStyle w:val="Heading1"/>
      </w:pPr>
      <w:r>
        <w:br w:type="page"/>
      </w:r>
      <w:r>
        <w:lastRenderedPageBreak/>
        <w:t>Answer Key</w:t>
      </w:r>
    </w:p>
    <w:p w14:paraId="0CDFA32D" w14:textId="77777777" w:rsidR="00B918A7" w:rsidRPr="00622B70" w:rsidRDefault="00B918A7" w:rsidP="00B918A7">
      <w:pPr>
        <w:pStyle w:val="Heading2"/>
      </w:pPr>
      <w:r w:rsidRPr="00622B70">
        <w:t>Set up the network topology</w:t>
      </w:r>
    </w:p>
    <w:p w14:paraId="7A839F28" w14:textId="77777777" w:rsidR="00B918A7" w:rsidRPr="00622B70" w:rsidRDefault="00B918A7" w:rsidP="00B918A7">
      <w:pPr>
        <w:pStyle w:val="Heading2"/>
      </w:pPr>
      <w:r w:rsidRPr="00622B70">
        <w:t>Observe the default DHCP settings</w:t>
      </w:r>
    </w:p>
    <w:p w14:paraId="267DA902" w14:textId="77777777" w:rsidR="00B918A7" w:rsidRDefault="00B918A7" w:rsidP="00B918A7">
      <w:pPr>
        <w:pStyle w:val="BodyTextL25"/>
      </w:pPr>
      <w:r>
        <w:t>Record the IP address of the default gateway:</w:t>
      </w:r>
    </w:p>
    <w:p w14:paraId="3DC985B9" w14:textId="77777777" w:rsidR="00B918A7" w:rsidRDefault="00B918A7" w:rsidP="00B918A7">
      <w:pPr>
        <w:pStyle w:val="BodyTextL25"/>
      </w:pPr>
      <w:r w:rsidRPr="00427AE2">
        <w:rPr>
          <w:rStyle w:val="AnswerGray"/>
        </w:rPr>
        <w:t>192.168.0.1</w:t>
      </w:r>
    </w:p>
    <w:p w14:paraId="771BD56F" w14:textId="77777777" w:rsidR="00B918A7" w:rsidRPr="00622B70" w:rsidRDefault="00B918A7" w:rsidP="00B918A7">
      <w:pPr>
        <w:pStyle w:val="Heading2"/>
      </w:pPr>
      <w:r w:rsidRPr="00622B70">
        <w:t xml:space="preserve">Change the default IP address of the </w:t>
      </w:r>
      <w:r>
        <w:t>wireless</w:t>
      </w:r>
      <w:r w:rsidRPr="00622B70">
        <w:t xml:space="preserve"> </w:t>
      </w:r>
      <w:r>
        <w:t>router.</w:t>
      </w:r>
    </w:p>
    <w:p w14:paraId="01D7EB41" w14:textId="77777777" w:rsidR="00B918A7" w:rsidRPr="00622B70" w:rsidRDefault="00B918A7" w:rsidP="00B918A7">
      <w:pPr>
        <w:pStyle w:val="Heading2"/>
      </w:pPr>
      <w:r w:rsidRPr="00622B70">
        <w:t>Change the default DHCP range of addresses.</w:t>
      </w:r>
    </w:p>
    <w:p w14:paraId="5368CDB1" w14:textId="77777777" w:rsidR="00B918A7" w:rsidRDefault="00B918A7" w:rsidP="00B918A7">
      <w:pPr>
        <w:pStyle w:val="BodyTextL25"/>
      </w:pPr>
      <w:r>
        <w:t>Record the IP address for PC0:</w:t>
      </w:r>
    </w:p>
    <w:p w14:paraId="76A7D82A" w14:textId="77777777" w:rsidR="00B918A7" w:rsidRDefault="00B918A7" w:rsidP="00B918A7">
      <w:pPr>
        <w:pStyle w:val="BodyTextL25"/>
      </w:pPr>
      <w:bookmarkStart w:id="0" w:name="_Hlk50621205"/>
      <w:r w:rsidRPr="00490ED6">
        <w:rPr>
          <w:rStyle w:val="AnswerGray"/>
        </w:rPr>
        <w:t>192.168.5.</w:t>
      </w:r>
      <w:r>
        <w:rPr>
          <w:rStyle w:val="AnswerGray"/>
        </w:rPr>
        <w:t>1</w:t>
      </w:r>
      <w:r w:rsidRPr="00490ED6">
        <w:rPr>
          <w:rStyle w:val="AnswerGray"/>
        </w:rPr>
        <w:t>2</w:t>
      </w:r>
      <w:r>
        <w:rPr>
          <w:rStyle w:val="AnswerGray"/>
        </w:rPr>
        <w:t>6</w:t>
      </w:r>
    </w:p>
    <w:bookmarkEnd w:id="0"/>
    <w:p w14:paraId="201CC470" w14:textId="77777777" w:rsidR="00B918A7" w:rsidRPr="00622B70" w:rsidRDefault="00B918A7" w:rsidP="00B918A7">
      <w:pPr>
        <w:pStyle w:val="Heading2"/>
      </w:pPr>
      <w:r>
        <w:t>Enable DHCP on the other PCs.</w:t>
      </w:r>
    </w:p>
    <w:p w14:paraId="0AA8B5DD" w14:textId="77777777" w:rsidR="00B918A7" w:rsidRDefault="00B918A7" w:rsidP="00B918A7">
      <w:pPr>
        <w:pStyle w:val="BodyTextL25"/>
      </w:pPr>
      <w:r>
        <w:t>Record the IP address for PC1:</w:t>
      </w:r>
    </w:p>
    <w:p w14:paraId="0555831B" w14:textId="77777777" w:rsidR="00B918A7" w:rsidRPr="00161CB3" w:rsidRDefault="00B918A7" w:rsidP="00B918A7">
      <w:pPr>
        <w:pStyle w:val="BodyTextL25"/>
        <w:rPr>
          <w:rStyle w:val="AnswerGray"/>
        </w:rPr>
      </w:pPr>
      <w:r w:rsidRPr="00161CB3">
        <w:rPr>
          <w:rStyle w:val="AnswerGray"/>
        </w:rPr>
        <w:t>192.168.5.127</w:t>
      </w:r>
    </w:p>
    <w:p w14:paraId="6B7606FE" w14:textId="730E8232" w:rsidR="00B918A7" w:rsidRPr="00200313" w:rsidRDefault="00B918A7" w:rsidP="00B918A7">
      <w:pPr>
        <w:pStyle w:val="Heading2"/>
      </w:pPr>
      <w:r w:rsidRPr="00622B70">
        <w:t>Verify connectivity</w:t>
      </w:r>
    </w:p>
    <w:p w14:paraId="404E7B2C" w14:textId="77777777" w:rsidR="00026963" w:rsidRPr="00A37582" w:rsidRDefault="00026963" w:rsidP="00026963">
      <w:pPr>
        <w:pStyle w:val="ConfigWindow"/>
      </w:pPr>
      <w:r w:rsidRPr="00A37582">
        <w:t>End of document</w:t>
      </w:r>
    </w:p>
    <w:sectPr w:rsidR="00026963" w:rsidRPr="00A37582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9ACC2D" w14:textId="77777777" w:rsidR="007B2BBE" w:rsidRDefault="007B2BBE" w:rsidP="00710659">
      <w:pPr>
        <w:spacing w:after="0" w:line="240" w:lineRule="auto"/>
      </w:pPr>
      <w:r>
        <w:separator/>
      </w:r>
    </w:p>
    <w:p w14:paraId="6897BADA" w14:textId="77777777" w:rsidR="007B2BBE" w:rsidRDefault="007B2BBE"/>
  </w:endnote>
  <w:endnote w:type="continuationSeparator" w:id="0">
    <w:p w14:paraId="2B4346D5" w14:textId="77777777" w:rsidR="007B2BBE" w:rsidRDefault="007B2BBE" w:rsidP="00710659">
      <w:pPr>
        <w:spacing w:after="0" w:line="240" w:lineRule="auto"/>
      </w:pPr>
      <w:r>
        <w:continuationSeparator/>
      </w:r>
    </w:p>
    <w:p w14:paraId="4F012295" w14:textId="77777777" w:rsidR="007B2BBE" w:rsidRDefault="007B2B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68305" w14:textId="5D7CFADF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B1E4C">
          <w:t>2016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F86612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7F906" w14:textId="222D68CB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B1E4C">
          <w:t>2016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F86612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BF4EA" w14:textId="77777777" w:rsidR="007B2BBE" w:rsidRDefault="007B2BBE" w:rsidP="00710659">
      <w:pPr>
        <w:spacing w:after="0" w:line="240" w:lineRule="auto"/>
      </w:pPr>
      <w:r>
        <w:separator/>
      </w:r>
    </w:p>
    <w:p w14:paraId="411FA5DA" w14:textId="77777777" w:rsidR="007B2BBE" w:rsidRDefault="007B2BBE"/>
  </w:footnote>
  <w:footnote w:type="continuationSeparator" w:id="0">
    <w:p w14:paraId="5369E6AF" w14:textId="77777777" w:rsidR="007B2BBE" w:rsidRDefault="007B2BBE" w:rsidP="00710659">
      <w:pPr>
        <w:spacing w:after="0" w:line="240" w:lineRule="auto"/>
      </w:pPr>
      <w:r>
        <w:continuationSeparator/>
      </w:r>
    </w:p>
    <w:p w14:paraId="20C3BC17" w14:textId="77777777" w:rsidR="007B2BBE" w:rsidRDefault="007B2B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9C970DA34F10413CBDA9D7A1175EE28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7A6E868" w14:textId="26B70149" w:rsidR="00926CB2" w:rsidRDefault="008B1E4C" w:rsidP="008402F2">
        <w:pPr>
          <w:pStyle w:val="PageHead"/>
        </w:pPr>
        <w:r>
          <w:t>Packet Tracer - Configure DHCP on a Wireless Router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5E1F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53A4410" wp14:editId="7751E7CF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0E10EF92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B7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26963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47EE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5ED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777"/>
    <w:rsid w:val="001E38E0"/>
    <w:rsid w:val="001E4E72"/>
    <w:rsid w:val="001E62B3"/>
    <w:rsid w:val="001E6424"/>
    <w:rsid w:val="001F0171"/>
    <w:rsid w:val="001F0D77"/>
    <w:rsid w:val="001F643A"/>
    <w:rsid w:val="001F7DD8"/>
    <w:rsid w:val="00200313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100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26B7"/>
    <w:rsid w:val="00363A23"/>
    <w:rsid w:val="0036440C"/>
    <w:rsid w:val="0036465A"/>
    <w:rsid w:val="00386D65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2D62"/>
    <w:rsid w:val="003D6EF1"/>
    <w:rsid w:val="003E5BE5"/>
    <w:rsid w:val="003F18D1"/>
    <w:rsid w:val="003F20EC"/>
    <w:rsid w:val="003F4F0E"/>
    <w:rsid w:val="003F6096"/>
    <w:rsid w:val="003F6E06"/>
    <w:rsid w:val="003F7B1C"/>
    <w:rsid w:val="00403C7A"/>
    <w:rsid w:val="004057A6"/>
    <w:rsid w:val="00406554"/>
    <w:rsid w:val="00407755"/>
    <w:rsid w:val="0041293B"/>
    <w:rsid w:val="004131B0"/>
    <w:rsid w:val="00416C42"/>
    <w:rsid w:val="00422476"/>
    <w:rsid w:val="0042298C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48E1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B4379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D52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CAB"/>
    <w:rsid w:val="00580E73"/>
    <w:rsid w:val="00592329"/>
    <w:rsid w:val="00593386"/>
    <w:rsid w:val="00596998"/>
    <w:rsid w:val="0059790F"/>
    <w:rsid w:val="005A6E62"/>
    <w:rsid w:val="005A70FA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67F4E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2BBE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1E4C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395E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69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056FA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6B7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18A7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7C2"/>
    <w:rsid w:val="00C47F2E"/>
    <w:rsid w:val="00C52BA6"/>
    <w:rsid w:val="00C5664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3FF1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5325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224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3B79"/>
    <w:rsid w:val="00F46BD9"/>
    <w:rsid w:val="00F60BE0"/>
    <w:rsid w:val="00F6280E"/>
    <w:rsid w:val="00F666EC"/>
    <w:rsid w:val="00F7050A"/>
    <w:rsid w:val="00F75533"/>
    <w:rsid w:val="00F8036D"/>
    <w:rsid w:val="00F809DC"/>
    <w:rsid w:val="00F86612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2CB46"/>
  <w15:docId w15:val="{FDD8E915-0D44-4CE9-A310-A1B5DCC7E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026963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02696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02696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B4379"/>
    <w:pPr>
      <w:keepNext/>
      <w:spacing w:before="0" w:after="0" w:line="240" w:lineRule="auto"/>
      <w:outlineLvl w:val="2"/>
    </w:pPr>
    <w:rPr>
      <w:rFonts w:eastAsia="Times New Roman"/>
      <w:bCs/>
      <w:color w:val="FFFFFF" w:themeColor="background1"/>
      <w:sz w:val="6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477C2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4B4379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B918A7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026963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1E3777"/>
    <w:rPr>
      <w:rFonts w:ascii="Arial" w:hAnsi="Arial"/>
      <w:b/>
      <w:sz w:val="20"/>
      <w:bdr w:val="none" w:sz="0" w:space="0" w:color="auto"/>
      <w:shd w:val="clear" w:color="auto" w:fill="F2F2F2" w:themeFill="background1" w:themeFillShade="F2"/>
    </w:rPr>
  </w:style>
  <w:style w:type="character" w:customStyle="1" w:styleId="Heading1Gray">
    <w:name w:val="Heading 1 Gray"/>
    <w:basedOn w:val="Heading1Char"/>
    <w:uiPriority w:val="1"/>
    <w:qFormat/>
    <w:rsid w:val="00C477C2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F2F2F2" w:themeFill="background1" w:themeFillShade="F2"/>
    </w:rPr>
  </w:style>
  <w:style w:type="paragraph" w:customStyle="1" w:styleId="SubStepNum">
    <w:name w:val="SubStep Num"/>
    <w:basedOn w:val="BodyTextL25"/>
    <w:qFormat/>
    <w:rsid w:val="00026963"/>
    <w:pPr>
      <w:numPr>
        <w:ilvl w:val="3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1E3777"/>
    <w:rPr>
      <w:rFonts w:ascii="Courier New" w:hAnsi="Courier New"/>
      <w:b/>
      <w:color w:val="auto"/>
      <w:sz w:val="20"/>
      <w:bdr w:val="none" w:sz="0" w:space="0" w:color="auto"/>
      <w:shd w:val="clear" w:color="auto" w:fill="F2F2F2" w:themeFill="background1" w:themeFillShade="F2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026963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4B4379"/>
    <w:rPr>
      <w:rFonts w:eastAsia="Times New Roman"/>
      <w:bCs/>
      <w:color w:val="FFFFFF" w:themeColor="background1"/>
      <w:sz w:val="6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504D52"/>
  </w:style>
  <w:style w:type="paragraph" w:customStyle="1" w:styleId="TableAnswer">
    <w:name w:val="Table Answer"/>
    <w:basedOn w:val="TableText"/>
    <w:qFormat/>
    <w:rsid w:val="002F4100"/>
  </w:style>
  <w:style w:type="character" w:customStyle="1" w:styleId="Heading2Gray">
    <w:name w:val="Heading 2 Gray"/>
    <w:basedOn w:val="Heading2Char"/>
    <w:uiPriority w:val="1"/>
    <w:qFormat/>
    <w:rsid w:val="00C477C2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NetEssentials\2.0\Activities\Lab_Template%20-%20IL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C970DA34F10413CBDA9D7A1175EE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B2B4C-52DD-45EB-B910-D035D80D460E}"/>
      </w:docPartPr>
      <w:docPartBody>
        <w:p w:rsidR="004A22D2" w:rsidRDefault="00BB5992">
          <w:pPr>
            <w:pStyle w:val="9C970DA34F10413CBDA9D7A1175EE280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92"/>
    <w:rsid w:val="001F52F0"/>
    <w:rsid w:val="004A22D2"/>
    <w:rsid w:val="00976E4D"/>
    <w:rsid w:val="00B822F8"/>
    <w:rsid w:val="00BB5992"/>
    <w:rsid w:val="00C373CE"/>
    <w:rsid w:val="00D2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C970DA34F10413CBDA9D7A1175EE280">
    <w:name w:val="9C970DA34F10413CBDA9D7A1175EE2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6B87FA-E40E-4AEF-A9A0-F677E6166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ILM.dotx</Template>
  <TotalTime>7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the Title here</vt:lpstr>
    </vt:vector>
  </TitlesOfParts>
  <Company>Cisco Systems, Inc.</Company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DHCP on a Wireless Router</dc:title>
  <dc:description>2016</dc:description>
  <cp:revision>8</cp:revision>
  <cp:lastPrinted>2020-10-01T01:30:00Z</cp:lastPrinted>
  <dcterms:created xsi:type="dcterms:W3CDTF">2020-10-01T00:53:00Z</dcterms:created>
  <dcterms:modified xsi:type="dcterms:W3CDTF">2020-10-01T13:52:00Z</dcterms:modified>
</cp:coreProperties>
</file>