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C57D" w14:textId="33D04385" w:rsidR="004D36D7" w:rsidRPr="00FD4A68" w:rsidRDefault="007076DB" w:rsidP="00551EB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3D88AAD3AE41879B6F8BC3FA5C279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43D1B">
            <w:t>Packet Tracer - Cr</w:t>
          </w:r>
          <w:r w:rsidR="00551EBD">
            <w:t>e</w:t>
          </w:r>
          <w:r w:rsidR="00943D1B">
            <w:t>ate a Simple Network</w:t>
          </w:r>
        </w:sdtContent>
      </w:sdt>
    </w:p>
    <w:p w14:paraId="276BDDCD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98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157"/>
        <w:gridCol w:w="1801"/>
        <w:gridCol w:w="1980"/>
        <w:gridCol w:w="1979"/>
        <w:gridCol w:w="1980"/>
      </w:tblGrid>
      <w:tr w:rsidR="000D49D9" w:rsidRPr="000B0C00" w14:paraId="06EAC582" w14:textId="77777777" w:rsidTr="00216A58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887159" w14:textId="77777777" w:rsidR="000D49D9" w:rsidRPr="002428D0" w:rsidRDefault="000D49D9" w:rsidP="009A5012">
            <w:pPr>
              <w:pStyle w:val="TableHeading"/>
              <w:rPr>
                <w:noProof/>
              </w:rPr>
            </w:pPr>
            <w:r w:rsidRPr="002428D0">
              <w:rPr>
                <w:noProof/>
              </w:rPr>
              <w:t>Device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7125AF" w14:textId="77777777" w:rsidR="000D49D9" w:rsidRPr="002428D0" w:rsidRDefault="000D49D9" w:rsidP="009A5012">
            <w:pPr>
              <w:pStyle w:val="TableHeading"/>
              <w:rPr>
                <w:noProof/>
              </w:rPr>
            </w:pPr>
            <w:r w:rsidRPr="002428D0">
              <w:rPr>
                <w:noProof/>
              </w:rPr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BF6B33" w14:textId="77777777" w:rsidR="000D49D9" w:rsidRPr="002428D0" w:rsidRDefault="000D49D9" w:rsidP="009A5012">
            <w:pPr>
              <w:pStyle w:val="TableHeading"/>
              <w:rPr>
                <w:noProof/>
              </w:rPr>
            </w:pPr>
            <w:r w:rsidRPr="002428D0">
              <w:rPr>
                <w:noProof/>
              </w:rPr>
              <w:t>IP Address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8063B3" w14:textId="77777777" w:rsidR="000D49D9" w:rsidRPr="000B0C00" w:rsidRDefault="000D49D9" w:rsidP="009A5012">
            <w:pPr>
              <w:pStyle w:val="TableHeading"/>
            </w:pPr>
            <w:r w:rsidRPr="000B0C00">
              <w:t>Subnet Mask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7D95DA" w14:textId="77777777" w:rsidR="000D49D9" w:rsidRPr="000B0C00" w:rsidRDefault="000D49D9" w:rsidP="009A5012">
            <w:pPr>
              <w:pStyle w:val="TableHeading"/>
            </w:pPr>
            <w:r w:rsidRPr="000B0C00">
              <w:t>Default Gateway</w:t>
            </w:r>
          </w:p>
        </w:tc>
      </w:tr>
      <w:tr w:rsidR="00132A62" w14:paraId="4DF269F6" w14:textId="77777777" w:rsidTr="00216A58">
        <w:trPr>
          <w:cantSplit/>
          <w:jc w:val="center"/>
        </w:trPr>
        <w:tc>
          <w:tcPr>
            <w:tcW w:w="2157" w:type="dxa"/>
            <w:tcBorders>
              <w:bottom w:val="single" w:sz="2" w:space="0" w:color="auto"/>
            </w:tcBorders>
          </w:tcPr>
          <w:p w14:paraId="77A7C29F" w14:textId="77777777" w:rsidR="00132A62" w:rsidRDefault="00132A62" w:rsidP="000D49D9">
            <w:pPr>
              <w:pStyle w:val="TableText"/>
            </w:pPr>
            <w:r>
              <w:t>PC</w:t>
            </w:r>
          </w:p>
        </w:tc>
        <w:tc>
          <w:tcPr>
            <w:tcW w:w="1801" w:type="dxa"/>
          </w:tcPr>
          <w:p w14:paraId="79E24904" w14:textId="77777777" w:rsidR="00132A62" w:rsidRDefault="00132A62" w:rsidP="000D49D9">
            <w:pPr>
              <w:pStyle w:val="TableText"/>
            </w:pPr>
            <w:r>
              <w:t>Ethernet0</w:t>
            </w:r>
          </w:p>
        </w:tc>
        <w:tc>
          <w:tcPr>
            <w:tcW w:w="3959" w:type="dxa"/>
            <w:gridSpan w:val="2"/>
          </w:tcPr>
          <w:p w14:paraId="2C37B1F9" w14:textId="37090BBD" w:rsidR="00132A62" w:rsidRDefault="00132A62" w:rsidP="000D49D9">
            <w:pPr>
              <w:pStyle w:val="TableText"/>
            </w:pPr>
            <w:r>
              <w:t>DHCP</w:t>
            </w:r>
          </w:p>
        </w:tc>
        <w:tc>
          <w:tcPr>
            <w:tcW w:w="1980" w:type="dxa"/>
            <w:tcBorders>
              <w:bottom w:val="single" w:sz="2" w:space="0" w:color="auto"/>
            </w:tcBorders>
          </w:tcPr>
          <w:p w14:paraId="6FB355E0" w14:textId="77777777" w:rsidR="00132A62" w:rsidRDefault="00132A62" w:rsidP="000D49D9">
            <w:pPr>
              <w:pStyle w:val="TableText"/>
            </w:pPr>
            <w:r>
              <w:t>192.168.0.1</w:t>
            </w:r>
          </w:p>
        </w:tc>
      </w:tr>
      <w:tr w:rsidR="000D49D9" w14:paraId="722A26EF" w14:textId="77777777" w:rsidTr="00216A58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67D7D84F" w14:textId="77777777" w:rsidR="000D49D9" w:rsidRDefault="000D49D9" w:rsidP="000D49D9">
            <w:pPr>
              <w:pStyle w:val="TableText"/>
            </w:pPr>
            <w:r>
              <w:t>Wireless Router</w:t>
            </w:r>
          </w:p>
        </w:tc>
        <w:tc>
          <w:tcPr>
            <w:tcW w:w="1801" w:type="dxa"/>
          </w:tcPr>
          <w:p w14:paraId="5E9235A6" w14:textId="77777777" w:rsidR="000D49D9" w:rsidRDefault="000D49D9" w:rsidP="000D49D9">
            <w:pPr>
              <w:pStyle w:val="TableText"/>
            </w:pPr>
            <w:r>
              <w:t>LAN</w:t>
            </w:r>
          </w:p>
        </w:tc>
        <w:tc>
          <w:tcPr>
            <w:tcW w:w="1980" w:type="dxa"/>
          </w:tcPr>
          <w:p w14:paraId="2A21112D" w14:textId="77777777" w:rsidR="000D49D9" w:rsidRDefault="000D49D9" w:rsidP="000D49D9">
            <w:pPr>
              <w:pStyle w:val="TableText"/>
            </w:pPr>
            <w:r>
              <w:t>192.168.0.1</w:t>
            </w:r>
          </w:p>
        </w:tc>
        <w:tc>
          <w:tcPr>
            <w:tcW w:w="1979" w:type="dxa"/>
          </w:tcPr>
          <w:p w14:paraId="519CA617" w14:textId="77777777" w:rsidR="000D49D9" w:rsidRDefault="000D49D9" w:rsidP="000D49D9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tcBorders>
              <w:bottom w:val="nil"/>
            </w:tcBorders>
          </w:tcPr>
          <w:p w14:paraId="019CA9C9" w14:textId="422A251D" w:rsidR="000D49D9" w:rsidRDefault="000D49D9" w:rsidP="000D49D9">
            <w:pPr>
              <w:pStyle w:val="TableText"/>
            </w:pPr>
            <w:r>
              <w:t>N/A</w:t>
            </w:r>
          </w:p>
        </w:tc>
      </w:tr>
      <w:tr w:rsidR="00132A62" w14:paraId="6A7D27B4" w14:textId="77777777" w:rsidTr="00216A58">
        <w:trPr>
          <w:cantSplit/>
          <w:jc w:val="center"/>
        </w:trPr>
        <w:tc>
          <w:tcPr>
            <w:tcW w:w="2157" w:type="dxa"/>
            <w:tcBorders>
              <w:top w:val="nil"/>
            </w:tcBorders>
          </w:tcPr>
          <w:p w14:paraId="56249164" w14:textId="77777777" w:rsidR="00132A62" w:rsidRDefault="00132A62" w:rsidP="000D49D9">
            <w:pPr>
              <w:pStyle w:val="ConfigWindow"/>
            </w:pPr>
            <w:r>
              <w:t>Wireless Router</w:t>
            </w:r>
          </w:p>
        </w:tc>
        <w:tc>
          <w:tcPr>
            <w:tcW w:w="1801" w:type="dxa"/>
          </w:tcPr>
          <w:p w14:paraId="53EA845D" w14:textId="77777777" w:rsidR="00132A62" w:rsidRDefault="00132A62" w:rsidP="000D49D9">
            <w:pPr>
              <w:pStyle w:val="TableText"/>
            </w:pPr>
            <w:r>
              <w:t>Internet</w:t>
            </w:r>
          </w:p>
        </w:tc>
        <w:tc>
          <w:tcPr>
            <w:tcW w:w="3959" w:type="dxa"/>
            <w:gridSpan w:val="2"/>
          </w:tcPr>
          <w:p w14:paraId="7447E6E2" w14:textId="190E24ED" w:rsidR="00132A62" w:rsidRDefault="00132A62" w:rsidP="000D49D9">
            <w:pPr>
              <w:pStyle w:val="TableText"/>
            </w:pPr>
            <w:r>
              <w:t>DHCP</w:t>
            </w:r>
          </w:p>
        </w:tc>
        <w:tc>
          <w:tcPr>
            <w:tcW w:w="1980" w:type="dxa"/>
            <w:tcBorders>
              <w:top w:val="nil"/>
            </w:tcBorders>
          </w:tcPr>
          <w:p w14:paraId="057166B0" w14:textId="0CAE3E8A" w:rsidR="00132A62" w:rsidRDefault="00132A62" w:rsidP="00982C27">
            <w:pPr>
              <w:pStyle w:val="ConfigWindow"/>
            </w:pPr>
            <w:r>
              <w:t>N/A</w:t>
            </w:r>
          </w:p>
        </w:tc>
      </w:tr>
      <w:tr w:rsidR="000D49D9" w14:paraId="7784F0DE" w14:textId="77777777" w:rsidTr="00216A58">
        <w:trPr>
          <w:cantSplit/>
          <w:jc w:val="center"/>
        </w:trPr>
        <w:tc>
          <w:tcPr>
            <w:tcW w:w="2157" w:type="dxa"/>
          </w:tcPr>
          <w:p w14:paraId="5E692651" w14:textId="07BE11A3" w:rsidR="000D49D9" w:rsidRDefault="00A7384C" w:rsidP="000D49D9">
            <w:pPr>
              <w:pStyle w:val="TableText"/>
            </w:pPr>
            <w:r>
              <w:t>c</w:t>
            </w:r>
            <w:r w:rsidR="000D49D9">
              <w:t>isco.com Server</w:t>
            </w:r>
          </w:p>
        </w:tc>
        <w:tc>
          <w:tcPr>
            <w:tcW w:w="1801" w:type="dxa"/>
          </w:tcPr>
          <w:p w14:paraId="02EFC9EC" w14:textId="77777777" w:rsidR="000D49D9" w:rsidRDefault="000D49D9" w:rsidP="000D49D9">
            <w:pPr>
              <w:pStyle w:val="TableText"/>
            </w:pPr>
            <w:r>
              <w:t>Ethernet0</w:t>
            </w:r>
          </w:p>
        </w:tc>
        <w:tc>
          <w:tcPr>
            <w:tcW w:w="1980" w:type="dxa"/>
          </w:tcPr>
          <w:p w14:paraId="442203B4" w14:textId="59467D06" w:rsidR="000D49D9" w:rsidRDefault="000D49D9" w:rsidP="000D49D9">
            <w:pPr>
              <w:pStyle w:val="TableText"/>
            </w:pPr>
            <w:r>
              <w:t>20</w:t>
            </w:r>
            <w:r w:rsidR="004207B2">
              <w:t>9.165.200.225</w:t>
            </w:r>
          </w:p>
        </w:tc>
        <w:tc>
          <w:tcPr>
            <w:tcW w:w="1979" w:type="dxa"/>
          </w:tcPr>
          <w:p w14:paraId="67F4E73C" w14:textId="64963D7B" w:rsidR="000D49D9" w:rsidRDefault="000D49D9" w:rsidP="000D49D9">
            <w:pPr>
              <w:pStyle w:val="TableText"/>
            </w:pPr>
            <w:r>
              <w:t>255.255.255.</w:t>
            </w:r>
            <w:r w:rsidR="004207B2">
              <w:t>224</w:t>
            </w:r>
          </w:p>
        </w:tc>
        <w:tc>
          <w:tcPr>
            <w:tcW w:w="1980" w:type="dxa"/>
          </w:tcPr>
          <w:p w14:paraId="3957C748" w14:textId="6A208BB4" w:rsidR="000D49D9" w:rsidRDefault="004207B2" w:rsidP="000D49D9">
            <w:pPr>
              <w:pStyle w:val="TableText"/>
            </w:pPr>
            <w:r>
              <w:t>N/A</w:t>
            </w:r>
          </w:p>
        </w:tc>
      </w:tr>
      <w:tr w:rsidR="00132A62" w14:paraId="44202A61" w14:textId="77777777" w:rsidTr="00216A58">
        <w:trPr>
          <w:cantSplit/>
          <w:jc w:val="center"/>
        </w:trPr>
        <w:tc>
          <w:tcPr>
            <w:tcW w:w="2157" w:type="dxa"/>
          </w:tcPr>
          <w:p w14:paraId="42195B13" w14:textId="77777777" w:rsidR="00132A62" w:rsidRDefault="00132A62" w:rsidP="000D49D9">
            <w:pPr>
              <w:pStyle w:val="TableText"/>
            </w:pPr>
            <w:r>
              <w:t>Laptop</w:t>
            </w:r>
          </w:p>
        </w:tc>
        <w:tc>
          <w:tcPr>
            <w:tcW w:w="1801" w:type="dxa"/>
          </w:tcPr>
          <w:p w14:paraId="61C7CD6E" w14:textId="77777777" w:rsidR="00132A62" w:rsidRDefault="00132A62" w:rsidP="000D49D9">
            <w:pPr>
              <w:pStyle w:val="TableText"/>
            </w:pPr>
            <w:r>
              <w:t>Wireless0</w:t>
            </w:r>
          </w:p>
        </w:tc>
        <w:tc>
          <w:tcPr>
            <w:tcW w:w="3959" w:type="dxa"/>
            <w:gridSpan w:val="2"/>
          </w:tcPr>
          <w:p w14:paraId="0B5F7800" w14:textId="2061AFB3" w:rsidR="00132A62" w:rsidRDefault="00132A62" w:rsidP="000D49D9">
            <w:pPr>
              <w:pStyle w:val="TableText"/>
            </w:pPr>
            <w:r>
              <w:t>DHCP</w:t>
            </w:r>
          </w:p>
        </w:tc>
        <w:tc>
          <w:tcPr>
            <w:tcW w:w="1980" w:type="dxa"/>
          </w:tcPr>
          <w:p w14:paraId="688B53F1" w14:textId="6EEF3ED5" w:rsidR="00132A62" w:rsidRDefault="00132A62" w:rsidP="000D49D9">
            <w:pPr>
              <w:pStyle w:val="TableText"/>
            </w:pPr>
            <w:r>
              <w:t>192.168.0.1</w:t>
            </w:r>
          </w:p>
        </w:tc>
      </w:tr>
    </w:tbl>
    <w:p w14:paraId="16E0BB52" w14:textId="77777777" w:rsidR="00C8618B" w:rsidRDefault="00C8618B" w:rsidP="00216A58">
      <w:pPr>
        <w:pStyle w:val="ConfigWindow"/>
      </w:pPr>
    </w:p>
    <w:p w14:paraId="3271A7C4" w14:textId="18D0A1ED" w:rsidR="00D778DF" w:rsidRDefault="00D778DF" w:rsidP="00D452F4">
      <w:pPr>
        <w:pStyle w:val="Heading1"/>
      </w:pPr>
      <w:r w:rsidRPr="00E70096">
        <w:t>Objectives</w:t>
      </w:r>
    </w:p>
    <w:p w14:paraId="6D136F59" w14:textId="68FC82A5" w:rsidR="00982C27" w:rsidRPr="00982C27" w:rsidRDefault="00982C27" w:rsidP="00982C27">
      <w:pPr>
        <w:pStyle w:val="BodyTextL25"/>
      </w:pPr>
      <w:r>
        <w:rPr>
          <w:noProof/>
        </w:rPr>
        <w:t>In this activity, you will build a simple network in Packet Tracer.</w:t>
      </w:r>
    </w:p>
    <w:p w14:paraId="11C67827" w14:textId="710D1859" w:rsidR="000D49D9" w:rsidRDefault="000D49D9" w:rsidP="000D49D9">
      <w:pPr>
        <w:pStyle w:val="BodyTextL25Bold"/>
        <w:rPr>
          <w:noProof/>
        </w:rPr>
      </w:pPr>
      <w:r w:rsidRPr="002428D0">
        <w:rPr>
          <w:noProof/>
        </w:rPr>
        <w:t xml:space="preserve">Part 1: </w:t>
      </w:r>
      <w:r>
        <w:rPr>
          <w:noProof/>
        </w:rPr>
        <w:t>Build a Simple Network</w:t>
      </w:r>
    </w:p>
    <w:p w14:paraId="05FC3674" w14:textId="1E6C0758" w:rsidR="000D49D9" w:rsidRPr="002428D0" w:rsidRDefault="000D49D9" w:rsidP="000D49D9">
      <w:pPr>
        <w:pStyle w:val="BodyTextL25Bold"/>
        <w:rPr>
          <w:noProof/>
        </w:rPr>
      </w:pPr>
      <w:r>
        <w:rPr>
          <w:noProof/>
        </w:rPr>
        <w:t xml:space="preserve">Part 2: Configure the </w:t>
      </w:r>
      <w:r w:rsidR="002E7AC8">
        <w:rPr>
          <w:noProof/>
        </w:rPr>
        <w:t xml:space="preserve">End </w:t>
      </w:r>
      <w:r>
        <w:rPr>
          <w:noProof/>
        </w:rPr>
        <w:t>Devices</w:t>
      </w:r>
      <w:r w:rsidR="002E7AC8">
        <w:rPr>
          <w:noProof/>
        </w:rPr>
        <w:t xml:space="preserve"> and Verify Connectivity</w:t>
      </w:r>
    </w:p>
    <w:p w14:paraId="575EEF57" w14:textId="77777777" w:rsidR="00125806" w:rsidRDefault="00125806" w:rsidP="00D452F4">
      <w:pPr>
        <w:pStyle w:val="Heading1"/>
      </w:pPr>
      <w:r>
        <w:t>Instructions</w:t>
      </w:r>
    </w:p>
    <w:p w14:paraId="173A04EA" w14:textId="6C77C62F" w:rsidR="000D49D9" w:rsidRDefault="000D49D9" w:rsidP="000D49D9">
      <w:pPr>
        <w:pStyle w:val="Heading2"/>
      </w:pPr>
      <w:r>
        <w:t>Build a Simple Network</w:t>
      </w:r>
    </w:p>
    <w:p w14:paraId="68BECB33" w14:textId="72C63616" w:rsidR="00982C27" w:rsidRPr="00982C27" w:rsidRDefault="00982C27" w:rsidP="00982C27">
      <w:pPr>
        <w:pStyle w:val="BodyTextL25"/>
      </w:pPr>
      <w:r>
        <w:t xml:space="preserve">In this part, you will build a simple network by </w:t>
      </w:r>
      <w:r w:rsidR="00DE7993">
        <w:t>deploy</w:t>
      </w:r>
      <w:r>
        <w:t xml:space="preserve">ing and connecting the </w:t>
      </w:r>
      <w:r w:rsidR="00DE7993">
        <w:t>network</w:t>
      </w:r>
      <w:r>
        <w:t xml:space="preserve"> devices.</w:t>
      </w:r>
    </w:p>
    <w:p w14:paraId="0E8AAD36" w14:textId="0A915239" w:rsidR="000D49D9" w:rsidRDefault="000D49D9" w:rsidP="00E24C12">
      <w:pPr>
        <w:pStyle w:val="Heading3"/>
        <w:rPr>
          <w:noProof/>
        </w:rPr>
      </w:pPr>
      <w:r>
        <w:rPr>
          <w:noProof/>
        </w:rPr>
        <w:t>Add network devices to the workspace</w:t>
      </w:r>
      <w:r w:rsidRPr="002428D0">
        <w:rPr>
          <w:noProof/>
        </w:rPr>
        <w:t>.</w:t>
      </w:r>
    </w:p>
    <w:p w14:paraId="040BFB00" w14:textId="3BFD8D55" w:rsidR="00E24C12" w:rsidRPr="00E24C12" w:rsidRDefault="00E24C12" w:rsidP="00E24C12">
      <w:pPr>
        <w:pStyle w:val="BodyTextL25"/>
      </w:pPr>
      <w:r>
        <w:t>In this step, you will add a PC, laptop, and a cable modem to the</w:t>
      </w:r>
      <w:r w:rsidR="006128E5">
        <w:t xml:space="preserve"> Logical W</w:t>
      </w:r>
      <w:r>
        <w:t>orkspace.</w:t>
      </w:r>
    </w:p>
    <w:p w14:paraId="2012FD45" w14:textId="39BFE307" w:rsidR="00E24C12" w:rsidRDefault="009E17A9" w:rsidP="006128E5">
      <w:pPr>
        <w:pStyle w:val="BodyTextL25"/>
      </w:pPr>
      <w:r w:rsidRPr="00A719F7">
        <w:t>Using the device selection box, add the devices to the workspace</w:t>
      </w:r>
      <w:r>
        <w:t>, add the following devices to the workspace</w:t>
      </w:r>
      <w:r w:rsidR="006128E5">
        <w:t>. The category and sub-category associated with the device are listed below:</w:t>
      </w:r>
    </w:p>
    <w:p w14:paraId="7900B8BE" w14:textId="30C14D3F" w:rsidR="009E17A9" w:rsidRDefault="009E17A9" w:rsidP="006128E5">
      <w:pPr>
        <w:pStyle w:val="Bulletlevel1"/>
      </w:pPr>
      <w:r w:rsidRPr="00F579AD">
        <w:rPr>
          <w:b/>
          <w:bCs/>
        </w:rPr>
        <w:t>PC</w:t>
      </w:r>
      <w:r w:rsidR="00F579AD">
        <w:t>: End Devices &gt; End Devices &gt; PC</w:t>
      </w:r>
    </w:p>
    <w:p w14:paraId="5871FB5D" w14:textId="3C597F45" w:rsidR="009E17A9" w:rsidRDefault="009E17A9" w:rsidP="006128E5">
      <w:pPr>
        <w:pStyle w:val="Bulletlevel1"/>
      </w:pPr>
      <w:r w:rsidRPr="00F579AD">
        <w:rPr>
          <w:b/>
          <w:bCs/>
        </w:rPr>
        <w:t>Laptop</w:t>
      </w:r>
      <w:r w:rsidR="00F579AD">
        <w:t>: End Devices &gt; End Devices &gt; Laptop</w:t>
      </w:r>
    </w:p>
    <w:p w14:paraId="4479E7D5" w14:textId="5705C8F3" w:rsidR="00F579AD" w:rsidRDefault="00F579AD" w:rsidP="006128E5">
      <w:pPr>
        <w:pStyle w:val="Bulletlevel1"/>
      </w:pPr>
      <w:r w:rsidRPr="00F579AD">
        <w:rPr>
          <w:b/>
          <w:bCs/>
        </w:rPr>
        <w:t>Cable Modem</w:t>
      </w:r>
      <w:r>
        <w:t>: Network Devices &gt; WAN Emulation &gt; Cable Modem</w:t>
      </w:r>
    </w:p>
    <w:p w14:paraId="516A54BB" w14:textId="31278EEB" w:rsidR="000D49D9" w:rsidRDefault="000D49D9" w:rsidP="00E24C12">
      <w:pPr>
        <w:pStyle w:val="Heading3"/>
        <w:rPr>
          <w:noProof/>
        </w:rPr>
      </w:pPr>
      <w:r>
        <w:rPr>
          <w:noProof/>
        </w:rPr>
        <w:t>Change display names of the nework devices.</w:t>
      </w:r>
    </w:p>
    <w:p w14:paraId="0AC84F68" w14:textId="488B84E0" w:rsidR="006128E5" w:rsidRDefault="000D49D9" w:rsidP="006128E5">
      <w:pPr>
        <w:pStyle w:val="SubStepAlpha"/>
      </w:pPr>
      <w:r w:rsidRPr="007511DC">
        <w:t xml:space="preserve">To </w:t>
      </w:r>
      <w:r>
        <w:t>change the display names of the network devices</w:t>
      </w:r>
      <w:r w:rsidR="00E24C12">
        <w:t>,</w:t>
      </w:r>
      <w:r>
        <w:t xml:space="preserve"> click the device icon on the</w:t>
      </w:r>
      <w:r w:rsidRPr="006128E5">
        <w:t xml:space="preserve"> Logical </w:t>
      </w:r>
      <w:r>
        <w:t>workspace</w:t>
      </w:r>
      <w:r w:rsidR="006128E5">
        <w:t>.</w:t>
      </w:r>
    </w:p>
    <w:p w14:paraId="23CBE65E" w14:textId="28A2E7D3" w:rsidR="006128E5" w:rsidRDefault="006128E5" w:rsidP="006128E5">
      <w:pPr>
        <w:pStyle w:val="SubStepAlpha"/>
      </w:pPr>
      <w:r>
        <w:t>C</w:t>
      </w:r>
      <w:r w:rsidR="000D49D9">
        <w:t xml:space="preserve">lick the </w:t>
      </w:r>
      <w:r w:rsidR="000D49D9" w:rsidRPr="007511DC">
        <w:rPr>
          <w:b/>
        </w:rPr>
        <w:t>Config</w:t>
      </w:r>
      <w:r w:rsidR="000D49D9">
        <w:t xml:space="preserve"> tab in the device configuration window</w:t>
      </w:r>
      <w:r>
        <w:t>.</w:t>
      </w:r>
    </w:p>
    <w:p w14:paraId="3144DA1F" w14:textId="0F44FC1E" w:rsidR="00376CDB" w:rsidRDefault="006128E5" w:rsidP="00376CDB">
      <w:pPr>
        <w:pStyle w:val="SubStepAlpha"/>
      </w:pPr>
      <w:r>
        <w:t>Enter</w:t>
      </w:r>
      <w:r w:rsidR="000D49D9">
        <w:t xml:space="preserve"> the new name of the</w:t>
      </w:r>
      <w:r w:rsidR="004207B2">
        <w:t xml:space="preserve"> newly added</w:t>
      </w:r>
      <w:r w:rsidR="000D49D9">
        <w:t xml:space="preserve"> device into the </w:t>
      </w:r>
      <w:r w:rsidR="000D49D9" w:rsidRPr="007511DC">
        <w:rPr>
          <w:b/>
        </w:rPr>
        <w:t>Display Name</w:t>
      </w:r>
      <w:r w:rsidR="000D49D9">
        <w:t xml:space="preserve"> </w:t>
      </w:r>
      <w:r>
        <w:t>field</w:t>
      </w:r>
      <w:r w:rsidR="00376CDB">
        <w:t xml:space="preserve"> according to the Addressing Table.</w:t>
      </w:r>
    </w:p>
    <w:p w14:paraId="6C6E3DEC" w14:textId="77777777" w:rsidR="000D49D9" w:rsidRPr="002428D0" w:rsidRDefault="000D49D9" w:rsidP="00DE7993">
      <w:pPr>
        <w:pStyle w:val="Heading3"/>
        <w:rPr>
          <w:noProof/>
        </w:rPr>
      </w:pPr>
      <w:r w:rsidRPr="002B690B">
        <w:rPr>
          <w:noProof/>
        </w:rPr>
        <w:t>Add the physical cabling between devices on the workspace</w:t>
      </w:r>
    </w:p>
    <w:p w14:paraId="308C695B" w14:textId="65DA9D04" w:rsidR="000D49D9" w:rsidRDefault="000D49D9" w:rsidP="006128E5">
      <w:pPr>
        <w:pStyle w:val="BodyTextL25"/>
      </w:pPr>
      <w:r w:rsidRPr="002B690B">
        <w:t>Using the device selection box, add the physical cabling between devices on the workspace.</w:t>
      </w:r>
    </w:p>
    <w:p w14:paraId="7D3C914A" w14:textId="3150822E" w:rsidR="000D49D9" w:rsidRPr="002B690B" w:rsidRDefault="000D49D9" w:rsidP="00982C27">
      <w:pPr>
        <w:pStyle w:val="SubStepAlpha"/>
      </w:pPr>
      <w:r w:rsidRPr="002B690B">
        <w:lastRenderedPageBreak/>
        <w:t xml:space="preserve">The PC will need a copper straight-through cable to connect to the </w:t>
      </w:r>
      <w:r>
        <w:t>w</w:t>
      </w:r>
      <w:r w:rsidRPr="002B690B">
        <w:t xml:space="preserve">ireless </w:t>
      </w:r>
      <w:r>
        <w:t>r</w:t>
      </w:r>
      <w:r w:rsidRPr="002B690B">
        <w:t xml:space="preserve">outer. Select the copper straight-through cable in the </w:t>
      </w:r>
      <w:r>
        <w:t>d</w:t>
      </w:r>
      <w:r w:rsidRPr="002B690B">
        <w:t>evice</w:t>
      </w:r>
      <w:r w:rsidR="00982C27">
        <w:t xml:space="preserve"> </w:t>
      </w:r>
      <w:r>
        <w:t>s</w:t>
      </w:r>
      <w:r w:rsidRPr="002B690B">
        <w:t xml:space="preserve">election box and attach it to the </w:t>
      </w:r>
      <w:r w:rsidRPr="004207B2">
        <w:rPr>
          <w:b/>
          <w:bCs/>
        </w:rPr>
        <w:t>FastEthernet0</w:t>
      </w:r>
      <w:r w:rsidRPr="002B690B">
        <w:t xml:space="preserve"> interface of the PC and the</w:t>
      </w:r>
      <w:r w:rsidR="004207B2">
        <w:t xml:space="preserve"> </w:t>
      </w:r>
      <w:proofErr w:type="spellStart"/>
      <w:r w:rsidR="004207B2" w:rsidRPr="004207B2">
        <w:rPr>
          <w:b/>
          <w:bCs/>
        </w:rPr>
        <w:t>Gigabit</w:t>
      </w:r>
      <w:r w:rsidRPr="004207B2">
        <w:rPr>
          <w:b/>
          <w:bCs/>
        </w:rPr>
        <w:t>Ethernet</w:t>
      </w:r>
      <w:proofErr w:type="spellEnd"/>
      <w:r w:rsidR="004207B2" w:rsidRPr="004207B2">
        <w:rPr>
          <w:b/>
          <w:bCs/>
        </w:rPr>
        <w:t xml:space="preserve"> </w:t>
      </w:r>
      <w:r w:rsidRPr="004207B2">
        <w:rPr>
          <w:b/>
          <w:bCs/>
        </w:rPr>
        <w:t>1</w:t>
      </w:r>
      <w:r w:rsidRPr="002B690B">
        <w:t xml:space="preserve"> interface of the </w:t>
      </w:r>
      <w:r>
        <w:t>w</w:t>
      </w:r>
      <w:r w:rsidRPr="002B690B">
        <w:t xml:space="preserve">ireless </w:t>
      </w:r>
      <w:r>
        <w:t>r</w:t>
      </w:r>
      <w:r w:rsidRPr="002B690B">
        <w:t>outer.</w:t>
      </w:r>
    </w:p>
    <w:p w14:paraId="3F73C192" w14:textId="3DBD8166" w:rsidR="000D49D9" w:rsidRPr="002B690B" w:rsidRDefault="000D49D9" w:rsidP="00982C27">
      <w:pPr>
        <w:pStyle w:val="SubStepAlpha"/>
      </w:pPr>
      <w:r w:rsidRPr="002B690B">
        <w:t xml:space="preserve">The </w:t>
      </w:r>
      <w:r>
        <w:t>w</w:t>
      </w:r>
      <w:r w:rsidRPr="002B690B">
        <w:t xml:space="preserve">ireless </w:t>
      </w:r>
      <w:r>
        <w:t>r</w:t>
      </w:r>
      <w:r w:rsidRPr="002B690B">
        <w:t xml:space="preserve">outer will need a copper </w:t>
      </w:r>
      <w:r w:rsidR="004207B2">
        <w:t>cross-over</w:t>
      </w:r>
      <w:r w:rsidRPr="002B690B">
        <w:t xml:space="preserve"> cable to connect to the </w:t>
      </w:r>
      <w:r>
        <w:t>c</w:t>
      </w:r>
      <w:r w:rsidRPr="002B690B">
        <w:t xml:space="preserve">able </w:t>
      </w:r>
      <w:r>
        <w:t>m</w:t>
      </w:r>
      <w:r w:rsidRPr="002B690B">
        <w:t xml:space="preserve">odem. Select the copper </w:t>
      </w:r>
      <w:r w:rsidR="004207B2">
        <w:t>cross-over</w:t>
      </w:r>
      <w:r w:rsidRPr="002B690B">
        <w:t xml:space="preserve"> cable in the </w:t>
      </w:r>
      <w:r>
        <w:t>d</w:t>
      </w:r>
      <w:r w:rsidRPr="002B690B">
        <w:t>evice-</w:t>
      </w:r>
      <w:r>
        <w:t>s</w:t>
      </w:r>
      <w:r w:rsidRPr="002B690B">
        <w:t xml:space="preserve">election box and attach it to the Internet interface of the </w:t>
      </w:r>
      <w:r>
        <w:t>w</w:t>
      </w:r>
      <w:r w:rsidRPr="002B690B">
        <w:t xml:space="preserve">ireless </w:t>
      </w:r>
      <w:r>
        <w:t>r</w:t>
      </w:r>
      <w:r w:rsidRPr="002B690B">
        <w:t xml:space="preserve">outer and the </w:t>
      </w:r>
      <w:r w:rsidRPr="00216A58">
        <w:rPr>
          <w:b/>
          <w:bCs/>
        </w:rPr>
        <w:t>Port 1</w:t>
      </w:r>
      <w:r w:rsidRPr="002B690B">
        <w:t xml:space="preserve"> interface of the </w:t>
      </w:r>
      <w:r>
        <w:t>c</w:t>
      </w:r>
      <w:r w:rsidRPr="002B690B">
        <w:t xml:space="preserve">able </w:t>
      </w:r>
      <w:r>
        <w:t>m</w:t>
      </w:r>
      <w:r w:rsidRPr="002B690B">
        <w:t>odem.</w:t>
      </w:r>
    </w:p>
    <w:p w14:paraId="65EFB716" w14:textId="6CA31E8E" w:rsidR="000D49D9" w:rsidRPr="002B690B" w:rsidRDefault="000D49D9" w:rsidP="00982C27">
      <w:pPr>
        <w:pStyle w:val="SubStepAlpha"/>
      </w:pPr>
      <w:r w:rsidRPr="002B690B">
        <w:t xml:space="preserve">The </w:t>
      </w:r>
      <w:r>
        <w:t>c</w:t>
      </w:r>
      <w:r w:rsidRPr="002B690B">
        <w:t xml:space="preserve">able </w:t>
      </w:r>
      <w:r>
        <w:t>m</w:t>
      </w:r>
      <w:r w:rsidRPr="002B690B">
        <w:t xml:space="preserve">odem will need a </w:t>
      </w:r>
      <w:r w:rsidR="00D10713">
        <w:t>C</w:t>
      </w:r>
      <w:r w:rsidRPr="002B690B">
        <w:t xml:space="preserve">oaxial cable to connect to the Internet cloud. Select the </w:t>
      </w:r>
      <w:r w:rsidR="00D10713">
        <w:t>C</w:t>
      </w:r>
      <w:r w:rsidRPr="002B690B">
        <w:t xml:space="preserve">oaxial cable in the </w:t>
      </w:r>
      <w:r>
        <w:t>d</w:t>
      </w:r>
      <w:r w:rsidRPr="002B690B">
        <w:t>evice-</w:t>
      </w:r>
      <w:r>
        <w:t>s</w:t>
      </w:r>
      <w:r w:rsidRPr="002B690B">
        <w:t xml:space="preserve">election box and attach it to the </w:t>
      </w:r>
      <w:r w:rsidRPr="00D10713">
        <w:rPr>
          <w:b/>
          <w:bCs/>
        </w:rPr>
        <w:t>Port 0</w:t>
      </w:r>
      <w:r w:rsidRPr="002B690B">
        <w:t xml:space="preserve"> interface of the </w:t>
      </w:r>
      <w:r>
        <w:t>c</w:t>
      </w:r>
      <w:r w:rsidRPr="002B690B">
        <w:t xml:space="preserve">able </w:t>
      </w:r>
      <w:r>
        <w:t>m</w:t>
      </w:r>
      <w:r w:rsidRPr="002B690B">
        <w:t xml:space="preserve">odem and the </w:t>
      </w:r>
      <w:r w:rsidR="00D10713" w:rsidRPr="00D10713">
        <w:rPr>
          <w:b/>
          <w:bCs/>
        </w:rPr>
        <w:t>C</w:t>
      </w:r>
      <w:r w:rsidRPr="00D10713">
        <w:rPr>
          <w:b/>
          <w:bCs/>
        </w:rPr>
        <w:t>oaxial</w:t>
      </w:r>
      <w:r w:rsidR="00D0042F">
        <w:rPr>
          <w:b/>
          <w:bCs/>
        </w:rPr>
        <w:t xml:space="preserve"> 7</w:t>
      </w:r>
      <w:r w:rsidRPr="002B690B">
        <w:t xml:space="preserve"> interface of the Internet cloud.</w:t>
      </w:r>
    </w:p>
    <w:p w14:paraId="48F0F7AB" w14:textId="704C5851" w:rsidR="000D49D9" w:rsidRDefault="000D49D9" w:rsidP="000D49D9">
      <w:pPr>
        <w:pStyle w:val="Heading2"/>
      </w:pPr>
      <w:r>
        <w:t xml:space="preserve">Configure the </w:t>
      </w:r>
      <w:r w:rsidR="002E7AC8">
        <w:t xml:space="preserve">End </w:t>
      </w:r>
      <w:r>
        <w:t>Devices</w:t>
      </w:r>
      <w:r w:rsidR="002E7AC8">
        <w:t xml:space="preserve"> and Verify Connectivity</w:t>
      </w:r>
    </w:p>
    <w:p w14:paraId="5A89C298" w14:textId="018CC33C" w:rsidR="00AF7703" w:rsidRPr="007511DC" w:rsidRDefault="00AF7703" w:rsidP="00AF7703">
      <w:pPr>
        <w:pStyle w:val="Heading3"/>
      </w:pPr>
      <w:r w:rsidRPr="007511DC">
        <w:t>Configure the PC</w:t>
      </w:r>
      <w:r>
        <w:t>.</w:t>
      </w:r>
    </w:p>
    <w:p w14:paraId="71FB1A4E" w14:textId="52958B79" w:rsidR="00AF7703" w:rsidRDefault="00AF7703" w:rsidP="00AF7703">
      <w:pPr>
        <w:pStyle w:val="BodyTextL25"/>
      </w:pPr>
      <w:r>
        <w:t>You will configure the PC for the wired network in this step.</w:t>
      </w:r>
    </w:p>
    <w:p w14:paraId="102A8E6C" w14:textId="5C0B20EC" w:rsidR="00AF7703" w:rsidRDefault="00AF7703" w:rsidP="00AF7703">
      <w:pPr>
        <w:pStyle w:val="SubStepAlpha"/>
      </w:pPr>
      <w:r>
        <w:t xml:space="preserve">Click the </w:t>
      </w:r>
      <w:r>
        <w:rPr>
          <w:b/>
          <w:bCs/>
        </w:rPr>
        <w:t>PC</w:t>
      </w:r>
      <w:r>
        <w:t xml:space="preserve">. In the </w:t>
      </w:r>
      <w:r>
        <w:rPr>
          <w:b/>
          <w:bCs/>
        </w:rPr>
        <w:t>Desktop</w:t>
      </w:r>
      <w:r>
        <w:t xml:space="preserve"> tab, navigate to </w:t>
      </w:r>
      <w:r>
        <w:rPr>
          <w:b/>
          <w:bCs/>
        </w:rPr>
        <w:t>IP Configuration</w:t>
      </w:r>
      <w:r>
        <w:t xml:space="preserve"> to verify that DHCP is enabled and the PC has received an IP address. Close the IP Configuration window when done.</w:t>
      </w:r>
    </w:p>
    <w:p w14:paraId="65C8A437" w14:textId="77777777" w:rsidR="00AF7703" w:rsidRDefault="00AF7703" w:rsidP="00AF7703">
      <w:pPr>
        <w:pStyle w:val="SubStepAlpha"/>
      </w:pPr>
      <w:r>
        <w:t xml:space="preserve">In the </w:t>
      </w:r>
      <w:r>
        <w:rPr>
          <w:b/>
          <w:bCs/>
        </w:rPr>
        <w:t>Desktop</w:t>
      </w:r>
      <w:r>
        <w:t xml:space="preserve"> tab, click </w:t>
      </w:r>
      <w:r w:rsidRPr="00AF7703">
        <w:rPr>
          <w:b/>
          <w:bCs/>
        </w:rPr>
        <w:t>Command Prompt</w:t>
      </w:r>
      <w:r>
        <w:t>.</w:t>
      </w:r>
    </w:p>
    <w:p w14:paraId="45500541" w14:textId="0773100C" w:rsidR="00AF7703" w:rsidRDefault="00AF7703" w:rsidP="00AF7703">
      <w:pPr>
        <w:pStyle w:val="SubStepAlpha"/>
      </w:pPr>
      <w:r w:rsidRPr="00152F9A">
        <w:t xml:space="preserve">Verify </w:t>
      </w:r>
      <w:r>
        <w:t xml:space="preserve">that </w:t>
      </w:r>
      <w:r w:rsidRPr="00152F9A">
        <w:t xml:space="preserve">the PC has received an IPv4 address by issuing </w:t>
      </w:r>
      <w:r>
        <w:t>the</w:t>
      </w:r>
      <w:r w:rsidRPr="00152F9A">
        <w:t xml:space="preserve"> </w:t>
      </w:r>
      <w:r w:rsidRPr="002F1969">
        <w:rPr>
          <w:b/>
        </w:rPr>
        <w:t>ipconfig /all</w:t>
      </w:r>
      <w:r w:rsidRPr="00152F9A">
        <w:t xml:space="preserve"> command from the </w:t>
      </w:r>
      <w:r>
        <w:t>prompt</w:t>
      </w:r>
      <w:r w:rsidRPr="00152F9A">
        <w:t>. The PC should receive an IPv4 address in the 192.168.0.x range.</w:t>
      </w:r>
    </w:p>
    <w:p w14:paraId="5DF9176E" w14:textId="181B363E" w:rsidR="00D0042F" w:rsidRPr="002A2C6E" w:rsidRDefault="00D0042F" w:rsidP="00D0042F">
      <w:pPr>
        <w:pStyle w:val="SubStepAlpha"/>
      </w:pPr>
      <w:r w:rsidRPr="002A2C6E">
        <w:t xml:space="preserve">Test connectivity to the </w:t>
      </w:r>
      <w:proofErr w:type="spellStart"/>
      <w:r w:rsidR="008E7F0D">
        <w:t>c</w:t>
      </w:r>
      <w:r w:rsidRPr="002A2C6E">
        <w:t>isco.</w:t>
      </w:r>
      <w:r w:rsidR="008E7F0D">
        <w:t>pka</w:t>
      </w:r>
      <w:proofErr w:type="spellEnd"/>
      <w:r w:rsidRPr="002A2C6E">
        <w:t xml:space="preserve"> server </w:t>
      </w:r>
      <w:r>
        <w:t>from the PC. From the command prompt,</w:t>
      </w:r>
      <w:r w:rsidRPr="002A2C6E">
        <w:t xml:space="preserve"> issu</w:t>
      </w:r>
      <w:r>
        <w:t>e</w:t>
      </w:r>
      <w:r w:rsidRPr="002A2C6E">
        <w:t xml:space="preserve"> the command </w:t>
      </w:r>
      <w:r w:rsidR="002E7AC8">
        <w:rPr>
          <w:b/>
        </w:rPr>
        <w:t xml:space="preserve">ping </w:t>
      </w:r>
      <w:proofErr w:type="spellStart"/>
      <w:r w:rsidR="002E7AC8">
        <w:rPr>
          <w:b/>
        </w:rPr>
        <w:t>cisco.pka</w:t>
      </w:r>
      <w:proofErr w:type="spellEnd"/>
      <w:r w:rsidRPr="00ED43CA">
        <w:rPr>
          <w:bCs/>
        </w:rPr>
        <w:t>. I</w:t>
      </w:r>
      <w:r w:rsidRPr="002A2C6E">
        <w:t xml:space="preserve">t may take a few seconds for the ping </w:t>
      </w:r>
      <w:r>
        <w:t>to return. Four replies should be received.</w:t>
      </w:r>
    </w:p>
    <w:p w14:paraId="33CB5ABB" w14:textId="0AAB40F0" w:rsidR="000D49D9" w:rsidRDefault="000D49D9" w:rsidP="000D49D9">
      <w:pPr>
        <w:pStyle w:val="Heading3"/>
      </w:pPr>
      <w:r>
        <w:t xml:space="preserve">Configure the </w:t>
      </w:r>
      <w:r w:rsidR="008D3802">
        <w:t>L</w:t>
      </w:r>
      <w:r>
        <w:t>aptop</w:t>
      </w:r>
      <w:r w:rsidR="008D3802">
        <w:t>.</w:t>
      </w:r>
    </w:p>
    <w:p w14:paraId="1B64912D" w14:textId="40FD59EA" w:rsidR="000D49D9" w:rsidRDefault="00ED1657" w:rsidP="006B67AB">
      <w:pPr>
        <w:pStyle w:val="BodyTextL25"/>
      </w:pPr>
      <w:r>
        <w:t>In this step, you will c</w:t>
      </w:r>
      <w:r w:rsidR="000D49D9">
        <w:t xml:space="preserve">onfigure the </w:t>
      </w:r>
      <w:r w:rsidR="00D0042F">
        <w:t>l</w:t>
      </w:r>
      <w:r w:rsidR="000D49D9">
        <w:t>aptop to access the wireless network</w:t>
      </w:r>
      <w:r>
        <w:t>.</w:t>
      </w:r>
    </w:p>
    <w:p w14:paraId="7C222BA2" w14:textId="31FAF373" w:rsidR="000D49D9" w:rsidRDefault="000D49D9" w:rsidP="00982C27">
      <w:pPr>
        <w:pStyle w:val="SubStepAlpha"/>
      </w:pPr>
      <w:r>
        <w:t xml:space="preserve">Click </w:t>
      </w:r>
      <w:r w:rsidRPr="00ED1657">
        <w:rPr>
          <w:b/>
          <w:bCs/>
        </w:rPr>
        <w:t>Laptop</w:t>
      </w:r>
      <w:r w:rsidR="00ED1657">
        <w:t xml:space="preserve">, </w:t>
      </w:r>
      <w:r w:rsidR="00ED1657" w:rsidRPr="00ED1657">
        <w:t>and select</w:t>
      </w:r>
      <w:r>
        <w:t xml:space="preserve"> the </w:t>
      </w:r>
      <w:r w:rsidRPr="003A1EF6">
        <w:rPr>
          <w:b/>
        </w:rPr>
        <w:t>Physical</w:t>
      </w:r>
      <w:r>
        <w:t xml:space="preserve"> tab.</w:t>
      </w:r>
    </w:p>
    <w:p w14:paraId="45F0E036" w14:textId="09DE5B11" w:rsidR="000D49D9" w:rsidRDefault="000D49D9" w:rsidP="00982C27">
      <w:pPr>
        <w:pStyle w:val="SubStepAlpha"/>
      </w:pPr>
      <w:r>
        <w:t xml:space="preserve">In the </w:t>
      </w:r>
      <w:r w:rsidRPr="002F1969">
        <w:rPr>
          <w:b/>
        </w:rPr>
        <w:t>Physical</w:t>
      </w:r>
      <w:r>
        <w:t xml:space="preserve"> tab</w:t>
      </w:r>
      <w:r w:rsidR="00ED1657">
        <w:t xml:space="preserve">, </w:t>
      </w:r>
      <w:r>
        <w:t>you will need to remove the Ethernet copper module and replace it with the Wireless WPC300N module.</w:t>
      </w:r>
    </w:p>
    <w:p w14:paraId="05CB228E" w14:textId="035A43F8" w:rsidR="00ED1657" w:rsidRDefault="00ED1657" w:rsidP="00ED1657">
      <w:pPr>
        <w:pStyle w:val="SubStepNum"/>
      </w:pPr>
      <w:r>
        <w:t>P</w:t>
      </w:r>
      <w:r w:rsidR="000D49D9">
        <w:t>ower</w:t>
      </w:r>
      <w:r>
        <w:t xml:space="preserve"> off</w:t>
      </w:r>
      <w:r w:rsidR="000D49D9">
        <w:t xml:space="preserve"> </w:t>
      </w:r>
      <w:r w:rsidR="000D49D9" w:rsidRPr="00ED1657">
        <w:rPr>
          <w:b/>
          <w:bCs/>
        </w:rPr>
        <w:t>Laptop</w:t>
      </w:r>
      <w:r w:rsidRPr="00ED1657">
        <w:t xml:space="preserve"> b</w:t>
      </w:r>
      <w:r w:rsidR="000D49D9">
        <w:t>y clicking the power button on the side of the laptop.</w:t>
      </w:r>
    </w:p>
    <w:p w14:paraId="4F16499A" w14:textId="77777777" w:rsidR="00ED1657" w:rsidRDefault="00ED1657" w:rsidP="00ED1657">
      <w:pPr>
        <w:pStyle w:val="SubStepNum"/>
      </w:pPr>
      <w:r>
        <w:t>R</w:t>
      </w:r>
      <w:r w:rsidR="000D49D9">
        <w:t xml:space="preserve">emove the currently installed Ethernet copper module by clicking on the module on the side of the laptop and dragging it to the </w:t>
      </w:r>
      <w:r w:rsidR="000D49D9" w:rsidRPr="001A3CF4">
        <w:rPr>
          <w:b/>
        </w:rPr>
        <w:t>MODULES</w:t>
      </w:r>
      <w:r w:rsidR="000D49D9">
        <w:t xml:space="preserve"> pane on the left of the laptop window.</w:t>
      </w:r>
    </w:p>
    <w:p w14:paraId="0F564483" w14:textId="38EE359F" w:rsidR="00AF7703" w:rsidRDefault="00ED1657" w:rsidP="00ED1657">
      <w:pPr>
        <w:pStyle w:val="SubStepNum"/>
      </w:pPr>
      <w:r>
        <w:t>I</w:t>
      </w:r>
      <w:r w:rsidR="000D49D9">
        <w:t xml:space="preserve">nstall the Wireless WPC300N module by clicking it in the </w:t>
      </w:r>
      <w:r w:rsidR="000D49D9" w:rsidRPr="001A3CF4">
        <w:rPr>
          <w:b/>
        </w:rPr>
        <w:t>MODULES</w:t>
      </w:r>
      <w:r w:rsidR="000D49D9">
        <w:t xml:space="preserve"> pane and dragging it to the empty module port on the side of the laptop.</w:t>
      </w:r>
    </w:p>
    <w:p w14:paraId="44D642EC" w14:textId="4E4F61C2" w:rsidR="000D49D9" w:rsidRDefault="000D49D9" w:rsidP="00ED1657">
      <w:pPr>
        <w:pStyle w:val="SubStepNum"/>
      </w:pPr>
      <w:r>
        <w:t>Power</w:t>
      </w:r>
      <w:r w:rsidR="00AF7703">
        <w:t xml:space="preserve"> on</w:t>
      </w:r>
      <w:r>
        <w:t xml:space="preserve"> the </w:t>
      </w:r>
      <w:r w:rsidR="00AF7703" w:rsidRPr="00AF7703">
        <w:rPr>
          <w:b/>
          <w:bCs/>
        </w:rPr>
        <w:t>L</w:t>
      </w:r>
      <w:r w:rsidRPr="00AF7703">
        <w:rPr>
          <w:b/>
          <w:bCs/>
        </w:rPr>
        <w:t>aptop</w:t>
      </w:r>
      <w:r>
        <w:t xml:space="preserve"> by clicking the Laptop power button again.</w:t>
      </w:r>
    </w:p>
    <w:p w14:paraId="3D9A73A0" w14:textId="258BD4E7" w:rsidR="000D49D9" w:rsidRDefault="000D49D9" w:rsidP="00AF7703">
      <w:pPr>
        <w:pStyle w:val="SubStepAlpha"/>
      </w:pPr>
      <w:r>
        <w:t xml:space="preserve">With the wireless module installed, </w:t>
      </w:r>
      <w:r w:rsidR="00AF7703">
        <w:t>c</w:t>
      </w:r>
      <w:r>
        <w:t>onnect the laptop to the wireless network.</w:t>
      </w:r>
      <w:r w:rsidR="00AF7703">
        <w:t xml:space="preserve"> </w:t>
      </w:r>
      <w:r>
        <w:t xml:space="preserve">Click the </w:t>
      </w:r>
      <w:r w:rsidRPr="00AF7703">
        <w:rPr>
          <w:b/>
        </w:rPr>
        <w:t>Desktop</w:t>
      </w:r>
      <w:r>
        <w:t xml:space="preserve"> tab and select the </w:t>
      </w:r>
      <w:r w:rsidRPr="00AF7703">
        <w:rPr>
          <w:b/>
        </w:rPr>
        <w:t>PC Wireless</w:t>
      </w:r>
      <w:r>
        <w:t>.</w:t>
      </w:r>
    </w:p>
    <w:p w14:paraId="1EE5005D" w14:textId="07909615" w:rsidR="000D49D9" w:rsidRDefault="00AF7703" w:rsidP="002E7AC8">
      <w:pPr>
        <w:pStyle w:val="SubStepAlpha"/>
      </w:pPr>
      <w:r>
        <w:t>S</w:t>
      </w:r>
      <w:r w:rsidR="000D49D9">
        <w:t xml:space="preserve">elect the </w:t>
      </w:r>
      <w:r w:rsidR="000D49D9" w:rsidRPr="00AD2D3B">
        <w:rPr>
          <w:b/>
        </w:rPr>
        <w:t xml:space="preserve">Connect </w:t>
      </w:r>
      <w:r w:rsidR="000D49D9">
        <w:t xml:space="preserve">tab. The wireless network </w:t>
      </w:r>
      <w:proofErr w:type="spellStart"/>
      <w:r w:rsidR="000D49D9" w:rsidRPr="00AD2D3B">
        <w:rPr>
          <w:b/>
          <w:bCs/>
        </w:rPr>
        <w:t>HomeNetwork</w:t>
      </w:r>
      <w:proofErr w:type="spellEnd"/>
      <w:r w:rsidR="000D49D9">
        <w:t xml:space="preserve"> should be visible in the list of wireless networks.</w:t>
      </w:r>
      <w:r w:rsidR="002E7AC8">
        <w:t xml:space="preserve"> </w:t>
      </w:r>
      <w:r w:rsidR="000D49D9" w:rsidRPr="00AB4719">
        <w:t xml:space="preserve">Select the </w:t>
      </w:r>
      <w:proofErr w:type="spellStart"/>
      <w:r w:rsidRPr="00AD2D3B">
        <w:rPr>
          <w:b/>
          <w:bCs/>
        </w:rPr>
        <w:t>HomeNetwork</w:t>
      </w:r>
      <w:proofErr w:type="spellEnd"/>
      <w:r w:rsidR="002E7AC8">
        <w:t>.</w:t>
      </w:r>
      <w:r w:rsidR="00110C5F">
        <w:t xml:space="preserve"> Click </w:t>
      </w:r>
      <w:r w:rsidR="00110C5F">
        <w:rPr>
          <w:b/>
          <w:bCs/>
        </w:rPr>
        <w:t>Connect</w:t>
      </w:r>
      <w:r w:rsidR="00110C5F">
        <w:t>.</w:t>
      </w:r>
    </w:p>
    <w:p w14:paraId="24F1B1B3" w14:textId="0272F151" w:rsidR="002E7AC8" w:rsidRDefault="002E7AC8" w:rsidP="002E7AC8">
      <w:pPr>
        <w:pStyle w:val="SubStepAlpha"/>
      </w:pPr>
      <w:r>
        <w:t xml:space="preserve">Close the </w:t>
      </w:r>
      <w:r>
        <w:rPr>
          <w:b/>
          <w:bCs/>
        </w:rPr>
        <w:t>PC Wireless</w:t>
      </w:r>
      <w:r>
        <w:t xml:space="preserve">. Select </w:t>
      </w:r>
      <w:r>
        <w:rPr>
          <w:b/>
          <w:bCs/>
        </w:rPr>
        <w:t>Web Browser</w:t>
      </w:r>
      <w:r>
        <w:t xml:space="preserve"> in the Desktop tab.</w:t>
      </w:r>
    </w:p>
    <w:p w14:paraId="0EA069C0" w14:textId="71B12192" w:rsidR="002E7AC8" w:rsidRPr="00AB4719" w:rsidRDefault="002E7AC8" w:rsidP="00AD2D3B">
      <w:pPr>
        <w:pStyle w:val="SubStepAlpha"/>
      </w:pPr>
      <w:r>
        <w:t xml:space="preserve">In the Web Browser, navigate to </w:t>
      </w:r>
      <w:proofErr w:type="spellStart"/>
      <w:r w:rsidRPr="00216A58">
        <w:rPr>
          <w:b/>
          <w:bCs/>
        </w:rPr>
        <w:t>cisco.pka</w:t>
      </w:r>
      <w:proofErr w:type="spellEnd"/>
      <w:r>
        <w:t>.</w:t>
      </w:r>
    </w:p>
    <w:p w14:paraId="26DAA89E" w14:textId="2865BD63" w:rsidR="00C162C0" w:rsidRPr="00982C27" w:rsidRDefault="00982C27" w:rsidP="00AD2D3B">
      <w:pPr>
        <w:pStyle w:val="ConfigWindow"/>
      </w:pPr>
      <w:r w:rsidRPr="00982C27">
        <w:t>End of document</w:t>
      </w:r>
    </w:p>
    <w:sectPr w:rsidR="00C162C0" w:rsidRPr="00982C27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231D6" w14:textId="77777777" w:rsidR="007076DB" w:rsidRDefault="007076DB" w:rsidP="00710659">
      <w:pPr>
        <w:spacing w:after="0" w:line="240" w:lineRule="auto"/>
      </w:pPr>
      <w:r>
        <w:separator/>
      </w:r>
    </w:p>
    <w:p w14:paraId="170EA8A0" w14:textId="77777777" w:rsidR="007076DB" w:rsidRDefault="007076DB"/>
  </w:endnote>
  <w:endnote w:type="continuationSeparator" w:id="0">
    <w:p w14:paraId="2E3E6027" w14:textId="77777777" w:rsidR="007076DB" w:rsidRDefault="007076DB" w:rsidP="00710659">
      <w:pPr>
        <w:spacing w:after="0" w:line="240" w:lineRule="auto"/>
      </w:pPr>
      <w:r>
        <w:continuationSeparator/>
      </w:r>
    </w:p>
    <w:p w14:paraId="29FB8353" w14:textId="77777777" w:rsidR="007076DB" w:rsidRDefault="007076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864D6" w14:textId="5A7777C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D49D9">
          <w:t>2018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F52BF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7948D" w14:textId="13BDCB5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D49D9">
          <w:t>2018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F52BF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96960" w14:textId="77777777" w:rsidR="007076DB" w:rsidRDefault="007076DB" w:rsidP="00710659">
      <w:pPr>
        <w:spacing w:after="0" w:line="240" w:lineRule="auto"/>
      </w:pPr>
      <w:r>
        <w:separator/>
      </w:r>
    </w:p>
    <w:p w14:paraId="080C7280" w14:textId="77777777" w:rsidR="007076DB" w:rsidRDefault="007076DB"/>
  </w:footnote>
  <w:footnote w:type="continuationSeparator" w:id="0">
    <w:p w14:paraId="43D9E7F0" w14:textId="77777777" w:rsidR="007076DB" w:rsidRDefault="007076DB" w:rsidP="00710659">
      <w:pPr>
        <w:spacing w:after="0" w:line="240" w:lineRule="auto"/>
      </w:pPr>
      <w:r>
        <w:continuationSeparator/>
      </w:r>
    </w:p>
    <w:p w14:paraId="19A3B37D" w14:textId="77777777" w:rsidR="007076DB" w:rsidRDefault="007076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F3D88AAD3AE41879B6F8BC3FA5C279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4E3DD33" w14:textId="56A09099" w:rsidR="00926CB2" w:rsidRDefault="00551EBD" w:rsidP="008402F2">
        <w:pPr>
          <w:pStyle w:val="PageHead"/>
        </w:pPr>
        <w:r>
          <w:t>Packet Tracer - Create a Simple Network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C26DC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A4B901D" wp14:editId="4FE4817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8B12A95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170373"/>
    <w:multiLevelType w:val="hybridMultilevel"/>
    <w:tmpl w:val="D52455E6"/>
    <w:lvl w:ilvl="0" w:tplc="8942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3B20A99"/>
    <w:multiLevelType w:val="hybridMultilevel"/>
    <w:tmpl w:val="70BE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42C2B"/>
    <w:multiLevelType w:val="hybridMultilevel"/>
    <w:tmpl w:val="F0A6B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</w:num>
  <w:num w:numId="11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</w:num>
  <w:num w:numId="13">
    <w:abstractNumId w:val="5"/>
  </w:num>
  <w:num w:numId="14">
    <w:abstractNumId w:val="7"/>
  </w:num>
  <w:num w:numId="15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1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3516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49D9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C5F"/>
    <w:rsid w:val="00112AC5"/>
    <w:rsid w:val="001133DD"/>
    <w:rsid w:val="00120CBE"/>
    <w:rsid w:val="00121BAE"/>
    <w:rsid w:val="00122C9B"/>
    <w:rsid w:val="00125806"/>
    <w:rsid w:val="001261C4"/>
    <w:rsid w:val="00130A20"/>
    <w:rsid w:val="001314FB"/>
    <w:rsid w:val="00132A62"/>
    <w:rsid w:val="001366EC"/>
    <w:rsid w:val="00141E65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2D71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A58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7AC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055"/>
    <w:rsid w:val="0031789F"/>
    <w:rsid w:val="00320788"/>
    <w:rsid w:val="003233A3"/>
    <w:rsid w:val="00323C6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CDB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64A"/>
    <w:rsid w:val="0041293B"/>
    <w:rsid w:val="004131B0"/>
    <w:rsid w:val="00416C42"/>
    <w:rsid w:val="004207B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1EBD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8E5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7AB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76DB"/>
    <w:rsid w:val="00710659"/>
    <w:rsid w:val="0071147A"/>
    <w:rsid w:val="0071185D"/>
    <w:rsid w:val="00721E01"/>
    <w:rsid w:val="007222AD"/>
    <w:rsid w:val="007267CF"/>
    <w:rsid w:val="007276FB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347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3802"/>
    <w:rsid w:val="008D73BF"/>
    <w:rsid w:val="008D7F09"/>
    <w:rsid w:val="008E00D5"/>
    <w:rsid w:val="008E5B64"/>
    <w:rsid w:val="008E7DAA"/>
    <w:rsid w:val="008E7F0D"/>
    <w:rsid w:val="008F0094"/>
    <w:rsid w:val="008F03EF"/>
    <w:rsid w:val="008F340F"/>
    <w:rsid w:val="008F52B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3D1B"/>
    <w:rsid w:val="009453F7"/>
    <w:rsid w:val="009476C0"/>
    <w:rsid w:val="00963E34"/>
    <w:rsid w:val="00964DFA"/>
    <w:rsid w:val="00970A69"/>
    <w:rsid w:val="0098155C"/>
    <w:rsid w:val="00981CCA"/>
    <w:rsid w:val="00982C27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17A9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84C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2D3B"/>
    <w:rsid w:val="00AD4578"/>
    <w:rsid w:val="00AD68E9"/>
    <w:rsid w:val="00AD761F"/>
    <w:rsid w:val="00AE56C0"/>
    <w:rsid w:val="00AF7703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1AF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6B1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18B"/>
    <w:rsid w:val="00C87039"/>
    <w:rsid w:val="00C8718B"/>
    <w:rsid w:val="00C872E4"/>
    <w:rsid w:val="00C878D9"/>
    <w:rsid w:val="00C90311"/>
    <w:rsid w:val="00C91C26"/>
    <w:rsid w:val="00C93E04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42F"/>
    <w:rsid w:val="00D00513"/>
    <w:rsid w:val="00D00D7D"/>
    <w:rsid w:val="00D030AE"/>
    <w:rsid w:val="00D10713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5410"/>
    <w:rsid w:val="00DE6F44"/>
    <w:rsid w:val="00DE7993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C12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1657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79A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2D390"/>
  <w15:docId w15:val="{F1F6B8E7-38FE-40EC-BC0C-533DDDD6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16A5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0D49D9"/>
    <w:pPr>
      <w:numPr>
        <w:numId w:val="12"/>
      </w:numPr>
    </w:pPr>
  </w:style>
  <w:style w:type="paragraph" w:styleId="ListParagraph">
    <w:name w:val="List Paragraph"/>
    <w:basedOn w:val="Normal"/>
    <w:uiPriority w:val="34"/>
    <w:unhideWhenUsed/>
    <w:qFormat/>
    <w:rsid w:val="000D49D9"/>
    <w:pPr>
      <w:ind w:left="720"/>
    </w:pPr>
  </w:style>
  <w:style w:type="character" w:styleId="Strong">
    <w:name w:val="Strong"/>
    <w:basedOn w:val="DefaultParagraphFont"/>
    <w:uiPriority w:val="22"/>
    <w:qFormat/>
    <w:rsid w:val="000D4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3D88AAD3AE41879B6F8BC3FA5C2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0A70-F5CA-43FB-8035-59152301BCF6}"/>
      </w:docPartPr>
      <w:docPartBody>
        <w:p w:rsidR="00C52B35" w:rsidRDefault="00505141">
          <w:pPr>
            <w:pStyle w:val="0F3D88AAD3AE41879B6F8BC3FA5C279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41"/>
    <w:rsid w:val="00505141"/>
    <w:rsid w:val="00AF6AF6"/>
    <w:rsid w:val="00B6549A"/>
    <w:rsid w:val="00C52B35"/>
    <w:rsid w:val="00E9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3D88AAD3AE41879B6F8BC3FA5C2793">
    <w:name w:val="0F3D88AAD3AE41879B6F8BC3FA5C2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3A5D2-129D-41BC-9A7A-233C7163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Create a Simple Network</vt:lpstr>
    </vt:vector>
  </TitlesOfParts>
  <Company>Cisco Systems, Inc.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Create a Simple Network</dc:title>
  <dc:description>2018</dc:description>
  <cp:revision>2</cp:revision>
  <cp:lastPrinted>2020-09-27T18:56:00Z</cp:lastPrinted>
  <dcterms:created xsi:type="dcterms:W3CDTF">2020-09-27T18:56:00Z</dcterms:created>
  <dcterms:modified xsi:type="dcterms:W3CDTF">2020-09-27T18:56:00Z</dcterms:modified>
</cp:coreProperties>
</file>