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1636" w14:textId="16EF5E16" w:rsidR="004D36D7" w:rsidRPr="00D92AE4" w:rsidRDefault="001C3AB2" w:rsidP="00A2024C">
      <w:pPr>
        <w:pStyle w:val="Title"/>
        <w:rPr>
          <w:rStyle w:val="LabTitleInstVersred"/>
          <w:b/>
          <w:color w:val="auto"/>
        </w:rPr>
      </w:pPr>
      <w:sdt>
        <w:sdtPr>
          <w:rPr>
            <w:b w:val="0"/>
          </w:rPr>
          <w:alias w:val="Title"/>
          <w:tag w:val=""/>
          <w:id w:val="-487021785"/>
          <w:placeholder>
            <w:docPart w:val="4824B77F216E45FC9367CF141F3EE41A"/>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6345FE" w:rsidRPr="00D92AE4">
            <w:t>Packet Tracer - Build a Switch and Router Network</w:t>
          </w:r>
        </w:sdtContent>
      </w:sdt>
    </w:p>
    <w:p w14:paraId="680FF7D0" w14:textId="77777777" w:rsidR="00A2024C" w:rsidRPr="00D92AE4" w:rsidRDefault="00A2024C" w:rsidP="00A2024C">
      <w:pPr>
        <w:pStyle w:val="Heading1"/>
      </w:pPr>
      <w:bookmarkStart w:id="0" w:name="_Hlk52773843"/>
      <w:r w:rsidRPr="00D92AE4">
        <w:t>Addressing Table</w:t>
      </w:r>
    </w:p>
    <w:tbl>
      <w:tblPr>
        <w:tblStyle w:val="LabTableStyle"/>
        <w:tblW w:w="10288" w:type="dxa"/>
        <w:tblLayout w:type="fixed"/>
        <w:tblLook w:val="01E0" w:firstRow="1" w:lastRow="1" w:firstColumn="1" w:lastColumn="1" w:noHBand="0" w:noVBand="0"/>
        <w:tblDescription w:val="This table shows the addressing for the Device, Interface, IP Address, Subnet Mask, and Default gateway."/>
      </w:tblPr>
      <w:tblGrid>
        <w:gridCol w:w="2057"/>
        <w:gridCol w:w="2058"/>
        <w:gridCol w:w="2057"/>
        <w:gridCol w:w="2058"/>
        <w:gridCol w:w="2058"/>
      </w:tblGrid>
      <w:tr w:rsidR="00D92AE4" w:rsidRPr="00D92AE4" w14:paraId="0FEB9438" w14:textId="77777777" w:rsidTr="00EC7C72">
        <w:trPr>
          <w:cnfStyle w:val="100000000000" w:firstRow="1" w:lastRow="0" w:firstColumn="0" w:lastColumn="0" w:oddVBand="0" w:evenVBand="0" w:oddHBand="0" w:evenHBand="0" w:firstRowFirstColumn="0" w:firstRowLastColumn="0" w:lastRowFirstColumn="0" w:lastRowLastColumn="0"/>
          <w:trHeight w:hRule="exact" w:val="536"/>
          <w:tblHeader/>
        </w:trPr>
        <w:tc>
          <w:tcPr>
            <w:tcW w:w="2057" w:type="dxa"/>
            <w:vAlign w:val="center"/>
          </w:tcPr>
          <w:p w14:paraId="47A2DFA5" w14:textId="77777777" w:rsidR="00A2024C" w:rsidRPr="00D92AE4" w:rsidRDefault="00A2024C" w:rsidP="00EC7C72">
            <w:pPr>
              <w:pStyle w:val="TableHeading"/>
              <w:rPr>
                <w:rFonts w:eastAsia="Arial" w:cs="Arial"/>
              </w:rPr>
            </w:pPr>
            <w:r w:rsidRPr="00D92AE4">
              <w:t>Device</w:t>
            </w:r>
          </w:p>
        </w:tc>
        <w:tc>
          <w:tcPr>
            <w:tcW w:w="2058" w:type="dxa"/>
            <w:vAlign w:val="center"/>
          </w:tcPr>
          <w:p w14:paraId="4E6AAB29" w14:textId="77777777" w:rsidR="00A2024C" w:rsidRPr="00D92AE4" w:rsidRDefault="00A2024C" w:rsidP="00EC7C72">
            <w:pPr>
              <w:pStyle w:val="TableHeading"/>
              <w:rPr>
                <w:rFonts w:eastAsia="Arial" w:cs="Arial"/>
              </w:rPr>
            </w:pPr>
            <w:r w:rsidRPr="00D92AE4">
              <w:rPr>
                <w:spacing w:val="-1"/>
              </w:rPr>
              <w:t>Interface</w:t>
            </w:r>
          </w:p>
        </w:tc>
        <w:tc>
          <w:tcPr>
            <w:tcW w:w="2057" w:type="dxa"/>
            <w:vAlign w:val="center"/>
          </w:tcPr>
          <w:p w14:paraId="6D352526" w14:textId="77777777" w:rsidR="00A2024C" w:rsidRPr="00D92AE4" w:rsidRDefault="00A2024C" w:rsidP="00EC7C72">
            <w:pPr>
              <w:pStyle w:val="TableHeading"/>
              <w:rPr>
                <w:rFonts w:eastAsia="Arial" w:cs="Arial"/>
              </w:rPr>
            </w:pPr>
            <w:r w:rsidRPr="00D92AE4">
              <w:t>IP</w:t>
            </w:r>
            <w:r w:rsidRPr="00D92AE4">
              <w:rPr>
                <w:spacing w:val="-7"/>
              </w:rPr>
              <w:t xml:space="preserve"> </w:t>
            </w:r>
            <w:r w:rsidRPr="00D92AE4">
              <w:rPr>
                <w:spacing w:val="-1"/>
              </w:rPr>
              <w:t>Address</w:t>
            </w:r>
          </w:p>
        </w:tc>
        <w:tc>
          <w:tcPr>
            <w:tcW w:w="2058" w:type="dxa"/>
            <w:vAlign w:val="center"/>
          </w:tcPr>
          <w:p w14:paraId="2ADF1A2B" w14:textId="77777777" w:rsidR="00A2024C" w:rsidRPr="00D92AE4" w:rsidRDefault="00A2024C" w:rsidP="00EC7C72">
            <w:pPr>
              <w:pStyle w:val="TableHeading"/>
              <w:rPr>
                <w:rFonts w:eastAsia="Arial" w:cs="Arial"/>
              </w:rPr>
            </w:pPr>
            <w:r w:rsidRPr="00D92AE4">
              <w:rPr>
                <w:spacing w:val="-1"/>
              </w:rPr>
              <w:t>Subnet</w:t>
            </w:r>
            <w:r w:rsidRPr="00D92AE4">
              <w:rPr>
                <w:spacing w:val="-13"/>
              </w:rPr>
              <w:t xml:space="preserve"> </w:t>
            </w:r>
            <w:r w:rsidRPr="00D92AE4">
              <w:t>Mask</w:t>
            </w:r>
          </w:p>
        </w:tc>
        <w:tc>
          <w:tcPr>
            <w:tcW w:w="2058" w:type="dxa"/>
            <w:vAlign w:val="center"/>
          </w:tcPr>
          <w:p w14:paraId="4BFBA4BC" w14:textId="77777777" w:rsidR="00A2024C" w:rsidRPr="00D92AE4" w:rsidRDefault="00A2024C" w:rsidP="00EC7C72">
            <w:pPr>
              <w:pStyle w:val="TableHeading"/>
              <w:rPr>
                <w:rFonts w:eastAsia="Arial" w:cs="Arial"/>
              </w:rPr>
            </w:pPr>
            <w:r w:rsidRPr="00D92AE4">
              <w:t>Default</w:t>
            </w:r>
            <w:r w:rsidRPr="00D92AE4">
              <w:rPr>
                <w:spacing w:val="-15"/>
              </w:rPr>
              <w:t xml:space="preserve"> </w:t>
            </w:r>
            <w:r w:rsidRPr="00D92AE4">
              <w:t>Gateway</w:t>
            </w:r>
          </w:p>
        </w:tc>
      </w:tr>
      <w:tr w:rsidR="00D92AE4" w:rsidRPr="00D92AE4" w14:paraId="121FA35B" w14:textId="77777777" w:rsidTr="00EC7C72">
        <w:trPr>
          <w:trHeight w:hRule="exact" w:val="384"/>
        </w:trPr>
        <w:tc>
          <w:tcPr>
            <w:tcW w:w="2057" w:type="dxa"/>
            <w:tcBorders>
              <w:bottom w:val="nil"/>
            </w:tcBorders>
            <w:vAlign w:val="center"/>
          </w:tcPr>
          <w:p w14:paraId="5BA1EC9A" w14:textId="77777777" w:rsidR="00A2024C" w:rsidRPr="00D92AE4" w:rsidRDefault="00A2024C" w:rsidP="00EC7C72">
            <w:pPr>
              <w:pStyle w:val="TableText"/>
              <w:rPr>
                <w:rFonts w:eastAsia="Arial" w:cs="Arial"/>
              </w:rPr>
            </w:pPr>
            <w:r w:rsidRPr="00D92AE4">
              <w:t>R1</w:t>
            </w:r>
          </w:p>
        </w:tc>
        <w:tc>
          <w:tcPr>
            <w:tcW w:w="2058" w:type="dxa"/>
          </w:tcPr>
          <w:p w14:paraId="6DFEBBFD" w14:textId="77777777" w:rsidR="00A2024C" w:rsidRPr="00D92AE4" w:rsidRDefault="00A2024C" w:rsidP="00EC7C72">
            <w:pPr>
              <w:pStyle w:val="TableText"/>
              <w:rPr>
                <w:rFonts w:eastAsia="Arial" w:cs="Arial"/>
              </w:rPr>
            </w:pPr>
            <w:r w:rsidRPr="00D92AE4">
              <w:rPr>
                <w:spacing w:val="-1"/>
              </w:rPr>
              <w:t>G0/0/0</w:t>
            </w:r>
          </w:p>
        </w:tc>
        <w:tc>
          <w:tcPr>
            <w:tcW w:w="2057" w:type="dxa"/>
          </w:tcPr>
          <w:p w14:paraId="607ED643" w14:textId="77777777" w:rsidR="00A2024C" w:rsidRPr="00D92AE4" w:rsidRDefault="00A2024C" w:rsidP="00EC7C72">
            <w:pPr>
              <w:pStyle w:val="TableText"/>
              <w:rPr>
                <w:rFonts w:eastAsia="Arial" w:cs="Arial"/>
              </w:rPr>
            </w:pPr>
            <w:r w:rsidRPr="00D92AE4">
              <w:rPr>
                <w:spacing w:val="-1"/>
              </w:rPr>
              <w:t>192.168.0.1</w:t>
            </w:r>
          </w:p>
        </w:tc>
        <w:tc>
          <w:tcPr>
            <w:tcW w:w="2058" w:type="dxa"/>
          </w:tcPr>
          <w:p w14:paraId="7CEEC431" w14:textId="77777777" w:rsidR="00A2024C" w:rsidRPr="00D92AE4" w:rsidRDefault="00A2024C" w:rsidP="00EC7C72">
            <w:pPr>
              <w:pStyle w:val="TableText"/>
              <w:rPr>
                <w:rFonts w:eastAsia="Arial" w:cs="Arial"/>
              </w:rPr>
            </w:pPr>
            <w:r w:rsidRPr="00D92AE4">
              <w:t>255.255.255.0</w:t>
            </w:r>
          </w:p>
        </w:tc>
        <w:tc>
          <w:tcPr>
            <w:tcW w:w="2058" w:type="dxa"/>
          </w:tcPr>
          <w:p w14:paraId="6EE995AB" w14:textId="77777777" w:rsidR="00A2024C" w:rsidRPr="00D92AE4" w:rsidRDefault="00A2024C" w:rsidP="00EC7C72">
            <w:pPr>
              <w:pStyle w:val="TableText"/>
              <w:rPr>
                <w:rFonts w:eastAsia="Arial" w:cs="Arial"/>
              </w:rPr>
            </w:pPr>
            <w:r w:rsidRPr="00D92AE4">
              <w:t>N/A</w:t>
            </w:r>
          </w:p>
        </w:tc>
      </w:tr>
      <w:tr w:rsidR="00D92AE4" w:rsidRPr="00D92AE4" w14:paraId="4A19757A" w14:textId="77777777" w:rsidTr="00EC7C72">
        <w:trPr>
          <w:trHeight w:hRule="exact" w:val="382"/>
        </w:trPr>
        <w:tc>
          <w:tcPr>
            <w:tcW w:w="2057" w:type="dxa"/>
            <w:tcBorders>
              <w:top w:val="nil"/>
            </w:tcBorders>
          </w:tcPr>
          <w:p w14:paraId="62CA92A1" w14:textId="77777777" w:rsidR="00A2024C" w:rsidRPr="00D92AE4" w:rsidRDefault="00A2024C" w:rsidP="00EC7C72">
            <w:pPr>
              <w:pStyle w:val="ConfigWindow"/>
              <w:rPr>
                <w:color w:val="auto"/>
              </w:rPr>
            </w:pPr>
            <w:r w:rsidRPr="00D92AE4">
              <w:rPr>
                <w:color w:val="auto"/>
              </w:rPr>
              <w:t>R1</w:t>
            </w:r>
          </w:p>
        </w:tc>
        <w:tc>
          <w:tcPr>
            <w:tcW w:w="2058" w:type="dxa"/>
          </w:tcPr>
          <w:p w14:paraId="106809A7" w14:textId="77777777" w:rsidR="00A2024C" w:rsidRPr="00D92AE4" w:rsidRDefault="00A2024C" w:rsidP="00EC7C72">
            <w:pPr>
              <w:pStyle w:val="TableText"/>
              <w:rPr>
                <w:rFonts w:eastAsia="Arial" w:cs="Arial"/>
              </w:rPr>
            </w:pPr>
            <w:r w:rsidRPr="00D92AE4">
              <w:rPr>
                <w:spacing w:val="-1"/>
              </w:rPr>
              <w:t>G0/0/1</w:t>
            </w:r>
          </w:p>
        </w:tc>
        <w:tc>
          <w:tcPr>
            <w:tcW w:w="2057" w:type="dxa"/>
          </w:tcPr>
          <w:p w14:paraId="0246F302" w14:textId="77777777" w:rsidR="00A2024C" w:rsidRPr="00D92AE4" w:rsidRDefault="00A2024C" w:rsidP="00EC7C72">
            <w:pPr>
              <w:pStyle w:val="TableText"/>
              <w:rPr>
                <w:rFonts w:eastAsia="Arial" w:cs="Arial"/>
              </w:rPr>
            </w:pPr>
            <w:r w:rsidRPr="00D92AE4">
              <w:t>192.168.1.1</w:t>
            </w:r>
          </w:p>
        </w:tc>
        <w:tc>
          <w:tcPr>
            <w:tcW w:w="2058" w:type="dxa"/>
          </w:tcPr>
          <w:p w14:paraId="76E55510" w14:textId="77777777" w:rsidR="00A2024C" w:rsidRPr="00D92AE4" w:rsidRDefault="00A2024C" w:rsidP="00EC7C72">
            <w:pPr>
              <w:pStyle w:val="TableText"/>
              <w:rPr>
                <w:rFonts w:eastAsia="Arial" w:cs="Arial"/>
              </w:rPr>
            </w:pPr>
            <w:r w:rsidRPr="00D92AE4">
              <w:t>255.255.255.0</w:t>
            </w:r>
          </w:p>
        </w:tc>
        <w:tc>
          <w:tcPr>
            <w:tcW w:w="2058" w:type="dxa"/>
          </w:tcPr>
          <w:p w14:paraId="56FD2FA3" w14:textId="77777777" w:rsidR="00A2024C" w:rsidRPr="00D92AE4" w:rsidRDefault="00A2024C" w:rsidP="00EC7C72">
            <w:pPr>
              <w:pStyle w:val="TableText"/>
              <w:rPr>
                <w:rFonts w:eastAsia="Arial" w:cs="Arial"/>
              </w:rPr>
            </w:pPr>
            <w:r w:rsidRPr="00D92AE4">
              <w:t>N/A</w:t>
            </w:r>
          </w:p>
        </w:tc>
      </w:tr>
      <w:tr w:rsidR="00D92AE4" w:rsidRPr="00D92AE4" w14:paraId="6A68EC24" w14:textId="77777777" w:rsidTr="00EC7C72">
        <w:trPr>
          <w:trHeight w:hRule="exact" w:val="384"/>
        </w:trPr>
        <w:tc>
          <w:tcPr>
            <w:tcW w:w="2057" w:type="dxa"/>
          </w:tcPr>
          <w:p w14:paraId="4DBCAD6D" w14:textId="77777777" w:rsidR="00A2024C" w:rsidRPr="00D92AE4" w:rsidRDefault="00A2024C" w:rsidP="00EC7C72">
            <w:pPr>
              <w:pStyle w:val="TableText"/>
              <w:rPr>
                <w:rFonts w:eastAsia="Arial" w:cs="Arial"/>
              </w:rPr>
            </w:pPr>
            <w:r w:rsidRPr="00D92AE4">
              <w:rPr>
                <w:spacing w:val="-1"/>
              </w:rPr>
              <w:t>S1</w:t>
            </w:r>
          </w:p>
        </w:tc>
        <w:tc>
          <w:tcPr>
            <w:tcW w:w="2058" w:type="dxa"/>
          </w:tcPr>
          <w:p w14:paraId="5A55FBD9" w14:textId="77777777" w:rsidR="00A2024C" w:rsidRPr="00D92AE4" w:rsidRDefault="00A2024C" w:rsidP="00EC7C72">
            <w:pPr>
              <w:pStyle w:val="TableText"/>
              <w:rPr>
                <w:rFonts w:eastAsia="Arial" w:cs="Arial"/>
              </w:rPr>
            </w:pPr>
            <w:r w:rsidRPr="00D92AE4">
              <w:rPr>
                <w:spacing w:val="-1"/>
              </w:rPr>
              <w:t>VLAN</w:t>
            </w:r>
            <w:r w:rsidRPr="00D92AE4">
              <w:rPr>
                <w:spacing w:val="-8"/>
              </w:rPr>
              <w:t xml:space="preserve"> </w:t>
            </w:r>
            <w:r w:rsidRPr="00D92AE4">
              <w:t>1</w:t>
            </w:r>
          </w:p>
        </w:tc>
        <w:tc>
          <w:tcPr>
            <w:tcW w:w="2057" w:type="dxa"/>
          </w:tcPr>
          <w:p w14:paraId="2FAB9816" w14:textId="77777777" w:rsidR="00A2024C" w:rsidRPr="00D92AE4" w:rsidRDefault="00A2024C" w:rsidP="00EC7C72">
            <w:pPr>
              <w:pStyle w:val="TableText"/>
              <w:rPr>
                <w:rFonts w:eastAsia="Arial" w:cs="Arial"/>
              </w:rPr>
            </w:pPr>
            <w:r w:rsidRPr="00D92AE4">
              <w:t>192.168.1.2</w:t>
            </w:r>
          </w:p>
        </w:tc>
        <w:tc>
          <w:tcPr>
            <w:tcW w:w="2058" w:type="dxa"/>
          </w:tcPr>
          <w:p w14:paraId="64F65F2E" w14:textId="77777777" w:rsidR="00A2024C" w:rsidRPr="00D92AE4" w:rsidRDefault="00A2024C" w:rsidP="00EC7C72">
            <w:pPr>
              <w:pStyle w:val="TableText"/>
              <w:rPr>
                <w:rFonts w:eastAsia="Arial" w:cs="Arial"/>
              </w:rPr>
            </w:pPr>
            <w:r w:rsidRPr="00D92AE4">
              <w:t>255.255.255.0</w:t>
            </w:r>
          </w:p>
        </w:tc>
        <w:tc>
          <w:tcPr>
            <w:tcW w:w="2058" w:type="dxa"/>
          </w:tcPr>
          <w:p w14:paraId="5AAE43B9" w14:textId="77777777" w:rsidR="00A2024C" w:rsidRPr="00D92AE4" w:rsidRDefault="00A2024C" w:rsidP="00EC7C72">
            <w:pPr>
              <w:pStyle w:val="TableText"/>
              <w:rPr>
                <w:rFonts w:eastAsia="Arial" w:cs="Arial"/>
              </w:rPr>
            </w:pPr>
            <w:r w:rsidRPr="00D92AE4">
              <w:t>192.168.1.1</w:t>
            </w:r>
          </w:p>
        </w:tc>
      </w:tr>
      <w:tr w:rsidR="00D92AE4" w:rsidRPr="00D92AE4" w14:paraId="6CBCA7BD" w14:textId="77777777" w:rsidTr="00EC7C72">
        <w:trPr>
          <w:trHeight w:hRule="exact" w:val="382"/>
        </w:trPr>
        <w:tc>
          <w:tcPr>
            <w:tcW w:w="2057" w:type="dxa"/>
          </w:tcPr>
          <w:p w14:paraId="56381C69" w14:textId="77777777" w:rsidR="00A2024C" w:rsidRPr="00D92AE4" w:rsidRDefault="00A2024C" w:rsidP="00EC7C72">
            <w:pPr>
              <w:pStyle w:val="TableText"/>
              <w:rPr>
                <w:rFonts w:eastAsia="Arial" w:cs="Arial"/>
              </w:rPr>
            </w:pPr>
            <w:r w:rsidRPr="00D92AE4">
              <w:rPr>
                <w:spacing w:val="-1"/>
              </w:rPr>
              <w:t>PC-A</w:t>
            </w:r>
          </w:p>
        </w:tc>
        <w:tc>
          <w:tcPr>
            <w:tcW w:w="2058" w:type="dxa"/>
          </w:tcPr>
          <w:p w14:paraId="41A6C13C" w14:textId="77777777" w:rsidR="00A2024C" w:rsidRPr="00D92AE4" w:rsidRDefault="00A2024C" w:rsidP="00EC7C72">
            <w:pPr>
              <w:pStyle w:val="TableText"/>
              <w:rPr>
                <w:rFonts w:eastAsia="Arial" w:cs="Arial"/>
              </w:rPr>
            </w:pPr>
            <w:r w:rsidRPr="00D92AE4">
              <w:t>NIC</w:t>
            </w:r>
          </w:p>
        </w:tc>
        <w:tc>
          <w:tcPr>
            <w:tcW w:w="2057" w:type="dxa"/>
          </w:tcPr>
          <w:p w14:paraId="354FF383" w14:textId="77777777" w:rsidR="00A2024C" w:rsidRPr="00D92AE4" w:rsidRDefault="00A2024C" w:rsidP="00EC7C72">
            <w:pPr>
              <w:pStyle w:val="TableText"/>
              <w:rPr>
                <w:rFonts w:eastAsia="Arial" w:cs="Arial"/>
              </w:rPr>
            </w:pPr>
            <w:r w:rsidRPr="00D92AE4">
              <w:t>192.168.1.3</w:t>
            </w:r>
          </w:p>
        </w:tc>
        <w:tc>
          <w:tcPr>
            <w:tcW w:w="2058" w:type="dxa"/>
          </w:tcPr>
          <w:p w14:paraId="573DC4D3" w14:textId="77777777" w:rsidR="00A2024C" w:rsidRPr="00D92AE4" w:rsidRDefault="00A2024C" w:rsidP="00EC7C72">
            <w:pPr>
              <w:pStyle w:val="TableText"/>
              <w:rPr>
                <w:rFonts w:eastAsia="Arial" w:cs="Arial"/>
              </w:rPr>
            </w:pPr>
            <w:r w:rsidRPr="00D92AE4">
              <w:t>255.255.255.0</w:t>
            </w:r>
          </w:p>
        </w:tc>
        <w:tc>
          <w:tcPr>
            <w:tcW w:w="2058" w:type="dxa"/>
          </w:tcPr>
          <w:p w14:paraId="77B4C37E" w14:textId="77777777" w:rsidR="00A2024C" w:rsidRPr="00D92AE4" w:rsidRDefault="00A2024C" w:rsidP="00EC7C72">
            <w:pPr>
              <w:pStyle w:val="TableText"/>
              <w:rPr>
                <w:rFonts w:eastAsia="Arial" w:cs="Arial"/>
              </w:rPr>
            </w:pPr>
            <w:r w:rsidRPr="00D92AE4">
              <w:t>192.168.1.1</w:t>
            </w:r>
          </w:p>
        </w:tc>
      </w:tr>
      <w:tr w:rsidR="00D92AE4" w:rsidRPr="00D92AE4" w14:paraId="2CD0AF69" w14:textId="77777777" w:rsidTr="00EC7C72">
        <w:trPr>
          <w:trHeight w:hRule="exact" w:val="384"/>
        </w:trPr>
        <w:tc>
          <w:tcPr>
            <w:tcW w:w="2057" w:type="dxa"/>
          </w:tcPr>
          <w:p w14:paraId="1C7BFE51" w14:textId="77777777" w:rsidR="00A2024C" w:rsidRPr="00D92AE4" w:rsidRDefault="00A2024C" w:rsidP="00EC7C72">
            <w:pPr>
              <w:pStyle w:val="TableText"/>
              <w:rPr>
                <w:rFonts w:eastAsia="Arial" w:cs="Arial"/>
              </w:rPr>
            </w:pPr>
            <w:r w:rsidRPr="00D92AE4">
              <w:rPr>
                <w:spacing w:val="-1"/>
              </w:rPr>
              <w:t>PC-B</w:t>
            </w:r>
          </w:p>
        </w:tc>
        <w:tc>
          <w:tcPr>
            <w:tcW w:w="2058" w:type="dxa"/>
          </w:tcPr>
          <w:p w14:paraId="5BD81841" w14:textId="77777777" w:rsidR="00A2024C" w:rsidRPr="00D92AE4" w:rsidRDefault="00A2024C" w:rsidP="00EC7C72">
            <w:pPr>
              <w:pStyle w:val="TableText"/>
              <w:rPr>
                <w:rFonts w:eastAsia="Arial" w:cs="Arial"/>
              </w:rPr>
            </w:pPr>
            <w:r w:rsidRPr="00D92AE4">
              <w:t>NIC</w:t>
            </w:r>
          </w:p>
        </w:tc>
        <w:tc>
          <w:tcPr>
            <w:tcW w:w="2057" w:type="dxa"/>
          </w:tcPr>
          <w:p w14:paraId="0C27639D" w14:textId="77777777" w:rsidR="00A2024C" w:rsidRPr="00D92AE4" w:rsidRDefault="00A2024C" w:rsidP="00EC7C72">
            <w:pPr>
              <w:pStyle w:val="TableText"/>
              <w:rPr>
                <w:rFonts w:eastAsia="Arial" w:cs="Arial"/>
              </w:rPr>
            </w:pPr>
            <w:r w:rsidRPr="00D92AE4">
              <w:rPr>
                <w:spacing w:val="-1"/>
              </w:rPr>
              <w:t>192.168.0.3</w:t>
            </w:r>
          </w:p>
        </w:tc>
        <w:tc>
          <w:tcPr>
            <w:tcW w:w="2058" w:type="dxa"/>
          </w:tcPr>
          <w:p w14:paraId="5E252406" w14:textId="77777777" w:rsidR="00A2024C" w:rsidRPr="00D92AE4" w:rsidRDefault="00A2024C" w:rsidP="00EC7C72">
            <w:pPr>
              <w:pStyle w:val="TableText"/>
              <w:rPr>
                <w:rFonts w:eastAsia="Arial" w:cs="Arial"/>
              </w:rPr>
            </w:pPr>
            <w:r w:rsidRPr="00D92AE4">
              <w:t>255.255.255.0</w:t>
            </w:r>
          </w:p>
        </w:tc>
        <w:tc>
          <w:tcPr>
            <w:tcW w:w="2058" w:type="dxa"/>
          </w:tcPr>
          <w:p w14:paraId="51E3D78A" w14:textId="77777777" w:rsidR="00A2024C" w:rsidRPr="00D92AE4" w:rsidRDefault="00A2024C" w:rsidP="00EC7C72">
            <w:pPr>
              <w:pStyle w:val="TableText"/>
              <w:rPr>
                <w:rFonts w:eastAsia="Arial" w:cs="Arial"/>
              </w:rPr>
            </w:pPr>
            <w:r w:rsidRPr="00D92AE4">
              <w:rPr>
                <w:spacing w:val="-1"/>
              </w:rPr>
              <w:t>192.168.0.1</w:t>
            </w:r>
          </w:p>
        </w:tc>
      </w:tr>
    </w:tbl>
    <w:p w14:paraId="4AF177A7" w14:textId="77777777" w:rsidR="000B1004" w:rsidRPr="00D92AE4" w:rsidRDefault="000B1004" w:rsidP="000B1004">
      <w:pPr>
        <w:pStyle w:val="ConfigWindow"/>
        <w:rPr>
          <w:color w:val="auto"/>
        </w:rPr>
      </w:pPr>
    </w:p>
    <w:p w14:paraId="5CE626A9" w14:textId="41F40F08" w:rsidR="00A2024C" w:rsidRPr="00D92AE4" w:rsidRDefault="00A2024C" w:rsidP="00A2024C">
      <w:pPr>
        <w:pStyle w:val="Heading1"/>
      </w:pPr>
      <w:r w:rsidRPr="00D92AE4">
        <w:t>Objectives</w:t>
      </w:r>
    </w:p>
    <w:p w14:paraId="0466013B" w14:textId="77777777" w:rsidR="00A2024C" w:rsidRPr="00D92AE4" w:rsidRDefault="00A2024C" w:rsidP="00A2024C">
      <w:pPr>
        <w:pStyle w:val="BodyTextL25Bold"/>
        <w:rPr>
          <w:bCs/>
        </w:rPr>
      </w:pPr>
      <w:r w:rsidRPr="00D92AE4">
        <w:t>Part 1: Configure</w:t>
      </w:r>
      <w:r w:rsidRPr="00D92AE4">
        <w:rPr>
          <w:spacing w:val="-9"/>
        </w:rPr>
        <w:t xml:space="preserve"> </w:t>
      </w:r>
      <w:r w:rsidRPr="00D92AE4">
        <w:t>Devices</w:t>
      </w:r>
      <w:r w:rsidRPr="00D92AE4">
        <w:rPr>
          <w:spacing w:val="-6"/>
        </w:rPr>
        <w:t xml:space="preserve"> </w:t>
      </w:r>
      <w:r w:rsidRPr="00D92AE4">
        <w:t>and</w:t>
      </w:r>
      <w:r w:rsidRPr="00D92AE4">
        <w:rPr>
          <w:spacing w:val="-7"/>
        </w:rPr>
        <w:t xml:space="preserve"> </w:t>
      </w:r>
      <w:r w:rsidRPr="00D92AE4">
        <w:t>Verify</w:t>
      </w:r>
      <w:r w:rsidRPr="00D92AE4">
        <w:rPr>
          <w:spacing w:val="-10"/>
        </w:rPr>
        <w:t xml:space="preserve"> </w:t>
      </w:r>
      <w:r w:rsidRPr="00D92AE4">
        <w:t>Connectivity</w:t>
      </w:r>
    </w:p>
    <w:p w14:paraId="5849F41F" w14:textId="77777777" w:rsidR="00A2024C" w:rsidRPr="00D92AE4" w:rsidRDefault="00A2024C" w:rsidP="00A2024C">
      <w:pPr>
        <w:pStyle w:val="Bulletlevel1"/>
        <w:spacing w:before="60" w:after="60" w:line="276" w:lineRule="auto"/>
      </w:pPr>
      <w:r w:rsidRPr="00D92AE4">
        <w:t>Assign</w:t>
      </w:r>
      <w:r w:rsidRPr="00D92AE4">
        <w:rPr>
          <w:spacing w:val="-7"/>
        </w:rPr>
        <w:t xml:space="preserve"> </w:t>
      </w:r>
      <w:r w:rsidRPr="00D92AE4">
        <w:t>static</w:t>
      </w:r>
      <w:r w:rsidRPr="00D92AE4">
        <w:rPr>
          <w:spacing w:val="-6"/>
        </w:rPr>
        <w:t xml:space="preserve"> </w:t>
      </w:r>
      <w:r w:rsidRPr="00D92AE4">
        <w:t>IP</w:t>
      </w:r>
      <w:r w:rsidRPr="00D92AE4">
        <w:rPr>
          <w:spacing w:val="-6"/>
        </w:rPr>
        <w:t xml:space="preserve"> </w:t>
      </w:r>
      <w:r w:rsidRPr="00D92AE4">
        <w:t>information</w:t>
      </w:r>
      <w:r w:rsidRPr="00D92AE4">
        <w:rPr>
          <w:spacing w:val="-4"/>
        </w:rPr>
        <w:t xml:space="preserve"> </w:t>
      </w:r>
      <w:r w:rsidRPr="00D92AE4">
        <w:rPr>
          <w:spacing w:val="-1"/>
        </w:rPr>
        <w:t>to</w:t>
      </w:r>
      <w:r w:rsidRPr="00D92AE4">
        <w:rPr>
          <w:spacing w:val="-6"/>
        </w:rPr>
        <w:t xml:space="preserve"> </w:t>
      </w:r>
      <w:r w:rsidRPr="00D92AE4">
        <w:t>the</w:t>
      </w:r>
      <w:r w:rsidRPr="00D92AE4">
        <w:rPr>
          <w:spacing w:val="-7"/>
        </w:rPr>
        <w:t xml:space="preserve"> </w:t>
      </w:r>
      <w:r w:rsidRPr="00D92AE4">
        <w:t>PC</w:t>
      </w:r>
      <w:r w:rsidRPr="00D92AE4">
        <w:rPr>
          <w:spacing w:val="-6"/>
        </w:rPr>
        <w:t xml:space="preserve"> </w:t>
      </w:r>
      <w:r w:rsidRPr="00D92AE4">
        <w:t>interfaces.</w:t>
      </w:r>
    </w:p>
    <w:p w14:paraId="2827323D" w14:textId="77777777" w:rsidR="00A2024C" w:rsidRPr="00D92AE4" w:rsidRDefault="00A2024C" w:rsidP="00A2024C">
      <w:pPr>
        <w:pStyle w:val="Bulletlevel1"/>
        <w:spacing w:before="60" w:after="60" w:line="276" w:lineRule="auto"/>
      </w:pPr>
      <w:r w:rsidRPr="00D92AE4">
        <w:rPr>
          <w:spacing w:val="-1"/>
        </w:rPr>
        <w:t>Configure</w:t>
      </w:r>
      <w:r w:rsidRPr="00D92AE4">
        <w:rPr>
          <w:spacing w:val="-7"/>
        </w:rPr>
        <w:t xml:space="preserve"> </w:t>
      </w:r>
      <w:r w:rsidRPr="00D92AE4">
        <w:rPr>
          <w:spacing w:val="-1"/>
        </w:rPr>
        <w:t>the</w:t>
      </w:r>
      <w:r w:rsidRPr="00D92AE4">
        <w:rPr>
          <w:spacing w:val="-8"/>
        </w:rPr>
        <w:t xml:space="preserve"> </w:t>
      </w:r>
      <w:r w:rsidRPr="00D92AE4">
        <w:t>router and switch.</w:t>
      </w:r>
    </w:p>
    <w:p w14:paraId="02BF13FF" w14:textId="77777777" w:rsidR="00A2024C" w:rsidRPr="00D92AE4" w:rsidRDefault="00A2024C" w:rsidP="00A2024C">
      <w:pPr>
        <w:pStyle w:val="Bulletlevel1"/>
        <w:spacing w:before="60" w:after="60" w:line="276" w:lineRule="auto"/>
      </w:pPr>
      <w:r w:rsidRPr="00D92AE4">
        <w:t>Verify</w:t>
      </w:r>
      <w:r w:rsidRPr="00D92AE4">
        <w:rPr>
          <w:spacing w:val="-14"/>
        </w:rPr>
        <w:t xml:space="preserve"> </w:t>
      </w:r>
      <w:r w:rsidRPr="00D92AE4">
        <w:t>network</w:t>
      </w:r>
      <w:r w:rsidRPr="00D92AE4">
        <w:rPr>
          <w:spacing w:val="-9"/>
        </w:rPr>
        <w:t xml:space="preserve"> </w:t>
      </w:r>
      <w:r w:rsidRPr="00D92AE4">
        <w:rPr>
          <w:spacing w:val="-1"/>
        </w:rPr>
        <w:t>connectivity.</w:t>
      </w:r>
    </w:p>
    <w:p w14:paraId="776EDC33" w14:textId="77777777" w:rsidR="00A2024C" w:rsidRPr="00D92AE4" w:rsidRDefault="00A2024C" w:rsidP="00A2024C">
      <w:pPr>
        <w:pStyle w:val="BodyTextL25Bold"/>
        <w:rPr>
          <w:bCs/>
        </w:rPr>
      </w:pPr>
      <w:r w:rsidRPr="00D92AE4">
        <w:rPr>
          <w:spacing w:val="-1"/>
        </w:rPr>
        <w:t>Part</w:t>
      </w:r>
      <w:r w:rsidRPr="00D92AE4">
        <w:rPr>
          <w:spacing w:val="-6"/>
        </w:rPr>
        <w:t xml:space="preserve"> 2</w:t>
      </w:r>
      <w:r w:rsidRPr="00D92AE4">
        <w:t>:</w:t>
      </w:r>
      <w:r w:rsidRPr="00D92AE4">
        <w:rPr>
          <w:spacing w:val="-9"/>
        </w:rPr>
        <w:t xml:space="preserve"> </w:t>
      </w:r>
      <w:r w:rsidRPr="00D92AE4">
        <w:t>Display</w:t>
      </w:r>
      <w:r w:rsidRPr="00D92AE4">
        <w:rPr>
          <w:spacing w:val="-10"/>
        </w:rPr>
        <w:t xml:space="preserve"> </w:t>
      </w:r>
      <w:r w:rsidRPr="00D92AE4">
        <w:t>Device</w:t>
      </w:r>
      <w:r w:rsidRPr="00D92AE4">
        <w:rPr>
          <w:spacing w:val="-9"/>
        </w:rPr>
        <w:t xml:space="preserve"> </w:t>
      </w:r>
      <w:r w:rsidRPr="00D92AE4">
        <w:t>Information</w:t>
      </w:r>
    </w:p>
    <w:p w14:paraId="73028411" w14:textId="77777777" w:rsidR="00A2024C" w:rsidRPr="00D92AE4" w:rsidRDefault="00A2024C" w:rsidP="00A2024C">
      <w:pPr>
        <w:pStyle w:val="Bulletlevel1"/>
        <w:spacing w:before="60" w:after="60" w:line="276" w:lineRule="auto"/>
      </w:pPr>
      <w:r w:rsidRPr="00D92AE4">
        <w:rPr>
          <w:spacing w:val="-1"/>
        </w:rPr>
        <w:t>Retrieve</w:t>
      </w:r>
      <w:r w:rsidRPr="00D92AE4">
        <w:rPr>
          <w:spacing w:val="-7"/>
        </w:rPr>
        <w:t xml:space="preserve"> </w:t>
      </w:r>
      <w:r w:rsidRPr="00D92AE4">
        <w:t>hardware</w:t>
      </w:r>
      <w:r w:rsidRPr="00D92AE4">
        <w:rPr>
          <w:spacing w:val="-8"/>
        </w:rPr>
        <w:t xml:space="preserve"> </w:t>
      </w:r>
      <w:r w:rsidRPr="00D92AE4">
        <w:t>and</w:t>
      </w:r>
      <w:r w:rsidRPr="00D92AE4">
        <w:rPr>
          <w:spacing w:val="-8"/>
        </w:rPr>
        <w:t xml:space="preserve"> </w:t>
      </w:r>
      <w:r w:rsidRPr="00D92AE4">
        <w:t>software</w:t>
      </w:r>
      <w:r w:rsidRPr="00D92AE4">
        <w:rPr>
          <w:spacing w:val="-7"/>
        </w:rPr>
        <w:t xml:space="preserve"> </w:t>
      </w:r>
      <w:r w:rsidRPr="00D92AE4">
        <w:t>information</w:t>
      </w:r>
      <w:r w:rsidRPr="00D92AE4">
        <w:rPr>
          <w:spacing w:val="-8"/>
        </w:rPr>
        <w:t xml:space="preserve"> </w:t>
      </w:r>
      <w:r w:rsidRPr="00D92AE4">
        <w:t>from</w:t>
      </w:r>
      <w:r w:rsidRPr="00D92AE4">
        <w:rPr>
          <w:spacing w:val="-3"/>
        </w:rPr>
        <w:t xml:space="preserve"> </w:t>
      </w:r>
      <w:r w:rsidRPr="00D92AE4">
        <w:rPr>
          <w:spacing w:val="-1"/>
        </w:rPr>
        <w:t>the</w:t>
      </w:r>
      <w:r w:rsidRPr="00D92AE4">
        <w:rPr>
          <w:spacing w:val="-8"/>
        </w:rPr>
        <w:t xml:space="preserve"> </w:t>
      </w:r>
      <w:r w:rsidRPr="00D92AE4">
        <w:rPr>
          <w:spacing w:val="-1"/>
        </w:rPr>
        <w:t>network</w:t>
      </w:r>
      <w:r w:rsidRPr="00D92AE4">
        <w:rPr>
          <w:spacing w:val="-4"/>
        </w:rPr>
        <w:t xml:space="preserve"> </w:t>
      </w:r>
      <w:r w:rsidRPr="00D92AE4">
        <w:t>devices.</w:t>
      </w:r>
    </w:p>
    <w:p w14:paraId="4291748A" w14:textId="77777777" w:rsidR="00A2024C" w:rsidRPr="00D92AE4" w:rsidRDefault="00A2024C" w:rsidP="00A2024C">
      <w:pPr>
        <w:pStyle w:val="Bulletlevel1"/>
        <w:spacing w:before="60" w:after="60" w:line="276" w:lineRule="auto"/>
      </w:pPr>
      <w:r w:rsidRPr="00D92AE4">
        <w:rPr>
          <w:spacing w:val="-1"/>
        </w:rPr>
        <w:t>Interpret</w:t>
      </w:r>
      <w:r w:rsidRPr="00D92AE4">
        <w:rPr>
          <w:spacing w:val="-5"/>
        </w:rPr>
        <w:t xml:space="preserve"> </w:t>
      </w:r>
      <w:r w:rsidRPr="00D92AE4">
        <w:t>the</w:t>
      </w:r>
      <w:r w:rsidRPr="00D92AE4">
        <w:rPr>
          <w:spacing w:val="-5"/>
        </w:rPr>
        <w:t xml:space="preserve"> </w:t>
      </w:r>
      <w:r w:rsidRPr="00D92AE4">
        <w:t>output</w:t>
      </w:r>
      <w:r w:rsidRPr="00D92AE4">
        <w:rPr>
          <w:spacing w:val="-6"/>
        </w:rPr>
        <w:t xml:space="preserve"> </w:t>
      </w:r>
      <w:r w:rsidRPr="00D92AE4">
        <w:t>from</w:t>
      </w:r>
      <w:r w:rsidRPr="00D92AE4">
        <w:rPr>
          <w:spacing w:val="-1"/>
        </w:rPr>
        <w:t xml:space="preserve"> </w:t>
      </w:r>
      <w:r w:rsidRPr="00D92AE4">
        <w:t>the</w:t>
      </w:r>
      <w:r w:rsidRPr="00D92AE4">
        <w:rPr>
          <w:spacing w:val="-7"/>
        </w:rPr>
        <w:t xml:space="preserve"> </w:t>
      </w:r>
      <w:r w:rsidRPr="00D92AE4">
        <w:t>routing</w:t>
      </w:r>
      <w:r w:rsidRPr="00D92AE4">
        <w:rPr>
          <w:spacing w:val="-5"/>
        </w:rPr>
        <w:t xml:space="preserve"> </w:t>
      </w:r>
      <w:r w:rsidRPr="00D92AE4">
        <w:t>table.</w:t>
      </w:r>
    </w:p>
    <w:p w14:paraId="6130AF6B" w14:textId="77777777" w:rsidR="00A2024C" w:rsidRPr="00D92AE4" w:rsidRDefault="00A2024C" w:rsidP="00A2024C">
      <w:pPr>
        <w:pStyle w:val="Bulletlevel1"/>
        <w:spacing w:before="60" w:after="60" w:line="276" w:lineRule="auto"/>
      </w:pPr>
      <w:r w:rsidRPr="00D92AE4">
        <w:t>Display</w:t>
      </w:r>
      <w:r w:rsidRPr="00D92AE4">
        <w:rPr>
          <w:spacing w:val="-9"/>
        </w:rPr>
        <w:t xml:space="preserve"> </w:t>
      </w:r>
      <w:r w:rsidRPr="00D92AE4">
        <w:t>interface</w:t>
      </w:r>
      <w:r w:rsidRPr="00D92AE4">
        <w:rPr>
          <w:spacing w:val="-8"/>
        </w:rPr>
        <w:t xml:space="preserve"> </w:t>
      </w:r>
      <w:r w:rsidRPr="00D92AE4">
        <w:t>information</w:t>
      </w:r>
      <w:r w:rsidRPr="00D92AE4">
        <w:rPr>
          <w:spacing w:val="-8"/>
        </w:rPr>
        <w:t xml:space="preserve"> </w:t>
      </w:r>
      <w:r w:rsidRPr="00D92AE4">
        <w:t>on</w:t>
      </w:r>
      <w:r w:rsidRPr="00D92AE4">
        <w:rPr>
          <w:spacing w:val="-7"/>
        </w:rPr>
        <w:t xml:space="preserve"> </w:t>
      </w:r>
      <w:r w:rsidRPr="00D92AE4">
        <w:t>the</w:t>
      </w:r>
      <w:r w:rsidRPr="00D92AE4">
        <w:rPr>
          <w:spacing w:val="-8"/>
        </w:rPr>
        <w:t xml:space="preserve"> </w:t>
      </w:r>
      <w:r w:rsidRPr="00D92AE4">
        <w:t>router.</w:t>
      </w:r>
    </w:p>
    <w:p w14:paraId="23C67B2F" w14:textId="77777777" w:rsidR="00A2024C" w:rsidRPr="00D92AE4" w:rsidRDefault="00A2024C" w:rsidP="00A2024C">
      <w:pPr>
        <w:pStyle w:val="Bulletlevel1"/>
        <w:spacing w:before="60" w:after="60" w:line="276" w:lineRule="auto"/>
      </w:pPr>
      <w:r w:rsidRPr="00D92AE4">
        <w:t>Display</w:t>
      </w:r>
      <w:r w:rsidRPr="00D92AE4">
        <w:rPr>
          <w:spacing w:val="-7"/>
        </w:rPr>
        <w:t xml:space="preserve"> </w:t>
      </w:r>
      <w:r w:rsidRPr="00D92AE4">
        <w:t>a</w:t>
      </w:r>
      <w:r w:rsidRPr="00D92AE4">
        <w:rPr>
          <w:spacing w:val="-6"/>
        </w:rPr>
        <w:t xml:space="preserve"> </w:t>
      </w:r>
      <w:r w:rsidRPr="00D92AE4">
        <w:rPr>
          <w:spacing w:val="1"/>
        </w:rPr>
        <w:t>summary</w:t>
      </w:r>
      <w:r w:rsidRPr="00D92AE4">
        <w:rPr>
          <w:spacing w:val="-11"/>
        </w:rPr>
        <w:t xml:space="preserve"> </w:t>
      </w:r>
      <w:r w:rsidRPr="00D92AE4">
        <w:t>list</w:t>
      </w:r>
      <w:r w:rsidRPr="00D92AE4">
        <w:rPr>
          <w:spacing w:val="-6"/>
        </w:rPr>
        <w:t xml:space="preserve"> </w:t>
      </w:r>
      <w:r w:rsidRPr="00D92AE4">
        <w:rPr>
          <w:spacing w:val="-1"/>
        </w:rPr>
        <w:t>of</w:t>
      </w:r>
      <w:r w:rsidRPr="00D92AE4">
        <w:rPr>
          <w:spacing w:val="-3"/>
        </w:rPr>
        <w:t xml:space="preserve"> </w:t>
      </w:r>
      <w:r w:rsidRPr="00D92AE4">
        <w:t>the</w:t>
      </w:r>
      <w:r w:rsidRPr="00D92AE4">
        <w:rPr>
          <w:spacing w:val="-6"/>
        </w:rPr>
        <w:t xml:space="preserve"> </w:t>
      </w:r>
      <w:r w:rsidRPr="00D92AE4">
        <w:t>interfaces</w:t>
      </w:r>
      <w:r w:rsidRPr="00D92AE4">
        <w:rPr>
          <w:spacing w:val="-5"/>
        </w:rPr>
        <w:t xml:space="preserve"> </w:t>
      </w:r>
      <w:r w:rsidRPr="00D92AE4">
        <w:t>on</w:t>
      </w:r>
      <w:r w:rsidRPr="00D92AE4">
        <w:rPr>
          <w:spacing w:val="-6"/>
        </w:rPr>
        <w:t xml:space="preserve"> </w:t>
      </w:r>
      <w:r w:rsidRPr="00D92AE4">
        <w:t>the</w:t>
      </w:r>
      <w:r w:rsidRPr="00D92AE4">
        <w:rPr>
          <w:spacing w:val="-5"/>
        </w:rPr>
        <w:t xml:space="preserve"> </w:t>
      </w:r>
      <w:r w:rsidRPr="00D92AE4">
        <w:t>router</w:t>
      </w:r>
      <w:r w:rsidRPr="00D92AE4">
        <w:rPr>
          <w:spacing w:val="-6"/>
        </w:rPr>
        <w:t xml:space="preserve"> </w:t>
      </w:r>
      <w:r w:rsidRPr="00D92AE4">
        <w:t>and</w:t>
      </w:r>
      <w:r w:rsidRPr="00D92AE4">
        <w:rPr>
          <w:spacing w:val="-6"/>
        </w:rPr>
        <w:t xml:space="preserve"> </w:t>
      </w:r>
      <w:r w:rsidRPr="00D92AE4">
        <w:t>switch.</w:t>
      </w:r>
    </w:p>
    <w:p w14:paraId="10706F5A" w14:textId="77777777" w:rsidR="00A2024C" w:rsidRPr="00D92AE4" w:rsidRDefault="00A2024C" w:rsidP="00A2024C">
      <w:pPr>
        <w:pStyle w:val="BodyTextL25Bold"/>
      </w:pPr>
      <w:r w:rsidRPr="00D92AE4">
        <w:t>Part 3: Secure Remote Access to the Router</w:t>
      </w:r>
    </w:p>
    <w:p w14:paraId="446C88CA" w14:textId="77777777" w:rsidR="00A2024C" w:rsidRPr="00D92AE4" w:rsidRDefault="00A2024C" w:rsidP="00A2024C">
      <w:pPr>
        <w:pStyle w:val="Bulletlevel1"/>
        <w:spacing w:before="60" w:after="60" w:line="276" w:lineRule="auto"/>
      </w:pPr>
      <w:r w:rsidRPr="00D92AE4">
        <w:t>Set the IP domain name and generate secure keys.</w:t>
      </w:r>
    </w:p>
    <w:p w14:paraId="12C896F6" w14:textId="77777777" w:rsidR="00A2024C" w:rsidRPr="00D92AE4" w:rsidRDefault="00A2024C" w:rsidP="00A2024C">
      <w:pPr>
        <w:pStyle w:val="Bulletlevel1"/>
        <w:spacing w:before="60" w:after="60" w:line="276" w:lineRule="auto"/>
      </w:pPr>
      <w:r w:rsidRPr="00D92AE4">
        <w:t>Create an SSH user and configure VTY lines for SSH-only access.</w:t>
      </w:r>
    </w:p>
    <w:p w14:paraId="34540C39" w14:textId="77777777" w:rsidR="00A2024C" w:rsidRPr="00D92AE4" w:rsidRDefault="00A2024C" w:rsidP="00A2024C">
      <w:pPr>
        <w:pStyle w:val="Bulletlevel1"/>
        <w:spacing w:before="60" w:after="60" w:line="276" w:lineRule="auto"/>
      </w:pPr>
      <w:r w:rsidRPr="00D92AE4">
        <w:t>Verify SSH Implementation.</w:t>
      </w:r>
    </w:p>
    <w:p w14:paraId="1765AAAB" w14:textId="77777777" w:rsidR="00A2024C" w:rsidRPr="00D92AE4" w:rsidRDefault="00A2024C" w:rsidP="00A2024C">
      <w:pPr>
        <w:pStyle w:val="Heading1"/>
      </w:pPr>
      <w:r w:rsidRPr="00D92AE4">
        <w:t>Background / Scenario</w:t>
      </w:r>
    </w:p>
    <w:p w14:paraId="3251324C" w14:textId="77777777" w:rsidR="00A2024C" w:rsidRPr="00D92AE4" w:rsidRDefault="00A2024C" w:rsidP="00A2024C">
      <w:pPr>
        <w:pStyle w:val="BodyTextL25"/>
      </w:pPr>
      <w:r w:rsidRPr="00D92AE4">
        <w:t>In this lab, you will cable the equipment and configure the devices to match the Addressing Table. After the configurations have been saved, you will verify your configurations by testing for network connectivity.</w:t>
      </w:r>
    </w:p>
    <w:p w14:paraId="70034EB8" w14:textId="77777777" w:rsidR="00A2024C" w:rsidRPr="00D92AE4" w:rsidRDefault="00A2024C" w:rsidP="00A2024C">
      <w:pPr>
        <w:pStyle w:val="BodyTextL25"/>
      </w:pPr>
      <w:r w:rsidRPr="00D92AE4">
        <w:t>After the devices have been configured and network connectivity has been verified, you will use IOS commands to retrieve information from the devices to answer questions about your network equipment. You will also access the router remotely via SSH.</w:t>
      </w:r>
    </w:p>
    <w:p w14:paraId="49EFE320" w14:textId="77777777" w:rsidR="00A2024C" w:rsidRPr="00D92AE4" w:rsidRDefault="00A2024C" w:rsidP="00A2024C">
      <w:pPr>
        <w:pStyle w:val="Heading1"/>
      </w:pPr>
      <w:r w:rsidRPr="00D92AE4">
        <w:lastRenderedPageBreak/>
        <w:t>Instructions</w:t>
      </w:r>
    </w:p>
    <w:p w14:paraId="12E92D40" w14:textId="77777777" w:rsidR="00A2024C" w:rsidRPr="00D92AE4" w:rsidRDefault="00A2024C" w:rsidP="00A2024C">
      <w:pPr>
        <w:pStyle w:val="Heading2"/>
        <w:rPr>
          <w:bCs w:val="0"/>
        </w:rPr>
      </w:pPr>
      <w:r w:rsidRPr="00D92AE4">
        <w:rPr>
          <w:spacing w:val="-2"/>
        </w:rPr>
        <w:t>Configure</w:t>
      </w:r>
      <w:r w:rsidRPr="00D92AE4">
        <w:rPr>
          <w:spacing w:val="1"/>
        </w:rPr>
        <w:t xml:space="preserve"> </w:t>
      </w:r>
      <w:r w:rsidRPr="00D92AE4">
        <w:t>Devices and Verify</w:t>
      </w:r>
      <w:r w:rsidRPr="00D92AE4">
        <w:rPr>
          <w:spacing w:val="-9"/>
        </w:rPr>
        <w:t xml:space="preserve"> </w:t>
      </w:r>
      <w:r w:rsidRPr="00D92AE4">
        <w:t>Connectivity</w:t>
      </w:r>
    </w:p>
    <w:p w14:paraId="1679B5F0" w14:textId="77777777" w:rsidR="00A2024C" w:rsidRPr="00D92AE4" w:rsidRDefault="00A2024C" w:rsidP="00A2024C">
      <w:pPr>
        <w:pStyle w:val="BodyTextL25"/>
      </w:pPr>
      <w:r w:rsidRPr="00D92AE4">
        <w:t>In Part 1, you will set up the network topology and configure basic settings, such as the interface IP addresses, device access, and passwords. Refer to the Addressing Table at the beginning of this activity for device names and address information.</w:t>
      </w:r>
    </w:p>
    <w:p w14:paraId="564568D1" w14:textId="77777777" w:rsidR="00A2024C" w:rsidRPr="00D92AE4" w:rsidRDefault="00A2024C" w:rsidP="00A2024C">
      <w:pPr>
        <w:pStyle w:val="Heading3"/>
      </w:pPr>
      <w:r w:rsidRPr="00D92AE4">
        <w:t>Connect the devices.</w:t>
      </w:r>
    </w:p>
    <w:p w14:paraId="3FD2EF58" w14:textId="77777777" w:rsidR="00A2024C" w:rsidRPr="00D92AE4" w:rsidRDefault="00A2024C" w:rsidP="00A2024C">
      <w:pPr>
        <w:pStyle w:val="BodyTextL25"/>
      </w:pPr>
      <w:r w:rsidRPr="00D92AE4">
        <w:t>The devices are already deployed in the workspace. You will connect them using the correct cables between the devices as listed below:</w:t>
      </w:r>
    </w:p>
    <w:p w14:paraId="1A34DF82" w14:textId="77777777" w:rsidR="00A2024C" w:rsidRPr="00D92AE4" w:rsidRDefault="00A2024C" w:rsidP="00A2024C">
      <w:pPr>
        <w:pStyle w:val="Bulletlevel1"/>
      </w:pPr>
      <w:r w:rsidRPr="00D92AE4">
        <w:t xml:space="preserve">Connect </w:t>
      </w:r>
      <w:r w:rsidRPr="00D92AE4">
        <w:rPr>
          <w:b/>
          <w:bCs/>
        </w:rPr>
        <w:t>PCA F0</w:t>
      </w:r>
      <w:r w:rsidRPr="00D92AE4">
        <w:t xml:space="preserve"> to </w:t>
      </w:r>
      <w:r w:rsidRPr="00D92AE4">
        <w:rPr>
          <w:b/>
          <w:bCs/>
        </w:rPr>
        <w:t>S1 F0/1</w:t>
      </w:r>
      <w:r w:rsidRPr="00D92AE4">
        <w:t>.</w:t>
      </w:r>
    </w:p>
    <w:p w14:paraId="796F3E36" w14:textId="77777777" w:rsidR="00A2024C" w:rsidRPr="00D92AE4" w:rsidRDefault="00A2024C" w:rsidP="00A2024C">
      <w:pPr>
        <w:pStyle w:val="Bulletlevel1"/>
      </w:pPr>
      <w:r w:rsidRPr="00D92AE4">
        <w:t xml:space="preserve">Connect </w:t>
      </w:r>
      <w:r w:rsidRPr="00D92AE4">
        <w:rPr>
          <w:b/>
          <w:bCs/>
        </w:rPr>
        <w:t>S1 G0/1</w:t>
      </w:r>
      <w:r w:rsidRPr="00D92AE4">
        <w:t xml:space="preserve"> to </w:t>
      </w:r>
      <w:r w:rsidRPr="00D92AE4">
        <w:rPr>
          <w:b/>
          <w:bCs/>
        </w:rPr>
        <w:t>R1 G0/0/1</w:t>
      </w:r>
      <w:r w:rsidRPr="00D92AE4">
        <w:t>.</w:t>
      </w:r>
    </w:p>
    <w:p w14:paraId="3BB2A277" w14:textId="77777777" w:rsidR="00A2024C" w:rsidRPr="00D92AE4" w:rsidRDefault="00A2024C" w:rsidP="00A2024C">
      <w:pPr>
        <w:pStyle w:val="Bulletlevel1"/>
      </w:pPr>
      <w:r w:rsidRPr="00D92AE4">
        <w:t xml:space="preserve">Connect </w:t>
      </w:r>
      <w:r w:rsidRPr="00D92AE4">
        <w:rPr>
          <w:b/>
          <w:bCs/>
        </w:rPr>
        <w:t>R1 G0/0/0</w:t>
      </w:r>
      <w:r w:rsidRPr="00D92AE4">
        <w:t xml:space="preserve"> to </w:t>
      </w:r>
      <w:r w:rsidRPr="00D92AE4">
        <w:rPr>
          <w:b/>
          <w:bCs/>
        </w:rPr>
        <w:t>PCB F0</w:t>
      </w:r>
      <w:r w:rsidRPr="00D92AE4">
        <w:t>.</w:t>
      </w:r>
    </w:p>
    <w:p w14:paraId="4F0F8B04" w14:textId="77777777" w:rsidR="00A2024C" w:rsidRPr="00D92AE4" w:rsidRDefault="00A2024C" w:rsidP="00A2024C">
      <w:pPr>
        <w:pStyle w:val="Heading3"/>
      </w:pPr>
      <w:r w:rsidRPr="00D92AE4">
        <w:t>Assign static</w:t>
      </w:r>
      <w:r w:rsidRPr="00D92AE4">
        <w:rPr>
          <w:spacing w:val="-2"/>
        </w:rPr>
        <w:t xml:space="preserve"> </w:t>
      </w:r>
      <w:r w:rsidRPr="00D92AE4">
        <w:t>IP</w:t>
      </w:r>
      <w:r w:rsidRPr="00D92AE4">
        <w:rPr>
          <w:spacing w:val="-3"/>
        </w:rPr>
        <w:t xml:space="preserve"> </w:t>
      </w:r>
      <w:r w:rsidRPr="00D92AE4">
        <w:t>information</w:t>
      </w:r>
      <w:r w:rsidRPr="00D92AE4">
        <w:rPr>
          <w:spacing w:val="-3"/>
        </w:rPr>
        <w:t xml:space="preserve"> </w:t>
      </w:r>
      <w:r w:rsidRPr="00D92AE4">
        <w:t>to</w:t>
      </w:r>
      <w:r w:rsidRPr="00D92AE4">
        <w:rPr>
          <w:spacing w:val="1"/>
        </w:rPr>
        <w:t xml:space="preserve"> </w:t>
      </w:r>
      <w:r w:rsidRPr="00D92AE4">
        <w:t>the</w:t>
      </w:r>
      <w:r w:rsidRPr="00D92AE4">
        <w:rPr>
          <w:spacing w:val="-2"/>
        </w:rPr>
        <w:t xml:space="preserve"> </w:t>
      </w:r>
      <w:r w:rsidRPr="00D92AE4">
        <w:t>PC interfaces.</w:t>
      </w:r>
    </w:p>
    <w:p w14:paraId="225505DA" w14:textId="77777777" w:rsidR="00A2024C" w:rsidRPr="00D92AE4" w:rsidRDefault="00A2024C" w:rsidP="00A2024C">
      <w:pPr>
        <w:pStyle w:val="SubStepAlpha"/>
      </w:pPr>
      <w:r w:rsidRPr="00D92AE4">
        <w:rPr>
          <w:spacing w:val="-1"/>
        </w:rPr>
        <w:t>Configure</w:t>
      </w:r>
      <w:r w:rsidRPr="00D92AE4">
        <w:rPr>
          <w:spacing w:val="-5"/>
        </w:rPr>
        <w:t xml:space="preserve"> </w:t>
      </w:r>
      <w:r w:rsidRPr="00D92AE4">
        <w:rPr>
          <w:spacing w:val="-1"/>
        </w:rPr>
        <w:t>the</w:t>
      </w:r>
      <w:r w:rsidRPr="00D92AE4">
        <w:rPr>
          <w:spacing w:val="-5"/>
        </w:rPr>
        <w:t xml:space="preserve"> </w:t>
      </w:r>
      <w:r w:rsidRPr="00D92AE4">
        <w:t>IP</w:t>
      </w:r>
      <w:r w:rsidRPr="00D92AE4">
        <w:rPr>
          <w:spacing w:val="-5"/>
        </w:rPr>
        <w:t xml:space="preserve"> </w:t>
      </w:r>
      <w:r w:rsidRPr="00D92AE4">
        <w:t>address,</w:t>
      </w:r>
      <w:r w:rsidRPr="00D92AE4">
        <w:rPr>
          <w:spacing w:val="-7"/>
        </w:rPr>
        <w:t xml:space="preserve"> </w:t>
      </w:r>
      <w:r w:rsidRPr="00D92AE4">
        <w:t>subnet</w:t>
      </w:r>
      <w:r w:rsidRPr="00D92AE4">
        <w:rPr>
          <w:spacing w:val="-6"/>
        </w:rPr>
        <w:t xml:space="preserve"> </w:t>
      </w:r>
      <w:r w:rsidRPr="00D92AE4">
        <w:rPr>
          <w:spacing w:val="1"/>
        </w:rPr>
        <w:t>mask,</w:t>
      </w:r>
      <w:r w:rsidRPr="00D92AE4">
        <w:rPr>
          <w:spacing w:val="-7"/>
        </w:rPr>
        <w:t xml:space="preserve"> </w:t>
      </w:r>
      <w:r w:rsidRPr="00D92AE4">
        <w:rPr>
          <w:spacing w:val="-1"/>
        </w:rPr>
        <w:t>and</w:t>
      </w:r>
      <w:r w:rsidRPr="00D92AE4">
        <w:rPr>
          <w:spacing w:val="-7"/>
        </w:rPr>
        <w:t xml:space="preserve"> </w:t>
      </w:r>
      <w:r w:rsidRPr="00D92AE4">
        <w:t>default</w:t>
      </w:r>
      <w:r w:rsidRPr="00D92AE4">
        <w:rPr>
          <w:spacing w:val="-6"/>
        </w:rPr>
        <w:t xml:space="preserve"> </w:t>
      </w:r>
      <w:r w:rsidRPr="00D92AE4">
        <w:t>gateway</w:t>
      </w:r>
      <w:r w:rsidRPr="00D92AE4">
        <w:rPr>
          <w:spacing w:val="-9"/>
        </w:rPr>
        <w:t xml:space="preserve"> </w:t>
      </w:r>
      <w:r w:rsidRPr="00D92AE4">
        <w:t>settings</w:t>
      </w:r>
      <w:r w:rsidRPr="00D92AE4">
        <w:rPr>
          <w:spacing w:val="-3"/>
        </w:rPr>
        <w:t xml:space="preserve"> </w:t>
      </w:r>
      <w:r w:rsidRPr="00D92AE4">
        <w:rPr>
          <w:spacing w:val="-1"/>
        </w:rPr>
        <w:t>on</w:t>
      </w:r>
      <w:r w:rsidRPr="00D92AE4">
        <w:rPr>
          <w:spacing w:val="-4"/>
        </w:rPr>
        <w:t xml:space="preserve"> </w:t>
      </w:r>
      <w:r w:rsidRPr="00D92AE4">
        <w:rPr>
          <w:spacing w:val="-1"/>
        </w:rPr>
        <w:t>PC-A.</w:t>
      </w:r>
    </w:p>
    <w:p w14:paraId="32CE372A" w14:textId="77777777" w:rsidR="00A2024C" w:rsidRPr="00D92AE4" w:rsidRDefault="00A2024C" w:rsidP="00A2024C">
      <w:pPr>
        <w:pStyle w:val="SubStepAlpha"/>
      </w:pPr>
      <w:r w:rsidRPr="00D92AE4">
        <w:rPr>
          <w:spacing w:val="-1"/>
        </w:rPr>
        <w:t>Configure</w:t>
      </w:r>
      <w:r w:rsidRPr="00D92AE4">
        <w:rPr>
          <w:spacing w:val="-5"/>
        </w:rPr>
        <w:t xml:space="preserve"> </w:t>
      </w:r>
      <w:r w:rsidRPr="00D92AE4">
        <w:rPr>
          <w:spacing w:val="-1"/>
        </w:rPr>
        <w:t>the</w:t>
      </w:r>
      <w:r w:rsidRPr="00D92AE4">
        <w:rPr>
          <w:spacing w:val="-5"/>
        </w:rPr>
        <w:t xml:space="preserve"> </w:t>
      </w:r>
      <w:r w:rsidRPr="00D92AE4">
        <w:t>IP</w:t>
      </w:r>
      <w:r w:rsidRPr="00D92AE4">
        <w:rPr>
          <w:spacing w:val="-5"/>
        </w:rPr>
        <w:t xml:space="preserve"> </w:t>
      </w:r>
      <w:r w:rsidRPr="00D92AE4">
        <w:t>address,</w:t>
      </w:r>
      <w:r w:rsidRPr="00D92AE4">
        <w:rPr>
          <w:spacing w:val="-7"/>
        </w:rPr>
        <w:t xml:space="preserve"> </w:t>
      </w:r>
      <w:r w:rsidRPr="00D92AE4">
        <w:t>subnet</w:t>
      </w:r>
      <w:r w:rsidRPr="00D92AE4">
        <w:rPr>
          <w:spacing w:val="-6"/>
        </w:rPr>
        <w:t xml:space="preserve"> </w:t>
      </w:r>
      <w:r w:rsidRPr="00D92AE4">
        <w:rPr>
          <w:spacing w:val="1"/>
        </w:rPr>
        <w:t>mask,</w:t>
      </w:r>
      <w:r w:rsidRPr="00D92AE4">
        <w:rPr>
          <w:spacing w:val="-7"/>
        </w:rPr>
        <w:t xml:space="preserve"> </w:t>
      </w:r>
      <w:r w:rsidRPr="00D92AE4">
        <w:rPr>
          <w:spacing w:val="-1"/>
        </w:rPr>
        <w:t>and</w:t>
      </w:r>
      <w:r w:rsidRPr="00D92AE4">
        <w:rPr>
          <w:spacing w:val="-7"/>
        </w:rPr>
        <w:t xml:space="preserve"> </w:t>
      </w:r>
      <w:r w:rsidRPr="00D92AE4">
        <w:t>default</w:t>
      </w:r>
      <w:r w:rsidRPr="00D92AE4">
        <w:rPr>
          <w:spacing w:val="-5"/>
        </w:rPr>
        <w:t xml:space="preserve"> </w:t>
      </w:r>
      <w:r w:rsidRPr="00D92AE4">
        <w:t>gateway</w:t>
      </w:r>
      <w:r w:rsidRPr="00D92AE4">
        <w:rPr>
          <w:spacing w:val="-9"/>
        </w:rPr>
        <w:t xml:space="preserve"> </w:t>
      </w:r>
      <w:r w:rsidRPr="00D92AE4">
        <w:rPr>
          <w:spacing w:val="-1"/>
        </w:rPr>
        <w:t>settings</w:t>
      </w:r>
      <w:r w:rsidRPr="00D92AE4">
        <w:rPr>
          <w:spacing w:val="-4"/>
        </w:rPr>
        <w:t xml:space="preserve"> </w:t>
      </w:r>
      <w:r w:rsidRPr="00D92AE4">
        <w:t>on</w:t>
      </w:r>
      <w:r w:rsidRPr="00D92AE4">
        <w:rPr>
          <w:spacing w:val="-3"/>
        </w:rPr>
        <w:t xml:space="preserve"> </w:t>
      </w:r>
      <w:r w:rsidRPr="00D92AE4">
        <w:rPr>
          <w:spacing w:val="-1"/>
        </w:rPr>
        <w:t>PC-B.</w:t>
      </w:r>
    </w:p>
    <w:p w14:paraId="2C271E3A" w14:textId="77777777" w:rsidR="00A2024C" w:rsidRPr="00D92AE4" w:rsidRDefault="00A2024C" w:rsidP="00A2024C">
      <w:pPr>
        <w:pStyle w:val="SubStepAlpha"/>
        <w:spacing w:after="60"/>
      </w:pPr>
      <w:r w:rsidRPr="00D92AE4">
        <w:rPr>
          <w:spacing w:val="-1"/>
        </w:rPr>
        <w:t>Ping</w:t>
      </w:r>
      <w:r w:rsidRPr="00D92AE4">
        <w:rPr>
          <w:spacing w:val="-5"/>
        </w:rPr>
        <w:t xml:space="preserve"> </w:t>
      </w:r>
      <w:r w:rsidRPr="00D92AE4">
        <w:rPr>
          <w:spacing w:val="-1"/>
        </w:rPr>
        <w:t>PC-B</w:t>
      </w:r>
      <w:r w:rsidRPr="00D92AE4">
        <w:rPr>
          <w:spacing w:val="-7"/>
        </w:rPr>
        <w:t xml:space="preserve"> </w:t>
      </w:r>
      <w:r w:rsidRPr="00D92AE4">
        <w:t>from</w:t>
      </w:r>
      <w:r w:rsidRPr="00D92AE4">
        <w:rPr>
          <w:spacing w:val="-3"/>
        </w:rPr>
        <w:t xml:space="preserve"> </w:t>
      </w:r>
      <w:r w:rsidRPr="00D92AE4">
        <w:t>a</w:t>
      </w:r>
      <w:r w:rsidRPr="00D92AE4">
        <w:rPr>
          <w:spacing w:val="-6"/>
        </w:rPr>
        <w:t xml:space="preserve"> </w:t>
      </w:r>
      <w:r w:rsidRPr="00D92AE4">
        <w:t>command</w:t>
      </w:r>
      <w:r w:rsidRPr="00D92AE4">
        <w:rPr>
          <w:spacing w:val="-6"/>
        </w:rPr>
        <w:t xml:space="preserve"> </w:t>
      </w:r>
      <w:r w:rsidRPr="00D92AE4">
        <w:t>prompt</w:t>
      </w:r>
      <w:r w:rsidRPr="00D92AE4">
        <w:rPr>
          <w:spacing w:val="-6"/>
        </w:rPr>
        <w:t xml:space="preserve"> </w:t>
      </w:r>
      <w:r w:rsidRPr="00D92AE4">
        <w:t>window</w:t>
      </w:r>
      <w:r w:rsidRPr="00D92AE4">
        <w:rPr>
          <w:spacing w:val="-8"/>
        </w:rPr>
        <w:t xml:space="preserve"> </w:t>
      </w:r>
      <w:r w:rsidRPr="00D92AE4">
        <w:t>on</w:t>
      </w:r>
      <w:r w:rsidRPr="00D92AE4">
        <w:rPr>
          <w:spacing w:val="-4"/>
        </w:rPr>
        <w:t xml:space="preserve"> </w:t>
      </w:r>
      <w:r w:rsidRPr="00D92AE4">
        <w:rPr>
          <w:spacing w:val="-1"/>
        </w:rPr>
        <w:t>PC-A.</w:t>
      </w:r>
    </w:p>
    <w:p w14:paraId="73BF53FC" w14:textId="77777777" w:rsidR="00A2024C" w:rsidRPr="00D92AE4" w:rsidRDefault="00A2024C" w:rsidP="00A2024C">
      <w:pPr>
        <w:pStyle w:val="Heading4"/>
        <w:rPr>
          <w:color w:val="auto"/>
        </w:rPr>
      </w:pPr>
      <w:r w:rsidRPr="00D92AE4">
        <w:rPr>
          <w:color w:val="auto"/>
        </w:rPr>
        <w:t>Question:</w:t>
      </w:r>
    </w:p>
    <w:p w14:paraId="0E05DE3D" w14:textId="77777777" w:rsidR="00A2024C" w:rsidRPr="00D92AE4" w:rsidRDefault="00A2024C" w:rsidP="00A2024C">
      <w:pPr>
        <w:pStyle w:val="BodyTextL50"/>
        <w:spacing w:before="0"/>
      </w:pPr>
      <w:r w:rsidRPr="00D92AE4">
        <w:rPr>
          <w:spacing w:val="2"/>
        </w:rPr>
        <w:t>Why</w:t>
      </w:r>
      <w:r w:rsidRPr="00D92AE4">
        <w:rPr>
          <w:spacing w:val="-11"/>
        </w:rPr>
        <w:t xml:space="preserve"> </w:t>
      </w:r>
      <w:r w:rsidRPr="00D92AE4">
        <w:rPr>
          <w:spacing w:val="-1"/>
        </w:rPr>
        <w:t>were</w:t>
      </w:r>
      <w:r w:rsidRPr="00D92AE4">
        <w:rPr>
          <w:spacing w:val="-4"/>
        </w:rPr>
        <w:t xml:space="preserve"> </w:t>
      </w:r>
      <w:r w:rsidRPr="00D92AE4">
        <w:rPr>
          <w:spacing w:val="-1"/>
        </w:rPr>
        <w:t>the</w:t>
      </w:r>
      <w:r w:rsidRPr="00D92AE4">
        <w:rPr>
          <w:spacing w:val="-5"/>
        </w:rPr>
        <w:t xml:space="preserve"> </w:t>
      </w:r>
      <w:r w:rsidRPr="00D92AE4">
        <w:rPr>
          <w:spacing w:val="-1"/>
        </w:rPr>
        <w:t>pings</w:t>
      </w:r>
      <w:r w:rsidRPr="00D92AE4">
        <w:rPr>
          <w:spacing w:val="-6"/>
        </w:rPr>
        <w:t xml:space="preserve"> </w:t>
      </w:r>
      <w:r w:rsidRPr="00D92AE4">
        <w:t>not</w:t>
      </w:r>
      <w:r w:rsidRPr="00D92AE4">
        <w:rPr>
          <w:spacing w:val="-7"/>
        </w:rPr>
        <w:t xml:space="preserve"> </w:t>
      </w:r>
      <w:r w:rsidRPr="00D92AE4">
        <w:t>successful?</w:t>
      </w:r>
    </w:p>
    <w:p w14:paraId="2A82CAC3" w14:textId="1F720779" w:rsidR="00D92AE4" w:rsidRPr="00D92AE4" w:rsidRDefault="00D92AE4" w:rsidP="00A2024C">
      <w:pPr>
        <w:pStyle w:val="BodyTextL50"/>
        <w:spacing w:before="0"/>
      </w:pPr>
      <w:r w:rsidRPr="00D92AE4">
        <w:drawing>
          <wp:inline distT="0" distB="0" distL="0" distR="0" wp14:anchorId="749577E2" wp14:editId="25250B85">
            <wp:extent cx="4149124" cy="1392920"/>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149124" cy="1392920"/>
                    </a:xfrm>
                    <a:prstGeom prst="rect">
                      <a:avLst/>
                    </a:prstGeom>
                  </pic:spPr>
                </pic:pic>
              </a:graphicData>
            </a:graphic>
          </wp:inline>
        </w:drawing>
      </w:r>
    </w:p>
    <w:p w14:paraId="122B8F06" w14:textId="5D0B8D6F" w:rsidR="00A2024C" w:rsidRPr="00D92AE4" w:rsidRDefault="00D92AE4" w:rsidP="00A2024C">
      <w:pPr>
        <w:pStyle w:val="AnswerLineL50"/>
        <w:rPr>
          <w:color w:val="auto"/>
        </w:rPr>
      </w:pPr>
      <w:r>
        <w:rPr>
          <w:color w:val="auto"/>
        </w:rPr>
        <w:t xml:space="preserve">Because the default gateways haven’t </w:t>
      </w:r>
      <w:proofErr w:type="spellStart"/>
      <w:r>
        <w:rPr>
          <w:color w:val="auto"/>
        </w:rPr>
        <w:t>ben</w:t>
      </w:r>
      <w:proofErr w:type="spellEnd"/>
      <w:r>
        <w:rPr>
          <w:color w:val="auto"/>
        </w:rPr>
        <w:t xml:space="preserve"> set up yet.</w:t>
      </w:r>
    </w:p>
    <w:p w14:paraId="11287F7E" w14:textId="30744CB2" w:rsidR="00A2024C" w:rsidRPr="00D92AE4" w:rsidRDefault="00A2024C" w:rsidP="00A2024C">
      <w:pPr>
        <w:pStyle w:val="Heading3"/>
      </w:pPr>
      <w:r w:rsidRPr="00D92AE4">
        <w:t>Configure R1.</w:t>
      </w:r>
    </w:p>
    <w:p w14:paraId="78AF044E" w14:textId="5ADC7E6D" w:rsidR="00395B77" w:rsidRPr="00D92AE4" w:rsidRDefault="00395B77" w:rsidP="00395B77">
      <w:pPr>
        <w:pStyle w:val="ConfigWindow"/>
        <w:rPr>
          <w:color w:val="auto"/>
        </w:rPr>
      </w:pPr>
      <w:r w:rsidRPr="00D92AE4">
        <w:rPr>
          <w:color w:val="auto"/>
        </w:rPr>
        <w:t>Open configuration window</w:t>
      </w:r>
    </w:p>
    <w:p w14:paraId="59AFB6D3" w14:textId="77777777" w:rsidR="00A2024C" w:rsidRPr="00D92AE4" w:rsidRDefault="00A2024C" w:rsidP="00395B77">
      <w:pPr>
        <w:pStyle w:val="SubStepAlpha"/>
        <w:spacing w:before="0"/>
      </w:pPr>
      <w:r w:rsidRPr="00D92AE4">
        <w:t>Console</w:t>
      </w:r>
      <w:r w:rsidRPr="00D92AE4">
        <w:rPr>
          <w:spacing w:val="-7"/>
        </w:rPr>
        <w:t xml:space="preserve"> </w:t>
      </w:r>
      <w:r w:rsidRPr="00D92AE4">
        <w:t>into</w:t>
      </w:r>
      <w:r w:rsidRPr="00D92AE4">
        <w:rPr>
          <w:spacing w:val="-6"/>
        </w:rPr>
        <w:t xml:space="preserve"> </w:t>
      </w:r>
      <w:r w:rsidRPr="00D92AE4">
        <w:t>the</w:t>
      </w:r>
      <w:r w:rsidRPr="00D92AE4">
        <w:rPr>
          <w:spacing w:val="-7"/>
        </w:rPr>
        <w:t xml:space="preserve"> </w:t>
      </w:r>
      <w:r w:rsidRPr="00D92AE4">
        <w:t>router</w:t>
      </w:r>
      <w:r w:rsidRPr="00D92AE4">
        <w:rPr>
          <w:spacing w:val="-4"/>
        </w:rPr>
        <w:t xml:space="preserve"> </w:t>
      </w:r>
      <w:r w:rsidRPr="00D92AE4">
        <w:rPr>
          <w:spacing w:val="-1"/>
        </w:rPr>
        <w:t>and</w:t>
      </w:r>
      <w:r w:rsidRPr="00D92AE4">
        <w:rPr>
          <w:spacing w:val="-5"/>
        </w:rPr>
        <w:t xml:space="preserve"> </w:t>
      </w:r>
      <w:r w:rsidRPr="00D92AE4">
        <w:rPr>
          <w:spacing w:val="-1"/>
        </w:rPr>
        <w:t>enable</w:t>
      </w:r>
      <w:r w:rsidRPr="00D92AE4">
        <w:rPr>
          <w:spacing w:val="-5"/>
        </w:rPr>
        <w:t xml:space="preserve"> </w:t>
      </w:r>
      <w:r w:rsidRPr="00D92AE4">
        <w:t>privileged</w:t>
      </w:r>
      <w:r w:rsidRPr="00D92AE4">
        <w:rPr>
          <w:spacing w:val="-5"/>
        </w:rPr>
        <w:t xml:space="preserve"> </w:t>
      </w:r>
      <w:r w:rsidRPr="00D92AE4">
        <w:rPr>
          <w:spacing w:val="-1"/>
        </w:rPr>
        <w:t>EXEC</w:t>
      </w:r>
      <w:r w:rsidRPr="00D92AE4">
        <w:rPr>
          <w:spacing w:val="-4"/>
        </w:rPr>
        <w:t xml:space="preserve"> </w:t>
      </w:r>
      <w:r w:rsidRPr="00D92AE4">
        <w:t>mode. (</w:t>
      </w:r>
      <w:r w:rsidRPr="00D92AE4">
        <w:rPr>
          <w:b/>
          <w:bCs/>
        </w:rPr>
        <w:t>Hint</w:t>
      </w:r>
      <w:r w:rsidRPr="00D92AE4">
        <w:t>: Use console cable and terminal on a PC)</w:t>
      </w:r>
    </w:p>
    <w:p w14:paraId="4505A361" w14:textId="77777777" w:rsidR="00A2024C" w:rsidRPr="00D92AE4" w:rsidRDefault="00A2024C" w:rsidP="00A2024C">
      <w:pPr>
        <w:pStyle w:val="SubStepAlpha"/>
      </w:pPr>
      <w:r w:rsidRPr="00D92AE4">
        <w:rPr>
          <w:spacing w:val="-1"/>
        </w:rPr>
        <w:t>Enter</w:t>
      </w:r>
      <w:r w:rsidRPr="00D92AE4">
        <w:rPr>
          <w:spacing w:val="-11"/>
        </w:rPr>
        <w:t xml:space="preserve"> </w:t>
      </w:r>
      <w:r w:rsidRPr="00D92AE4">
        <w:t>configuration</w:t>
      </w:r>
      <w:r w:rsidRPr="00D92AE4">
        <w:rPr>
          <w:spacing w:val="-12"/>
        </w:rPr>
        <w:t xml:space="preserve"> </w:t>
      </w:r>
      <w:r w:rsidRPr="00D92AE4">
        <w:t>mode.</w:t>
      </w:r>
    </w:p>
    <w:p w14:paraId="04599B35" w14:textId="77777777" w:rsidR="00A2024C" w:rsidRPr="00D92AE4" w:rsidRDefault="00A2024C" w:rsidP="00A2024C">
      <w:pPr>
        <w:pStyle w:val="SubStepAlpha"/>
      </w:pPr>
      <w:r w:rsidRPr="00D92AE4">
        <w:t>Assign</w:t>
      </w:r>
      <w:r w:rsidRPr="00D92AE4">
        <w:rPr>
          <w:spacing w:val="-5"/>
        </w:rPr>
        <w:t xml:space="preserve"> </w:t>
      </w:r>
      <w:r w:rsidRPr="00D92AE4">
        <w:t>a</w:t>
      </w:r>
      <w:r w:rsidRPr="00D92AE4">
        <w:rPr>
          <w:spacing w:val="-6"/>
        </w:rPr>
        <w:t xml:space="preserve"> </w:t>
      </w:r>
      <w:r w:rsidRPr="00D92AE4">
        <w:t>device</w:t>
      </w:r>
      <w:r w:rsidRPr="00D92AE4">
        <w:rPr>
          <w:spacing w:val="-6"/>
        </w:rPr>
        <w:t xml:space="preserve"> </w:t>
      </w:r>
      <w:r w:rsidRPr="00D92AE4">
        <w:rPr>
          <w:spacing w:val="1"/>
        </w:rPr>
        <w:t>name</w:t>
      </w:r>
      <w:r w:rsidRPr="00D92AE4">
        <w:rPr>
          <w:spacing w:val="-5"/>
        </w:rPr>
        <w:t xml:space="preserve"> </w:t>
      </w:r>
      <w:r w:rsidRPr="00D92AE4">
        <w:rPr>
          <w:spacing w:val="-1"/>
        </w:rPr>
        <w:t>to</w:t>
      </w:r>
      <w:r w:rsidRPr="00D92AE4">
        <w:rPr>
          <w:spacing w:val="-6"/>
        </w:rPr>
        <w:t xml:space="preserve"> </w:t>
      </w:r>
      <w:r w:rsidRPr="00D92AE4">
        <w:t>the</w:t>
      </w:r>
      <w:r w:rsidRPr="00D92AE4">
        <w:rPr>
          <w:spacing w:val="-6"/>
        </w:rPr>
        <w:t xml:space="preserve"> </w:t>
      </w:r>
      <w:r w:rsidRPr="00D92AE4">
        <w:rPr>
          <w:spacing w:val="-1"/>
        </w:rPr>
        <w:t>router according to the Addressing Table.</w:t>
      </w:r>
    </w:p>
    <w:p w14:paraId="7CA3E0FF" w14:textId="77777777" w:rsidR="00A2024C" w:rsidRPr="00D92AE4" w:rsidRDefault="00A2024C" w:rsidP="00A2024C">
      <w:pPr>
        <w:pStyle w:val="SubStepAlpha"/>
      </w:pPr>
      <w:r w:rsidRPr="00D92AE4">
        <w:t>Assign</w:t>
      </w:r>
      <w:r w:rsidRPr="00D92AE4">
        <w:rPr>
          <w:spacing w:val="-6"/>
        </w:rPr>
        <w:t xml:space="preserve"> </w:t>
      </w:r>
      <w:r w:rsidRPr="00D92AE4">
        <w:rPr>
          <w:b/>
        </w:rPr>
        <w:t>class</w:t>
      </w:r>
      <w:r w:rsidRPr="00D92AE4">
        <w:rPr>
          <w:b/>
          <w:spacing w:val="-8"/>
        </w:rPr>
        <w:t xml:space="preserve"> </w:t>
      </w:r>
      <w:r w:rsidRPr="00D92AE4">
        <w:t>as</w:t>
      </w:r>
      <w:r w:rsidRPr="00D92AE4">
        <w:rPr>
          <w:spacing w:val="-7"/>
        </w:rPr>
        <w:t xml:space="preserve"> </w:t>
      </w:r>
      <w:r w:rsidRPr="00D92AE4">
        <w:t>the</w:t>
      </w:r>
      <w:r w:rsidRPr="00D92AE4">
        <w:rPr>
          <w:spacing w:val="-7"/>
        </w:rPr>
        <w:t xml:space="preserve"> </w:t>
      </w:r>
      <w:r w:rsidRPr="00D92AE4">
        <w:t>privileged</w:t>
      </w:r>
      <w:r w:rsidRPr="00D92AE4">
        <w:rPr>
          <w:spacing w:val="-8"/>
        </w:rPr>
        <w:t xml:space="preserve"> </w:t>
      </w:r>
      <w:r w:rsidRPr="00D92AE4">
        <w:t>EXEC</w:t>
      </w:r>
      <w:r w:rsidRPr="00D92AE4">
        <w:rPr>
          <w:spacing w:val="-8"/>
        </w:rPr>
        <w:t xml:space="preserve"> </w:t>
      </w:r>
      <w:r w:rsidRPr="00D92AE4">
        <w:t>encrypted</w:t>
      </w:r>
      <w:r w:rsidRPr="00D92AE4">
        <w:rPr>
          <w:spacing w:val="-7"/>
        </w:rPr>
        <w:t xml:space="preserve"> </w:t>
      </w:r>
      <w:r w:rsidRPr="00D92AE4">
        <w:t>password.</w:t>
      </w:r>
    </w:p>
    <w:p w14:paraId="35FB7EF0" w14:textId="77777777" w:rsidR="00A2024C" w:rsidRPr="00D92AE4" w:rsidRDefault="00A2024C" w:rsidP="00A2024C">
      <w:pPr>
        <w:pStyle w:val="SubStepAlpha"/>
      </w:pPr>
      <w:r w:rsidRPr="00D92AE4">
        <w:t>Assign</w:t>
      </w:r>
      <w:r w:rsidRPr="00D92AE4">
        <w:rPr>
          <w:spacing w:val="-5"/>
        </w:rPr>
        <w:t xml:space="preserve"> </w:t>
      </w:r>
      <w:r w:rsidRPr="00D92AE4">
        <w:rPr>
          <w:b/>
          <w:spacing w:val="-1"/>
        </w:rPr>
        <w:t>cisco</w:t>
      </w:r>
      <w:r w:rsidRPr="00D92AE4">
        <w:rPr>
          <w:b/>
          <w:spacing w:val="-4"/>
        </w:rPr>
        <w:t xml:space="preserve"> </w:t>
      </w:r>
      <w:r w:rsidRPr="00D92AE4">
        <w:t>as</w:t>
      </w:r>
      <w:r w:rsidRPr="00D92AE4">
        <w:rPr>
          <w:spacing w:val="-6"/>
        </w:rPr>
        <w:t xml:space="preserve"> </w:t>
      </w:r>
      <w:r w:rsidRPr="00D92AE4">
        <w:t>the</w:t>
      </w:r>
      <w:r w:rsidRPr="00D92AE4">
        <w:rPr>
          <w:spacing w:val="-6"/>
        </w:rPr>
        <w:t xml:space="preserve"> </w:t>
      </w:r>
      <w:r w:rsidRPr="00D92AE4">
        <w:t>console</w:t>
      </w:r>
      <w:r w:rsidRPr="00D92AE4">
        <w:rPr>
          <w:spacing w:val="-7"/>
        </w:rPr>
        <w:t xml:space="preserve"> </w:t>
      </w:r>
      <w:r w:rsidRPr="00D92AE4">
        <w:rPr>
          <w:spacing w:val="-1"/>
        </w:rPr>
        <w:t>password</w:t>
      </w:r>
      <w:r w:rsidRPr="00D92AE4">
        <w:rPr>
          <w:spacing w:val="-2"/>
        </w:rPr>
        <w:t xml:space="preserve"> </w:t>
      </w:r>
      <w:r w:rsidRPr="00D92AE4">
        <w:rPr>
          <w:spacing w:val="-1"/>
        </w:rPr>
        <w:t>and</w:t>
      </w:r>
      <w:r w:rsidRPr="00D92AE4">
        <w:rPr>
          <w:spacing w:val="-5"/>
        </w:rPr>
        <w:t xml:space="preserve"> </w:t>
      </w:r>
      <w:r w:rsidRPr="00D92AE4">
        <w:t>enable</w:t>
      </w:r>
      <w:r w:rsidRPr="00D92AE4">
        <w:rPr>
          <w:spacing w:val="-6"/>
        </w:rPr>
        <w:t xml:space="preserve"> </w:t>
      </w:r>
      <w:r w:rsidRPr="00D92AE4">
        <w:t>login.</w:t>
      </w:r>
    </w:p>
    <w:p w14:paraId="0C419109" w14:textId="77777777" w:rsidR="00A2024C" w:rsidRPr="00D92AE4" w:rsidRDefault="00A2024C" w:rsidP="00A2024C">
      <w:pPr>
        <w:pStyle w:val="SubStepAlpha"/>
      </w:pPr>
      <w:r w:rsidRPr="00D92AE4">
        <w:rPr>
          <w:spacing w:val="-1"/>
        </w:rPr>
        <w:t>Encrypt</w:t>
      </w:r>
      <w:r w:rsidRPr="00D92AE4">
        <w:rPr>
          <w:spacing w:val="-8"/>
        </w:rPr>
        <w:t xml:space="preserve"> </w:t>
      </w:r>
      <w:r w:rsidRPr="00D92AE4">
        <w:t>the</w:t>
      </w:r>
      <w:r w:rsidRPr="00D92AE4">
        <w:rPr>
          <w:spacing w:val="-8"/>
        </w:rPr>
        <w:t xml:space="preserve"> plain</w:t>
      </w:r>
      <w:r w:rsidRPr="00D92AE4">
        <w:t>text</w:t>
      </w:r>
      <w:r w:rsidRPr="00D92AE4">
        <w:rPr>
          <w:spacing w:val="-8"/>
        </w:rPr>
        <w:t xml:space="preserve"> </w:t>
      </w:r>
      <w:r w:rsidRPr="00D92AE4">
        <w:t>passwords.</w:t>
      </w:r>
    </w:p>
    <w:p w14:paraId="4A65C390" w14:textId="77777777" w:rsidR="00A2024C" w:rsidRPr="00D92AE4" w:rsidRDefault="00A2024C" w:rsidP="00A2024C">
      <w:pPr>
        <w:pStyle w:val="SubStepAlpha"/>
      </w:pPr>
      <w:r w:rsidRPr="00D92AE4">
        <w:rPr>
          <w:spacing w:val="-1"/>
        </w:rPr>
        <w:t>Create</w:t>
      </w:r>
      <w:r w:rsidRPr="00D92AE4">
        <w:rPr>
          <w:spacing w:val="-6"/>
        </w:rPr>
        <w:t xml:space="preserve"> </w:t>
      </w:r>
      <w:r w:rsidRPr="00D92AE4">
        <w:t>a</w:t>
      </w:r>
      <w:r w:rsidRPr="00D92AE4">
        <w:rPr>
          <w:spacing w:val="-6"/>
        </w:rPr>
        <w:t xml:space="preserve"> </w:t>
      </w:r>
      <w:r w:rsidRPr="00D92AE4">
        <w:t>banner</w:t>
      </w:r>
      <w:r w:rsidRPr="00D92AE4">
        <w:rPr>
          <w:spacing w:val="-7"/>
        </w:rPr>
        <w:t xml:space="preserve"> </w:t>
      </w:r>
      <w:r w:rsidRPr="00D92AE4">
        <w:t>that</w:t>
      </w:r>
      <w:r w:rsidRPr="00D92AE4">
        <w:rPr>
          <w:spacing w:val="-3"/>
        </w:rPr>
        <w:t xml:space="preserve"> </w:t>
      </w:r>
      <w:r w:rsidRPr="00D92AE4">
        <w:rPr>
          <w:spacing w:val="-1"/>
        </w:rPr>
        <w:t>warns</w:t>
      </w:r>
      <w:r w:rsidRPr="00D92AE4">
        <w:rPr>
          <w:spacing w:val="-4"/>
        </w:rPr>
        <w:t xml:space="preserve"> </w:t>
      </w:r>
      <w:r w:rsidRPr="00D92AE4">
        <w:t>anyone</w:t>
      </w:r>
      <w:r w:rsidRPr="00D92AE4">
        <w:rPr>
          <w:spacing w:val="-6"/>
        </w:rPr>
        <w:t xml:space="preserve"> </w:t>
      </w:r>
      <w:r w:rsidRPr="00D92AE4">
        <w:t>accessing</w:t>
      </w:r>
      <w:r w:rsidRPr="00D92AE4">
        <w:rPr>
          <w:spacing w:val="-6"/>
        </w:rPr>
        <w:t xml:space="preserve"> </w:t>
      </w:r>
      <w:r w:rsidRPr="00D92AE4">
        <w:t>the</w:t>
      </w:r>
      <w:r w:rsidRPr="00D92AE4">
        <w:rPr>
          <w:spacing w:val="-6"/>
        </w:rPr>
        <w:t xml:space="preserve"> </w:t>
      </w:r>
      <w:r w:rsidRPr="00D92AE4">
        <w:t>device</w:t>
      </w:r>
      <w:r w:rsidRPr="00D92AE4">
        <w:rPr>
          <w:spacing w:val="-7"/>
        </w:rPr>
        <w:t xml:space="preserve"> </w:t>
      </w:r>
      <w:r w:rsidRPr="00D92AE4">
        <w:rPr>
          <w:spacing w:val="-1"/>
        </w:rPr>
        <w:t>that</w:t>
      </w:r>
      <w:r w:rsidRPr="00D92AE4">
        <w:rPr>
          <w:spacing w:val="-5"/>
        </w:rPr>
        <w:t xml:space="preserve"> </w:t>
      </w:r>
      <w:r w:rsidRPr="00D92AE4">
        <w:t>unauthorized</w:t>
      </w:r>
      <w:r w:rsidRPr="00D92AE4">
        <w:rPr>
          <w:spacing w:val="-2"/>
        </w:rPr>
        <w:t xml:space="preserve"> </w:t>
      </w:r>
      <w:r w:rsidRPr="00D92AE4">
        <w:t>access</w:t>
      </w:r>
      <w:r w:rsidRPr="00D92AE4">
        <w:rPr>
          <w:spacing w:val="-5"/>
        </w:rPr>
        <w:t xml:space="preserve"> </w:t>
      </w:r>
      <w:r w:rsidRPr="00D92AE4">
        <w:rPr>
          <w:spacing w:val="-1"/>
        </w:rPr>
        <w:t>is</w:t>
      </w:r>
      <w:r w:rsidRPr="00D92AE4">
        <w:rPr>
          <w:spacing w:val="-6"/>
        </w:rPr>
        <w:t xml:space="preserve"> </w:t>
      </w:r>
      <w:r w:rsidRPr="00D92AE4">
        <w:rPr>
          <w:spacing w:val="-1"/>
        </w:rPr>
        <w:t>prohibited.</w:t>
      </w:r>
    </w:p>
    <w:p w14:paraId="3D0C351E" w14:textId="77777777" w:rsidR="00A2024C" w:rsidRPr="00D92AE4" w:rsidRDefault="00A2024C" w:rsidP="00A2024C">
      <w:pPr>
        <w:pStyle w:val="SubStepAlpha"/>
      </w:pPr>
      <w:r w:rsidRPr="00D92AE4">
        <w:rPr>
          <w:spacing w:val="-1"/>
        </w:rPr>
        <w:t>Configure</w:t>
      </w:r>
      <w:r w:rsidRPr="00D92AE4">
        <w:t xml:space="preserve"> the IP addresses according to the Addressing Table and</w:t>
      </w:r>
      <w:r w:rsidRPr="00D92AE4">
        <w:rPr>
          <w:spacing w:val="-7"/>
        </w:rPr>
        <w:t xml:space="preserve"> </w:t>
      </w:r>
      <w:r w:rsidRPr="00D92AE4">
        <w:t>activate</w:t>
      </w:r>
      <w:r w:rsidRPr="00D92AE4">
        <w:rPr>
          <w:spacing w:val="-7"/>
        </w:rPr>
        <w:t xml:space="preserve"> </w:t>
      </w:r>
      <w:r w:rsidRPr="00D92AE4">
        <w:t>both</w:t>
      </w:r>
      <w:r w:rsidRPr="00D92AE4">
        <w:rPr>
          <w:spacing w:val="-5"/>
        </w:rPr>
        <w:t xml:space="preserve"> Ethernet </w:t>
      </w:r>
      <w:r w:rsidRPr="00D92AE4">
        <w:t>interfaces on</w:t>
      </w:r>
      <w:r w:rsidRPr="00D92AE4">
        <w:rPr>
          <w:spacing w:val="-7"/>
        </w:rPr>
        <w:t xml:space="preserve"> </w:t>
      </w:r>
      <w:r w:rsidRPr="00D92AE4">
        <w:rPr>
          <w:spacing w:val="-1"/>
        </w:rPr>
        <w:t>the</w:t>
      </w:r>
      <w:r w:rsidRPr="00D92AE4">
        <w:rPr>
          <w:spacing w:val="-7"/>
        </w:rPr>
        <w:t xml:space="preserve"> </w:t>
      </w:r>
      <w:r w:rsidRPr="00D92AE4">
        <w:t>router.</w:t>
      </w:r>
    </w:p>
    <w:p w14:paraId="185E9685" w14:textId="77777777" w:rsidR="00A2024C" w:rsidRPr="00D92AE4" w:rsidRDefault="00A2024C" w:rsidP="00A2024C">
      <w:pPr>
        <w:pStyle w:val="SubStepAlpha"/>
        <w:spacing w:after="60"/>
      </w:pPr>
      <w:r w:rsidRPr="00D92AE4">
        <w:rPr>
          <w:spacing w:val="-1"/>
        </w:rPr>
        <w:t>Save</w:t>
      </w:r>
      <w:r w:rsidRPr="00D92AE4">
        <w:rPr>
          <w:spacing w:val="-8"/>
        </w:rPr>
        <w:t xml:space="preserve"> </w:t>
      </w:r>
      <w:r w:rsidRPr="00D92AE4">
        <w:t>the</w:t>
      </w:r>
      <w:r w:rsidRPr="00D92AE4">
        <w:rPr>
          <w:spacing w:val="-7"/>
        </w:rPr>
        <w:t xml:space="preserve"> </w:t>
      </w:r>
      <w:r w:rsidRPr="00D92AE4">
        <w:t>running</w:t>
      </w:r>
      <w:r w:rsidRPr="00D92AE4">
        <w:rPr>
          <w:spacing w:val="-7"/>
        </w:rPr>
        <w:t xml:space="preserve"> </w:t>
      </w:r>
      <w:r w:rsidRPr="00D92AE4">
        <w:t>configuration</w:t>
      </w:r>
      <w:r w:rsidRPr="00D92AE4">
        <w:rPr>
          <w:spacing w:val="-7"/>
        </w:rPr>
        <w:t xml:space="preserve"> </w:t>
      </w:r>
      <w:r w:rsidRPr="00D92AE4">
        <w:t>to</w:t>
      </w:r>
      <w:r w:rsidRPr="00D92AE4">
        <w:rPr>
          <w:spacing w:val="-7"/>
        </w:rPr>
        <w:t xml:space="preserve"> </w:t>
      </w:r>
      <w:r w:rsidRPr="00D92AE4">
        <w:t>the</w:t>
      </w:r>
      <w:r w:rsidRPr="00D92AE4">
        <w:rPr>
          <w:spacing w:val="-7"/>
        </w:rPr>
        <w:t xml:space="preserve"> </w:t>
      </w:r>
      <w:r w:rsidRPr="00D92AE4">
        <w:t>startup</w:t>
      </w:r>
      <w:r w:rsidRPr="00D92AE4">
        <w:rPr>
          <w:spacing w:val="-4"/>
        </w:rPr>
        <w:t xml:space="preserve"> </w:t>
      </w:r>
      <w:r w:rsidRPr="00D92AE4">
        <w:t>configuration</w:t>
      </w:r>
      <w:r w:rsidRPr="00D92AE4">
        <w:rPr>
          <w:spacing w:val="-6"/>
        </w:rPr>
        <w:t xml:space="preserve"> </w:t>
      </w:r>
      <w:r w:rsidRPr="00D92AE4">
        <w:t>file.</w:t>
      </w:r>
    </w:p>
    <w:p w14:paraId="7FC11EE4" w14:textId="77777777" w:rsidR="00A2024C" w:rsidRPr="00D92AE4" w:rsidRDefault="00A2024C" w:rsidP="00A2024C">
      <w:pPr>
        <w:pStyle w:val="Heading4"/>
        <w:rPr>
          <w:color w:val="auto"/>
        </w:rPr>
      </w:pPr>
      <w:r w:rsidRPr="00D92AE4">
        <w:rPr>
          <w:color w:val="auto"/>
        </w:rPr>
        <w:t>Question:</w:t>
      </w:r>
    </w:p>
    <w:p w14:paraId="2ECB01F9" w14:textId="77777777" w:rsidR="00A2024C" w:rsidRDefault="00A2024C" w:rsidP="00A2024C">
      <w:pPr>
        <w:pStyle w:val="BodyTextL50"/>
        <w:spacing w:before="0"/>
      </w:pPr>
      <w:r w:rsidRPr="00D92AE4">
        <w:t>Were the pings successful? Explain.</w:t>
      </w:r>
    </w:p>
    <w:p w14:paraId="796EA9B0" w14:textId="5E780139" w:rsidR="00025A20" w:rsidRDefault="00025A20" w:rsidP="00A2024C">
      <w:pPr>
        <w:pStyle w:val="BodyTextL50"/>
        <w:spacing w:before="0"/>
      </w:pPr>
      <w:r w:rsidRPr="00025A20">
        <w:lastRenderedPageBreak/>
        <w:t>Yes. The router is routing the ping traffic across the two subnets. The default settings for the 2960 switch will automatically enable the interfaces that are connected to devices.</w:t>
      </w:r>
    </w:p>
    <w:p w14:paraId="0DBEB67C" w14:textId="77777777" w:rsidR="00025A20" w:rsidRPr="00D92AE4" w:rsidRDefault="00025A20" w:rsidP="00A2024C">
      <w:pPr>
        <w:pStyle w:val="BodyTextL50"/>
        <w:spacing w:before="0"/>
      </w:pPr>
    </w:p>
    <w:p w14:paraId="14ACABC9" w14:textId="77777777" w:rsidR="00A2024C" w:rsidRPr="00D92AE4" w:rsidRDefault="00A2024C" w:rsidP="00A2024C">
      <w:pPr>
        <w:pStyle w:val="Heading3"/>
      </w:pPr>
      <w:r w:rsidRPr="00D92AE4">
        <w:t>Configure S1.</w:t>
      </w:r>
    </w:p>
    <w:p w14:paraId="3F46F578" w14:textId="6E717D5A" w:rsidR="00A2024C" w:rsidRPr="00D92AE4" w:rsidRDefault="00A2024C" w:rsidP="00A2024C">
      <w:pPr>
        <w:pStyle w:val="BodyTextL25"/>
      </w:pPr>
      <w:r w:rsidRPr="00D92AE4">
        <w:rPr>
          <w:b/>
          <w:bCs/>
        </w:rPr>
        <w:t>Note</w:t>
      </w:r>
      <w:r w:rsidRPr="00D92AE4">
        <w:t xml:space="preserve">: Most of the commands on the switch are </w:t>
      </w:r>
      <w:proofErr w:type="gramStart"/>
      <w:r w:rsidRPr="00D92AE4">
        <w:t>similar to</w:t>
      </w:r>
      <w:proofErr w:type="gramEnd"/>
      <w:r w:rsidRPr="00D92AE4">
        <w:t xml:space="preserve"> the commands on the router in this step. Use the help (?) context as necessary.</w:t>
      </w:r>
    </w:p>
    <w:p w14:paraId="25FC35E8" w14:textId="77777777" w:rsidR="00395B77" w:rsidRPr="00D92AE4" w:rsidRDefault="00395B77" w:rsidP="00395B77">
      <w:pPr>
        <w:pStyle w:val="ConfigWindow"/>
        <w:rPr>
          <w:color w:val="auto"/>
        </w:rPr>
      </w:pPr>
      <w:r w:rsidRPr="00D92AE4">
        <w:rPr>
          <w:color w:val="auto"/>
        </w:rPr>
        <w:t>Open configuration window</w:t>
      </w:r>
    </w:p>
    <w:p w14:paraId="2043BFF5" w14:textId="77777777" w:rsidR="00A2024C" w:rsidRPr="00D92AE4" w:rsidRDefault="00A2024C" w:rsidP="00395B77">
      <w:pPr>
        <w:pStyle w:val="SubStepAlpha"/>
        <w:spacing w:before="0"/>
      </w:pPr>
      <w:r w:rsidRPr="00D92AE4">
        <w:t>Console</w:t>
      </w:r>
      <w:r w:rsidRPr="00D92AE4">
        <w:rPr>
          <w:spacing w:val="-7"/>
        </w:rPr>
        <w:t xml:space="preserve"> </w:t>
      </w:r>
      <w:r w:rsidRPr="00D92AE4">
        <w:t>into</w:t>
      </w:r>
      <w:r w:rsidRPr="00D92AE4">
        <w:rPr>
          <w:spacing w:val="-6"/>
        </w:rPr>
        <w:t xml:space="preserve"> </w:t>
      </w:r>
      <w:r w:rsidRPr="00D92AE4">
        <w:t>the</w:t>
      </w:r>
      <w:r w:rsidRPr="00D92AE4">
        <w:rPr>
          <w:spacing w:val="-7"/>
        </w:rPr>
        <w:t xml:space="preserve"> </w:t>
      </w:r>
      <w:r w:rsidRPr="00D92AE4">
        <w:t>switch</w:t>
      </w:r>
      <w:r w:rsidRPr="00D92AE4">
        <w:rPr>
          <w:spacing w:val="-4"/>
        </w:rPr>
        <w:t xml:space="preserve"> </w:t>
      </w:r>
      <w:r w:rsidRPr="00D92AE4">
        <w:rPr>
          <w:spacing w:val="-1"/>
        </w:rPr>
        <w:t>and</w:t>
      </w:r>
      <w:r w:rsidRPr="00D92AE4">
        <w:rPr>
          <w:spacing w:val="-5"/>
        </w:rPr>
        <w:t xml:space="preserve"> </w:t>
      </w:r>
      <w:r w:rsidRPr="00D92AE4">
        <w:rPr>
          <w:spacing w:val="-1"/>
        </w:rPr>
        <w:t>enable</w:t>
      </w:r>
      <w:r w:rsidRPr="00D92AE4">
        <w:rPr>
          <w:spacing w:val="-5"/>
        </w:rPr>
        <w:t xml:space="preserve"> </w:t>
      </w:r>
      <w:r w:rsidRPr="00D92AE4">
        <w:t>privileged</w:t>
      </w:r>
      <w:r w:rsidRPr="00D92AE4">
        <w:rPr>
          <w:spacing w:val="-5"/>
        </w:rPr>
        <w:t xml:space="preserve"> </w:t>
      </w:r>
      <w:r w:rsidRPr="00D92AE4">
        <w:rPr>
          <w:spacing w:val="-1"/>
        </w:rPr>
        <w:t>EXEC</w:t>
      </w:r>
      <w:r w:rsidRPr="00D92AE4">
        <w:rPr>
          <w:spacing w:val="-4"/>
        </w:rPr>
        <w:t xml:space="preserve"> </w:t>
      </w:r>
      <w:r w:rsidRPr="00D92AE4">
        <w:t>mode.</w:t>
      </w:r>
    </w:p>
    <w:p w14:paraId="6227D8CB" w14:textId="77777777" w:rsidR="00A2024C" w:rsidRPr="00D92AE4" w:rsidRDefault="00A2024C" w:rsidP="00A2024C">
      <w:pPr>
        <w:pStyle w:val="SubStepAlpha"/>
      </w:pPr>
      <w:r w:rsidRPr="00D92AE4">
        <w:rPr>
          <w:spacing w:val="-1"/>
        </w:rPr>
        <w:t>Enter</w:t>
      </w:r>
      <w:r w:rsidRPr="00D92AE4">
        <w:rPr>
          <w:spacing w:val="-11"/>
        </w:rPr>
        <w:t xml:space="preserve"> </w:t>
      </w:r>
      <w:r w:rsidRPr="00D92AE4">
        <w:t>configuration</w:t>
      </w:r>
      <w:r w:rsidRPr="00D92AE4">
        <w:rPr>
          <w:spacing w:val="-12"/>
        </w:rPr>
        <w:t xml:space="preserve"> </w:t>
      </w:r>
      <w:r w:rsidRPr="00D92AE4">
        <w:t>mode.</w:t>
      </w:r>
    </w:p>
    <w:p w14:paraId="2DB4C5D4" w14:textId="77777777" w:rsidR="00A2024C" w:rsidRPr="00D92AE4" w:rsidRDefault="00A2024C" w:rsidP="00A2024C">
      <w:pPr>
        <w:pStyle w:val="SubStepAlpha"/>
      </w:pPr>
      <w:r w:rsidRPr="00D92AE4">
        <w:t>Assign</w:t>
      </w:r>
      <w:r w:rsidRPr="00D92AE4">
        <w:rPr>
          <w:spacing w:val="-5"/>
        </w:rPr>
        <w:t xml:space="preserve"> </w:t>
      </w:r>
      <w:r w:rsidRPr="00D92AE4">
        <w:t>a</w:t>
      </w:r>
      <w:r w:rsidRPr="00D92AE4">
        <w:rPr>
          <w:spacing w:val="-6"/>
        </w:rPr>
        <w:t xml:space="preserve"> </w:t>
      </w:r>
      <w:r w:rsidRPr="00D92AE4">
        <w:t>device</w:t>
      </w:r>
      <w:r w:rsidRPr="00D92AE4">
        <w:rPr>
          <w:spacing w:val="-6"/>
        </w:rPr>
        <w:t xml:space="preserve"> </w:t>
      </w:r>
      <w:r w:rsidRPr="00D92AE4">
        <w:rPr>
          <w:spacing w:val="1"/>
        </w:rPr>
        <w:t>name</w:t>
      </w:r>
      <w:r w:rsidRPr="00D92AE4">
        <w:rPr>
          <w:spacing w:val="-5"/>
        </w:rPr>
        <w:t xml:space="preserve"> </w:t>
      </w:r>
      <w:r w:rsidRPr="00D92AE4">
        <w:rPr>
          <w:spacing w:val="-1"/>
        </w:rPr>
        <w:t>to</w:t>
      </w:r>
      <w:r w:rsidRPr="00D92AE4">
        <w:rPr>
          <w:spacing w:val="-6"/>
        </w:rPr>
        <w:t xml:space="preserve"> </w:t>
      </w:r>
      <w:r w:rsidRPr="00D92AE4">
        <w:t>the</w:t>
      </w:r>
      <w:r w:rsidRPr="00D92AE4">
        <w:rPr>
          <w:spacing w:val="-6"/>
        </w:rPr>
        <w:t xml:space="preserve"> </w:t>
      </w:r>
      <w:r w:rsidRPr="00D92AE4">
        <w:rPr>
          <w:spacing w:val="-1"/>
        </w:rPr>
        <w:t>switch according to the Addressing Table.</w:t>
      </w:r>
    </w:p>
    <w:p w14:paraId="0B1626F1" w14:textId="77777777" w:rsidR="00A2024C" w:rsidRPr="00D92AE4" w:rsidRDefault="00A2024C" w:rsidP="00A2024C">
      <w:pPr>
        <w:pStyle w:val="SubStepAlpha"/>
      </w:pPr>
      <w:r w:rsidRPr="00D92AE4">
        <w:t>Assign</w:t>
      </w:r>
      <w:r w:rsidRPr="00D92AE4">
        <w:rPr>
          <w:spacing w:val="-6"/>
        </w:rPr>
        <w:t xml:space="preserve"> </w:t>
      </w:r>
      <w:r w:rsidRPr="00D92AE4">
        <w:rPr>
          <w:b/>
        </w:rPr>
        <w:t>class</w:t>
      </w:r>
      <w:r w:rsidRPr="00D92AE4">
        <w:rPr>
          <w:b/>
          <w:spacing w:val="-8"/>
        </w:rPr>
        <w:t xml:space="preserve"> </w:t>
      </w:r>
      <w:r w:rsidRPr="00D92AE4">
        <w:t>as</w:t>
      </w:r>
      <w:r w:rsidRPr="00D92AE4">
        <w:rPr>
          <w:spacing w:val="-7"/>
        </w:rPr>
        <w:t xml:space="preserve"> </w:t>
      </w:r>
      <w:r w:rsidRPr="00D92AE4">
        <w:t>the</w:t>
      </w:r>
      <w:r w:rsidRPr="00D92AE4">
        <w:rPr>
          <w:spacing w:val="-7"/>
        </w:rPr>
        <w:t xml:space="preserve"> </w:t>
      </w:r>
      <w:r w:rsidRPr="00D92AE4">
        <w:t>privileged</w:t>
      </w:r>
      <w:r w:rsidRPr="00D92AE4">
        <w:rPr>
          <w:spacing w:val="-8"/>
        </w:rPr>
        <w:t xml:space="preserve"> </w:t>
      </w:r>
      <w:r w:rsidRPr="00D92AE4">
        <w:t>EXEC</w:t>
      </w:r>
      <w:r w:rsidRPr="00D92AE4">
        <w:rPr>
          <w:spacing w:val="-8"/>
        </w:rPr>
        <w:t xml:space="preserve"> </w:t>
      </w:r>
      <w:r w:rsidRPr="00D92AE4">
        <w:t>encrypted</w:t>
      </w:r>
      <w:r w:rsidRPr="00D92AE4">
        <w:rPr>
          <w:spacing w:val="-7"/>
        </w:rPr>
        <w:t xml:space="preserve"> </w:t>
      </w:r>
      <w:r w:rsidRPr="00D92AE4">
        <w:t>password.</w:t>
      </w:r>
    </w:p>
    <w:p w14:paraId="6BE0A59E" w14:textId="77777777" w:rsidR="00A2024C" w:rsidRPr="00D92AE4" w:rsidRDefault="00A2024C" w:rsidP="00A2024C">
      <w:pPr>
        <w:pStyle w:val="SubStepAlpha"/>
      </w:pPr>
      <w:r w:rsidRPr="00D92AE4">
        <w:t>Assign</w:t>
      </w:r>
      <w:r w:rsidRPr="00D92AE4">
        <w:rPr>
          <w:spacing w:val="-5"/>
        </w:rPr>
        <w:t xml:space="preserve"> </w:t>
      </w:r>
      <w:r w:rsidRPr="00D92AE4">
        <w:rPr>
          <w:b/>
          <w:spacing w:val="-1"/>
        </w:rPr>
        <w:t>cisco</w:t>
      </w:r>
      <w:r w:rsidRPr="00D92AE4">
        <w:rPr>
          <w:b/>
          <w:spacing w:val="-4"/>
        </w:rPr>
        <w:t xml:space="preserve"> </w:t>
      </w:r>
      <w:r w:rsidRPr="00D92AE4">
        <w:t>as</w:t>
      </w:r>
      <w:r w:rsidRPr="00D92AE4">
        <w:rPr>
          <w:spacing w:val="-6"/>
        </w:rPr>
        <w:t xml:space="preserve"> </w:t>
      </w:r>
      <w:r w:rsidRPr="00D92AE4">
        <w:t>the</w:t>
      </w:r>
      <w:r w:rsidRPr="00D92AE4">
        <w:rPr>
          <w:spacing w:val="-6"/>
        </w:rPr>
        <w:t xml:space="preserve"> </w:t>
      </w:r>
      <w:r w:rsidRPr="00D92AE4">
        <w:t>console</w:t>
      </w:r>
      <w:r w:rsidRPr="00D92AE4">
        <w:rPr>
          <w:spacing w:val="-7"/>
        </w:rPr>
        <w:t xml:space="preserve"> </w:t>
      </w:r>
      <w:r w:rsidRPr="00D92AE4">
        <w:rPr>
          <w:spacing w:val="-1"/>
        </w:rPr>
        <w:t>password</w:t>
      </w:r>
      <w:r w:rsidRPr="00D92AE4">
        <w:rPr>
          <w:spacing w:val="-2"/>
        </w:rPr>
        <w:t xml:space="preserve"> </w:t>
      </w:r>
      <w:r w:rsidRPr="00D92AE4">
        <w:rPr>
          <w:spacing w:val="-1"/>
        </w:rPr>
        <w:t>and</w:t>
      </w:r>
      <w:r w:rsidRPr="00D92AE4">
        <w:rPr>
          <w:spacing w:val="-5"/>
        </w:rPr>
        <w:t xml:space="preserve"> </w:t>
      </w:r>
      <w:r w:rsidRPr="00D92AE4">
        <w:t>enable</w:t>
      </w:r>
      <w:r w:rsidRPr="00D92AE4">
        <w:rPr>
          <w:spacing w:val="-6"/>
        </w:rPr>
        <w:t xml:space="preserve"> </w:t>
      </w:r>
      <w:r w:rsidRPr="00D92AE4">
        <w:t>login.</w:t>
      </w:r>
    </w:p>
    <w:p w14:paraId="243E95D6" w14:textId="77777777" w:rsidR="00A2024C" w:rsidRPr="00D92AE4" w:rsidRDefault="00A2024C" w:rsidP="00A2024C">
      <w:pPr>
        <w:pStyle w:val="SubStepAlpha"/>
      </w:pPr>
      <w:r w:rsidRPr="00D92AE4">
        <w:rPr>
          <w:spacing w:val="-1"/>
        </w:rPr>
        <w:t>Encrypt</w:t>
      </w:r>
      <w:r w:rsidRPr="00D92AE4">
        <w:rPr>
          <w:spacing w:val="-8"/>
        </w:rPr>
        <w:t xml:space="preserve"> </w:t>
      </w:r>
      <w:r w:rsidRPr="00D92AE4">
        <w:t>the</w:t>
      </w:r>
      <w:r w:rsidRPr="00D92AE4">
        <w:rPr>
          <w:spacing w:val="-8"/>
        </w:rPr>
        <w:t xml:space="preserve"> plain</w:t>
      </w:r>
      <w:r w:rsidRPr="00D92AE4">
        <w:t>text</w:t>
      </w:r>
      <w:r w:rsidRPr="00D92AE4">
        <w:rPr>
          <w:spacing w:val="-8"/>
        </w:rPr>
        <w:t xml:space="preserve"> </w:t>
      </w:r>
      <w:r w:rsidRPr="00D92AE4">
        <w:t>passwords.</w:t>
      </w:r>
    </w:p>
    <w:p w14:paraId="1006FAE7" w14:textId="77777777" w:rsidR="00A2024C" w:rsidRPr="00D92AE4" w:rsidRDefault="00A2024C" w:rsidP="00A2024C">
      <w:pPr>
        <w:pStyle w:val="SubStepAlpha"/>
      </w:pPr>
      <w:r w:rsidRPr="00D92AE4">
        <w:rPr>
          <w:spacing w:val="-1"/>
        </w:rPr>
        <w:t>Create</w:t>
      </w:r>
      <w:r w:rsidRPr="00D92AE4">
        <w:rPr>
          <w:spacing w:val="-6"/>
        </w:rPr>
        <w:t xml:space="preserve"> </w:t>
      </w:r>
      <w:r w:rsidRPr="00D92AE4">
        <w:t>a</w:t>
      </w:r>
      <w:r w:rsidRPr="00D92AE4">
        <w:rPr>
          <w:spacing w:val="-6"/>
        </w:rPr>
        <w:t xml:space="preserve"> </w:t>
      </w:r>
      <w:r w:rsidRPr="00D92AE4">
        <w:t>banner</w:t>
      </w:r>
      <w:r w:rsidRPr="00D92AE4">
        <w:rPr>
          <w:spacing w:val="-7"/>
        </w:rPr>
        <w:t xml:space="preserve"> </w:t>
      </w:r>
      <w:r w:rsidRPr="00D92AE4">
        <w:t>that</w:t>
      </w:r>
      <w:r w:rsidRPr="00D92AE4">
        <w:rPr>
          <w:spacing w:val="-3"/>
        </w:rPr>
        <w:t xml:space="preserve"> </w:t>
      </w:r>
      <w:r w:rsidRPr="00D92AE4">
        <w:rPr>
          <w:spacing w:val="-1"/>
        </w:rPr>
        <w:t>warns</w:t>
      </w:r>
      <w:r w:rsidRPr="00D92AE4">
        <w:rPr>
          <w:spacing w:val="-4"/>
        </w:rPr>
        <w:t xml:space="preserve"> </w:t>
      </w:r>
      <w:r w:rsidRPr="00D92AE4">
        <w:t>anyone</w:t>
      </w:r>
      <w:r w:rsidRPr="00D92AE4">
        <w:rPr>
          <w:spacing w:val="-6"/>
        </w:rPr>
        <w:t xml:space="preserve"> </w:t>
      </w:r>
      <w:r w:rsidRPr="00D92AE4">
        <w:t>accessing</w:t>
      </w:r>
      <w:r w:rsidRPr="00D92AE4">
        <w:rPr>
          <w:spacing w:val="-6"/>
        </w:rPr>
        <w:t xml:space="preserve"> </w:t>
      </w:r>
      <w:r w:rsidRPr="00D92AE4">
        <w:t>the</w:t>
      </w:r>
      <w:r w:rsidRPr="00D92AE4">
        <w:rPr>
          <w:spacing w:val="-6"/>
        </w:rPr>
        <w:t xml:space="preserve"> </w:t>
      </w:r>
      <w:r w:rsidRPr="00D92AE4">
        <w:t>device</w:t>
      </w:r>
      <w:r w:rsidRPr="00D92AE4">
        <w:rPr>
          <w:spacing w:val="-7"/>
        </w:rPr>
        <w:t xml:space="preserve"> </w:t>
      </w:r>
      <w:r w:rsidRPr="00D92AE4">
        <w:rPr>
          <w:spacing w:val="-1"/>
        </w:rPr>
        <w:t>that</w:t>
      </w:r>
      <w:r w:rsidRPr="00D92AE4">
        <w:rPr>
          <w:spacing w:val="-5"/>
        </w:rPr>
        <w:t xml:space="preserve"> </w:t>
      </w:r>
      <w:r w:rsidRPr="00D92AE4">
        <w:t>unauthorized</w:t>
      </w:r>
      <w:r w:rsidRPr="00D92AE4">
        <w:rPr>
          <w:spacing w:val="-2"/>
        </w:rPr>
        <w:t xml:space="preserve"> </w:t>
      </w:r>
      <w:r w:rsidRPr="00D92AE4">
        <w:t>access</w:t>
      </w:r>
      <w:r w:rsidRPr="00D92AE4">
        <w:rPr>
          <w:spacing w:val="-5"/>
        </w:rPr>
        <w:t xml:space="preserve"> </w:t>
      </w:r>
      <w:r w:rsidRPr="00D92AE4">
        <w:rPr>
          <w:spacing w:val="-1"/>
        </w:rPr>
        <w:t>is</w:t>
      </w:r>
      <w:r w:rsidRPr="00D92AE4">
        <w:rPr>
          <w:spacing w:val="-6"/>
        </w:rPr>
        <w:t xml:space="preserve"> </w:t>
      </w:r>
      <w:r w:rsidRPr="00D92AE4">
        <w:rPr>
          <w:spacing w:val="-1"/>
        </w:rPr>
        <w:t>prohibited.</w:t>
      </w:r>
    </w:p>
    <w:p w14:paraId="76D42052" w14:textId="77777777" w:rsidR="00A2024C" w:rsidRPr="00D92AE4" w:rsidRDefault="00A2024C" w:rsidP="00A2024C">
      <w:pPr>
        <w:pStyle w:val="SubStepAlpha"/>
      </w:pPr>
      <w:r w:rsidRPr="00D92AE4">
        <w:rPr>
          <w:spacing w:val="-1"/>
        </w:rPr>
        <w:t>Configure</w:t>
      </w:r>
      <w:r w:rsidRPr="00D92AE4">
        <w:rPr>
          <w:spacing w:val="-6"/>
        </w:rPr>
        <w:t xml:space="preserve"> the IP address for the SVI for VLAN 1 according to the Addressing Table </w:t>
      </w:r>
      <w:r w:rsidRPr="00D92AE4">
        <w:t>and</w:t>
      </w:r>
      <w:r w:rsidRPr="00D92AE4">
        <w:rPr>
          <w:spacing w:val="-7"/>
        </w:rPr>
        <w:t xml:space="preserve"> </w:t>
      </w:r>
      <w:r w:rsidRPr="00D92AE4">
        <w:t>activate</w:t>
      </w:r>
      <w:r w:rsidRPr="00D92AE4">
        <w:rPr>
          <w:spacing w:val="-7"/>
        </w:rPr>
        <w:t xml:space="preserve"> </w:t>
      </w:r>
      <w:r w:rsidRPr="00D92AE4">
        <w:t>the interface.</w:t>
      </w:r>
    </w:p>
    <w:p w14:paraId="42E8D0AA" w14:textId="77777777" w:rsidR="00A2024C" w:rsidRPr="00D92AE4" w:rsidRDefault="00A2024C" w:rsidP="00A2024C">
      <w:pPr>
        <w:pStyle w:val="SubStepAlpha"/>
      </w:pPr>
      <w:r w:rsidRPr="00D92AE4">
        <w:t>Configure the default gateway according to the Addressing Table.</w:t>
      </w:r>
    </w:p>
    <w:p w14:paraId="7899F2BB" w14:textId="77777777" w:rsidR="00A2024C" w:rsidRPr="00D92AE4" w:rsidRDefault="00A2024C" w:rsidP="00A2024C">
      <w:pPr>
        <w:pStyle w:val="SubStepAlpha"/>
      </w:pPr>
      <w:r w:rsidRPr="00D92AE4">
        <w:rPr>
          <w:spacing w:val="-1"/>
        </w:rPr>
        <w:t>Save</w:t>
      </w:r>
      <w:r w:rsidRPr="00D92AE4">
        <w:rPr>
          <w:spacing w:val="-8"/>
        </w:rPr>
        <w:t xml:space="preserve"> </w:t>
      </w:r>
      <w:r w:rsidRPr="00D92AE4">
        <w:t>the</w:t>
      </w:r>
      <w:r w:rsidRPr="00D92AE4">
        <w:rPr>
          <w:spacing w:val="-7"/>
        </w:rPr>
        <w:t xml:space="preserve"> </w:t>
      </w:r>
      <w:r w:rsidRPr="00D92AE4">
        <w:t>running</w:t>
      </w:r>
      <w:r w:rsidRPr="00D92AE4">
        <w:rPr>
          <w:spacing w:val="-7"/>
        </w:rPr>
        <w:t xml:space="preserve"> </w:t>
      </w:r>
      <w:r w:rsidRPr="00D92AE4">
        <w:t>configuration</w:t>
      </w:r>
      <w:r w:rsidRPr="00D92AE4">
        <w:rPr>
          <w:spacing w:val="-7"/>
        </w:rPr>
        <w:t xml:space="preserve"> </w:t>
      </w:r>
      <w:r w:rsidRPr="00D92AE4">
        <w:t>to</w:t>
      </w:r>
      <w:r w:rsidRPr="00D92AE4">
        <w:rPr>
          <w:spacing w:val="-7"/>
        </w:rPr>
        <w:t xml:space="preserve"> </w:t>
      </w:r>
      <w:r w:rsidRPr="00D92AE4">
        <w:t>the</w:t>
      </w:r>
      <w:r w:rsidRPr="00D92AE4">
        <w:rPr>
          <w:spacing w:val="-7"/>
        </w:rPr>
        <w:t xml:space="preserve"> </w:t>
      </w:r>
      <w:r w:rsidRPr="00D92AE4">
        <w:t>startup</w:t>
      </w:r>
      <w:r w:rsidRPr="00D92AE4">
        <w:rPr>
          <w:spacing w:val="-4"/>
        </w:rPr>
        <w:t xml:space="preserve"> </w:t>
      </w:r>
      <w:r w:rsidRPr="00D92AE4">
        <w:t>configuration</w:t>
      </w:r>
      <w:r w:rsidRPr="00D92AE4">
        <w:rPr>
          <w:spacing w:val="-6"/>
        </w:rPr>
        <w:t xml:space="preserve"> </w:t>
      </w:r>
      <w:r w:rsidRPr="00D92AE4">
        <w:t>file.</w:t>
      </w:r>
    </w:p>
    <w:p w14:paraId="4501DC21" w14:textId="77777777" w:rsidR="00A2024C" w:rsidRPr="00D92AE4" w:rsidRDefault="00A2024C" w:rsidP="00A2024C">
      <w:pPr>
        <w:pStyle w:val="Heading2"/>
        <w:rPr>
          <w:bCs w:val="0"/>
        </w:rPr>
      </w:pPr>
      <w:r w:rsidRPr="00D92AE4">
        <w:t>Display</w:t>
      </w:r>
      <w:r w:rsidRPr="00D92AE4">
        <w:rPr>
          <w:spacing w:val="-7"/>
        </w:rPr>
        <w:t xml:space="preserve"> </w:t>
      </w:r>
      <w:r w:rsidRPr="00D92AE4">
        <w:t>Device Information</w:t>
      </w:r>
    </w:p>
    <w:p w14:paraId="7366C2EA" w14:textId="77777777" w:rsidR="00A2024C" w:rsidRPr="00D92AE4" w:rsidRDefault="00A2024C" w:rsidP="00A2024C">
      <w:pPr>
        <w:pStyle w:val="Heading3"/>
      </w:pPr>
      <w:r w:rsidRPr="00D92AE4">
        <w:t>Retrieve hardware</w:t>
      </w:r>
      <w:r w:rsidRPr="00D92AE4">
        <w:rPr>
          <w:spacing w:val="-2"/>
        </w:rPr>
        <w:t xml:space="preserve"> </w:t>
      </w:r>
      <w:r w:rsidRPr="00D92AE4">
        <w:t>and</w:t>
      </w:r>
      <w:r w:rsidRPr="00D92AE4">
        <w:rPr>
          <w:spacing w:val="-2"/>
        </w:rPr>
        <w:t xml:space="preserve"> </w:t>
      </w:r>
      <w:r w:rsidRPr="00D92AE4">
        <w:t>software</w:t>
      </w:r>
      <w:r w:rsidRPr="00D92AE4">
        <w:rPr>
          <w:spacing w:val="-2"/>
        </w:rPr>
        <w:t xml:space="preserve"> </w:t>
      </w:r>
      <w:r w:rsidRPr="00D92AE4">
        <w:t>information from</w:t>
      </w:r>
      <w:r w:rsidRPr="00D92AE4">
        <w:rPr>
          <w:spacing w:val="1"/>
        </w:rPr>
        <w:t xml:space="preserve"> </w:t>
      </w:r>
      <w:r w:rsidRPr="00D92AE4">
        <w:t>the network</w:t>
      </w:r>
      <w:r w:rsidRPr="00D92AE4">
        <w:rPr>
          <w:spacing w:val="1"/>
        </w:rPr>
        <w:t xml:space="preserve"> </w:t>
      </w:r>
      <w:r w:rsidRPr="00D92AE4">
        <w:t>devices.</w:t>
      </w:r>
    </w:p>
    <w:p w14:paraId="48507E8C" w14:textId="77777777" w:rsidR="00A2024C" w:rsidRPr="00D92AE4" w:rsidRDefault="00A2024C" w:rsidP="00A2024C">
      <w:pPr>
        <w:pStyle w:val="SubStepAlpha"/>
      </w:pPr>
      <w:r w:rsidRPr="00D92AE4">
        <w:t>Use</w:t>
      </w:r>
      <w:r w:rsidRPr="00D92AE4">
        <w:rPr>
          <w:spacing w:val="-7"/>
        </w:rPr>
        <w:t xml:space="preserve"> </w:t>
      </w:r>
      <w:r w:rsidRPr="00D92AE4">
        <w:t>the</w:t>
      </w:r>
      <w:r w:rsidRPr="00D92AE4">
        <w:rPr>
          <w:spacing w:val="-5"/>
        </w:rPr>
        <w:t xml:space="preserve"> </w:t>
      </w:r>
      <w:r w:rsidRPr="00D92AE4">
        <w:rPr>
          <w:b/>
        </w:rPr>
        <w:t>show</w:t>
      </w:r>
      <w:r w:rsidRPr="00D92AE4">
        <w:rPr>
          <w:b/>
          <w:spacing w:val="-4"/>
        </w:rPr>
        <w:t xml:space="preserve"> </w:t>
      </w:r>
      <w:r w:rsidRPr="00D92AE4">
        <w:rPr>
          <w:b/>
        </w:rPr>
        <w:t>version</w:t>
      </w:r>
      <w:r w:rsidRPr="00D92AE4">
        <w:rPr>
          <w:b/>
          <w:spacing w:val="-4"/>
        </w:rPr>
        <w:t xml:space="preserve"> </w:t>
      </w:r>
      <w:r w:rsidRPr="00D92AE4">
        <w:t>command</w:t>
      </w:r>
      <w:r w:rsidRPr="00D92AE4">
        <w:rPr>
          <w:spacing w:val="-7"/>
        </w:rPr>
        <w:t xml:space="preserve"> </w:t>
      </w:r>
      <w:r w:rsidRPr="00D92AE4">
        <w:t>to</w:t>
      </w:r>
      <w:r w:rsidRPr="00D92AE4">
        <w:rPr>
          <w:spacing w:val="-6"/>
        </w:rPr>
        <w:t xml:space="preserve"> </w:t>
      </w:r>
      <w:r w:rsidRPr="00D92AE4">
        <w:t>answer</w:t>
      </w:r>
      <w:r w:rsidRPr="00D92AE4">
        <w:rPr>
          <w:spacing w:val="-5"/>
        </w:rPr>
        <w:t xml:space="preserve"> </w:t>
      </w:r>
      <w:r w:rsidRPr="00D92AE4">
        <w:t>the</w:t>
      </w:r>
      <w:r w:rsidRPr="00D92AE4">
        <w:rPr>
          <w:spacing w:val="-5"/>
        </w:rPr>
        <w:t xml:space="preserve"> </w:t>
      </w:r>
      <w:r w:rsidRPr="00D92AE4">
        <w:t>following</w:t>
      </w:r>
      <w:r w:rsidRPr="00D92AE4">
        <w:rPr>
          <w:spacing w:val="-5"/>
        </w:rPr>
        <w:t xml:space="preserve"> </w:t>
      </w:r>
      <w:r w:rsidRPr="00D92AE4">
        <w:t>questions</w:t>
      </w:r>
      <w:r w:rsidRPr="00D92AE4">
        <w:rPr>
          <w:spacing w:val="-6"/>
        </w:rPr>
        <w:t xml:space="preserve"> </w:t>
      </w:r>
      <w:r w:rsidRPr="00D92AE4">
        <w:t>about</w:t>
      </w:r>
      <w:r w:rsidRPr="00D92AE4">
        <w:rPr>
          <w:spacing w:val="-6"/>
        </w:rPr>
        <w:t xml:space="preserve"> </w:t>
      </w:r>
      <w:r w:rsidRPr="00D92AE4">
        <w:rPr>
          <w:spacing w:val="1"/>
        </w:rPr>
        <w:t>the</w:t>
      </w:r>
      <w:r w:rsidRPr="00D92AE4">
        <w:rPr>
          <w:spacing w:val="-7"/>
        </w:rPr>
        <w:t xml:space="preserve"> </w:t>
      </w:r>
      <w:r w:rsidRPr="00D92AE4">
        <w:t>router.</w:t>
      </w:r>
    </w:p>
    <w:p w14:paraId="53139E4B" w14:textId="77777777" w:rsidR="00A2024C" w:rsidRDefault="00A2024C" w:rsidP="00A2024C">
      <w:pPr>
        <w:pStyle w:val="CMD"/>
        <w:rPr>
          <w:b/>
          <w:bCs/>
        </w:rPr>
      </w:pPr>
      <w:r w:rsidRPr="00D92AE4">
        <w:t xml:space="preserve">R1# </w:t>
      </w:r>
      <w:r w:rsidRPr="00D92AE4">
        <w:rPr>
          <w:b/>
          <w:bCs/>
        </w:rPr>
        <w:t>show version</w:t>
      </w:r>
    </w:p>
    <w:p w14:paraId="0938F70E" w14:textId="77777777" w:rsidR="00A32CB0" w:rsidRDefault="00A32CB0" w:rsidP="00A2024C">
      <w:pPr>
        <w:pStyle w:val="CMD"/>
      </w:pPr>
    </w:p>
    <w:p w14:paraId="4DE78D29" w14:textId="77777777" w:rsidR="00A32CB0" w:rsidRDefault="00A32CB0" w:rsidP="00A32CB0">
      <w:pPr>
        <w:pStyle w:val="CMD"/>
      </w:pPr>
      <w:r>
        <w:t>Cisco IOS XE Software, Version 03.16.05.S – Extended Support Release</w:t>
      </w:r>
    </w:p>
    <w:p w14:paraId="471F2C58" w14:textId="77777777" w:rsidR="00A32CB0" w:rsidRDefault="00A32CB0" w:rsidP="00A32CB0">
      <w:pPr>
        <w:pStyle w:val="CMD"/>
      </w:pPr>
    </w:p>
    <w:p w14:paraId="11F50CA1" w14:textId="77777777" w:rsidR="00A32CB0" w:rsidRDefault="00A32CB0" w:rsidP="00A32CB0">
      <w:pPr>
        <w:pStyle w:val="CMD"/>
      </w:pPr>
      <w:r>
        <w:t>Cisco IOS Software, ISR Software (X86_64_LINUX_IOSD-UNIVERSALK9-M), Version 15.5 (3)S5, RELEASE SOFTWARE (fc2)</w:t>
      </w:r>
    </w:p>
    <w:p w14:paraId="00F23C1B" w14:textId="77777777" w:rsidR="00A32CB0" w:rsidRDefault="00A32CB0" w:rsidP="00A32CB0">
      <w:pPr>
        <w:pStyle w:val="CMD"/>
      </w:pPr>
    </w:p>
    <w:p w14:paraId="67F89373" w14:textId="77777777" w:rsidR="00A32CB0" w:rsidRDefault="00A32CB0" w:rsidP="00A32CB0">
      <w:pPr>
        <w:pStyle w:val="CMD"/>
      </w:pPr>
      <w:r>
        <w:t>Technical Support: http://www.cisco.com/techsupport</w:t>
      </w:r>
    </w:p>
    <w:p w14:paraId="463D9319" w14:textId="77777777" w:rsidR="00A32CB0" w:rsidRDefault="00A32CB0" w:rsidP="00A32CB0">
      <w:pPr>
        <w:pStyle w:val="CMD"/>
      </w:pPr>
    </w:p>
    <w:p w14:paraId="4340EFBD" w14:textId="77777777" w:rsidR="00A32CB0" w:rsidRDefault="00A32CB0" w:rsidP="00A32CB0">
      <w:pPr>
        <w:pStyle w:val="CMD"/>
      </w:pPr>
      <w:r>
        <w:t>Copyright (c) 1986-2017 by Cisco Systems, Inc.</w:t>
      </w:r>
    </w:p>
    <w:p w14:paraId="2D39EE58" w14:textId="77777777" w:rsidR="00A32CB0" w:rsidRDefault="00A32CB0" w:rsidP="00A32CB0">
      <w:pPr>
        <w:pStyle w:val="CMD"/>
      </w:pPr>
    </w:p>
    <w:p w14:paraId="227960CA" w14:textId="77777777" w:rsidR="00A32CB0" w:rsidRDefault="00A32CB0" w:rsidP="00A32CB0">
      <w:pPr>
        <w:pStyle w:val="CMD"/>
      </w:pPr>
      <w:r>
        <w:t xml:space="preserve">Compiled Thu 19-Jan-17 11:24 by </w:t>
      </w:r>
      <w:proofErr w:type="spellStart"/>
      <w:r>
        <w:t>mcpre</w:t>
      </w:r>
      <w:proofErr w:type="spellEnd"/>
    </w:p>
    <w:p w14:paraId="2582EF6A" w14:textId="77777777" w:rsidR="00A32CB0" w:rsidRDefault="00A32CB0" w:rsidP="00A32CB0">
      <w:pPr>
        <w:pStyle w:val="CMD"/>
      </w:pPr>
    </w:p>
    <w:p w14:paraId="2B277AAB" w14:textId="77777777" w:rsidR="00A32CB0" w:rsidRDefault="00A32CB0" w:rsidP="00A32CB0">
      <w:pPr>
        <w:pStyle w:val="CMD"/>
      </w:pPr>
      <w:r>
        <w:t xml:space="preserve"> </w:t>
      </w:r>
    </w:p>
    <w:p w14:paraId="2499BEB3" w14:textId="77777777" w:rsidR="00A32CB0" w:rsidRDefault="00A32CB0" w:rsidP="00A32CB0">
      <w:pPr>
        <w:pStyle w:val="CMD"/>
      </w:pPr>
    </w:p>
    <w:p w14:paraId="3935A4EE" w14:textId="77777777" w:rsidR="00A32CB0" w:rsidRDefault="00A32CB0" w:rsidP="00A32CB0">
      <w:pPr>
        <w:pStyle w:val="CMD"/>
      </w:pPr>
      <w:r>
        <w:t xml:space="preserve">Cisco IOS-XE software, Copyright (c) 2005-2017 by </w:t>
      </w:r>
      <w:proofErr w:type="gramStart"/>
      <w:r>
        <w:t>cisco Systems</w:t>
      </w:r>
      <w:proofErr w:type="gramEnd"/>
      <w:r>
        <w:t>, Inc.</w:t>
      </w:r>
    </w:p>
    <w:p w14:paraId="5A051860" w14:textId="77777777" w:rsidR="00A32CB0" w:rsidRDefault="00A32CB0" w:rsidP="00A32CB0">
      <w:pPr>
        <w:pStyle w:val="CMD"/>
      </w:pPr>
    </w:p>
    <w:p w14:paraId="1084F385" w14:textId="77777777" w:rsidR="00A32CB0" w:rsidRDefault="00A32CB0" w:rsidP="00A32CB0">
      <w:pPr>
        <w:pStyle w:val="CMD"/>
      </w:pPr>
      <w:r>
        <w:t>All rights reserved.  Certain components of Cisco IOS-XE software are</w:t>
      </w:r>
    </w:p>
    <w:p w14:paraId="577EE438" w14:textId="77777777" w:rsidR="00A32CB0" w:rsidRDefault="00A32CB0" w:rsidP="00A32CB0">
      <w:pPr>
        <w:pStyle w:val="CMD"/>
      </w:pPr>
    </w:p>
    <w:p w14:paraId="3A062D4F" w14:textId="77777777" w:rsidR="00A32CB0" w:rsidRDefault="00A32CB0" w:rsidP="00A32CB0">
      <w:pPr>
        <w:pStyle w:val="CMD"/>
      </w:pPr>
      <w:r>
        <w:t>licensed under the GNU General Public License (“GPL”) Version 2.0.  The</w:t>
      </w:r>
    </w:p>
    <w:p w14:paraId="1A04F7EF" w14:textId="77777777" w:rsidR="00A32CB0" w:rsidRDefault="00A32CB0" w:rsidP="00A32CB0">
      <w:pPr>
        <w:pStyle w:val="CMD"/>
      </w:pPr>
    </w:p>
    <w:p w14:paraId="4BA84332" w14:textId="77777777" w:rsidR="00A32CB0" w:rsidRDefault="00A32CB0" w:rsidP="00A32CB0">
      <w:pPr>
        <w:pStyle w:val="CMD"/>
      </w:pPr>
      <w:r>
        <w:lastRenderedPageBreak/>
        <w:t>software code licensed under GPL Version 2.0 is free software that comes</w:t>
      </w:r>
    </w:p>
    <w:p w14:paraId="1126B7EC" w14:textId="77777777" w:rsidR="00A32CB0" w:rsidRDefault="00A32CB0" w:rsidP="00A32CB0">
      <w:pPr>
        <w:pStyle w:val="CMD"/>
      </w:pPr>
    </w:p>
    <w:p w14:paraId="156A9BA6" w14:textId="77777777" w:rsidR="00A32CB0" w:rsidRDefault="00A32CB0" w:rsidP="00A32CB0">
      <w:pPr>
        <w:pStyle w:val="CMD"/>
      </w:pPr>
      <w:r>
        <w:t>with ABSOLUTELY NO WARRANTY.  You can redistribute and/or modify such</w:t>
      </w:r>
    </w:p>
    <w:p w14:paraId="35E1EAA6" w14:textId="77777777" w:rsidR="00A32CB0" w:rsidRDefault="00A32CB0" w:rsidP="00A32CB0">
      <w:pPr>
        <w:pStyle w:val="CMD"/>
      </w:pPr>
    </w:p>
    <w:p w14:paraId="36F3B6C0" w14:textId="77777777" w:rsidR="00A32CB0" w:rsidRDefault="00A32CB0" w:rsidP="00A32CB0">
      <w:pPr>
        <w:pStyle w:val="CMD"/>
      </w:pPr>
      <w:r>
        <w:t>GPL code under the terms of GPL Version 2.0.  For more details, see the</w:t>
      </w:r>
    </w:p>
    <w:p w14:paraId="3EB6B26D" w14:textId="77777777" w:rsidR="00A32CB0" w:rsidRDefault="00A32CB0" w:rsidP="00A32CB0">
      <w:pPr>
        <w:pStyle w:val="CMD"/>
      </w:pPr>
    </w:p>
    <w:p w14:paraId="01E7CECD" w14:textId="77777777" w:rsidR="00A32CB0" w:rsidRDefault="00A32CB0" w:rsidP="00A32CB0">
      <w:pPr>
        <w:pStyle w:val="CMD"/>
      </w:pPr>
      <w:r>
        <w:t>documentation or “License Notice” file accompanying the IOS-XE software,</w:t>
      </w:r>
    </w:p>
    <w:p w14:paraId="34F541BA" w14:textId="77777777" w:rsidR="00A32CB0" w:rsidRDefault="00A32CB0" w:rsidP="00A32CB0">
      <w:pPr>
        <w:pStyle w:val="CMD"/>
      </w:pPr>
    </w:p>
    <w:p w14:paraId="3FE73957" w14:textId="77777777" w:rsidR="00A32CB0" w:rsidRDefault="00A32CB0" w:rsidP="00A32CB0">
      <w:pPr>
        <w:pStyle w:val="CMD"/>
      </w:pPr>
      <w:r>
        <w:t>or the applicable URL provided on the flyer accompanying the IOS-XE</w:t>
      </w:r>
    </w:p>
    <w:p w14:paraId="248F9500" w14:textId="77777777" w:rsidR="00A32CB0" w:rsidRDefault="00A32CB0" w:rsidP="00A32CB0">
      <w:pPr>
        <w:pStyle w:val="CMD"/>
      </w:pPr>
    </w:p>
    <w:p w14:paraId="3353E509" w14:textId="77777777" w:rsidR="00A32CB0" w:rsidRDefault="00A32CB0" w:rsidP="00A32CB0">
      <w:pPr>
        <w:pStyle w:val="CMD"/>
      </w:pPr>
      <w:r>
        <w:t>software.</w:t>
      </w:r>
    </w:p>
    <w:p w14:paraId="3486616A" w14:textId="77777777" w:rsidR="00A32CB0" w:rsidRDefault="00A32CB0" w:rsidP="00A32CB0">
      <w:pPr>
        <w:pStyle w:val="CMD"/>
      </w:pPr>
    </w:p>
    <w:p w14:paraId="2253DC80" w14:textId="77777777" w:rsidR="00A32CB0" w:rsidRDefault="00A32CB0" w:rsidP="00A32CB0">
      <w:pPr>
        <w:pStyle w:val="CMD"/>
      </w:pPr>
      <w:r>
        <w:t xml:space="preserve"> </w:t>
      </w:r>
    </w:p>
    <w:p w14:paraId="063EEECC" w14:textId="77777777" w:rsidR="00A32CB0" w:rsidRDefault="00A32CB0" w:rsidP="00A32CB0">
      <w:pPr>
        <w:pStyle w:val="CMD"/>
      </w:pPr>
    </w:p>
    <w:p w14:paraId="375BC8D9" w14:textId="77777777" w:rsidR="00A32CB0" w:rsidRDefault="00A32CB0" w:rsidP="00A32CB0">
      <w:pPr>
        <w:pStyle w:val="CMD"/>
      </w:pPr>
      <w:r>
        <w:t xml:space="preserve"> </w:t>
      </w:r>
    </w:p>
    <w:p w14:paraId="57350446" w14:textId="77777777" w:rsidR="00A32CB0" w:rsidRDefault="00A32CB0" w:rsidP="00A32CB0">
      <w:pPr>
        <w:pStyle w:val="CMD"/>
      </w:pPr>
    </w:p>
    <w:p w14:paraId="27F1CA4C" w14:textId="77777777" w:rsidR="00A32CB0" w:rsidRDefault="00A32CB0" w:rsidP="00A32CB0">
      <w:pPr>
        <w:pStyle w:val="CMD"/>
      </w:pPr>
      <w:r>
        <w:t>ROM: IOS-XE ROMMON</w:t>
      </w:r>
    </w:p>
    <w:p w14:paraId="01EA896C" w14:textId="77777777" w:rsidR="00A32CB0" w:rsidRDefault="00A32CB0" w:rsidP="00A32CB0">
      <w:pPr>
        <w:pStyle w:val="CMD"/>
      </w:pPr>
    </w:p>
    <w:p w14:paraId="1DA6B679" w14:textId="77777777" w:rsidR="00A32CB0" w:rsidRDefault="00A32CB0" w:rsidP="00A32CB0">
      <w:pPr>
        <w:pStyle w:val="CMD"/>
      </w:pPr>
      <w:r>
        <w:t xml:space="preserve"> </w:t>
      </w:r>
    </w:p>
    <w:p w14:paraId="1FB30951" w14:textId="77777777" w:rsidR="00A32CB0" w:rsidRDefault="00A32CB0" w:rsidP="00A32CB0">
      <w:pPr>
        <w:pStyle w:val="CMD"/>
      </w:pPr>
    </w:p>
    <w:p w14:paraId="32792C3D" w14:textId="77777777" w:rsidR="00A32CB0" w:rsidRDefault="00A32CB0" w:rsidP="00A32CB0">
      <w:pPr>
        <w:pStyle w:val="CMD"/>
      </w:pPr>
      <w:r>
        <w:t>Router uptime is 1 hours, 23 minutes, 33 seconds</w:t>
      </w:r>
    </w:p>
    <w:p w14:paraId="6DA2E265" w14:textId="77777777" w:rsidR="00A32CB0" w:rsidRDefault="00A32CB0" w:rsidP="00A32CB0">
      <w:pPr>
        <w:pStyle w:val="CMD"/>
      </w:pPr>
    </w:p>
    <w:p w14:paraId="1CD42C69" w14:textId="77777777" w:rsidR="00A32CB0" w:rsidRDefault="00A32CB0" w:rsidP="00A32CB0">
      <w:pPr>
        <w:pStyle w:val="CMD"/>
      </w:pPr>
      <w:r>
        <w:t>Uptime for this control processor is 1 hours, 23 minutes, 33 seconds</w:t>
      </w:r>
    </w:p>
    <w:p w14:paraId="12B88B65" w14:textId="77777777" w:rsidR="00A32CB0" w:rsidRDefault="00A32CB0" w:rsidP="00A32CB0">
      <w:pPr>
        <w:pStyle w:val="CMD"/>
      </w:pPr>
    </w:p>
    <w:p w14:paraId="4CC84D99" w14:textId="77777777" w:rsidR="00A32CB0" w:rsidRDefault="00A32CB0" w:rsidP="00A32CB0">
      <w:pPr>
        <w:pStyle w:val="CMD"/>
      </w:pPr>
      <w:r>
        <w:t>System returned to ROM by power-on</w:t>
      </w:r>
    </w:p>
    <w:p w14:paraId="3B55D15B" w14:textId="77777777" w:rsidR="00A32CB0" w:rsidRDefault="00A32CB0" w:rsidP="00A32CB0">
      <w:pPr>
        <w:pStyle w:val="CMD"/>
      </w:pPr>
    </w:p>
    <w:p w14:paraId="664D63AD" w14:textId="77777777" w:rsidR="00A32CB0" w:rsidRDefault="00A32CB0" w:rsidP="00A32CB0">
      <w:pPr>
        <w:pStyle w:val="CMD"/>
      </w:pPr>
      <w:r>
        <w:t>System image file is “</w:t>
      </w:r>
      <w:proofErr w:type="spellStart"/>
      <w:r>
        <w:t>bootflash</w:t>
      </w:r>
      <w:proofErr w:type="spellEnd"/>
      <w:r>
        <w:t>:/isr4300-universalk9.03.16.05.S.155-3.S5-ext.SPA.bin”</w:t>
      </w:r>
    </w:p>
    <w:p w14:paraId="41F5D8F6" w14:textId="77777777" w:rsidR="00A32CB0" w:rsidRDefault="00A32CB0" w:rsidP="00A32CB0">
      <w:pPr>
        <w:pStyle w:val="CMD"/>
      </w:pPr>
    </w:p>
    <w:p w14:paraId="0F912B8A" w14:textId="77777777" w:rsidR="00A32CB0" w:rsidRDefault="00A32CB0" w:rsidP="00A32CB0">
      <w:pPr>
        <w:pStyle w:val="CMD"/>
      </w:pPr>
      <w:r>
        <w:t xml:space="preserve">Last reload reason: </w:t>
      </w:r>
      <w:proofErr w:type="spellStart"/>
      <w:r>
        <w:t>PowerOn</w:t>
      </w:r>
      <w:proofErr w:type="spellEnd"/>
    </w:p>
    <w:p w14:paraId="4F3FFC43" w14:textId="77777777" w:rsidR="00A32CB0" w:rsidRDefault="00A32CB0" w:rsidP="00A32CB0">
      <w:pPr>
        <w:pStyle w:val="CMD"/>
      </w:pPr>
    </w:p>
    <w:p w14:paraId="35F69B76" w14:textId="64BD79D8" w:rsidR="00A32CB0" w:rsidRPr="00D92AE4" w:rsidRDefault="00A32CB0" w:rsidP="00A32CB0">
      <w:pPr>
        <w:pStyle w:val="CMD"/>
      </w:pPr>
      <w:r>
        <w:t>&lt;output omitted&gt;</w:t>
      </w:r>
    </w:p>
    <w:p w14:paraId="5A689479" w14:textId="77777777" w:rsidR="00A2024C" w:rsidRPr="00D92AE4" w:rsidRDefault="00A2024C" w:rsidP="00A2024C">
      <w:pPr>
        <w:pStyle w:val="Heading4"/>
        <w:rPr>
          <w:color w:val="auto"/>
        </w:rPr>
      </w:pPr>
      <w:r w:rsidRPr="00D92AE4">
        <w:rPr>
          <w:color w:val="auto"/>
          <w:lang w:eastAsia="zh-CN"/>
        </w:rPr>
        <w:t>Question:</w:t>
      </w:r>
    </w:p>
    <w:p w14:paraId="7914D55F" w14:textId="77777777" w:rsidR="00A2024C" w:rsidRPr="00D92AE4" w:rsidRDefault="00A2024C" w:rsidP="00A2024C">
      <w:pPr>
        <w:pStyle w:val="BodyTextL50"/>
        <w:spacing w:before="0"/>
      </w:pPr>
      <w:r w:rsidRPr="00D92AE4">
        <w:t>What is the name of the IOS image that the router is running?</w:t>
      </w:r>
    </w:p>
    <w:p w14:paraId="3FE9850D" w14:textId="77777777" w:rsidR="00AA2DE6" w:rsidRPr="00AA2DE6" w:rsidRDefault="00AA2DE6" w:rsidP="00AA2DE6">
      <w:pPr>
        <w:pStyle w:val="SubStepAlpha"/>
        <w:numPr>
          <w:ilvl w:val="0"/>
          <w:numId w:val="0"/>
        </w:numPr>
        <w:ind w:left="720"/>
      </w:pPr>
      <w:r>
        <w:rPr>
          <w:rFonts w:cs="Arial"/>
          <w:b/>
          <w:bCs/>
          <w:color w:val="444444"/>
          <w:szCs w:val="20"/>
          <w:shd w:val="clear" w:color="auto" w:fill="F2F2F2"/>
        </w:rPr>
        <w:t>isr4300-universalk9.03.16.05.S.155-3.S5-ext.SPA.bin.</w:t>
      </w:r>
    </w:p>
    <w:p w14:paraId="447054B9" w14:textId="47B32D9C" w:rsidR="00A2024C" w:rsidRPr="00D92AE4" w:rsidRDefault="00A2024C" w:rsidP="00A2024C">
      <w:pPr>
        <w:pStyle w:val="SubStepAlpha"/>
      </w:pPr>
      <w:r w:rsidRPr="00D92AE4">
        <w:t xml:space="preserve">Use the </w:t>
      </w:r>
      <w:r w:rsidRPr="00D92AE4">
        <w:rPr>
          <w:b/>
        </w:rPr>
        <w:t>show version</w:t>
      </w:r>
      <w:r w:rsidRPr="00D92AE4">
        <w:t xml:space="preserve"> command to answer the following questions about the switch.</w:t>
      </w:r>
    </w:p>
    <w:p w14:paraId="246F164C" w14:textId="77777777" w:rsidR="00A2024C" w:rsidRDefault="00A2024C" w:rsidP="00A2024C">
      <w:pPr>
        <w:pStyle w:val="CMD"/>
        <w:rPr>
          <w:b/>
          <w:bCs/>
        </w:rPr>
      </w:pPr>
      <w:r w:rsidRPr="00D92AE4">
        <w:t xml:space="preserve">S1# </w:t>
      </w:r>
      <w:r w:rsidRPr="00D92AE4">
        <w:rPr>
          <w:b/>
          <w:bCs/>
        </w:rPr>
        <w:t>show version</w:t>
      </w:r>
    </w:p>
    <w:p w14:paraId="6175A5B1" w14:textId="77777777" w:rsidR="00AA2DE6" w:rsidRDefault="00AA2DE6" w:rsidP="00AA2DE6">
      <w:pPr>
        <w:pStyle w:val="CMD"/>
      </w:pPr>
      <w:r>
        <w:t>Cisco IOS Software, C2960 Software (C2960-LANBASE-M), Version 12.2(</w:t>
      </w:r>
      <w:proofErr w:type="gramStart"/>
      <w:r>
        <w:t>25)FX</w:t>
      </w:r>
      <w:proofErr w:type="gramEnd"/>
      <w:r>
        <w:t>, RELEASE SOFTWARE (fc1)</w:t>
      </w:r>
    </w:p>
    <w:p w14:paraId="7962599B" w14:textId="77777777" w:rsidR="00AA2DE6" w:rsidRDefault="00AA2DE6" w:rsidP="00AA2DE6">
      <w:pPr>
        <w:pStyle w:val="CMD"/>
      </w:pPr>
    </w:p>
    <w:p w14:paraId="4D147523" w14:textId="77777777" w:rsidR="00AA2DE6" w:rsidRDefault="00AA2DE6" w:rsidP="00AA2DE6">
      <w:pPr>
        <w:pStyle w:val="CMD"/>
      </w:pPr>
      <w:r>
        <w:t>Copyright (c) 1986-2005 by Cisco Systems, Inc.</w:t>
      </w:r>
    </w:p>
    <w:p w14:paraId="24DE93DC" w14:textId="77777777" w:rsidR="00AA2DE6" w:rsidRDefault="00AA2DE6" w:rsidP="00AA2DE6">
      <w:pPr>
        <w:pStyle w:val="CMD"/>
      </w:pPr>
    </w:p>
    <w:p w14:paraId="09DB3817" w14:textId="77777777" w:rsidR="00AA2DE6" w:rsidRDefault="00AA2DE6" w:rsidP="00AA2DE6">
      <w:pPr>
        <w:pStyle w:val="CMD"/>
      </w:pPr>
      <w:r>
        <w:t xml:space="preserve">Compiled Wed 12-Oct-05 22:05 by </w:t>
      </w:r>
      <w:proofErr w:type="spellStart"/>
      <w:r>
        <w:t>pt_team</w:t>
      </w:r>
      <w:proofErr w:type="spellEnd"/>
    </w:p>
    <w:p w14:paraId="3A0383AD" w14:textId="77777777" w:rsidR="00AA2DE6" w:rsidRDefault="00AA2DE6" w:rsidP="00AA2DE6">
      <w:pPr>
        <w:pStyle w:val="CMD"/>
      </w:pPr>
    </w:p>
    <w:p w14:paraId="33DF5BF7" w14:textId="77777777" w:rsidR="00AA2DE6" w:rsidRDefault="00AA2DE6" w:rsidP="00AA2DE6">
      <w:pPr>
        <w:pStyle w:val="CMD"/>
      </w:pPr>
      <w:r>
        <w:t xml:space="preserve"> </w:t>
      </w:r>
    </w:p>
    <w:p w14:paraId="1AD7DD96" w14:textId="77777777" w:rsidR="00AA2DE6" w:rsidRDefault="00AA2DE6" w:rsidP="00AA2DE6">
      <w:pPr>
        <w:pStyle w:val="CMD"/>
      </w:pPr>
    </w:p>
    <w:p w14:paraId="665C8893" w14:textId="77777777" w:rsidR="00AA2DE6" w:rsidRDefault="00AA2DE6" w:rsidP="00AA2DE6">
      <w:pPr>
        <w:pStyle w:val="CMD"/>
      </w:pPr>
      <w:r>
        <w:lastRenderedPageBreak/>
        <w:t>ROM: C2960 Boot Loader (C2960-HBOOT-M) Version 12.2(25</w:t>
      </w:r>
      <w:proofErr w:type="gramStart"/>
      <w:r>
        <w:t>r)FX</w:t>
      </w:r>
      <w:proofErr w:type="gramEnd"/>
      <w:r>
        <w:t>, RELEASE SOFTWARE (fc4)</w:t>
      </w:r>
    </w:p>
    <w:p w14:paraId="06F05B61" w14:textId="77777777" w:rsidR="00AA2DE6" w:rsidRDefault="00AA2DE6" w:rsidP="00AA2DE6">
      <w:pPr>
        <w:pStyle w:val="CMD"/>
      </w:pPr>
    </w:p>
    <w:p w14:paraId="4DEE41E6" w14:textId="77777777" w:rsidR="00AA2DE6" w:rsidRDefault="00AA2DE6" w:rsidP="00AA2DE6">
      <w:pPr>
        <w:pStyle w:val="CMD"/>
      </w:pPr>
      <w:r>
        <w:t xml:space="preserve"> </w:t>
      </w:r>
    </w:p>
    <w:p w14:paraId="4862EE18" w14:textId="77777777" w:rsidR="00AA2DE6" w:rsidRDefault="00AA2DE6" w:rsidP="00AA2DE6">
      <w:pPr>
        <w:pStyle w:val="CMD"/>
      </w:pPr>
    </w:p>
    <w:p w14:paraId="1654EAE2" w14:textId="77777777" w:rsidR="00AA2DE6" w:rsidRDefault="00AA2DE6" w:rsidP="00AA2DE6">
      <w:pPr>
        <w:pStyle w:val="CMD"/>
      </w:pPr>
      <w:r>
        <w:t>System returned to ROM by power-on</w:t>
      </w:r>
    </w:p>
    <w:p w14:paraId="52C3A39C" w14:textId="77777777" w:rsidR="00AA2DE6" w:rsidRDefault="00AA2DE6" w:rsidP="00AA2DE6">
      <w:pPr>
        <w:pStyle w:val="CMD"/>
      </w:pPr>
    </w:p>
    <w:p w14:paraId="36688AC3" w14:textId="77777777" w:rsidR="00AA2DE6" w:rsidRDefault="00AA2DE6" w:rsidP="00AA2DE6">
      <w:pPr>
        <w:pStyle w:val="CMD"/>
      </w:pPr>
      <w:r>
        <w:t xml:space="preserve"> </w:t>
      </w:r>
    </w:p>
    <w:p w14:paraId="63A034AD" w14:textId="77777777" w:rsidR="00AA2DE6" w:rsidRDefault="00AA2DE6" w:rsidP="00AA2DE6">
      <w:pPr>
        <w:pStyle w:val="CMD"/>
      </w:pPr>
    </w:p>
    <w:p w14:paraId="1411C8E3" w14:textId="77777777" w:rsidR="00AA2DE6" w:rsidRDefault="00AA2DE6" w:rsidP="00AA2DE6">
      <w:pPr>
        <w:pStyle w:val="CMD"/>
      </w:pPr>
      <w:r>
        <w:t>Cisco WS-C2960-24TT (RC32300) processor (revision C0) with 21039K bytes of memory.</w:t>
      </w:r>
    </w:p>
    <w:p w14:paraId="09545F7F" w14:textId="77777777" w:rsidR="00AA2DE6" w:rsidRDefault="00AA2DE6" w:rsidP="00AA2DE6">
      <w:pPr>
        <w:pStyle w:val="CMD"/>
      </w:pPr>
    </w:p>
    <w:p w14:paraId="04E03301" w14:textId="77777777" w:rsidR="00AA2DE6" w:rsidRDefault="00AA2DE6" w:rsidP="00AA2DE6">
      <w:pPr>
        <w:pStyle w:val="CMD"/>
      </w:pPr>
      <w:r>
        <w:t xml:space="preserve"> </w:t>
      </w:r>
    </w:p>
    <w:p w14:paraId="281152C1" w14:textId="77777777" w:rsidR="00AA2DE6" w:rsidRDefault="00AA2DE6" w:rsidP="00AA2DE6">
      <w:pPr>
        <w:pStyle w:val="CMD"/>
      </w:pPr>
    </w:p>
    <w:p w14:paraId="3BA08217" w14:textId="77777777" w:rsidR="00AA2DE6" w:rsidRDefault="00AA2DE6" w:rsidP="00AA2DE6">
      <w:pPr>
        <w:pStyle w:val="CMD"/>
      </w:pPr>
      <w:r>
        <w:t xml:space="preserve"> </w:t>
      </w:r>
    </w:p>
    <w:p w14:paraId="17AB8D3E" w14:textId="77777777" w:rsidR="00AA2DE6" w:rsidRDefault="00AA2DE6" w:rsidP="00AA2DE6">
      <w:pPr>
        <w:pStyle w:val="CMD"/>
      </w:pPr>
    </w:p>
    <w:p w14:paraId="2B5631AE" w14:textId="77777777" w:rsidR="00AA2DE6" w:rsidRDefault="00AA2DE6" w:rsidP="00AA2DE6">
      <w:pPr>
        <w:pStyle w:val="CMD"/>
      </w:pPr>
      <w:r>
        <w:t xml:space="preserve">24 </w:t>
      </w:r>
      <w:proofErr w:type="spellStart"/>
      <w:r>
        <w:t>FastEthernet</w:t>
      </w:r>
      <w:proofErr w:type="spellEnd"/>
      <w:r>
        <w:t>/IEEE 802.3 interface(s)</w:t>
      </w:r>
    </w:p>
    <w:p w14:paraId="24BCB5DB" w14:textId="77777777" w:rsidR="00AA2DE6" w:rsidRDefault="00AA2DE6" w:rsidP="00AA2DE6">
      <w:pPr>
        <w:pStyle w:val="CMD"/>
      </w:pPr>
    </w:p>
    <w:p w14:paraId="76995DA2" w14:textId="77777777" w:rsidR="00AA2DE6" w:rsidRDefault="00AA2DE6" w:rsidP="00AA2DE6">
      <w:pPr>
        <w:pStyle w:val="CMD"/>
      </w:pPr>
      <w:r>
        <w:t>2 Gigabit Ethernet/IEEE 802.3 interface(s)</w:t>
      </w:r>
    </w:p>
    <w:p w14:paraId="74AA1033" w14:textId="77777777" w:rsidR="00AA2DE6" w:rsidRDefault="00AA2DE6" w:rsidP="00AA2DE6">
      <w:pPr>
        <w:pStyle w:val="CMD"/>
      </w:pPr>
    </w:p>
    <w:p w14:paraId="3B3C7A93" w14:textId="77777777" w:rsidR="00AA2DE6" w:rsidRDefault="00AA2DE6" w:rsidP="00AA2DE6">
      <w:pPr>
        <w:pStyle w:val="CMD"/>
      </w:pPr>
      <w:r>
        <w:t xml:space="preserve"> </w:t>
      </w:r>
    </w:p>
    <w:p w14:paraId="1A373198" w14:textId="77777777" w:rsidR="00AA2DE6" w:rsidRDefault="00AA2DE6" w:rsidP="00AA2DE6">
      <w:pPr>
        <w:pStyle w:val="CMD"/>
      </w:pPr>
    </w:p>
    <w:p w14:paraId="5276660A" w14:textId="77777777" w:rsidR="00AA2DE6" w:rsidRDefault="00AA2DE6" w:rsidP="00AA2DE6">
      <w:pPr>
        <w:pStyle w:val="CMD"/>
      </w:pPr>
      <w:r>
        <w:t>&lt;output omitted&gt;</w:t>
      </w:r>
    </w:p>
    <w:p w14:paraId="233574F6" w14:textId="77777777" w:rsidR="00AA2DE6" w:rsidRDefault="00AA2DE6" w:rsidP="00AA2DE6">
      <w:pPr>
        <w:pStyle w:val="CMD"/>
      </w:pPr>
    </w:p>
    <w:p w14:paraId="54D4C759" w14:textId="77777777" w:rsidR="00AA2DE6" w:rsidRDefault="00AA2DE6" w:rsidP="00AA2DE6">
      <w:pPr>
        <w:pStyle w:val="CMD"/>
      </w:pPr>
      <w:r>
        <w:t xml:space="preserve"> </w:t>
      </w:r>
    </w:p>
    <w:p w14:paraId="01F09434" w14:textId="77777777" w:rsidR="00AA2DE6" w:rsidRDefault="00AA2DE6" w:rsidP="00AA2DE6">
      <w:pPr>
        <w:pStyle w:val="CMD"/>
      </w:pPr>
    </w:p>
    <w:p w14:paraId="05722D77" w14:textId="77777777" w:rsidR="00AA2DE6" w:rsidRDefault="00AA2DE6" w:rsidP="00AA2DE6">
      <w:pPr>
        <w:pStyle w:val="CMD"/>
      </w:pPr>
      <w:r>
        <w:t xml:space="preserve">Switch   </w:t>
      </w:r>
      <w:proofErr w:type="gramStart"/>
      <w:r>
        <w:t>Ports  Model</w:t>
      </w:r>
      <w:proofErr w:type="gramEnd"/>
      <w:r>
        <w:t xml:space="preserve">              SW Version              SW Image</w:t>
      </w:r>
    </w:p>
    <w:p w14:paraId="0846E5E9" w14:textId="77777777" w:rsidR="00AA2DE6" w:rsidRDefault="00AA2DE6" w:rsidP="00AA2DE6">
      <w:pPr>
        <w:pStyle w:val="CMD"/>
      </w:pPr>
    </w:p>
    <w:p w14:paraId="22EEBE2E" w14:textId="77777777" w:rsidR="00AA2DE6" w:rsidRDefault="00AA2DE6" w:rsidP="00AA2DE6">
      <w:pPr>
        <w:pStyle w:val="CMD"/>
      </w:pPr>
      <w:r>
        <w:t>——   —–  —–              ———-              ———-</w:t>
      </w:r>
    </w:p>
    <w:p w14:paraId="3C02AB2E" w14:textId="77777777" w:rsidR="00AA2DE6" w:rsidRDefault="00AA2DE6" w:rsidP="00AA2DE6">
      <w:pPr>
        <w:pStyle w:val="CMD"/>
      </w:pPr>
    </w:p>
    <w:p w14:paraId="4D6DC6B2" w14:textId="77777777" w:rsidR="00AA2DE6" w:rsidRDefault="00AA2DE6" w:rsidP="00AA2DE6">
      <w:pPr>
        <w:pStyle w:val="CMD"/>
      </w:pPr>
      <w:r>
        <w:t>*    1   26     WS-C2960-24TT      12.2                    C2960-LANBASE-M</w:t>
      </w:r>
    </w:p>
    <w:p w14:paraId="076C8358" w14:textId="77777777" w:rsidR="00AA2DE6" w:rsidRDefault="00AA2DE6" w:rsidP="00AA2DE6">
      <w:pPr>
        <w:pStyle w:val="CMD"/>
      </w:pPr>
    </w:p>
    <w:p w14:paraId="68F770ED" w14:textId="77777777" w:rsidR="00AA2DE6" w:rsidRDefault="00AA2DE6" w:rsidP="00AA2DE6">
      <w:pPr>
        <w:pStyle w:val="CMD"/>
      </w:pPr>
      <w:r>
        <w:t xml:space="preserve"> </w:t>
      </w:r>
    </w:p>
    <w:p w14:paraId="77B42982" w14:textId="77777777" w:rsidR="00AA2DE6" w:rsidRDefault="00AA2DE6" w:rsidP="00AA2DE6">
      <w:pPr>
        <w:pStyle w:val="CMD"/>
      </w:pPr>
    </w:p>
    <w:p w14:paraId="70C840D4" w14:textId="55A95244" w:rsidR="00AA2DE6" w:rsidRPr="00D92AE4" w:rsidRDefault="00AA2DE6" w:rsidP="00AA2DE6">
      <w:pPr>
        <w:pStyle w:val="CMD"/>
      </w:pPr>
      <w:r>
        <w:t>Configuration register is 0xF</w:t>
      </w:r>
    </w:p>
    <w:p w14:paraId="34B0C0E4" w14:textId="77777777" w:rsidR="00A2024C" w:rsidRPr="00D92AE4" w:rsidRDefault="00A2024C" w:rsidP="00A2024C">
      <w:pPr>
        <w:pStyle w:val="Heading4"/>
        <w:rPr>
          <w:color w:val="auto"/>
        </w:rPr>
      </w:pPr>
      <w:r w:rsidRPr="00D92AE4">
        <w:rPr>
          <w:color w:val="auto"/>
        </w:rPr>
        <w:t>Questions:</w:t>
      </w:r>
    </w:p>
    <w:p w14:paraId="7BE4C21E" w14:textId="77777777" w:rsidR="00A2024C" w:rsidRPr="00D92AE4" w:rsidRDefault="00A2024C" w:rsidP="00A2024C">
      <w:pPr>
        <w:pStyle w:val="BodyTextL50"/>
        <w:spacing w:before="0"/>
      </w:pPr>
      <w:r w:rsidRPr="00D92AE4">
        <w:t>What is IOS software image and version running on the switch?</w:t>
      </w:r>
    </w:p>
    <w:p w14:paraId="123F6507" w14:textId="77777777" w:rsidR="003760B5" w:rsidRDefault="003760B5" w:rsidP="00A2024C">
      <w:pPr>
        <w:pStyle w:val="BodyTextL50"/>
        <w:rPr>
          <w:b/>
          <w:i/>
        </w:rPr>
      </w:pPr>
      <w:r w:rsidRPr="003760B5">
        <w:rPr>
          <w:b/>
          <w:i/>
        </w:rPr>
        <w:t>Software image is c2960-lanbase–m and software version is12.2.</w:t>
      </w:r>
    </w:p>
    <w:p w14:paraId="2819040C" w14:textId="0FC84D05" w:rsidR="00A2024C" w:rsidRPr="00D92AE4" w:rsidRDefault="00A2024C" w:rsidP="00A2024C">
      <w:pPr>
        <w:pStyle w:val="BodyTextL50"/>
      </w:pPr>
      <w:r w:rsidRPr="00D92AE4">
        <w:t>What is the model number of the switch?</w:t>
      </w:r>
    </w:p>
    <w:p w14:paraId="58F142F8" w14:textId="77777777" w:rsidR="003760B5" w:rsidRPr="003760B5" w:rsidRDefault="003760B5" w:rsidP="003760B5">
      <w:pPr>
        <w:pStyle w:val="Heading3"/>
        <w:numPr>
          <w:ilvl w:val="0"/>
          <w:numId w:val="0"/>
        </w:numPr>
        <w:ind w:firstLine="720"/>
      </w:pPr>
      <w:r w:rsidRPr="003760B5">
        <w:rPr>
          <w:rFonts w:eastAsia="Calibri"/>
          <w:bCs w:val="0"/>
          <w:i/>
          <w:sz w:val="20"/>
          <w:szCs w:val="22"/>
        </w:rPr>
        <w:t>WS-C2960-24TT.</w:t>
      </w:r>
    </w:p>
    <w:p w14:paraId="19977B7A" w14:textId="00766444" w:rsidR="00A2024C" w:rsidRPr="00D92AE4" w:rsidRDefault="00A2024C" w:rsidP="00A2024C">
      <w:pPr>
        <w:pStyle w:val="Heading3"/>
      </w:pPr>
      <w:r w:rsidRPr="00D92AE4">
        <w:t>Display the routing table on the router.</w:t>
      </w:r>
    </w:p>
    <w:p w14:paraId="6368BD74" w14:textId="77777777" w:rsidR="00A2024C" w:rsidRPr="00D92AE4" w:rsidRDefault="00A2024C" w:rsidP="00A2024C">
      <w:pPr>
        <w:pStyle w:val="BodyTextL25"/>
      </w:pPr>
      <w:r w:rsidRPr="00D92AE4">
        <w:t xml:space="preserve">Use the </w:t>
      </w:r>
      <w:r w:rsidRPr="00D92AE4">
        <w:rPr>
          <w:b/>
        </w:rPr>
        <w:t xml:space="preserve">show </w:t>
      </w:r>
      <w:proofErr w:type="spellStart"/>
      <w:r w:rsidRPr="00D92AE4">
        <w:rPr>
          <w:b/>
        </w:rPr>
        <w:t>ip</w:t>
      </w:r>
      <w:proofErr w:type="spellEnd"/>
      <w:r w:rsidRPr="00D92AE4">
        <w:rPr>
          <w:b/>
        </w:rPr>
        <w:t xml:space="preserve"> route</w:t>
      </w:r>
      <w:r w:rsidRPr="00D92AE4">
        <w:t xml:space="preserve"> command on the router to answer the following questions.</w:t>
      </w:r>
    </w:p>
    <w:p w14:paraId="4438E594" w14:textId="77777777" w:rsidR="00A2024C" w:rsidRDefault="00A2024C" w:rsidP="00A2024C">
      <w:pPr>
        <w:pStyle w:val="CMD"/>
        <w:rPr>
          <w:b/>
          <w:bCs/>
        </w:rPr>
      </w:pPr>
      <w:r w:rsidRPr="00D92AE4">
        <w:t xml:space="preserve">R1# </w:t>
      </w:r>
      <w:r w:rsidRPr="00D92AE4">
        <w:rPr>
          <w:b/>
          <w:bCs/>
        </w:rPr>
        <w:t xml:space="preserve">show </w:t>
      </w:r>
      <w:proofErr w:type="spellStart"/>
      <w:r w:rsidRPr="00D92AE4">
        <w:rPr>
          <w:b/>
          <w:bCs/>
        </w:rPr>
        <w:t>ip</w:t>
      </w:r>
      <w:proofErr w:type="spellEnd"/>
      <w:r w:rsidRPr="00D92AE4">
        <w:rPr>
          <w:b/>
          <w:bCs/>
        </w:rPr>
        <w:t xml:space="preserve"> route</w:t>
      </w:r>
    </w:p>
    <w:p w14:paraId="22669268" w14:textId="77777777" w:rsidR="001D0A55" w:rsidRDefault="001D0A55" w:rsidP="001D0A55">
      <w:pPr>
        <w:pStyle w:val="CMD"/>
      </w:pPr>
      <w:r>
        <w:t>&lt;output omitted&gt;</w:t>
      </w:r>
    </w:p>
    <w:p w14:paraId="540B725A" w14:textId="77777777" w:rsidR="001D0A55" w:rsidRDefault="001D0A55" w:rsidP="001D0A55">
      <w:pPr>
        <w:pStyle w:val="CMD"/>
      </w:pPr>
    </w:p>
    <w:p w14:paraId="562EC6FA" w14:textId="77777777" w:rsidR="001D0A55" w:rsidRDefault="001D0A55" w:rsidP="001D0A55">
      <w:pPr>
        <w:pStyle w:val="CMD"/>
      </w:pPr>
      <w:r>
        <w:t>Gateway of last resort is not set</w:t>
      </w:r>
    </w:p>
    <w:p w14:paraId="5B944E51" w14:textId="77777777" w:rsidR="001D0A55" w:rsidRDefault="001D0A55" w:rsidP="001D0A55">
      <w:pPr>
        <w:pStyle w:val="CMD"/>
      </w:pPr>
    </w:p>
    <w:p w14:paraId="638D7009" w14:textId="77777777" w:rsidR="001D0A55" w:rsidRDefault="001D0A55" w:rsidP="001D0A55">
      <w:pPr>
        <w:pStyle w:val="CMD"/>
      </w:pPr>
      <w:r>
        <w:t xml:space="preserve"> </w:t>
      </w:r>
    </w:p>
    <w:p w14:paraId="440FF7B7" w14:textId="77777777" w:rsidR="001D0A55" w:rsidRDefault="001D0A55" w:rsidP="001D0A55">
      <w:pPr>
        <w:pStyle w:val="CMD"/>
      </w:pPr>
    </w:p>
    <w:p w14:paraId="339EF748" w14:textId="77777777" w:rsidR="001D0A55" w:rsidRDefault="001D0A55" w:rsidP="001D0A55">
      <w:pPr>
        <w:pStyle w:val="CMD"/>
      </w:pPr>
      <w:r>
        <w:t xml:space="preserve">     192.168.0.0/24 is variably </w:t>
      </w:r>
      <w:proofErr w:type="spellStart"/>
      <w:r>
        <w:t>subnetted</w:t>
      </w:r>
      <w:proofErr w:type="spellEnd"/>
      <w:r>
        <w:t>, 2 subnets, 2 masks</w:t>
      </w:r>
    </w:p>
    <w:p w14:paraId="748149CA" w14:textId="77777777" w:rsidR="001D0A55" w:rsidRDefault="001D0A55" w:rsidP="001D0A55">
      <w:pPr>
        <w:pStyle w:val="CMD"/>
      </w:pPr>
    </w:p>
    <w:p w14:paraId="1EF8B2E9" w14:textId="77777777" w:rsidR="001D0A55" w:rsidRDefault="001D0A55" w:rsidP="001D0A55">
      <w:pPr>
        <w:pStyle w:val="CMD"/>
      </w:pPr>
      <w:r>
        <w:t>C       192.168.0.0/24 is directly connected, GigabitEthernet0/0/0</w:t>
      </w:r>
    </w:p>
    <w:p w14:paraId="45F4571B" w14:textId="77777777" w:rsidR="001D0A55" w:rsidRDefault="001D0A55" w:rsidP="001D0A55">
      <w:pPr>
        <w:pStyle w:val="CMD"/>
      </w:pPr>
    </w:p>
    <w:p w14:paraId="49BE8511" w14:textId="77777777" w:rsidR="001D0A55" w:rsidRDefault="001D0A55" w:rsidP="001D0A55">
      <w:pPr>
        <w:pStyle w:val="CMD"/>
      </w:pPr>
      <w:r>
        <w:t>L       192.168.0.1/32 is directly connected, GigabitEthernet0/0/0</w:t>
      </w:r>
    </w:p>
    <w:p w14:paraId="2D03CA59" w14:textId="77777777" w:rsidR="001D0A55" w:rsidRDefault="001D0A55" w:rsidP="001D0A55">
      <w:pPr>
        <w:pStyle w:val="CMD"/>
      </w:pPr>
    </w:p>
    <w:p w14:paraId="057684C3" w14:textId="77777777" w:rsidR="001D0A55" w:rsidRDefault="001D0A55" w:rsidP="001D0A55">
      <w:pPr>
        <w:pStyle w:val="CMD"/>
      </w:pPr>
      <w:r>
        <w:t xml:space="preserve">     192.168.1.0/24 is variably </w:t>
      </w:r>
      <w:proofErr w:type="spellStart"/>
      <w:r>
        <w:t>subnetted</w:t>
      </w:r>
      <w:proofErr w:type="spellEnd"/>
      <w:r>
        <w:t>, 2 subnets, 2 masks</w:t>
      </w:r>
    </w:p>
    <w:p w14:paraId="2ECFEACF" w14:textId="77777777" w:rsidR="001D0A55" w:rsidRDefault="001D0A55" w:rsidP="001D0A55">
      <w:pPr>
        <w:pStyle w:val="CMD"/>
      </w:pPr>
    </w:p>
    <w:p w14:paraId="796FC2FD" w14:textId="77777777" w:rsidR="001D0A55" w:rsidRDefault="001D0A55" w:rsidP="001D0A55">
      <w:pPr>
        <w:pStyle w:val="CMD"/>
      </w:pPr>
      <w:r>
        <w:t>C       192.168.1.0/24 is directly connected, GigabitEthernet0/0/1</w:t>
      </w:r>
    </w:p>
    <w:p w14:paraId="4F98622A" w14:textId="77777777" w:rsidR="001D0A55" w:rsidRDefault="001D0A55" w:rsidP="001D0A55">
      <w:pPr>
        <w:pStyle w:val="CMD"/>
      </w:pPr>
    </w:p>
    <w:p w14:paraId="3942A01F" w14:textId="23FAC1A5" w:rsidR="001D0A55" w:rsidRPr="00D92AE4" w:rsidRDefault="001D0A55" w:rsidP="001D0A55">
      <w:pPr>
        <w:pStyle w:val="CMD"/>
      </w:pPr>
      <w:r>
        <w:t>L       192.168.1.1/32 is directly connected, GigabitEthernet0/0/1</w:t>
      </w:r>
    </w:p>
    <w:p w14:paraId="78428F09" w14:textId="77777777" w:rsidR="00A2024C" w:rsidRPr="00D92AE4" w:rsidRDefault="00A2024C" w:rsidP="00A2024C">
      <w:pPr>
        <w:pStyle w:val="Heading4"/>
        <w:rPr>
          <w:color w:val="auto"/>
        </w:rPr>
      </w:pPr>
      <w:r w:rsidRPr="00D92AE4">
        <w:rPr>
          <w:color w:val="auto"/>
        </w:rPr>
        <w:t>Questions:</w:t>
      </w:r>
    </w:p>
    <w:p w14:paraId="2C763E89" w14:textId="77777777" w:rsidR="00A2024C" w:rsidRPr="00D92AE4" w:rsidRDefault="00A2024C" w:rsidP="00A2024C">
      <w:pPr>
        <w:pStyle w:val="BodyTextL25"/>
        <w:spacing w:before="0"/>
      </w:pPr>
      <w:r w:rsidRPr="00D92AE4">
        <w:t>What code is used in the routing table to indicate a directly connected network?</w:t>
      </w:r>
    </w:p>
    <w:p w14:paraId="540D7A9A" w14:textId="77777777" w:rsidR="001D0A55" w:rsidRDefault="001D0A55" w:rsidP="00A2024C">
      <w:pPr>
        <w:pStyle w:val="BodyTextL25"/>
        <w:rPr>
          <w:b/>
          <w:i/>
        </w:rPr>
      </w:pPr>
      <w:r w:rsidRPr="001D0A55">
        <w:rPr>
          <w:b/>
          <w:i/>
        </w:rPr>
        <w:t>The C designates a directly connected network. An L designates a local interface. Both answers are correct.</w:t>
      </w:r>
    </w:p>
    <w:p w14:paraId="5CCA6623" w14:textId="3FD7C781" w:rsidR="00A2024C" w:rsidRPr="00D92AE4" w:rsidRDefault="00A2024C" w:rsidP="00A2024C">
      <w:pPr>
        <w:pStyle w:val="BodyTextL25"/>
      </w:pPr>
      <w:r w:rsidRPr="00D92AE4">
        <w:t>How many route entries are coded with a C code in the routing table?</w:t>
      </w:r>
    </w:p>
    <w:p w14:paraId="5BBD420D" w14:textId="43DBF5E4" w:rsidR="00A2024C" w:rsidRPr="00D92AE4" w:rsidRDefault="001D0A55" w:rsidP="00A2024C">
      <w:pPr>
        <w:pStyle w:val="AnswerLineL25"/>
        <w:rPr>
          <w:color w:val="auto"/>
        </w:rPr>
      </w:pPr>
      <w:r>
        <w:rPr>
          <w:color w:val="auto"/>
        </w:rPr>
        <w:t>2</w:t>
      </w:r>
    </w:p>
    <w:p w14:paraId="23B2763E" w14:textId="77777777" w:rsidR="00A2024C" w:rsidRDefault="00A2024C" w:rsidP="00A2024C">
      <w:pPr>
        <w:pStyle w:val="BodyTextL25"/>
      </w:pPr>
      <w:r w:rsidRPr="00D92AE4">
        <w:t>What interface types are associated to the C coded routes?</w:t>
      </w:r>
    </w:p>
    <w:p w14:paraId="3E553D4A" w14:textId="5B782DD0" w:rsidR="001D0A55" w:rsidRPr="00D92AE4" w:rsidRDefault="001D0A55" w:rsidP="00A2024C">
      <w:pPr>
        <w:pStyle w:val="BodyTextL25"/>
      </w:pPr>
      <w:r w:rsidRPr="001D0A55">
        <w:t>G0/0/0 and G0/0/1</w:t>
      </w:r>
    </w:p>
    <w:p w14:paraId="40E6D921" w14:textId="2169584E" w:rsidR="00A2024C" w:rsidRPr="00D92AE4" w:rsidRDefault="00A2024C" w:rsidP="00A2024C">
      <w:pPr>
        <w:pStyle w:val="Heading3"/>
      </w:pPr>
      <w:r w:rsidRPr="00D92AE4">
        <w:t>Display interface information on the router.</w:t>
      </w:r>
    </w:p>
    <w:p w14:paraId="7324A4CC" w14:textId="77777777" w:rsidR="00A2024C" w:rsidRPr="00D92AE4" w:rsidRDefault="00A2024C" w:rsidP="00A2024C">
      <w:pPr>
        <w:pStyle w:val="BodyTextL25"/>
      </w:pPr>
      <w:r w:rsidRPr="00D92AE4">
        <w:t xml:space="preserve">Use the </w:t>
      </w:r>
      <w:r w:rsidRPr="00D92AE4">
        <w:rPr>
          <w:b/>
        </w:rPr>
        <w:t>show interface g0/1</w:t>
      </w:r>
      <w:r w:rsidRPr="00D92AE4">
        <w:t xml:space="preserve"> to answer the following questions.</w:t>
      </w:r>
    </w:p>
    <w:p w14:paraId="5FD30FD5" w14:textId="77777777" w:rsidR="00A2024C" w:rsidRDefault="00A2024C" w:rsidP="00A2024C">
      <w:pPr>
        <w:pStyle w:val="CMD"/>
        <w:rPr>
          <w:b/>
          <w:bCs/>
        </w:rPr>
      </w:pPr>
      <w:r w:rsidRPr="00D92AE4">
        <w:t xml:space="preserve">R1# </w:t>
      </w:r>
      <w:r w:rsidRPr="00D92AE4">
        <w:rPr>
          <w:b/>
          <w:bCs/>
        </w:rPr>
        <w:t>show interfaces g0/0/1</w:t>
      </w:r>
    </w:p>
    <w:p w14:paraId="24144DA2" w14:textId="77777777" w:rsidR="00371EC2" w:rsidRPr="00371EC2" w:rsidRDefault="00371EC2" w:rsidP="00371EC2">
      <w:pPr>
        <w:pStyle w:val="CMD"/>
        <w:rPr>
          <w:sz w:val="24"/>
          <w:szCs w:val="24"/>
        </w:rPr>
      </w:pPr>
      <w:r w:rsidRPr="00371EC2">
        <w:rPr>
          <w:sz w:val="24"/>
          <w:szCs w:val="24"/>
        </w:rPr>
        <w:t>GigabitEthernet0/0/1 is up, line protocol is up (connected)</w:t>
      </w:r>
    </w:p>
    <w:p w14:paraId="39F30B15" w14:textId="77777777" w:rsidR="00371EC2" w:rsidRPr="00371EC2" w:rsidRDefault="00371EC2" w:rsidP="00371EC2">
      <w:pPr>
        <w:pStyle w:val="CMD"/>
        <w:rPr>
          <w:sz w:val="24"/>
          <w:szCs w:val="24"/>
        </w:rPr>
      </w:pPr>
    </w:p>
    <w:p w14:paraId="3BFCE631" w14:textId="77777777" w:rsidR="00371EC2" w:rsidRPr="00371EC2" w:rsidRDefault="00371EC2" w:rsidP="00371EC2">
      <w:pPr>
        <w:pStyle w:val="CMD"/>
        <w:rPr>
          <w:sz w:val="24"/>
          <w:szCs w:val="24"/>
        </w:rPr>
      </w:pPr>
      <w:r w:rsidRPr="00371EC2">
        <w:rPr>
          <w:sz w:val="24"/>
          <w:szCs w:val="24"/>
        </w:rPr>
        <w:t>Hardware is Lance, address is 00d0.bcaa.5702 (</w:t>
      </w:r>
      <w:proofErr w:type="spellStart"/>
      <w:r w:rsidRPr="00371EC2">
        <w:rPr>
          <w:sz w:val="24"/>
          <w:szCs w:val="24"/>
        </w:rPr>
        <w:t>bia</w:t>
      </w:r>
      <w:proofErr w:type="spellEnd"/>
      <w:r w:rsidRPr="00371EC2">
        <w:rPr>
          <w:sz w:val="24"/>
          <w:szCs w:val="24"/>
        </w:rPr>
        <w:t xml:space="preserve"> 00d0.bcaa.5702)</w:t>
      </w:r>
    </w:p>
    <w:p w14:paraId="7017BD2A" w14:textId="77777777" w:rsidR="00371EC2" w:rsidRPr="00371EC2" w:rsidRDefault="00371EC2" w:rsidP="00371EC2">
      <w:pPr>
        <w:pStyle w:val="CMD"/>
        <w:rPr>
          <w:sz w:val="24"/>
          <w:szCs w:val="24"/>
        </w:rPr>
      </w:pPr>
    </w:p>
    <w:p w14:paraId="59C0EC84" w14:textId="77777777" w:rsidR="00371EC2" w:rsidRPr="00371EC2" w:rsidRDefault="00371EC2" w:rsidP="00371EC2">
      <w:pPr>
        <w:pStyle w:val="CMD"/>
        <w:rPr>
          <w:sz w:val="24"/>
          <w:szCs w:val="24"/>
        </w:rPr>
      </w:pPr>
      <w:r w:rsidRPr="00371EC2">
        <w:rPr>
          <w:sz w:val="24"/>
          <w:szCs w:val="24"/>
        </w:rPr>
        <w:t>Internet address is 192.168.1.1/24</w:t>
      </w:r>
    </w:p>
    <w:p w14:paraId="593E7252" w14:textId="77777777" w:rsidR="00371EC2" w:rsidRPr="00371EC2" w:rsidRDefault="00371EC2" w:rsidP="00371EC2">
      <w:pPr>
        <w:pStyle w:val="CMD"/>
        <w:rPr>
          <w:sz w:val="24"/>
          <w:szCs w:val="24"/>
        </w:rPr>
      </w:pPr>
    </w:p>
    <w:p w14:paraId="4BB4A2FB" w14:textId="77777777" w:rsidR="00371EC2" w:rsidRPr="00371EC2" w:rsidRDefault="00371EC2" w:rsidP="00371EC2">
      <w:pPr>
        <w:pStyle w:val="CMD"/>
        <w:rPr>
          <w:sz w:val="24"/>
          <w:szCs w:val="24"/>
        </w:rPr>
      </w:pPr>
      <w:r w:rsidRPr="00371EC2">
        <w:rPr>
          <w:sz w:val="24"/>
          <w:szCs w:val="24"/>
        </w:rPr>
        <w:t xml:space="preserve">MTU 1500 bytes, BW 1000000 Kbit, DLY 10 </w:t>
      </w:r>
      <w:proofErr w:type="spellStart"/>
      <w:r w:rsidRPr="00371EC2">
        <w:rPr>
          <w:sz w:val="24"/>
          <w:szCs w:val="24"/>
        </w:rPr>
        <w:t>usec</w:t>
      </w:r>
      <w:proofErr w:type="spellEnd"/>
      <w:r w:rsidRPr="00371EC2">
        <w:rPr>
          <w:sz w:val="24"/>
          <w:szCs w:val="24"/>
        </w:rPr>
        <w:t>,</w:t>
      </w:r>
    </w:p>
    <w:p w14:paraId="6BDD664D" w14:textId="77777777" w:rsidR="00371EC2" w:rsidRPr="00371EC2" w:rsidRDefault="00371EC2" w:rsidP="00371EC2">
      <w:pPr>
        <w:pStyle w:val="CMD"/>
        <w:rPr>
          <w:sz w:val="24"/>
          <w:szCs w:val="24"/>
        </w:rPr>
      </w:pPr>
    </w:p>
    <w:p w14:paraId="27AA8020" w14:textId="77777777" w:rsidR="00371EC2" w:rsidRPr="00371EC2" w:rsidRDefault="00371EC2" w:rsidP="00371EC2">
      <w:pPr>
        <w:pStyle w:val="CMD"/>
        <w:rPr>
          <w:sz w:val="24"/>
          <w:szCs w:val="24"/>
        </w:rPr>
      </w:pPr>
      <w:r w:rsidRPr="00371EC2">
        <w:rPr>
          <w:sz w:val="24"/>
          <w:szCs w:val="24"/>
        </w:rPr>
        <w:t xml:space="preserve">reliability 255/255, </w:t>
      </w:r>
      <w:proofErr w:type="spellStart"/>
      <w:r w:rsidRPr="00371EC2">
        <w:rPr>
          <w:sz w:val="24"/>
          <w:szCs w:val="24"/>
        </w:rPr>
        <w:t>txload</w:t>
      </w:r>
      <w:proofErr w:type="spellEnd"/>
      <w:r w:rsidRPr="00371EC2">
        <w:rPr>
          <w:sz w:val="24"/>
          <w:szCs w:val="24"/>
        </w:rPr>
        <w:t xml:space="preserve"> 1/255, </w:t>
      </w:r>
      <w:proofErr w:type="spellStart"/>
      <w:r w:rsidRPr="00371EC2">
        <w:rPr>
          <w:sz w:val="24"/>
          <w:szCs w:val="24"/>
        </w:rPr>
        <w:t>rxload</w:t>
      </w:r>
      <w:proofErr w:type="spellEnd"/>
      <w:r w:rsidRPr="00371EC2">
        <w:rPr>
          <w:sz w:val="24"/>
          <w:szCs w:val="24"/>
        </w:rPr>
        <w:t xml:space="preserve"> 1/255</w:t>
      </w:r>
    </w:p>
    <w:p w14:paraId="530211AF" w14:textId="77777777" w:rsidR="00371EC2" w:rsidRPr="00371EC2" w:rsidRDefault="00371EC2" w:rsidP="00371EC2">
      <w:pPr>
        <w:pStyle w:val="CMD"/>
        <w:rPr>
          <w:sz w:val="24"/>
          <w:szCs w:val="24"/>
        </w:rPr>
      </w:pPr>
    </w:p>
    <w:p w14:paraId="116D3A0C" w14:textId="77777777" w:rsidR="00371EC2" w:rsidRPr="00371EC2" w:rsidRDefault="00371EC2" w:rsidP="00371EC2">
      <w:pPr>
        <w:pStyle w:val="CMD"/>
        <w:rPr>
          <w:sz w:val="24"/>
          <w:szCs w:val="24"/>
        </w:rPr>
      </w:pPr>
      <w:r w:rsidRPr="00371EC2">
        <w:rPr>
          <w:sz w:val="24"/>
          <w:szCs w:val="24"/>
        </w:rPr>
        <w:t>Encapsulation ARPA, loopback not set</w:t>
      </w:r>
    </w:p>
    <w:p w14:paraId="26589F2D" w14:textId="77777777" w:rsidR="00371EC2" w:rsidRPr="00371EC2" w:rsidRDefault="00371EC2" w:rsidP="00371EC2">
      <w:pPr>
        <w:pStyle w:val="CMD"/>
        <w:rPr>
          <w:sz w:val="24"/>
          <w:szCs w:val="24"/>
        </w:rPr>
      </w:pPr>
    </w:p>
    <w:p w14:paraId="30DF3965" w14:textId="77777777" w:rsidR="00371EC2" w:rsidRPr="00371EC2" w:rsidRDefault="00371EC2" w:rsidP="00371EC2">
      <w:pPr>
        <w:pStyle w:val="CMD"/>
        <w:rPr>
          <w:sz w:val="24"/>
          <w:szCs w:val="24"/>
        </w:rPr>
      </w:pPr>
      <w:proofErr w:type="gramStart"/>
      <w:r w:rsidRPr="00371EC2">
        <w:rPr>
          <w:sz w:val="24"/>
          <w:szCs w:val="24"/>
        </w:rPr>
        <w:t>Full-duplex</w:t>
      </w:r>
      <w:proofErr w:type="gramEnd"/>
      <w:r w:rsidRPr="00371EC2">
        <w:rPr>
          <w:sz w:val="24"/>
          <w:szCs w:val="24"/>
        </w:rPr>
        <w:t>, 100Mb/s, media type is RJ45</w:t>
      </w:r>
    </w:p>
    <w:p w14:paraId="7EA9AC6F" w14:textId="77777777" w:rsidR="00371EC2" w:rsidRPr="00371EC2" w:rsidRDefault="00371EC2" w:rsidP="00371EC2">
      <w:pPr>
        <w:pStyle w:val="CMD"/>
        <w:rPr>
          <w:sz w:val="24"/>
          <w:szCs w:val="24"/>
        </w:rPr>
      </w:pPr>
    </w:p>
    <w:p w14:paraId="4E4908DF" w14:textId="77777777" w:rsidR="00371EC2" w:rsidRPr="00371EC2" w:rsidRDefault="00371EC2" w:rsidP="00371EC2">
      <w:pPr>
        <w:pStyle w:val="CMD"/>
        <w:rPr>
          <w:sz w:val="24"/>
          <w:szCs w:val="24"/>
        </w:rPr>
      </w:pPr>
      <w:r w:rsidRPr="00371EC2">
        <w:rPr>
          <w:sz w:val="24"/>
          <w:szCs w:val="24"/>
        </w:rPr>
        <w:lastRenderedPageBreak/>
        <w:t>ARP type: ARPA, ARP Timeout 04:00:00,</w:t>
      </w:r>
    </w:p>
    <w:p w14:paraId="62E6383D" w14:textId="77777777" w:rsidR="00371EC2" w:rsidRPr="00371EC2" w:rsidRDefault="00371EC2" w:rsidP="00371EC2">
      <w:pPr>
        <w:pStyle w:val="CMD"/>
        <w:rPr>
          <w:sz w:val="24"/>
          <w:szCs w:val="24"/>
        </w:rPr>
      </w:pPr>
    </w:p>
    <w:p w14:paraId="35086536" w14:textId="77777777" w:rsidR="00371EC2" w:rsidRPr="00371EC2" w:rsidRDefault="00371EC2" w:rsidP="00371EC2">
      <w:pPr>
        <w:pStyle w:val="CMD"/>
        <w:rPr>
          <w:sz w:val="24"/>
          <w:szCs w:val="24"/>
        </w:rPr>
      </w:pPr>
      <w:r w:rsidRPr="00371EC2">
        <w:rPr>
          <w:sz w:val="24"/>
          <w:szCs w:val="24"/>
        </w:rPr>
        <w:t>Last input 00:00:08, output 00:00:05, output hang never</w:t>
      </w:r>
    </w:p>
    <w:p w14:paraId="1E1F956C" w14:textId="77777777" w:rsidR="00371EC2" w:rsidRPr="00371EC2" w:rsidRDefault="00371EC2" w:rsidP="00371EC2">
      <w:pPr>
        <w:pStyle w:val="CMD"/>
        <w:rPr>
          <w:sz w:val="24"/>
          <w:szCs w:val="24"/>
        </w:rPr>
      </w:pPr>
    </w:p>
    <w:p w14:paraId="3CB40AAE" w14:textId="77777777" w:rsidR="00371EC2" w:rsidRPr="00371EC2" w:rsidRDefault="00371EC2" w:rsidP="00371EC2">
      <w:pPr>
        <w:pStyle w:val="CMD"/>
        <w:rPr>
          <w:sz w:val="24"/>
          <w:szCs w:val="24"/>
        </w:rPr>
      </w:pPr>
      <w:r w:rsidRPr="00371EC2">
        <w:rPr>
          <w:sz w:val="24"/>
          <w:szCs w:val="24"/>
        </w:rPr>
        <w:t>Last clearing of “show interface” counters never</w:t>
      </w:r>
    </w:p>
    <w:p w14:paraId="620A82C3" w14:textId="77777777" w:rsidR="00371EC2" w:rsidRPr="00371EC2" w:rsidRDefault="00371EC2" w:rsidP="00371EC2">
      <w:pPr>
        <w:pStyle w:val="CMD"/>
        <w:rPr>
          <w:sz w:val="24"/>
          <w:szCs w:val="24"/>
        </w:rPr>
      </w:pPr>
    </w:p>
    <w:p w14:paraId="48474C9B" w14:textId="77777777" w:rsidR="00371EC2" w:rsidRPr="00371EC2" w:rsidRDefault="00371EC2" w:rsidP="00371EC2">
      <w:pPr>
        <w:pStyle w:val="CMD"/>
        <w:rPr>
          <w:sz w:val="24"/>
          <w:szCs w:val="24"/>
        </w:rPr>
      </w:pPr>
      <w:r w:rsidRPr="00371EC2">
        <w:rPr>
          <w:sz w:val="24"/>
          <w:szCs w:val="24"/>
        </w:rPr>
        <w:t>Input queue: 0/75/0 (size/max/drops); Total output drops: 0</w:t>
      </w:r>
    </w:p>
    <w:p w14:paraId="7252A102" w14:textId="77777777" w:rsidR="00371EC2" w:rsidRPr="00371EC2" w:rsidRDefault="00371EC2" w:rsidP="00371EC2">
      <w:pPr>
        <w:pStyle w:val="CMD"/>
        <w:rPr>
          <w:sz w:val="24"/>
          <w:szCs w:val="24"/>
        </w:rPr>
      </w:pPr>
    </w:p>
    <w:p w14:paraId="66F7CD99" w14:textId="77777777" w:rsidR="00371EC2" w:rsidRPr="00371EC2" w:rsidRDefault="00371EC2" w:rsidP="00371EC2">
      <w:pPr>
        <w:pStyle w:val="CMD"/>
        <w:rPr>
          <w:sz w:val="24"/>
          <w:szCs w:val="24"/>
        </w:rPr>
      </w:pPr>
      <w:r w:rsidRPr="00371EC2">
        <w:rPr>
          <w:sz w:val="24"/>
          <w:szCs w:val="24"/>
        </w:rPr>
        <w:t xml:space="preserve">Queueing strategy: </w:t>
      </w:r>
      <w:proofErr w:type="spellStart"/>
      <w:r w:rsidRPr="00371EC2">
        <w:rPr>
          <w:sz w:val="24"/>
          <w:szCs w:val="24"/>
        </w:rPr>
        <w:t>fifo</w:t>
      </w:r>
      <w:proofErr w:type="spellEnd"/>
    </w:p>
    <w:p w14:paraId="4B975ACC" w14:textId="77777777" w:rsidR="00371EC2" w:rsidRPr="00371EC2" w:rsidRDefault="00371EC2" w:rsidP="00371EC2">
      <w:pPr>
        <w:pStyle w:val="CMD"/>
        <w:rPr>
          <w:sz w:val="24"/>
          <w:szCs w:val="24"/>
        </w:rPr>
      </w:pPr>
    </w:p>
    <w:p w14:paraId="08831363" w14:textId="77777777" w:rsidR="00371EC2" w:rsidRPr="00371EC2" w:rsidRDefault="00371EC2" w:rsidP="00371EC2">
      <w:pPr>
        <w:pStyle w:val="CMD"/>
        <w:rPr>
          <w:sz w:val="24"/>
          <w:szCs w:val="24"/>
        </w:rPr>
      </w:pPr>
      <w:r w:rsidRPr="00371EC2">
        <w:rPr>
          <w:sz w:val="24"/>
          <w:szCs w:val="24"/>
        </w:rPr>
        <w:t>Output queue :0/40 (size/max)</w:t>
      </w:r>
    </w:p>
    <w:p w14:paraId="278B7730" w14:textId="77777777" w:rsidR="00371EC2" w:rsidRPr="00371EC2" w:rsidRDefault="00371EC2" w:rsidP="00371EC2">
      <w:pPr>
        <w:pStyle w:val="CMD"/>
        <w:rPr>
          <w:sz w:val="24"/>
          <w:szCs w:val="24"/>
        </w:rPr>
      </w:pPr>
    </w:p>
    <w:p w14:paraId="467BAD36" w14:textId="2C682516" w:rsidR="00371EC2" w:rsidRPr="00D92AE4" w:rsidRDefault="00371EC2" w:rsidP="00371EC2">
      <w:pPr>
        <w:pStyle w:val="CMD"/>
        <w:rPr>
          <w:sz w:val="24"/>
          <w:szCs w:val="24"/>
        </w:rPr>
      </w:pPr>
      <w:r w:rsidRPr="00371EC2">
        <w:rPr>
          <w:sz w:val="24"/>
          <w:szCs w:val="24"/>
        </w:rPr>
        <w:t>&lt;output omitted&gt;</w:t>
      </w:r>
    </w:p>
    <w:p w14:paraId="735AD285" w14:textId="77777777" w:rsidR="00A2024C" w:rsidRPr="00D92AE4" w:rsidRDefault="00A2024C" w:rsidP="00A2024C">
      <w:pPr>
        <w:pStyle w:val="Heading4"/>
        <w:rPr>
          <w:color w:val="auto"/>
        </w:rPr>
      </w:pPr>
      <w:r w:rsidRPr="00D92AE4">
        <w:rPr>
          <w:color w:val="auto"/>
        </w:rPr>
        <w:t>Questions:</w:t>
      </w:r>
    </w:p>
    <w:p w14:paraId="7E4B1B25" w14:textId="77777777" w:rsidR="00A2024C" w:rsidRPr="00D92AE4" w:rsidRDefault="00A2024C" w:rsidP="00A2024C">
      <w:pPr>
        <w:pStyle w:val="BodyTextL25"/>
        <w:spacing w:before="0"/>
      </w:pPr>
      <w:r w:rsidRPr="00D92AE4">
        <w:t>What is the operational status of the G0/0/1 interface?</w:t>
      </w:r>
    </w:p>
    <w:p w14:paraId="6CB0928E" w14:textId="77777777" w:rsidR="00371EC2" w:rsidRDefault="00371EC2" w:rsidP="00A2024C">
      <w:pPr>
        <w:pStyle w:val="BodyTextL25"/>
        <w:rPr>
          <w:b/>
          <w:i/>
        </w:rPr>
      </w:pPr>
      <w:r w:rsidRPr="00371EC2">
        <w:rPr>
          <w:b/>
          <w:i/>
        </w:rPr>
        <w:t>GigabitEthernet0/1 is up, line protocol is up</w:t>
      </w:r>
    </w:p>
    <w:p w14:paraId="44DAB87A" w14:textId="0953BE1A" w:rsidR="00A2024C" w:rsidRPr="00D92AE4" w:rsidRDefault="00A2024C" w:rsidP="00A2024C">
      <w:pPr>
        <w:pStyle w:val="BodyTextL25"/>
      </w:pPr>
      <w:r w:rsidRPr="00D92AE4">
        <w:t>What is the Media Access Control (MAC)</w:t>
      </w:r>
      <w:r w:rsidRPr="00D92AE4" w:rsidDel="0017007F">
        <w:t xml:space="preserve"> </w:t>
      </w:r>
      <w:r w:rsidRPr="00D92AE4">
        <w:t>address of the G0/01 interface?</w:t>
      </w:r>
    </w:p>
    <w:p w14:paraId="62351EF7" w14:textId="77777777" w:rsidR="0062085A" w:rsidRDefault="0062085A" w:rsidP="00A2024C">
      <w:pPr>
        <w:pStyle w:val="BodyTextL25"/>
        <w:rPr>
          <w:b/>
          <w:i/>
        </w:rPr>
      </w:pPr>
      <w:r w:rsidRPr="0062085A">
        <w:rPr>
          <w:b/>
          <w:i/>
        </w:rPr>
        <w:t xml:space="preserve">MAC address will appear in the form of: </w:t>
      </w:r>
      <w:proofErr w:type="spellStart"/>
      <w:proofErr w:type="gramStart"/>
      <w:r w:rsidRPr="0062085A">
        <w:rPr>
          <w:b/>
          <w:i/>
        </w:rPr>
        <w:t>xxxx.xxxx</w:t>
      </w:r>
      <w:proofErr w:type="gramEnd"/>
      <w:r w:rsidRPr="0062085A">
        <w:rPr>
          <w:b/>
          <w:i/>
        </w:rPr>
        <w:t>.xxxx</w:t>
      </w:r>
      <w:proofErr w:type="spellEnd"/>
      <w:r w:rsidRPr="0062085A">
        <w:rPr>
          <w:b/>
          <w:i/>
        </w:rPr>
        <w:t>, where each x will be replaced with a hexadecimal number. In this example, it is 00d0.bcaa.5702.</w:t>
      </w:r>
    </w:p>
    <w:p w14:paraId="2BFE4EBF" w14:textId="15EDE349" w:rsidR="00A2024C" w:rsidRPr="00D92AE4" w:rsidRDefault="00A2024C" w:rsidP="00A2024C">
      <w:pPr>
        <w:pStyle w:val="BodyTextL25"/>
      </w:pPr>
      <w:r w:rsidRPr="00D92AE4">
        <w:t>How is the Internet address displayed in this command?</w:t>
      </w:r>
    </w:p>
    <w:p w14:paraId="10715314" w14:textId="77777777" w:rsidR="0062085A" w:rsidRPr="0062085A" w:rsidRDefault="0062085A" w:rsidP="0062085A">
      <w:pPr>
        <w:pStyle w:val="Heading3"/>
        <w:numPr>
          <w:ilvl w:val="0"/>
          <w:numId w:val="0"/>
        </w:numPr>
      </w:pPr>
      <w:r w:rsidRPr="0062085A">
        <w:rPr>
          <w:rFonts w:eastAsia="Calibri"/>
          <w:bCs w:val="0"/>
          <w:i/>
          <w:sz w:val="20"/>
          <w:szCs w:val="22"/>
        </w:rPr>
        <w:t>Internet address is 192.168.1.1/24.</w:t>
      </w:r>
    </w:p>
    <w:p w14:paraId="7C86E3C9" w14:textId="431ED229" w:rsidR="00A2024C" w:rsidRPr="00D92AE4" w:rsidRDefault="00A2024C" w:rsidP="00A2024C">
      <w:pPr>
        <w:pStyle w:val="Heading3"/>
      </w:pPr>
      <w:r w:rsidRPr="00D92AE4">
        <w:t>Display a summary list of the interfaces on the router and switch.</w:t>
      </w:r>
    </w:p>
    <w:p w14:paraId="5DDDA08F" w14:textId="77777777" w:rsidR="00A2024C" w:rsidRPr="00D92AE4" w:rsidRDefault="00A2024C" w:rsidP="00A2024C">
      <w:pPr>
        <w:pStyle w:val="BodyTextL25"/>
      </w:pPr>
      <w:r w:rsidRPr="00D92AE4">
        <w:t xml:space="preserve">There are several commands that can be used to verify an interface configuration. One of the most useful of these is the </w:t>
      </w:r>
      <w:r w:rsidRPr="00D92AE4">
        <w:rPr>
          <w:b/>
        </w:rPr>
        <w:t xml:space="preserve">show </w:t>
      </w:r>
      <w:proofErr w:type="spellStart"/>
      <w:r w:rsidRPr="00D92AE4">
        <w:rPr>
          <w:b/>
        </w:rPr>
        <w:t>ip</w:t>
      </w:r>
      <w:proofErr w:type="spellEnd"/>
      <w:r w:rsidRPr="00D92AE4">
        <w:rPr>
          <w:b/>
        </w:rPr>
        <w:t xml:space="preserve"> interface brief</w:t>
      </w:r>
      <w:r w:rsidRPr="00D92AE4">
        <w:t xml:space="preserve"> command. The command output displays a summary list of the interfaces on the device and provides immediate feedback to the status of each interface.</w:t>
      </w:r>
    </w:p>
    <w:p w14:paraId="1A65889C" w14:textId="77777777" w:rsidR="00A2024C" w:rsidRPr="00D92AE4" w:rsidRDefault="00A2024C" w:rsidP="00A2024C">
      <w:pPr>
        <w:pStyle w:val="SubStepAlpha"/>
      </w:pPr>
      <w:r w:rsidRPr="00D92AE4">
        <w:t xml:space="preserve">Enter the </w:t>
      </w:r>
      <w:r w:rsidRPr="00D92AE4">
        <w:rPr>
          <w:b/>
        </w:rPr>
        <w:t xml:space="preserve">show </w:t>
      </w:r>
      <w:proofErr w:type="spellStart"/>
      <w:r w:rsidRPr="00D92AE4">
        <w:rPr>
          <w:b/>
        </w:rPr>
        <w:t>ip</w:t>
      </w:r>
      <w:proofErr w:type="spellEnd"/>
      <w:r w:rsidRPr="00D92AE4">
        <w:rPr>
          <w:b/>
        </w:rPr>
        <w:t xml:space="preserve"> interface brief</w:t>
      </w:r>
      <w:r w:rsidRPr="00D92AE4">
        <w:t xml:space="preserve"> command on the router.</w:t>
      </w:r>
    </w:p>
    <w:p w14:paraId="44368969" w14:textId="77777777" w:rsidR="00A2024C" w:rsidRPr="00D92AE4" w:rsidRDefault="00A2024C" w:rsidP="00A2024C">
      <w:pPr>
        <w:pStyle w:val="CMD"/>
        <w:rPr>
          <w:b/>
        </w:rPr>
      </w:pPr>
      <w:r w:rsidRPr="00D92AE4">
        <w:t xml:space="preserve">R1# </w:t>
      </w:r>
      <w:r w:rsidRPr="00D92AE4">
        <w:rPr>
          <w:b/>
        </w:rPr>
        <w:t xml:space="preserve">show </w:t>
      </w:r>
      <w:proofErr w:type="spellStart"/>
      <w:r w:rsidRPr="00D92AE4">
        <w:rPr>
          <w:b/>
        </w:rPr>
        <w:t>ip</w:t>
      </w:r>
      <w:proofErr w:type="spellEnd"/>
      <w:r w:rsidRPr="00D92AE4">
        <w:rPr>
          <w:b/>
        </w:rPr>
        <w:t xml:space="preserve"> interface brief</w:t>
      </w:r>
    </w:p>
    <w:p w14:paraId="7B425895" w14:textId="77777777" w:rsidR="00A2024C" w:rsidRPr="00D92AE4" w:rsidRDefault="00A2024C" w:rsidP="00A2024C">
      <w:pPr>
        <w:pStyle w:val="CMDOutput"/>
      </w:pPr>
      <w:r w:rsidRPr="00D92AE4">
        <w:t xml:space="preserve">Interface              IP-Address      OK? Method Status                Protocol </w:t>
      </w:r>
    </w:p>
    <w:p w14:paraId="3B4D4B5C" w14:textId="77777777" w:rsidR="00A2024C" w:rsidRPr="00D92AE4" w:rsidRDefault="00A2024C" w:rsidP="00A2024C">
      <w:pPr>
        <w:pStyle w:val="CMDOutput"/>
      </w:pPr>
      <w:r w:rsidRPr="00D92AE4">
        <w:t xml:space="preserve">GigabitEthernet0/0/0   192.168.0.1     YES </w:t>
      </w:r>
      <w:proofErr w:type="gramStart"/>
      <w:r w:rsidRPr="00D92AE4">
        <w:t>NVRAM  up</w:t>
      </w:r>
      <w:proofErr w:type="gramEnd"/>
      <w:r w:rsidRPr="00D92AE4">
        <w:t xml:space="preserve">                    </w:t>
      </w:r>
      <w:proofErr w:type="spellStart"/>
      <w:r w:rsidRPr="00D92AE4">
        <w:t>up</w:t>
      </w:r>
      <w:proofErr w:type="spellEnd"/>
      <w:r w:rsidRPr="00D92AE4">
        <w:t xml:space="preserve"> </w:t>
      </w:r>
    </w:p>
    <w:p w14:paraId="1F50CC62" w14:textId="77777777" w:rsidR="00A2024C" w:rsidRPr="00D92AE4" w:rsidRDefault="00A2024C" w:rsidP="00A2024C">
      <w:pPr>
        <w:pStyle w:val="CMDOutput"/>
      </w:pPr>
      <w:r w:rsidRPr="00D92AE4">
        <w:t xml:space="preserve">GigabitEthernet0/0/1   192.168.1.1     YES </w:t>
      </w:r>
      <w:proofErr w:type="gramStart"/>
      <w:r w:rsidRPr="00D92AE4">
        <w:t>NVRAM  up</w:t>
      </w:r>
      <w:proofErr w:type="gramEnd"/>
      <w:r w:rsidRPr="00D92AE4">
        <w:t xml:space="preserve">                    </w:t>
      </w:r>
      <w:proofErr w:type="spellStart"/>
      <w:r w:rsidRPr="00D92AE4">
        <w:t>up</w:t>
      </w:r>
      <w:proofErr w:type="spellEnd"/>
      <w:r w:rsidRPr="00D92AE4">
        <w:t xml:space="preserve"> </w:t>
      </w:r>
    </w:p>
    <w:p w14:paraId="79BD9BC6" w14:textId="77777777" w:rsidR="00A2024C" w:rsidRPr="00D92AE4" w:rsidRDefault="00A2024C" w:rsidP="00A2024C">
      <w:pPr>
        <w:pStyle w:val="CMDOutput"/>
      </w:pPr>
      <w:r w:rsidRPr="00D92AE4">
        <w:t xml:space="preserve">Serial0/1/0            unassigned      YES </w:t>
      </w:r>
      <w:proofErr w:type="gramStart"/>
      <w:r w:rsidRPr="00D92AE4">
        <w:t>unset  down</w:t>
      </w:r>
      <w:proofErr w:type="gramEnd"/>
      <w:r w:rsidRPr="00D92AE4">
        <w:t xml:space="preserve">                  </w:t>
      </w:r>
      <w:proofErr w:type="spellStart"/>
      <w:r w:rsidRPr="00D92AE4">
        <w:t>down</w:t>
      </w:r>
      <w:proofErr w:type="spellEnd"/>
      <w:r w:rsidRPr="00D92AE4">
        <w:t xml:space="preserve"> </w:t>
      </w:r>
    </w:p>
    <w:p w14:paraId="7A0DE267" w14:textId="77777777" w:rsidR="00A2024C" w:rsidRPr="00D92AE4" w:rsidRDefault="00A2024C" w:rsidP="00A2024C">
      <w:pPr>
        <w:pStyle w:val="CMDOutput"/>
      </w:pPr>
      <w:r w:rsidRPr="00D92AE4">
        <w:t xml:space="preserve">Serial0/1/1            unassigned      YES </w:t>
      </w:r>
      <w:proofErr w:type="gramStart"/>
      <w:r w:rsidRPr="00D92AE4">
        <w:t>unset  down</w:t>
      </w:r>
      <w:proofErr w:type="gramEnd"/>
      <w:r w:rsidRPr="00D92AE4">
        <w:t xml:space="preserve">                  </w:t>
      </w:r>
      <w:proofErr w:type="spellStart"/>
      <w:r w:rsidRPr="00D92AE4">
        <w:t>down</w:t>
      </w:r>
      <w:proofErr w:type="spellEnd"/>
      <w:r w:rsidRPr="00D92AE4">
        <w:t xml:space="preserve"> </w:t>
      </w:r>
    </w:p>
    <w:p w14:paraId="01B383C8" w14:textId="77777777" w:rsidR="00A2024C" w:rsidRPr="00D92AE4" w:rsidRDefault="00A2024C" w:rsidP="00A2024C">
      <w:pPr>
        <w:pStyle w:val="CMDOutput"/>
      </w:pPr>
      <w:r w:rsidRPr="00D92AE4">
        <w:t xml:space="preserve">Vlan1                  unassigned      YES </w:t>
      </w:r>
      <w:proofErr w:type="gramStart"/>
      <w:r w:rsidRPr="00D92AE4">
        <w:t>NVRAM  administratively</w:t>
      </w:r>
      <w:proofErr w:type="gramEnd"/>
      <w:r w:rsidRPr="00D92AE4">
        <w:t xml:space="preserve"> down </w:t>
      </w:r>
      <w:proofErr w:type="spellStart"/>
      <w:r w:rsidRPr="00D92AE4">
        <w:t>down</w:t>
      </w:r>
      <w:proofErr w:type="spellEnd"/>
    </w:p>
    <w:p w14:paraId="5ED33498" w14:textId="77777777" w:rsidR="00A2024C" w:rsidRPr="00D92AE4" w:rsidRDefault="00A2024C" w:rsidP="00A2024C">
      <w:pPr>
        <w:pStyle w:val="SubStepAlpha"/>
      </w:pPr>
      <w:r w:rsidRPr="00D92AE4">
        <w:t xml:space="preserve">Enter the </w:t>
      </w:r>
      <w:r w:rsidRPr="00D92AE4">
        <w:rPr>
          <w:b/>
        </w:rPr>
        <w:t xml:space="preserve">show </w:t>
      </w:r>
      <w:proofErr w:type="spellStart"/>
      <w:r w:rsidRPr="00D92AE4">
        <w:rPr>
          <w:b/>
        </w:rPr>
        <w:t>ip</w:t>
      </w:r>
      <w:proofErr w:type="spellEnd"/>
      <w:r w:rsidRPr="00D92AE4">
        <w:rPr>
          <w:b/>
        </w:rPr>
        <w:t xml:space="preserve"> interface brief</w:t>
      </w:r>
      <w:r w:rsidRPr="00D92AE4">
        <w:t xml:space="preserve"> command on the switch.</w:t>
      </w:r>
    </w:p>
    <w:p w14:paraId="67959A1D" w14:textId="77777777" w:rsidR="00A2024C" w:rsidRPr="00D92AE4" w:rsidRDefault="00A2024C" w:rsidP="00A2024C">
      <w:pPr>
        <w:pStyle w:val="CMDOutput"/>
        <w:rPr>
          <w:b/>
          <w:sz w:val="20"/>
          <w:szCs w:val="20"/>
        </w:rPr>
      </w:pPr>
      <w:r w:rsidRPr="00D92AE4">
        <w:rPr>
          <w:sz w:val="20"/>
          <w:szCs w:val="20"/>
        </w:rPr>
        <w:t xml:space="preserve">S1# </w:t>
      </w:r>
      <w:r w:rsidRPr="00D92AE4">
        <w:rPr>
          <w:b/>
          <w:sz w:val="20"/>
          <w:szCs w:val="20"/>
        </w:rPr>
        <w:t xml:space="preserve">show </w:t>
      </w:r>
      <w:proofErr w:type="spellStart"/>
      <w:r w:rsidRPr="00D92AE4">
        <w:rPr>
          <w:b/>
          <w:sz w:val="20"/>
          <w:szCs w:val="20"/>
        </w:rPr>
        <w:t>ip</w:t>
      </w:r>
      <w:proofErr w:type="spellEnd"/>
      <w:r w:rsidRPr="00D92AE4">
        <w:rPr>
          <w:b/>
          <w:sz w:val="20"/>
          <w:szCs w:val="20"/>
        </w:rPr>
        <w:t xml:space="preserve"> interface brief</w:t>
      </w:r>
    </w:p>
    <w:p w14:paraId="714634C8" w14:textId="77777777" w:rsidR="00A2024C" w:rsidRPr="00D92AE4" w:rsidRDefault="00A2024C" w:rsidP="00A2024C">
      <w:pPr>
        <w:pStyle w:val="CMDOutput"/>
      </w:pPr>
      <w:r w:rsidRPr="00D92AE4">
        <w:t>Interface              IP-Address      OK? Method Status                Protocol</w:t>
      </w:r>
    </w:p>
    <w:p w14:paraId="2D63CC3A" w14:textId="77777777" w:rsidR="00A2024C" w:rsidRPr="00D92AE4" w:rsidRDefault="00A2024C" w:rsidP="00A2024C">
      <w:pPr>
        <w:pStyle w:val="CMDOutput"/>
      </w:pPr>
      <w:r w:rsidRPr="00D92AE4">
        <w:t xml:space="preserve">FastEthernet0/1        unassigned      YES </w:t>
      </w:r>
      <w:proofErr w:type="gramStart"/>
      <w:r w:rsidRPr="00D92AE4">
        <w:t>unset  down</w:t>
      </w:r>
      <w:proofErr w:type="gramEnd"/>
      <w:r w:rsidRPr="00D92AE4">
        <w:t xml:space="preserve">                  </w:t>
      </w:r>
      <w:proofErr w:type="spellStart"/>
      <w:r w:rsidRPr="00D92AE4">
        <w:t>down</w:t>
      </w:r>
      <w:proofErr w:type="spellEnd"/>
      <w:r w:rsidRPr="00D92AE4">
        <w:t xml:space="preserve">    </w:t>
      </w:r>
    </w:p>
    <w:p w14:paraId="689E9260" w14:textId="77777777" w:rsidR="00A2024C" w:rsidRPr="00D92AE4" w:rsidRDefault="00A2024C" w:rsidP="00A2024C">
      <w:pPr>
        <w:pStyle w:val="CMDOutput"/>
      </w:pPr>
      <w:r w:rsidRPr="00D92AE4">
        <w:t xml:space="preserve">FastEthernet0/2        unassigned      YES </w:t>
      </w:r>
      <w:proofErr w:type="gramStart"/>
      <w:r w:rsidRPr="00D92AE4">
        <w:t>unset  down</w:t>
      </w:r>
      <w:proofErr w:type="gramEnd"/>
      <w:r w:rsidRPr="00D92AE4">
        <w:t xml:space="preserve">                  </w:t>
      </w:r>
      <w:proofErr w:type="spellStart"/>
      <w:r w:rsidRPr="00D92AE4">
        <w:t>down</w:t>
      </w:r>
      <w:proofErr w:type="spellEnd"/>
      <w:r w:rsidRPr="00D92AE4">
        <w:t xml:space="preserve">    </w:t>
      </w:r>
    </w:p>
    <w:p w14:paraId="26626DC1" w14:textId="77777777" w:rsidR="00A2024C" w:rsidRPr="00D92AE4" w:rsidRDefault="00A2024C" w:rsidP="00A2024C">
      <w:pPr>
        <w:pStyle w:val="CMDOutput"/>
      </w:pPr>
      <w:r w:rsidRPr="00D92AE4">
        <w:t>&lt;output omitted&gt;</w:t>
      </w:r>
    </w:p>
    <w:p w14:paraId="291948C6" w14:textId="77777777" w:rsidR="00A2024C" w:rsidRPr="00D92AE4" w:rsidRDefault="00A2024C" w:rsidP="00A2024C">
      <w:pPr>
        <w:pStyle w:val="CMDOutput"/>
      </w:pPr>
      <w:r w:rsidRPr="00D92AE4">
        <w:t xml:space="preserve">GigabitEthernet0/1     unassigned      YES </w:t>
      </w:r>
      <w:proofErr w:type="gramStart"/>
      <w:r w:rsidRPr="00D92AE4">
        <w:t>unset  up</w:t>
      </w:r>
      <w:proofErr w:type="gramEnd"/>
      <w:r w:rsidRPr="00D92AE4">
        <w:t xml:space="preserve">                    </w:t>
      </w:r>
      <w:proofErr w:type="spellStart"/>
      <w:r w:rsidRPr="00D92AE4">
        <w:t>up</w:t>
      </w:r>
      <w:proofErr w:type="spellEnd"/>
      <w:r w:rsidRPr="00D92AE4">
        <w:t xml:space="preserve">      </w:t>
      </w:r>
    </w:p>
    <w:p w14:paraId="4A09AE98" w14:textId="77777777" w:rsidR="00A2024C" w:rsidRPr="00D92AE4" w:rsidRDefault="00A2024C" w:rsidP="00A2024C">
      <w:pPr>
        <w:pStyle w:val="CMDOutput"/>
      </w:pPr>
      <w:r w:rsidRPr="00D92AE4">
        <w:t xml:space="preserve">GigabitEthernet0/2     unassigned      YES </w:t>
      </w:r>
      <w:proofErr w:type="gramStart"/>
      <w:r w:rsidRPr="00D92AE4">
        <w:t>unset  down</w:t>
      </w:r>
      <w:proofErr w:type="gramEnd"/>
      <w:r w:rsidRPr="00D92AE4">
        <w:t xml:space="preserve">                  </w:t>
      </w:r>
      <w:proofErr w:type="spellStart"/>
      <w:r w:rsidRPr="00D92AE4">
        <w:t>down</w:t>
      </w:r>
      <w:proofErr w:type="spellEnd"/>
      <w:r w:rsidRPr="00D92AE4">
        <w:t xml:space="preserve">    </w:t>
      </w:r>
    </w:p>
    <w:p w14:paraId="707BCED0" w14:textId="77777777" w:rsidR="00A2024C" w:rsidRPr="00D92AE4" w:rsidRDefault="00A2024C" w:rsidP="00A2024C">
      <w:pPr>
        <w:pStyle w:val="CMDOutput"/>
      </w:pPr>
      <w:r w:rsidRPr="00D92AE4">
        <w:t xml:space="preserve">Vlan1                  192.168.1.2     YES manual up                    </w:t>
      </w:r>
      <w:proofErr w:type="spellStart"/>
      <w:r w:rsidRPr="00D92AE4">
        <w:t>up</w:t>
      </w:r>
      <w:proofErr w:type="spellEnd"/>
      <w:r w:rsidRPr="00D92AE4">
        <w:t xml:space="preserve">      </w:t>
      </w:r>
    </w:p>
    <w:p w14:paraId="693B5401" w14:textId="12D12A2E" w:rsidR="00395B77" w:rsidRPr="00D92AE4" w:rsidRDefault="00395B77" w:rsidP="00395B77">
      <w:pPr>
        <w:pStyle w:val="ConfigWindow"/>
        <w:rPr>
          <w:color w:val="auto"/>
        </w:rPr>
      </w:pPr>
      <w:r w:rsidRPr="00D92AE4">
        <w:rPr>
          <w:color w:val="auto"/>
        </w:rPr>
        <w:t>Close configuration window</w:t>
      </w:r>
    </w:p>
    <w:p w14:paraId="58B9FA59" w14:textId="25F06809" w:rsidR="00A2024C" w:rsidRPr="00D92AE4" w:rsidRDefault="00A2024C" w:rsidP="00395B77">
      <w:pPr>
        <w:pStyle w:val="Heading2"/>
        <w:spacing w:before="120"/>
      </w:pPr>
      <w:r w:rsidRPr="00D92AE4">
        <w:lastRenderedPageBreak/>
        <w:t>Secure Remote Access to the Router</w:t>
      </w:r>
    </w:p>
    <w:p w14:paraId="71C5FAAD" w14:textId="77777777" w:rsidR="00A2024C" w:rsidRPr="00D92AE4" w:rsidRDefault="00A2024C" w:rsidP="00A2024C">
      <w:pPr>
        <w:pStyle w:val="Heading3"/>
      </w:pPr>
      <w:r w:rsidRPr="00D92AE4">
        <w:t>Set the IP domain name and generate secure keys.</w:t>
      </w:r>
    </w:p>
    <w:p w14:paraId="532EB097" w14:textId="77777777" w:rsidR="00A2024C" w:rsidRPr="00D92AE4" w:rsidRDefault="00A2024C" w:rsidP="00A2024C">
      <w:pPr>
        <w:pStyle w:val="SubStepAlpha"/>
      </w:pPr>
      <w:r w:rsidRPr="00D92AE4">
        <w:t>On R1, configure the domain name as a</w:t>
      </w:r>
      <w:r w:rsidRPr="00D92AE4">
        <w:rPr>
          <w:b/>
        </w:rPr>
        <w:t>cademy.net</w:t>
      </w:r>
      <w:r w:rsidRPr="00D92AE4">
        <w:t>.</w:t>
      </w:r>
    </w:p>
    <w:p w14:paraId="41396081" w14:textId="77777777" w:rsidR="00A2024C" w:rsidRPr="00D92AE4" w:rsidRDefault="00A2024C" w:rsidP="00A2024C">
      <w:pPr>
        <w:pStyle w:val="CMD"/>
      </w:pPr>
      <w:r w:rsidRPr="00D92AE4">
        <w:t xml:space="preserve">R1(config)# </w:t>
      </w:r>
      <w:proofErr w:type="spellStart"/>
      <w:r w:rsidRPr="00D92AE4">
        <w:rPr>
          <w:b/>
        </w:rPr>
        <w:t>ip</w:t>
      </w:r>
      <w:proofErr w:type="spellEnd"/>
      <w:r w:rsidRPr="00D92AE4">
        <w:rPr>
          <w:b/>
        </w:rPr>
        <w:t xml:space="preserve"> domain-name academy.net</w:t>
      </w:r>
    </w:p>
    <w:p w14:paraId="513811EC" w14:textId="77777777" w:rsidR="00A2024C" w:rsidRPr="00D92AE4" w:rsidRDefault="00A2024C" w:rsidP="00A2024C">
      <w:pPr>
        <w:pStyle w:val="SubStepAlpha"/>
      </w:pPr>
      <w:r w:rsidRPr="00D92AE4">
        <w:t xml:space="preserve">Generate RSA keys with a </w:t>
      </w:r>
      <w:r w:rsidRPr="00D92AE4">
        <w:rPr>
          <w:b/>
        </w:rPr>
        <w:t>1024</w:t>
      </w:r>
      <w:r w:rsidRPr="00D92AE4">
        <w:t xml:space="preserve"> key length.</w:t>
      </w:r>
    </w:p>
    <w:p w14:paraId="6F147B80" w14:textId="77777777" w:rsidR="00A2024C" w:rsidRPr="00D92AE4" w:rsidRDefault="00A2024C" w:rsidP="00A2024C">
      <w:pPr>
        <w:pStyle w:val="CMD"/>
      </w:pPr>
      <w:r w:rsidRPr="00D92AE4">
        <w:t xml:space="preserve">R1(config)# </w:t>
      </w:r>
      <w:r w:rsidRPr="00D92AE4">
        <w:rPr>
          <w:b/>
        </w:rPr>
        <w:t xml:space="preserve">crypto key generate </w:t>
      </w:r>
      <w:proofErr w:type="spellStart"/>
      <w:r w:rsidRPr="00D92AE4">
        <w:rPr>
          <w:b/>
        </w:rPr>
        <w:t>rsa</w:t>
      </w:r>
      <w:proofErr w:type="spellEnd"/>
    </w:p>
    <w:p w14:paraId="7FD2C57F" w14:textId="77777777" w:rsidR="00A2024C" w:rsidRPr="00D92AE4" w:rsidRDefault="00A2024C" w:rsidP="00A2024C">
      <w:pPr>
        <w:pStyle w:val="CMD"/>
      </w:pPr>
      <w:r w:rsidRPr="00D92AE4">
        <w:t>The name for the keys will be: R1.academy.net</w:t>
      </w:r>
    </w:p>
    <w:p w14:paraId="53EF9DD5" w14:textId="77777777" w:rsidR="00A2024C" w:rsidRPr="00D92AE4" w:rsidRDefault="00A2024C" w:rsidP="00A2024C">
      <w:pPr>
        <w:pStyle w:val="CMD"/>
      </w:pPr>
      <w:r w:rsidRPr="00D92AE4">
        <w:t>Choose the size of the key modulus in the range of 360 to 2048 for your</w:t>
      </w:r>
    </w:p>
    <w:p w14:paraId="2A86E898" w14:textId="77777777" w:rsidR="00A2024C" w:rsidRPr="00D92AE4" w:rsidRDefault="00A2024C" w:rsidP="00A2024C">
      <w:pPr>
        <w:pStyle w:val="CMD"/>
      </w:pPr>
      <w:r w:rsidRPr="00D92AE4">
        <w:t xml:space="preserve">  General Purpose Keys. Choosing a key modulus greater than 512 may take</w:t>
      </w:r>
    </w:p>
    <w:p w14:paraId="1495DE7F" w14:textId="77777777" w:rsidR="00A2024C" w:rsidRPr="00D92AE4" w:rsidRDefault="00A2024C" w:rsidP="00A2024C">
      <w:pPr>
        <w:pStyle w:val="CMD"/>
      </w:pPr>
      <w:r w:rsidRPr="00D92AE4">
        <w:t xml:space="preserve">  a few minutes.</w:t>
      </w:r>
    </w:p>
    <w:p w14:paraId="5485685B" w14:textId="77777777" w:rsidR="00A2024C" w:rsidRPr="00D92AE4" w:rsidRDefault="00A2024C" w:rsidP="00A2024C">
      <w:pPr>
        <w:pStyle w:val="CMD"/>
      </w:pPr>
    </w:p>
    <w:p w14:paraId="1D014A12" w14:textId="77777777" w:rsidR="00A2024C" w:rsidRPr="00D92AE4" w:rsidRDefault="00A2024C" w:rsidP="00A2024C">
      <w:pPr>
        <w:pStyle w:val="CMD"/>
      </w:pPr>
      <w:r w:rsidRPr="00D92AE4">
        <w:t xml:space="preserve">How many bits in the modulus [512]: </w:t>
      </w:r>
      <w:proofErr w:type="gramStart"/>
      <w:r w:rsidRPr="00D92AE4">
        <w:rPr>
          <w:b/>
          <w:bCs/>
        </w:rPr>
        <w:t>1024</w:t>
      </w:r>
      <w:proofErr w:type="gramEnd"/>
    </w:p>
    <w:p w14:paraId="5583544D" w14:textId="77777777" w:rsidR="00A2024C" w:rsidRPr="00D92AE4" w:rsidRDefault="00A2024C" w:rsidP="00A2024C">
      <w:pPr>
        <w:pStyle w:val="CMD"/>
      </w:pPr>
      <w:r w:rsidRPr="00D92AE4">
        <w:t>% Generating 1024 bit RSA keys, keys will be non-exportable</w:t>
      </w:r>
      <w:proofErr w:type="gramStart"/>
      <w:r w:rsidRPr="00D92AE4">
        <w:t>...[</w:t>
      </w:r>
      <w:proofErr w:type="gramEnd"/>
      <w:r w:rsidRPr="00D92AE4">
        <w:t>OK]</w:t>
      </w:r>
    </w:p>
    <w:p w14:paraId="2A45FDEB" w14:textId="77777777" w:rsidR="00A2024C" w:rsidRPr="00D92AE4" w:rsidRDefault="00A2024C" w:rsidP="00A2024C">
      <w:pPr>
        <w:pStyle w:val="Heading3"/>
      </w:pPr>
      <w:r w:rsidRPr="00D92AE4">
        <w:t>Create an SSH user and configure VTY lines for SSH-only access.</w:t>
      </w:r>
    </w:p>
    <w:p w14:paraId="5A2AE215" w14:textId="77777777" w:rsidR="00A2024C" w:rsidRPr="00D92AE4" w:rsidRDefault="00A2024C" w:rsidP="00A2024C">
      <w:pPr>
        <w:pStyle w:val="SubStepAlpha"/>
      </w:pPr>
      <w:r w:rsidRPr="00D92AE4">
        <w:t xml:space="preserve">Create a user with </w:t>
      </w:r>
      <w:proofErr w:type="spellStart"/>
      <w:r w:rsidRPr="00D92AE4">
        <w:rPr>
          <w:b/>
        </w:rPr>
        <w:t>SSHuser</w:t>
      </w:r>
      <w:proofErr w:type="spellEnd"/>
      <w:r w:rsidRPr="00D92AE4">
        <w:t xml:space="preserve"> as the username and </w:t>
      </w:r>
      <w:r w:rsidRPr="00D92AE4">
        <w:rPr>
          <w:b/>
        </w:rPr>
        <w:t>cisco</w:t>
      </w:r>
      <w:r w:rsidRPr="00D92AE4">
        <w:t xml:space="preserve"> as the secret password.</w:t>
      </w:r>
    </w:p>
    <w:p w14:paraId="3A3024EF" w14:textId="77777777" w:rsidR="00A2024C" w:rsidRPr="00D92AE4" w:rsidRDefault="00A2024C" w:rsidP="00A2024C">
      <w:pPr>
        <w:pStyle w:val="CMD"/>
      </w:pPr>
      <w:r w:rsidRPr="00D92AE4">
        <w:t xml:space="preserve">R1(config)# </w:t>
      </w:r>
      <w:r w:rsidRPr="00D92AE4">
        <w:rPr>
          <w:b/>
        </w:rPr>
        <w:t xml:space="preserve">username </w:t>
      </w:r>
      <w:proofErr w:type="spellStart"/>
      <w:r w:rsidRPr="00D92AE4">
        <w:rPr>
          <w:b/>
        </w:rPr>
        <w:t>SSHuser</w:t>
      </w:r>
      <w:proofErr w:type="spellEnd"/>
      <w:r w:rsidRPr="00D92AE4">
        <w:rPr>
          <w:b/>
        </w:rPr>
        <w:t xml:space="preserve"> secret cisco</w:t>
      </w:r>
    </w:p>
    <w:p w14:paraId="6405AE7A" w14:textId="77777777" w:rsidR="00A2024C" w:rsidRPr="00D92AE4" w:rsidRDefault="00A2024C" w:rsidP="00A2024C">
      <w:pPr>
        <w:pStyle w:val="SubStepAlpha"/>
      </w:pPr>
      <w:r w:rsidRPr="00D92AE4">
        <w:t>Configure the VTY lines to use the local username database for login credentials.</w:t>
      </w:r>
    </w:p>
    <w:p w14:paraId="49036D5D" w14:textId="77777777" w:rsidR="00A2024C" w:rsidRPr="00D92AE4" w:rsidRDefault="00A2024C" w:rsidP="00A2024C">
      <w:pPr>
        <w:pStyle w:val="CMD"/>
      </w:pPr>
      <w:r w:rsidRPr="00D92AE4">
        <w:t xml:space="preserve">R1(config)# </w:t>
      </w:r>
      <w:r w:rsidRPr="00D92AE4">
        <w:rPr>
          <w:b/>
        </w:rPr>
        <w:t xml:space="preserve">line </w:t>
      </w:r>
      <w:proofErr w:type="spellStart"/>
      <w:r w:rsidRPr="00D92AE4">
        <w:rPr>
          <w:b/>
        </w:rPr>
        <w:t>vty</w:t>
      </w:r>
      <w:proofErr w:type="spellEnd"/>
      <w:r w:rsidRPr="00D92AE4">
        <w:rPr>
          <w:b/>
        </w:rPr>
        <w:t xml:space="preserve"> 0 4</w:t>
      </w:r>
    </w:p>
    <w:p w14:paraId="238769F8" w14:textId="77777777" w:rsidR="00A2024C" w:rsidRPr="00D92AE4" w:rsidRDefault="00A2024C" w:rsidP="00A2024C">
      <w:pPr>
        <w:pStyle w:val="CMD"/>
      </w:pPr>
      <w:r w:rsidRPr="00D92AE4">
        <w:t>R1(config-</w:t>
      </w:r>
      <w:proofErr w:type="gramStart"/>
      <w:r w:rsidRPr="00D92AE4">
        <w:t>line)#</w:t>
      </w:r>
      <w:proofErr w:type="gramEnd"/>
      <w:r w:rsidRPr="00D92AE4">
        <w:t xml:space="preserve"> </w:t>
      </w:r>
      <w:r w:rsidRPr="00D92AE4">
        <w:rPr>
          <w:b/>
        </w:rPr>
        <w:t>login local</w:t>
      </w:r>
    </w:p>
    <w:p w14:paraId="1CF91920" w14:textId="77777777" w:rsidR="00A2024C" w:rsidRPr="00D92AE4" w:rsidRDefault="00A2024C" w:rsidP="00A2024C">
      <w:pPr>
        <w:pStyle w:val="SubStepAlpha"/>
      </w:pPr>
      <w:r w:rsidRPr="00D92AE4">
        <w:t>The VTY lines should only allow SSH for remote access.</w:t>
      </w:r>
    </w:p>
    <w:p w14:paraId="1B45A5C9" w14:textId="57ACCC9D" w:rsidR="00A2024C" w:rsidRPr="00D92AE4" w:rsidRDefault="00A2024C" w:rsidP="00A2024C">
      <w:pPr>
        <w:pStyle w:val="CMD"/>
        <w:rPr>
          <w:b/>
        </w:rPr>
      </w:pPr>
      <w:r w:rsidRPr="00D92AE4">
        <w:t>R1(config-</w:t>
      </w:r>
      <w:proofErr w:type="gramStart"/>
      <w:r w:rsidRPr="00D92AE4">
        <w:t>line)#</w:t>
      </w:r>
      <w:proofErr w:type="gramEnd"/>
      <w:r w:rsidRPr="00D92AE4">
        <w:t xml:space="preserve"> </w:t>
      </w:r>
      <w:r w:rsidRPr="00D92AE4">
        <w:rPr>
          <w:b/>
        </w:rPr>
        <w:t xml:space="preserve">transport input </w:t>
      </w:r>
      <w:proofErr w:type="spellStart"/>
      <w:r w:rsidRPr="00D92AE4">
        <w:rPr>
          <w:b/>
        </w:rPr>
        <w:t>ssh</w:t>
      </w:r>
      <w:proofErr w:type="spellEnd"/>
    </w:p>
    <w:p w14:paraId="7A7A7437" w14:textId="45CB5E60" w:rsidR="00395B77" w:rsidRPr="00D92AE4" w:rsidRDefault="00395B77" w:rsidP="00395B77">
      <w:pPr>
        <w:pStyle w:val="ConfigWindow"/>
        <w:rPr>
          <w:color w:val="auto"/>
        </w:rPr>
      </w:pPr>
      <w:r w:rsidRPr="00D92AE4">
        <w:rPr>
          <w:color w:val="auto"/>
        </w:rPr>
        <w:t>Close configuration window</w:t>
      </w:r>
    </w:p>
    <w:p w14:paraId="59F5DC98" w14:textId="77777777" w:rsidR="00A2024C" w:rsidRPr="00D92AE4" w:rsidRDefault="00A2024C" w:rsidP="00395B77">
      <w:pPr>
        <w:pStyle w:val="Heading3"/>
        <w:spacing w:before="120"/>
      </w:pPr>
      <w:r w:rsidRPr="00D92AE4">
        <w:t>Verify SSH Implementation.</w:t>
      </w:r>
    </w:p>
    <w:p w14:paraId="481CA57C" w14:textId="77777777" w:rsidR="00A2024C" w:rsidRPr="00D92AE4" w:rsidRDefault="00A2024C" w:rsidP="00A2024C">
      <w:pPr>
        <w:pStyle w:val="SubStepAlpha"/>
      </w:pPr>
      <w:r w:rsidRPr="00D92AE4">
        <w:t xml:space="preserve">Click PCA, select </w:t>
      </w:r>
      <w:r w:rsidRPr="00D92AE4">
        <w:rPr>
          <w:b/>
          <w:bCs/>
        </w:rPr>
        <w:t>Command Prompt</w:t>
      </w:r>
      <w:r w:rsidRPr="00D92AE4">
        <w:t xml:space="preserve"> in the Desktop tab.</w:t>
      </w:r>
    </w:p>
    <w:p w14:paraId="0E055FF7" w14:textId="77777777" w:rsidR="00A2024C" w:rsidRPr="00D92AE4" w:rsidRDefault="00A2024C" w:rsidP="00A2024C">
      <w:pPr>
        <w:pStyle w:val="SubStepAlpha"/>
        <w:keepNext/>
      </w:pPr>
      <w:r w:rsidRPr="00D92AE4">
        <w:t>At the prompt, enter</w:t>
      </w:r>
      <w:r w:rsidRPr="00D92AE4">
        <w:rPr>
          <w:b/>
          <w:bCs/>
        </w:rPr>
        <w:t xml:space="preserve"> </w:t>
      </w:r>
      <w:proofErr w:type="spellStart"/>
      <w:r w:rsidRPr="00D92AE4">
        <w:rPr>
          <w:b/>
          <w:bCs/>
        </w:rPr>
        <w:t>ssh</w:t>
      </w:r>
      <w:proofErr w:type="spellEnd"/>
      <w:r w:rsidRPr="00D92AE4">
        <w:rPr>
          <w:b/>
          <w:bCs/>
        </w:rPr>
        <w:t xml:space="preserve"> -l </w:t>
      </w:r>
      <w:proofErr w:type="spellStart"/>
      <w:r w:rsidRPr="00D92AE4">
        <w:rPr>
          <w:b/>
          <w:bCs/>
        </w:rPr>
        <w:t>SSHuser</w:t>
      </w:r>
      <w:proofErr w:type="spellEnd"/>
      <w:r w:rsidRPr="00D92AE4">
        <w:rPr>
          <w:b/>
          <w:bCs/>
        </w:rPr>
        <w:t xml:space="preserve"> </w:t>
      </w:r>
      <w:r w:rsidRPr="00D92AE4">
        <w:rPr>
          <w:b/>
        </w:rPr>
        <w:t>192.168.1.1</w:t>
      </w:r>
      <w:r w:rsidRPr="00D92AE4">
        <w:t>.</w:t>
      </w:r>
    </w:p>
    <w:p w14:paraId="7F3F3901" w14:textId="77777777" w:rsidR="00A2024C" w:rsidRPr="00D92AE4" w:rsidRDefault="00A2024C" w:rsidP="00A2024C">
      <w:pPr>
        <w:pStyle w:val="SubStepAlpha"/>
        <w:spacing w:after="60"/>
      </w:pPr>
      <w:r w:rsidRPr="00D92AE4">
        <w:t xml:space="preserve">Enter </w:t>
      </w:r>
      <w:r w:rsidRPr="00D92AE4">
        <w:rPr>
          <w:b/>
          <w:bCs/>
        </w:rPr>
        <w:t>cisco</w:t>
      </w:r>
      <w:r w:rsidRPr="00D92AE4">
        <w:t xml:space="preserve"> when prompted for the password.</w:t>
      </w:r>
    </w:p>
    <w:p w14:paraId="377AD6FF" w14:textId="77777777" w:rsidR="00A2024C" w:rsidRPr="00D92AE4" w:rsidRDefault="00A2024C" w:rsidP="00A2024C">
      <w:pPr>
        <w:pStyle w:val="Heading4"/>
        <w:rPr>
          <w:color w:val="auto"/>
        </w:rPr>
      </w:pPr>
      <w:r w:rsidRPr="00D92AE4">
        <w:rPr>
          <w:color w:val="auto"/>
        </w:rPr>
        <w:t>Question:</w:t>
      </w:r>
    </w:p>
    <w:p w14:paraId="7E96C362" w14:textId="77777777" w:rsidR="00A2024C" w:rsidRPr="00D92AE4" w:rsidRDefault="00A2024C" w:rsidP="00A2024C">
      <w:pPr>
        <w:pStyle w:val="BodyTextL50"/>
        <w:spacing w:before="0"/>
      </w:pPr>
      <w:r w:rsidRPr="00D92AE4">
        <w:t>What is the displayed message?</w:t>
      </w:r>
    </w:p>
    <w:p w14:paraId="4A2DCF75" w14:textId="77777777" w:rsidR="00524A0D" w:rsidRDefault="00524A0D" w:rsidP="00A2024C">
      <w:pPr>
        <w:pStyle w:val="BodyTextL50"/>
        <w:rPr>
          <w:b/>
          <w:i/>
        </w:rPr>
      </w:pPr>
      <w:r w:rsidRPr="00524A0D">
        <w:rPr>
          <w:b/>
          <w:i/>
        </w:rPr>
        <w:t>The configured banner MOTD is displayed.</w:t>
      </w:r>
    </w:p>
    <w:p w14:paraId="1EE3F5CB" w14:textId="53A709BF" w:rsidR="00A2024C" w:rsidRPr="00D92AE4" w:rsidRDefault="00A2024C" w:rsidP="00A2024C">
      <w:pPr>
        <w:pStyle w:val="BodyTextL50"/>
      </w:pPr>
      <w:r w:rsidRPr="00D92AE4">
        <w:t>You should be at the prompt of R1. If you are not successful, verify the configurations are correct and the credentials were entered correctly.</w:t>
      </w:r>
    </w:p>
    <w:p w14:paraId="2A592757" w14:textId="77777777" w:rsidR="00A2024C" w:rsidRPr="00D92AE4" w:rsidRDefault="00A2024C" w:rsidP="00A2024C">
      <w:pPr>
        <w:pStyle w:val="Heading1"/>
        <w:numPr>
          <w:ilvl w:val="0"/>
          <w:numId w:val="3"/>
        </w:numPr>
      </w:pPr>
      <w:r w:rsidRPr="00D92AE4">
        <w:t>Reflection</w:t>
      </w:r>
    </w:p>
    <w:p w14:paraId="39471018" w14:textId="77777777" w:rsidR="00A2024C" w:rsidRPr="00D92AE4" w:rsidRDefault="00A2024C" w:rsidP="00A2024C">
      <w:pPr>
        <w:pStyle w:val="ReflectionQ"/>
        <w:keepNext w:val="0"/>
      </w:pPr>
      <w:r w:rsidRPr="00D92AE4">
        <w:t>If the G0/0/1 interface showed administratively down, what interface configuration command would you use to turn the interface up?</w:t>
      </w:r>
    </w:p>
    <w:p w14:paraId="26366242" w14:textId="77777777" w:rsidR="0027306E" w:rsidRPr="0027306E" w:rsidRDefault="0027306E" w:rsidP="00A2024C">
      <w:pPr>
        <w:pStyle w:val="ReflectionQ"/>
        <w:keepNext w:val="0"/>
      </w:pPr>
      <w:r w:rsidRPr="0027306E">
        <w:rPr>
          <w:b/>
          <w:i/>
        </w:rPr>
        <w:t>R1(config-</w:t>
      </w:r>
      <w:proofErr w:type="gramStart"/>
      <w:r w:rsidRPr="0027306E">
        <w:rPr>
          <w:b/>
          <w:i/>
        </w:rPr>
        <w:t>if)#</w:t>
      </w:r>
      <w:proofErr w:type="gramEnd"/>
      <w:r w:rsidRPr="0027306E">
        <w:rPr>
          <w:b/>
          <w:i/>
        </w:rPr>
        <w:t xml:space="preserve"> no shutdown</w:t>
      </w:r>
    </w:p>
    <w:p w14:paraId="005E785E" w14:textId="2A80B1EC" w:rsidR="00A2024C" w:rsidRPr="00D92AE4" w:rsidRDefault="00A2024C" w:rsidP="00A2024C">
      <w:pPr>
        <w:pStyle w:val="ReflectionQ"/>
        <w:keepNext w:val="0"/>
      </w:pPr>
      <w:r w:rsidRPr="00D92AE4">
        <w:t>What would happen if you had incorrectly configured interface G0/0/1 on the router with an IP address of 192.168.1.2?</w:t>
      </w:r>
    </w:p>
    <w:bookmarkEnd w:id="0"/>
    <w:p w14:paraId="6DFEE4A8" w14:textId="53E17E10" w:rsidR="006D1BB3" w:rsidRPr="00D92AE4" w:rsidRDefault="0027306E" w:rsidP="006D1BB3">
      <w:pPr>
        <w:pStyle w:val="Heading1"/>
      </w:pPr>
      <w:r w:rsidRPr="0027306E">
        <w:rPr>
          <w:bCs w:val="0"/>
          <w:i/>
          <w:noProof w:val="0"/>
          <w:sz w:val="20"/>
          <w:szCs w:val="22"/>
        </w:rPr>
        <w:lastRenderedPageBreak/>
        <w:t>PC-A would not be able to ping PC-B. This is because PC-B is on a different network than PC-A which requires the default-gateway router to route these packets. PC-A is configured to use the IP address of 192.168.1.1 for the default-gateway router, but this address is not assigned to any device on the LAN. Any packets that need to be sent to the default-gateway for routing will never reach their destination.</w:t>
      </w:r>
      <w:r w:rsidR="006D1BB3" w:rsidRPr="00D92AE4">
        <w:br w:type="page"/>
      </w:r>
      <w:r w:rsidR="006D1BB3" w:rsidRPr="00D92AE4">
        <w:lastRenderedPageBreak/>
        <w:t>Answer Key</w:t>
      </w:r>
    </w:p>
    <w:p w14:paraId="6696FB3D" w14:textId="77777777" w:rsidR="006D1BB3" w:rsidRPr="00D92AE4" w:rsidRDefault="006D1BB3" w:rsidP="006D1BB3">
      <w:pPr>
        <w:pStyle w:val="Heading2"/>
        <w:rPr>
          <w:bCs w:val="0"/>
        </w:rPr>
      </w:pPr>
      <w:r w:rsidRPr="00D92AE4">
        <w:rPr>
          <w:spacing w:val="-2"/>
        </w:rPr>
        <w:t>Configure</w:t>
      </w:r>
      <w:r w:rsidRPr="00D92AE4">
        <w:rPr>
          <w:spacing w:val="1"/>
        </w:rPr>
        <w:t xml:space="preserve"> </w:t>
      </w:r>
      <w:r w:rsidRPr="00D92AE4">
        <w:t>Devices and Verify</w:t>
      </w:r>
      <w:r w:rsidRPr="00D92AE4">
        <w:rPr>
          <w:spacing w:val="-9"/>
        </w:rPr>
        <w:t xml:space="preserve"> </w:t>
      </w:r>
      <w:r w:rsidRPr="00D92AE4">
        <w:t>Connectivity</w:t>
      </w:r>
    </w:p>
    <w:p w14:paraId="493136E4" w14:textId="77777777" w:rsidR="006D1BB3" w:rsidRPr="00D92AE4" w:rsidRDefault="006D1BB3" w:rsidP="006D1BB3">
      <w:pPr>
        <w:pStyle w:val="Heading3"/>
      </w:pPr>
      <w:r w:rsidRPr="00D92AE4">
        <w:t>Connect the devices.</w:t>
      </w:r>
    </w:p>
    <w:p w14:paraId="0013999B" w14:textId="77777777" w:rsidR="006D1BB3" w:rsidRPr="00D92AE4" w:rsidRDefault="006D1BB3" w:rsidP="006D1BB3">
      <w:pPr>
        <w:pStyle w:val="Heading3"/>
      </w:pPr>
      <w:r w:rsidRPr="00D92AE4">
        <w:t>Assign static</w:t>
      </w:r>
      <w:r w:rsidRPr="00D92AE4">
        <w:rPr>
          <w:spacing w:val="-2"/>
        </w:rPr>
        <w:t xml:space="preserve"> </w:t>
      </w:r>
      <w:r w:rsidRPr="00D92AE4">
        <w:t>IP</w:t>
      </w:r>
      <w:r w:rsidRPr="00D92AE4">
        <w:rPr>
          <w:spacing w:val="-3"/>
        </w:rPr>
        <w:t xml:space="preserve"> </w:t>
      </w:r>
      <w:r w:rsidRPr="00D92AE4">
        <w:t>information</w:t>
      </w:r>
      <w:r w:rsidRPr="00D92AE4">
        <w:rPr>
          <w:spacing w:val="-3"/>
        </w:rPr>
        <w:t xml:space="preserve"> </w:t>
      </w:r>
      <w:r w:rsidRPr="00D92AE4">
        <w:t>to</w:t>
      </w:r>
      <w:r w:rsidRPr="00D92AE4">
        <w:rPr>
          <w:spacing w:val="1"/>
        </w:rPr>
        <w:t xml:space="preserve"> </w:t>
      </w:r>
      <w:r w:rsidRPr="00D92AE4">
        <w:t>the</w:t>
      </w:r>
      <w:r w:rsidRPr="00D92AE4">
        <w:rPr>
          <w:spacing w:val="-2"/>
        </w:rPr>
        <w:t xml:space="preserve"> </w:t>
      </w:r>
      <w:r w:rsidRPr="00D92AE4">
        <w:t>PC interfaces.</w:t>
      </w:r>
    </w:p>
    <w:p w14:paraId="0AF87B72" w14:textId="77777777" w:rsidR="006D1BB3" w:rsidRPr="00D92AE4" w:rsidRDefault="006D1BB3" w:rsidP="006D1BB3">
      <w:pPr>
        <w:pStyle w:val="BodyTextL25"/>
      </w:pPr>
      <w:r w:rsidRPr="00D92AE4">
        <w:rPr>
          <w:spacing w:val="2"/>
        </w:rPr>
        <w:t>Why</w:t>
      </w:r>
      <w:r w:rsidRPr="00D92AE4">
        <w:rPr>
          <w:spacing w:val="-11"/>
        </w:rPr>
        <w:t xml:space="preserve"> </w:t>
      </w:r>
      <w:r w:rsidRPr="00D92AE4">
        <w:rPr>
          <w:spacing w:val="-1"/>
        </w:rPr>
        <w:t>were</w:t>
      </w:r>
      <w:r w:rsidRPr="00D92AE4">
        <w:rPr>
          <w:spacing w:val="-4"/>
        </w:rPr>
        <w:t xml:space="preserve"> </w:t>
      </w:r>
      <w:r w:rsidRPr="00D92AE4">
        <w:rPr>
          <w:spacing w:val="-1"/>
        </w:rPr>
        <w:t>the</w:t>
      </w:r>
      <w:r w:rsidRPr="00D92AE4">
        <w:rPr>
          <w:spacing w:val="-5"/>
        </w:rPr>
        <w:t xml:space="preserve"> </w:t>
      </w:r>
      <w:r w:rsidRPr="00D92AE4">
        <w:rPr>
          <w:spacing w:val="-1"/>
        </w:rPr>
        <w:t>pings</w:t>
      </w:r>
      <w:r w:rsidRPr="00D92AE4">
        <w:rPr>
          <w:spacing w:val="-6"/>
        </w:rPr>
        <w:t xml:space="preserve"> </w:t>
      </w:r>
      <w:r w:rsidRPr="00D92AE4">
        <w:t>not</w:t>
      </w:r>
      <w:r w:rsidRPr="00D92AE4">
        <w:rPr>
          <w:spacing w:val="-7"/>
        </w:rPr>
        <w:t xml:space="preserve"> </w:t>
      </w:r>
      <w:r w:rsidRPr="00D92AE4">
        <w:t>successful?</w:t>
      </w:r>
    </w:p>
    <w:p w14:paraId="79A4775D" w14:textId="77777777" w:rsidR="006D1BB3" w:rsidRPr="00D92AE4" w:rsidRDefault="006D1BB3" w:rsidP="006D1BB3">
      <w:pPr>
        <w:pStyle w:val="BodyTextL25"/>
      </w:pPr>
      <w:r w:rsidRPr="00D92AE4">
        <w:rPr>
          <w:rStyle w:val="AnswerGray"/>
        </w:rPr>
        <w:t>The router interfaces (default gateways) have not been configured yet so the traffic is not being routed between subnets.</w:t>
      </w:r>
    </w:p>
    <w:p w14:paraId="35842610" w14:textId="77777777" w:rsidR="006D1BB3" w:rsidRPr="00D92AE4" w:rsidRDefault="006D1BB3" w:rsidP="006D1BB3">
      <w:pPr>
        <w:pStyle w:val="Heading3"/>
      </w:pPr>
      <w:r w:rsidRPr="00D92AE4">
        <w:t>Configure R1.</w:t>
      </w:r>
    </w:p>
    <w:p w14:paraId="29B4FE38" w14:textId="77777777" w:rsidR="006D1BB3" w:rsidRPr="00D92AE4" w:rsidRDefault="006D1BB3" w:rsidP="006D1BB3">
      <w:pPr>
        <w:pStyle w:val="BodyTextL25"/>
      </w:pPr>
      <w:r w:rsidRPr="00D92AE4">
        <w:t>Were the pings successful? Explain.</w:t>
      </w:r>
    </w:p>
    <w:p w14:paraId="1F896BFC" w14:textId="77777777" w:rsidR="006D1BB3" w:rsidRPr="00D92AE4" w:rsidRDefault="006D1BB3" w:rsidP="006D1BB3">
      <w:pPr>
        <w:pStyle w:val="BodyTextL25"/>
        <w:rPr>
          <w:shd w:val="clear" w:color="auto" w:fill="BFBFBF"/>
        </w:rPr>
      </w:pPr>
      <w:r w:rsidRPr="00D92AE4">
        <w:rPr>
          <w:rStyle w:val="AnswerGray"/>
        </w:rPr>
        <w:t>Yes. The router is routing the ping traffic across the two subnets. The default settings for the 2960 switch will automatically enable the interfaces that are connected to devices.</w:t>
      </w:r>
    </w:p>
    <w:p w14:paraId="76005A84" w14:textId="77777777" w:rsidR="006D1BB3" w:rsidRPr="00D92AE4" w:rsidRDefault="006D1BB3" w:rsidP="006D1BB3">
      <w:pPr>
        <w:pStyle w:val="Heading3"/>
      </w:pPr>
      <w:r w:rsidRPr="00D92AE4">
        <w:t>Configure S1.</w:t>
      </w:r>
    </w:p>
    <w:p w14:paraId="069D6E19" w14:textId="77777777" w:rsidR="006D1BB3" w:rsidRPr="00D92AE4" w:rsidRDefault="006D1BB3" w:rsidP="006D1BB3">
      <w:pPr>
        <w:pStyle w:val="BodyTextL25"/>
      </w:pPr>
      <w:r w:rsidRPr="00D92AE4">
        <w:rPr>
          <w:b/>
          <w:bCs/>
        </w:rPr>
        <w:t>Note</w:t>
      </w:r>
      <w:r w:rsidRPr="00D92AE4">
        <w:t xml:space="preserve">: Most of the commands on the switch are </w:t>
      </w:r>
      <w:proofErr w:type="gramStart"/>
      <w:r w:rsidRPr="00D92AE4">
        <w:t>similar to</w:t>
      </w:r>
      <w:proofErr w:type="gramEnd"/>
      <w:r w:rsidRPr="00D92AE4">
        <w:t xml:space="preserve"> the commands on the router in this step. Use the help (?) context as necessary.</w:t>
      </w:r>
    </w:p>
    <w:p w14:paraId="6095572C" w14:textId="77777777" w:rsidR="006D1BB3" w:rsidRPr="00D92AE4" w:rsidRDefault="006D1BB3" w:rsidP="006D1BB3">
      <w:pPr>
        <w:pStyle w:val="Heading2"/>
        <w:rPr>
          <w:bCs w:val="0"/>
        </w:rPr>
      </w:pPr>
      <w:r w:rsidRPr="00D92AE4">
        <w:t>Display</w:t>
      </w:r>
      <w:r w:rsidRPr="00D92AE4">
        <w:rPr>
          <w:spacing w:val="-7"/>
        </w:rPr>
        <w:t xml:space="preserve"> </w:t>
      </w:r>
      <w:r w:rsidRPr="00D92AE4">
        <w:t>Device Information</w:t>
      </w:r>
    </w:p>
    <w:p w14:paraId="5C3E25A0" w14:textId="77777777" w:rsidR="006D1BB3" w:rsidRPr="00D92AE4" w:rsidRDefault="006D1BB3" w:rsidP="006D1BB3">
      <w:pPr>
        <w:pStyle w:val="Heading3"/>
      </w:pPr>
      <w:r w:rsidRPr="00D92AE4">
        <w:t>Retrieve hardware</w:t>
      </w:r>
      <w:r w:rsidRPr="00D92AE4">
        <w:rPr>
          <w:spacing w:val="-2"/>
        </w:rPr>
        <w:t xml:space="preserve"> </w:t>
      </w:r>
      <w:r w:rsidRPr="00D92AE4">
        <w:t>and</w:t>
      </w:r>
      <w:r w:rsidRPr="00D92AE4">
        <w:rPr>
          <w:spacing w:val="-2"/>
        </w:rPr>
        <w:t xml:space="preserve"> </w:t>
      </w:r>
      <w:r w:rsidRPr="00D92AE4">
        <w:t>software</w:t>
      </w:r>
      <w:r w:rsidRPr="00D92AE4">
        <w:rPr>
          <w:spacing w:val="-2"/>
        </w:rPr>
        <w:t xml:space="preserve"> </w:t>
      </w:r>
      <w:r w:rsidRPr="00D92AE4">
        <w:t>information from</w:t>
      </w:r>
      <w:r w:rsidRPr="00D92AE4">
        <w:rPr>
          <w:spacing w:val="1"/>
        </w:rPr>
        <w:t xml:space="preserve"> </w:t>
      </w:r>
      <w:r w:rsidRPr="00D92AE4">
        <w:t>the network</w:t>
      </w:r>
      <w:r w:rsidRPr="00D92AE4">
        <w:rPr>
          <w:spacing w:val="1"/>
        </w:rPr>
        <w:t xml:space="preserve"> </w:t>
      </w:r>
      <w:r w:rsidRPr="00D92AE4">
        <w:t>devices.</w:t>
      </w:r>
    </w:p>
    <w:p w14:paraId="57364184" w14:textId="77777777" w:rsidR="006D1BB3" w:rsidRPr="00D92AE4" w:rsidRDefault="006D1BB3" w:rsidP="006D1BB3">
      <w:pPr>
        <w:pStyle w:val="BodyTextL25"/>
      </w:pPr>
      <w:r w:rsidRPr="00D92AE4">
        <w:t>What is the name of the IOS image that the router is running?</w:t>
      </w:r>
    </w:p>
    <w:p w14:paraId="577C4F5A" w14:textId="77777777" w:rsidR="006D1BB3" w:rsidRPr="00D92AE4" w:rsidRDefault="006D1BB3" w:rsidP="006D1BB3">
      <w:pPr>
        <w:pStyle w:val="BodyTextL25"/>
        <w:rPr>
          <w:rStyle w:val="AnswerGray"/>
        </w:rPr>
      </w:pPr>
      <w:r w:rsidRPr="00D92AE4">
        <w:rPr>
          <w:rStyle w:val="AnswerGray"/>
        </w:rPr>
        <w:t>isr4300-universalk9.03.16.05.S.155-3.S5-ext.SPA.bin.</w:t>
      </w:r>
    </w:p>
    <w:p w14:paraId="56FD06D6" w14:textId="77777777" w:rsidR="006D1BB3" w:rsidRPr="00D92AE4" w:rsidRDefault="006D1BB3" w:rsidP="006D1BB3">
      <w:pPr>
        <w:pStyle w:val="BodyTextL25"/>
      </w:pPr>
      <w:r w:rsidRPr="00D92AE4">
        <w:t>What is IOS software image and version running on the switch?</w:t>
      </w:r>
    </w:p>
    <w:p w14:paraId="43FC2319" w14:textId="77777777" w:rsidR="006D1BB3" w:rsidRPr="00D92AE4" w:rsidRDefault="006D1BB3" w:rsidP="006D1BB3">
      <w:pPr>
        <w:pStyle w:val="BodyTextL25"/>
        <w:rPr>
          <w:rStyle w:val="AnswerGray"/>
        </w:rPr>
      </w:pPr>
      <w:r w:rsidRPr="00D92AE4">
        <w:rPr>
          <w:rStyle w:val="AnswerGray"/>
        </w:rPr>
        <w:t>Software image is c2960-lanbase-m and software version is12.2.</w:t>
      </w:r>
    </w:p>
    <w:p w14:paraId="3ADB4A61" w14:textId="77777777" w:rsidR="006D1BB3" w:rsidRPr="00D92AE4" w:rsidRDefault="006D1BB3" w:rsidP="006D1BB3">
      <w:pPr>
        <w:pStyle w:val="BodyTextL25"/>
      </w:pPr>
      <w:r w:rsidRPr="00D92AE4">
        <w:t>What is the model number of the switch?</w:t>
      </w:r>
    </w:p>
    <w:p w14:paraId="09C12BFB" w14:textId="77777777" w:rsidR="006D1BB3" w:rsidRPr="00D92AE4" w:rsidRDefault="006D1BB3" w:rsidP="006D1BB3">
      <w:pPr>
        <w:pStyle w:val="BodyTextL25"/>
        <w:rPr>
          <w:rStyle w:val="AnswerGray"/>
        </w:rPr>
      </w:pPr>
      <w:r w:rsidRPr="00D92AE4">
        <w:rPr>
          <w:rStyle w:val="AnswerGray"/>
        </w:rPr>
        <w:t>WS-C2960-24TT.</w:t>
      </w:r>
    </w:p>
    <w:p w14:paraId="52C0ED43" w14:textId="77777777" w:rsidR="006D1BB3" w:rsidRPr="00D92AE4" w:rsidRDefault="006D1BB3" w:rsidP="006D1BB3">
      <w:pPr>
        <w:pStyle w:val="Heading3"/>
      </w:pPr>
      <w:r w:rsidRPr="00D92AE4">
        <w:t>Display the routing table on the router.</w:t>
      </w:r>
    </w:p>
    <w:p w14:paraId="4E5AFC34" w14:textId="77777777" w:rsidR="006D1BB3" w:rsidRPr="00D92AE4" w:rsidRDefault="006D1BB3" w:rsidP="006D1BB3">
      <w:pPr>
        <w:pStyle w:val="BodyTextL25"/>
        <w:spacing w:before="0"/>
      </w:pPr>
      <w:r w:rsidRPr="00D92AE4">
        <w:t>What code is used in the routing table to indicate a directly connected network?</w:t>
      </w:r>
    </w:p>
    <w:p w14:paraId="138A4111" w14:textId="77777777" w:rsidR="006D1BB3" w:rsidRPr="00D92AE4" w:rsidRDefault="006D1BB3" w:rsidP="006D1BB3">
      <w:pPr>
        <w:pStyle w:val="BodyTextL25"/>
        <w:rPr>
          <w:rStyle w:val="AnswerGray"/>
        </w:rPr>
      </w:pPr>
      <w:r w:rsidRPr="00D92AE4">
        <w:rPr>
          <w:rStyle w:val="AnswerGray"/>
        </w:rPr>
        <w:t>The C designates a directly connected network. An L designates a local interface. Both answers are correct.</w:t>
      </w:r>
    </w:p>
    <w:p w14:paraId="39EEEB6A" w14:textId="77777777" w:rsidR="006D1BB3" w:rsidRPr="00D92AE4" w:rsidRDefault="006D1BB3" w:rsidP="006D1BB3">
      <w:pPr>
        <w:pStyle w:val="BodyTextL25"/>
      </w:pPr>
      <w:r w:rsidRPr="00D92AE4">
        <w:t>How many route entries are coded with a C code in the routing table?</w:t>
      </w:r>
    </w:p>
    <w:p w14:paraId="1DCA0ADD" w14:textId="77777777" w:rsidR="006D1BB3" w:rsidRPr="00D92AE4" w:rsidRDefault="006D1BB3" w:rsidP="006D1BB3">
      <w:pPr>
        <w:pStyle w:val="BodyTextL25"/>
        <w:rPr>
          <w:rStyle w:val="AnswerGray"/>
        </w:rPr>
      </w:pPr>
      <w:r w:rsidRPr="00D92AE4">
        <w:rPr>
          <w:rStyle w:val="AnswerGray"/>
        </w:rPr>
        <w:t>2</w:t>
      </w:r>
    </w:p>
    <w:p w14:paraId="6B0F9374" w14:textId="77777777" w:rsidR="006D1BB3" w:rsidRPr="00D92AE4" w:rsidRDefault="006D1BB3" w:rsidP="006D1BB3">
      <w:pPr>
        <w:pStyle w:val="BodyTextL25"/>
      </w:pPr>
      <w:r w:rsidRPr="00D92AE4">
        <w:t>What interface types are associated to the C coded routes?</w:t>
      </w:r>
    </w:p>
    <w:p w14:paraId="4F98BACE" w14:textId="77777777" w:rsidR="006D1BB3" w:rsidRPr="00D92AE4" w:rsidRDefault="006D1BB3" w:rsidP="006D1BB3">
      <w:pPr>
        <w:pStyle w:val="BodyTextL25"/>
        <w:rPr>
          <w:rStyle w:val="AnswerGray"/>
        </w:rPr>
      </w:pPr>
      <w:r w:rsidRPr="00D92AE4">
        <w:rPr>
          <w:rStyle w:val="AnswerGray"/>
        </w:rPr>
        <w:t>G0/0/0 and G0/0/1</w:t>
      </w:r>
    </w:p>
    <w:p w14:paraId="31435FCE" w14:textId="77777777" w:rsidR="006D1BB3" w:rsidRPr="00D92AE4" w:rsidRDefault="006D1BB3" w:rsidP="006D1BB3">
      <w:pPr>
        <w:pStyle w:val="Heading3"/>
      </w:pPr>
      <w:r w:rsidRPr="00D92AE4">
        <w:t>Display interface information on the router.</w:t>
      </w:r>
    </w:p>
    <w:p w14:paraId="00BF3C0E" w14:textId="77777777" w:rsidR="006D1BB3" w:rsidRPr="00D92AE4" w:rsidRDefault="006D1BB3" w:rsidP="006D1BB3">
      <w:pPr>
        <w:pStyle w:val="BodyTextL25"/>
        <w:spacing w:before="0"/>
      </w:pPr>
      <w:r w:rsidRPr="00D92AE4">
        <w:t>What is the operational status of the G0/0/1 interface?</w:t>
      </w:r>
    </w:p>
    <w:p w14:paraId="436F8CDF" w14:textId="77777777" w:rsidR="006D1BB3" w:rsidRPr="00D92AE4" w:rsidRDefault="006D1BB3" w:rsidP="006D1BB3">
      <w:pPr>
        <w:pStyle w:val="BodyTextL25"/>
        <w:rPr>
          <w:rStyle w:val="AnswerGray"/>
        </w:rPr>
      </w:pPr>
      <w:r w:rsidRPr="00D92AE4">
        <w:rPr>
          <w:rStyle w:val="AnswerGray"/>
        </w:rPr>
        <w:t>GigabitEthernet0/1 is up, line protocol is up</w:t>
      </w:r>
    </w:p>
    <w:p w14:paraId="297C3229" w14:textId="77777777" w:rsidR="006D1BB3" w:rsidRPr="00D92AE4" w:rsidRDefault="006D1BB3" w:rsidP="006D1BB3">
      <w:pPr>
        <w:pStyle w:val="BodyTextL25"/>
      </w:pPr>
      <w:r w:rsidRPr="00D92AE4">
        <w:t>What is the Media Access Control (MAC)</w:t>
      </w:r>
      <w:r w:rsidRPr="00D92AE4" w:rsidDel="0017007F">
        <w:t xml:space="preserve"> </w:t>
      </w:r>
      <w:r w:rsidRPr="00D92AE4">
        <w:t>address of the G0/01 interface?</w:t>
      </w:r>
    </w:p>
    <w:p w14:paraId="1C9D2A76" w14:textId="77777777" w:rsidR="006D1BB3" w:rsidRPr="00D92AE4" w:rsidRDefault="006D1BB3" w:rsidP="006D1BB3">
      <w:pPr>
        <w:pStyle w:val="BodyTextL25"/>
        <w:rPr>
          <w:rStyle w:val="AnswerGray"/>
        </w:rPr>
      </w:pPr>
      <w:r w:rsidRPr="00D92AE4">
        <w:rPr>
          <w:rStyle w:val="AnswerGray"/>
        </w:rPr>
        <w:lastRenderedPageBreak/>
        <w:t xml:space="preserve">MAC address will appear in the form of: </w:t>
      </w:r>
      <w:proofErr w:type="spellStart"/>
      <w:proofErr w:type="gramStart"/>
      <w:r w:rsidRPr="00D92AE4">
        <w:rPr>
          <w:rStyle w:val="AnswerGray"/>
        </w:rPr>
        <w:t>xxxx.xxxx</w:t>
      </w:r>
      <w:proofErr w:type="gramEnd"/>
      <w:r w:rsidRPr="00D92AE4">
        <w:rPr>
          <w:rStyle w:val="AnswerGray"/>
        </w:rPr>
        <w:t>.xxxx</w:t>
      </w:r>
      <w:proofErr w:type="spellEnd"/>
      <w:r w:rsidRPr="00D92AE4">
        <w:rPr>
          <w:rStyle w:val="AnswerGray"/>
        </w:rPr>
        <w:t>, where each x will be replaced with a hexadecimal number. In this example, it is 00d0.bcaa.5702.</w:t>
      </w:r>
    </w:p>
    <w:p w14:paraId="5472A2FE" w14:textId="77777777" w:rsidR="006D1BB3" w:rsidRPr="00D92AE4" w:rsidRDefault="006D1BB3" w:rsidP="006D1BB3">
      <w:pPr>
        <w:pStyle w:val="BodyTextL25"/>
      </w:pPr>
      <w:r w:rsidRPr="00D92AE4">
        <w:t>How is the Internet address displayed in this command?</w:t>
      </w:r>
    </w:p>
    <w:p w14:paraId="4CE3D7F8" w14:textId="77777777" w:rsidR="006D1BB3" w:rsidRPr="00D92AE4" w:rsidRDefault="006D1BB3" w:rsidP="006D1BB3">
      <w:pPr>
        <w:pStyle w:val="BodyTextL25"/>
        <w:rPr>
          <w:rStyle w:val="AnswerGray"/>
        </w:rPr>
      </w:pPr>
      <w:r w:rsidRPr="00D92AE4">
        <w:rPr>
          <w:rStyle w:val="AnswerGray"/>
        </w:rPr>
        <w:t>Internet address is 192.168.1.1/24.</w:t>
      </w:r>
    </w:p>
    <w:p w14:paraId="5BE11BEF" w14:textId="77777777" w:rsidR="006D1BB3" w:rsidRPr="00D92AE4" w:rsidRDefault="006D1BB3" w:rsidP="006D1BB3">
      <w:pPr>
        <w:pStyle w:val="Heading3"/>
      </w:pPr>
      <w:r w:rsidRPr="00D92AE4">
        <w:t>Display a summary list of the interfaces on the router and switch.</w:t>
      </w:r>
    </w:p>
    <w:p w14:paraId="65F98DAB" w14:textId="77777777" w:rsidR="006D1BB3" w:rsidRPr="00D92AE4" w:rsidRDefault="006D1BB3" w:rsidP="006D1BB3">
      <w:pPr>
        <w:pStyle w:val="Heading2"/>
        <w:spacing w:before="120"/>
      </w:pPr>
      <w:r w:rsidRPr="00D92AE4">
        <w:t>Secure Remote Access to the Router</w:t>
      </w:r>
    </w:p>
    <w:p w14:paraId="31BCBDE7" w14:textId="77777777" w:rsidR="006D1BB3" w:rsidRPr="00D92AE4" w:rsidRDefault="006D1BB3" w:rsidP="006D1BB3">
      <w:pPr>
        <w:pStyle w:val="Heading3"/>
      </w:pPr>
      <w:r w:rsidRPr="00D92AE4">
        <w:t>Set the IP domain name and generate secure keys.</w:t>
      </w:r>
    </w:p>
    <w:p w14:paraId="30CE0629" w14:textId="77777777" w:rsidR="006D1BB3" w:rsidRPr="00D92AE4" w:rsidRDefault="006D1BB3" w:rsidP="006D1BB3">
      <w:pPr>
        <w:pStyle w:val="Heading3"/>
      </w:pPr>
      <w:r w:rsidRPr="00D92AE4">
        <w:t>Create an SSH user and configure VTY lines for SSH-only access.</w:t>
      </w:r>
    </w:p>
    <w:p w14:paraId="6ACF120F" w14:textId="77777777" w:rsidR="006D1BB3" w:rsidRPr="00D92AE4" w:rsidRDefault="006D1BB3" w:rsidP="006D1BB3">
      <w:pPr>
        <w:pStyle w:val="Heading3"/>
        <w:spacing w:before="120"/>
      </w:pPr>
      <w:r w:rsidRPr="00D92AE4">
        <w:t>Verify SSH Implementation.</w:t>
      </w:r>
    </w:p>
    <w:p w14:paraId="24F4A803" w14:textId="77777777" w:rsidR="006D1BB3" w:rsidRPr="00D92AE4" w:rsidRDefault="006D1BB3" w:rsidP="006D1BB3">
      <w:pPr>
        <w:pStyle w:val="BodyTextL25"/>
      </w:pPr>
      <w:r w:rsidRPr="00D92AE4">
        <w:t>What is the displayed message?</w:t>
      </w:r>
    </w:p>
    <w:p w14:paraId="58DE378E" w14:textId="77777777" w:rsidR="006D1BB3" w:rsidRPr="00D92AE4" w:rsidRDefault="006D1BB3" w:rsidP="006D1BB3">
      <w:pPr>
        <w:pStyle w:val="BodyTextL25"/>
        <w:rPr>
          <w:rStyle w:val="AnswerGray"/>
        </w:rPr>
      </w:pPr>
      <w:r w:rsidRPr="00D92AE4">
        <w:rPr>
          <w:rStyle w:val="AnswerGray"/>
        </w:rPr>
        <w:t>The configured banner MOTD is displayed.</w:t>
      </w:r>
    </w:p>
    <w:p w14:paraId="600632D4" w14:textId="77777777" w:rsidR="006D1BB3" w:rsidRPr="00D92AE4" w:rsidRDefault="006D1BB3" w:rsidP="006D1BB3">
      <w:pPr>
        <w:pStyle w:val="Heading1"/>
        <w:numPr>
          <w:ilvl w:val="0"/>
          <w:numId w:val="3"/>
        </w:numPr>
      </w:pPr>
      <w:r w:rsidRPr="00D92AE4">
        <w:t>Reflection</w:t>
      </w:r>
    </w:p>
    <w:p w14:paraId="68D8CC99" w14:textId="77777777" w:rsidR="006D1BB3" w:rsidRPr="00D92AE4" w:rsidRDefault="006D1BB3" w:rsidP="006D1BB3">
      <w:pPr>
        <w:pStyle w:val="ReflectionQ"/>
        <w:keepNext w:val="0"/>
      </w:pPr>
      <w:r w:rsidRPr="00D92AE4">
        <w:t>If the G0/0/1 interface showed administratively down, what interface configuration command would you use to turn the interface up?</w:t>
      </w:r>
    </w:p>
    <w:p w14:paraId="602E04C3" w14:textId="77777777" w:rsidR="006D1BB3" w:rsidRPr="00D92AE4" w:rsidRDefault="006D1BB3" w:rsidP="006D1BB3">
      <w:pPr>
        <w:pStyle w:val="BodyTextL25"/>
        <w:rPr>
          <w:rStyle w:val="AnswerGray"/>
          <w:rFonts w:ascii="Courier New" w:hAnsi="Courier New" w:cs="Courier New"/>
        </w:rPr>
      </w:pPr>
      <w:r w:rsidRPr="00D92AE4">
        <w:rPr>
          <w:rStyle w:val="AnswerGray"/>
          <w:rFonts w:ascii="Courier New" w:hAnsi="Courier New" w:cs="Courier New"/>
        </w:rPr>
        <w:t>R1(config-</w:t>
      </w:r>
      <w:proofErr w:type="gramStart"/>
      <w:r w:rsidRPr="00D92AE4">
        <w:rPr>
          <w:rStyle w:val="AnswerGray"/>
          <w:rFonts w:ascii="Courier New" w:hAnsi="Courier New" w:cs="Courier New"/>
        </w:rPr>
        <w:t>if)#</w:t>
      </w:r>
      <w:proofErr w:type="gramEnd"/>
      <w:r w:rsidRPr="00D92AE4">
        <w:rPr>
          <w:rStyle w:val="AnswerGray"/>
          <w:rFonts w:ascii="Courier New" w:hAnsi="Courier New" w:cs="Courier New"/>
        </w:rPr>
        <w:t xml:space="preserve"> no shutdown</w:t>
      </w:r>
    </w:p>
    <w:p w14:paraId="60799E5B" w14:textId="77777777" w:rsidR="006D1BB3" w:rsidRPr="00D92AE4" w:rsidRDefault="006D1BB3" w:rsidP="006D1BB3">
      <w:pPr>
        <w:pStyle w:val="ReflectionQ"/>
        <w:keepNext w:val="0"/>
      </w:pPr>
      <w:r w:rsidRPr="00D92AE4">
        <w:t>What would happen if you had incorrectly configured interface G0/0/1 on the router with an IP address of 192.168.1.2?</w:t>
      </w:r>
    </w:p>
    <w:p w14:paraId="34BCEA04" w14:textId="77777777" w:rsidR="006D1BB3" w:rsidRPr="00D92AE4" w:rsidRDefault="006D1BB3" w:rsidP="006D1BB3">
      <w:pPr>
        <w:pStyle w:val="BodyTextL25"/>
        <w:rPr>
          <w:rStyle w:val="AnswerGray"/>
        </w:rPr>
      </w:pPr>
      <w:r w:rsidRPr="00D92AE4">
        <w:rPr>
          <w:rStyle w:val="AnswerGray"/>
        </w:rPr>
        <w:t>PC-A would not be able to ping PC-B. This is because PC-B is on a different network than PC-A which requires the default-gateway router to route these packets. PC-A is configured to use the IP address of 192.168.1.1 for the default-gateway router, but this address is not assigned to any device on the LAN. Any packets that need to be sent to the default-gateway for routing will never reach their destination.</w:t>
      </w:r>
    </w:p>
    <w:p w14:paraId="4E6A76F1" w14:textId="77777777" w:rsidR="006D1BB3" w:rsidRPr="00D92AE4" w:rsidRDefault="006D1BB3" w:rsidP="006D1BB3">
      <w:pPr>
        <w:pStyle w:val="Heading1"/>
        <w:rPr>
          <w:rStyle w:val="Heading1Gray"/>
        </w:rPr>
      </w:pPr>
      <w:r w:rsidRPr="00D92AE4">
        <w:rPr>
          <w:rStyle w:val="Heading1Gray"/>
        </w:rPr>
        <w:t>Script</w:t>
      </w:r>
    </w:p>
    <w:p w14:paraId="6561CD12" w14:textId="77777777" w:rsidR="006D1BB3" w:rsidRPr="00D92AE4" w:rsidRDefault="006D1BB3" w:rsidP="006D1BB3">
      <w:pPr>
        <w:pStyle w:val="Heading2"/>
        <w:numPr>
          <w:ilvl w:val="0"/>
          <w:numId w:val="0"/>
        </w:numPr>
        <w:rPr>
          <w:rStyle w:val="Heading2Gray"/>
        </w:rPr>
      </w:pPr>
      <w:r w:rsidRPr="00D92AE4">
        <w:rPr>
          <w:rStyle w:val="Heading2Gray"/>
        </w:rPr>
        <w:t>Router R1</w:t>
      </w:r>
    </w:p>
    <w:p w14:paraId="74051D5A" w14:textId="77777777" w:rsidR="006D1BB3" w:rsidRPr="00D92AE4" w:rsidRDefault="006D1BB3" w:rsidP="006D1BB3">
      <w:pPr>
        <w:pStyle w:val="DevConfigs"/>
        <w:rPr>
          <w:rStyle w:val="DevConfigGray"/>
        </w:rPr>
      </w:pPr>
      <w:r w:rsidRPr="00D92AE4">
        <w:rPr>
          <w:rStyle w:val="DevConfigGray"/>
        </w:rPr>
        <w:t>hostname R1</w:t>
      </w:r>
    </w:p>
    <w:p w14:paraId="03440288" w14:textId="77777777" w:rsidR="006D1BB3" w:rsidRPr="00D92AE4" w:rsidRDefault="006D1BB3" w:rsidP="006D1BB3">
      <w:pPr>
        <w:pStyle w:val="DevConfigs"/>
        <w:rPr>
          <w:rStyle w:val="DevConfigGray"/>
        </w:rPr>
      </w:pPr>
      <w:r w:rsidRPr="00D92AE4">
        <w:rPr>
          <w:rStyle w:val="DevConfigGray"/>
        </w:rPr>
        <w:t>enable secret class</w:t>
      </w:r>
    </w:p>
    <w:p w14:paraId="6321C032" w14:textId="77777777" w:rsidR="006D1BB3" w:rsidRPr="00D92AE4" w:rsidRDefault="006D1BB3" w:rsidP="006D1BB3">
      <w:pPr>
        <w:pStyle w:val="DevConfigs"/>
        <w:rPr>
          <w:rStyle w:val="DevConfigGray"/>
        </w:rPr>
      </w:pPr>
      <w:r w:rsidRPr="00D92AE4">
        <w:rPr>
          <w:rStyle w:val="DevConfigGray"/>
        </w:rPr>
        <w:t xml:space="preserve">username </w:t>
      </w:r>
      <w:proofErr w:type="spellStart"/>
      <w:r w:rsidRPr="00D92AE4">
        <w:rPr>
          <w:rStyle w:val="DevConfigGray"/>
        </w:rPr>
        <w:t>SSHuser</w:t>
      </w:r>
      <w:proofErr w:type="spellEnd"/>
      <w:r w:rsidRPr="00D92AE4">
        <w:rPr>
          <w:rStyle w:val="DevConfigGray"/>
        </w:rPr>
        <w:t xml:space="preserve"> secret cisco</w:t>
      </w:r>
    </w:p>
    <w:p w14:paraId="20D71F20" w14:textId="77777777" w:rsidR="006D1BB3" w:rsidRPr="00D92AE4" w:rsidRDefault="006D1BB3" w:rsidP="006D1BB3">
      <w:pPr>
        <w:pStyle w:val="DevConfigs"/>
        <w:rPr>
          <w:rStyle w:val="DevConfigGray"/>
        </w:rPr>
      </w:pPr>
      <w:r w:rsidRPr="00D92AE4">
        <w:rPr>
          <w:rStyle w:val="DevConfigGray"/>
        </w:rPr>
        <w:t>interface GigabitEthernet0/0/0</w:t>
      </w:r>
    </w:p>
    <w:p w14:paraId="77D1DAC0" w14:textId="77777777" w:rsidR="006D1BB3" w:rsidRPr="00D92AE4" w:rsidRDefault="006D1BB3" w:rsidP="006D1BB3">
      <w:pPr>
        <w:pStyle w:val="DevConfigs"/>
        <w:rPr>
          <w:rStyle w:val="DevConfigGray"/>
        </w:rPr>
      </w:pPr>
      <w:r w:rsidRPr="00D92AE4">
        <w:rPr>
          <w:rStyle w:val="DevConfigGray"/>
        </w:rPr>
        <w:t xml:space="preserve"> </w:t>
      </w:r>
      <w:proofErr w:type="spellStart"/>
      <w:r w:rsidRPr="00D92AE4">
        <w:rPr>
          <w:rStyle w:val="DevConfigGray"/>
        </w:rPr>
        <w:t>ip</w:t>
      </w:r>
      <w:proofErr w:type="spellEnd"/>
      <w:r w:rsidRPr="00D92AE4">
        <w:rPr>
          <w:rStyle w:val="DevConfigGray"/>
        </w:rPr>
        <w:t xml:space="preserve"> address 192.168.0.1 255.255.255.0</w:t>
      </w:r>
    </w:p>
    <w:p w14:paraId="48C1E692" w14:textId="77777777" w:rsidR="006D1BB3" w:rsidRPr="00D92AE4" w:rsidRDefault="006D1BB3" w:rsidP="006D1BB3">
      <w:pPr>
        <w:pStyle w:val="DevConfigs"/>
        <w:rPr>
          <w:rStyle w:val="DevConfigGray"/>
        </w:rPr>
      </w:pPr>
      <w:r w:rsidRPr="00D92AE4">
        <w:rPr>
          <w:rStyle w:val="DevConfigGray"/>
        </w:rPr>
        <w:t xml:space="preserve"> no shutdown</w:t>
      </w:r>
    </w:p>
    <w:p w14:paraId="51B73B64" w14:textId="77777777" w:rsidR="006D1BB3" w:rsidRPr="00D92AE4" w:rsidRDefault="006D1BB3" w:rsidP="006D1BB3">
      <w:pPr>
        <w:pStyle w:val="DevConfigs"/>
        <w:rPr>
          <w:rStyle w:val="DevConfigGray"/>
        </w:rPr>
      </w:pPr>
      <w:r w:rsidRPr="00D92AE4">
        <w:rPr>
          <w:rStyle w:val="DevConfigGray"/>
        </w:rPr>
        <w:t>interface GigabitEthernet0/0/1</w:t>
      </w:r>
    </w:p>
    <w:p w14:paraId="7D6E48AF" w14:textId="77777777" w:rsidR="006D1BB3" w:rsidRPr="00D92AE4" w:rsidRDefault="006D1BB3" w:rsidP="006D1BB3">
      <w:pPr>
        <w:pStyle w:val="DevConfigs"/>
        <w:rPr>
          <w:rStyle w:val="DevConfigGray"/>
        </w:rPr>
      </w:pPr>
      <w:r w:rsidRPr="00D92AE4">
        <w:rPr>
          <w:rStyle w:val="DevConfigGray"/>
        </w:rPr>
        <w:t xml:space="preserve"> </w:t>
      </w:r>
      <w:proofErr w:type="spellStart"/>
      <w:r w:rsidRPr="00D92AE4">
        <w:rPr>
          <w:rStyle w:val="DevConfigGray"/>
        </w:rPr>
        <w:t>ip</w:t>
      </w:r>
      <w:proofErr w:type="spellEnd"/>
      <w:r w:rsidRPr="00D92AE4">
        <w:rPr>
          <w:rStyle w:val="DevConfigGray"/>
        </w:rPr>
        <w:t xml:space="preserve"> address 192.168.1.1 255.255.255.0</w:t>
      </w:r>
    </w:p>
    <w:p w14:paraId="0AE76E38" w14:textId="77777777" w:rsidR="006D1BB3" w:rsidRPr="00D92AE4" w:rsidRDefault="006D1BB3" w:rsidP="006D1BB3">
      <w:pPr>
        <w:pStyle w:val="DevConfigs"/>
        <w:rPr>
          <w:rStyle w:val="DevConfigGray"/>
        </w:rPr>
      </w:pPr>
      <w:r w:rsidRPr="00D92AE4">
        <w:rPr>
          <w:rStyle w:val="DevConfigGray"/>
        </w:rPr>
        <w:t xml:space="preserve"> no shutdown</w:t>
      </w:r>
    </w:p>
    <w:p w14:paraId="6B7C0B92" w14:textId="77777777" w:rsidR="006D1BB3" w:rsidRPr="00D92AE4" w:rsidRDefault="006D1BB3" w:rsidP="006D1BB3">
      <w:pPr>
        <w:pStyle w:val="DevConfigs"/>
        <w:rPr>
          <w:rStyle w:val="DevConfigGray"/>
        </w:rPr>
      </w:pPr>
      <w:r w:rsidRPr="00D92AE4">
        <w:rPr>
          <w:rStyle w:val="DevConfigGray"/>
        </w:rPr>
        <w:t xml:space="preserve">banner </w:t>
      </w:r>
      <w:proofErr w:type="spellStart"/>
      <w:r w:rsidRPr="00D92AE4">
        <w:rPr>
          <w:rStyle w:val="DevConfigGray"/>
        </w:rPr>
        <w:t>motd</w:t>
      </w:r>
      <w:proofErr w:type="spellEnd"/>
      <w:r w:rsidRPr="00D92AE4">
        <w:rPr>
          <w:rStyle w:val="DevConfigGray"/>
        </w:rPr>
        <w:t xml:space="preserve"> "Unauthorized access prohibited!"</w:t>
      </w:r>
    </w:p>
    <w:p w14:paraId="10D4C6D8" w14:textId="77777777" w:rsidR="006D1BB3" w:rsidRPr="00D92AE4" w:rsidRDefault="006D1BB3" w:rsidP="006D1BB3">
      <w:pPr>
        <w:pStyle w:val="DevConfigs"/>
        <w:rPr>
          <w:rStyle w:val="DevConfigGray"/>
        </w:rPr>
      </w:pPr>
      <w:r w:rsidRPr="00D92AE4">
        <w:rPr>
          <w:rStyle w:val="DevConfigGray"/>
        </w:rPr>
        <w:t>service password-encryption</w:t>
      </w:r>
    </w:p>
    <w:p w14:paraId="4DDD0809" w14:textId="77777777" w:rsidR="006D1BB3" w:rsidRPr="00D92AE4" w:rsidRDefault="006D1BB3" w:rsidP="006D1BB3">
      <w:pPr>
        <w:pStyle w:val="DevConfigs"/>
        <w:rPr>
          <w:rStyle w:val="DevConfigGray"/>
        </w:rPr>
      </w:pPr>
      <w:r w:rsidRPr="00D92AE4">
        <w:rPr>
          <w:rStyle w:val="DevConfigGray"/>
        </w:rPr>
        <w:t>line con 0</w:t>
      </w:r>
    </w:p>
    <w:p w14:paraId="338A2A9F" w14:textId="77777777" w:rsidR="006D1BB3" w:rsidRPr="00D92AE4" w:rsidRDefault="006D1BB3" w:rsidP="006D1BB3">
      <w:pPr>
        <w:pStyle w:val="DevConfigs"/>
        <w:rPr>
          <w:rStyle w:val="DevConfigGray"/>
        </w:rPr>
      </w:pPr>
      <w:r w:rsidRPr="00D92AE4">
        <w:rPr>
          <w:rStyle w:val="DevConfigGray"/>
        </w:rPr>
        <w:t xml:space="preserve"> password cisco</w:t>
      </w:r>
    </w:p>
    <w:p w14:paraId="5691D812" w14:textId="77777777" w:rsidR="006D1BB3" w:rsidRPr="00D92AE4" w:rsidRDefault="006D1BB3" w:rsidP="006D1BB3">
      <w:pPr>
        <w:pStyle w:val="DevConfigs"/>
        <w:rPr>
          <w:rStyle w:val="DevConfigGray"/>
        </w:rPr>
      </w:pPr>
      <w:r w:rsidRPr="00D92AE4">
        <w:rPr>
          <w:rStyle w:val="DevConfigGray"/>
        </w:rPr>
        <w:t xml:space="preserve"> login</w:t>
      </w:r>
    </w:p>
    <w:p w14:paraId="341B213A" w14:textId="77777777" w:rsidR="006D1BB3" w:rsidRPr="00D92AE4" w:rsidRDefault="006D1BB3" w:rsidP="006D1BB3">
      <w:pPr>
        <w:pStyle w:val="DevConfigs"/>
        <w:rPr>
          <w:rStyle w:val="DevConfigGray"/>
        </w:rPr>
      </w:pPr>
      <w:r w:rsidRPr="00D92AE4">
        <w:rPr>
          <w:rStyle w:val="DevConfigGray"/>
        </w:rPr>
        <w:t xml:space="preserve">line </w:t>
      </w:r>
      <w:proofErr w:type="spellStart"/>
      <w:r w:rsidRPr="00D92AE4">
        <w:rPr>
          <w:rStyle w:val="DevConfigGray"/>
        </w:rPr>
        <w:t>vty</w:t>
      </w:r>
      <w:proofErr w:type="spellEnd"/>
      <w:r w:rsidRPr="00D92AE4">
        <w:rPr>
          <w:rStyle w:val="DevConfigGray"/>
        </w:rPr>
        <w:t xml:space="preserve"> 0 4</w:t>
      </w:r>
    </w:p>
    <w:p w14:paraId="0FD67D1F" w14:textId="77777777" w:rsidR="006D1BB3" w:rsidRPr="00D92AE4" w:rsidRDefault="006D1BB3" w:rsidP="006D1BB3">
      <w:pPr>
        <w:pStyle w:val="DevConfigs"/>
        <w:rPr>
          <w:rStyle w:val="DevConfigGray"/>
        </w:rPr>
      </w:pPr>
      <w:r w:rsidRPr="00D92AE4">
        <w:rPr>
          <w:rStyle w:val="DevConfigGray"/>
        </w:rPr>
        <w:t xml:space="preserve"> login local</w:t>
      </w:r>
    </w:p>
    <w:p w14:paraId="328AD9F1" w14:textId="77777777" w:rsidR="006D1BB3" w:rsidRPr="00D92AE4" w:rsidRDefault="006D1BB3" w:rsidP="006D1BB3">
      <w:pPr>
        <w:pStyle w:val="DevConfigs"/>
        <w:rPr>
          <w:rStyle w:val="DevConfigGray"/>
        </w:rPr>
      </w:pPr>
      <w:r w:rsidRPr="00D92AE4">
        <w:rPr>
          <w:rStyle w:val="DevConfigGray"/>
        </w:rPr>
        <w:t xml:space="preserve"> transport input </w:t>
      </w:r>
      <w:proofErr w:type="spellStart"/>
      <w:r w:rsidRPr="00D92AE4">
        <w:rPr>
          <w:rStyle w:val="DevConfigGray"/>
        </w:rPr>
        <w:t>ssh</w:t>
      </w:r>
      <w:proofErr w:type="spellEnd"/>
    </w:p>
    <w:p w14:paraId="13D7B790" w14:textId="77777777" w:rsidR="006D1BB3" w:rsidRPr="00D92AE4" w:rsidRDefault="006D1BB3" w:rsidP="006D1BB3">
      <w:pPr>
        <w:pStyle w:val="DevConfigs"/>
        <w:rPr>
          <w:rStyle w:val="DevConfigGray"/>
        </w:rPr>
      </w:pPr>
      <w:proofErr w:type="spellStart"/>
      <w:r w:rsidRPr="00D92AE4">
        <w:rPr>
          <w:rStyle w:val="DevConfigGray"/>
        </w:rPr>
        <w:lastRenderedPageBreak/>
        <w:t>ip</w:t>
      </w:r>
      <w:proofErr w:type="spellEnd"/>
      <w:r w:rsidRPr="00D92AE4">
        <w:rPr>
          <w:rStyle w:val="DevConfigGray"/>
        </w:rPr>
        <w:t xml:space="preserve"> domain-name academy.net</w:t>
      </w:r>
    </w:p>
    <w:p w14:paraId="55A9CDF4" w14:textId="77777777" w:rsidR="006D1BB3" w:rsidRPr="00D92AE4" w:rsidRDefault="006D1BB3" w:rsidP="006D1BB3">
      <w:pPr>
        <w:pStyle w:val="DevConfigs"/>
        <w:rPr>
          <w:rStyle w:val="DevConfigGray"/>
        </w:rPr>
      </w:pPr>
      <w:r w:rsidRPr="00D92AE4">
        <w:rPr>
          <w:rStyle w:val="DevConfigGray"/>
        </w:rPr>
        <w:t xml:space="preserve">crypto </w:t>
      </w:r>
      <w:proofErr w:type="gramStart"/>
      <w:r w:rsidRPr="00D92AE4">
        <w:rPr>
          <w:rStyle w:val="DevConfigGray"/>
        </w:rPr>
        <w:t>key</w:t>
      </w:r>
      <w:proofErr w:type="gramEnd"/>
      <w:r w:rsidRPr="00D92AE4">
        <w:rPr>
          <w:rStyle w:val="DevConfigGray"/>
        </w:rPr>
        <w:t xml:space="preserve"> generate </w:t>
      </w:r>
      <w:proofErr w:type="spellStart"/>
      <w:r w:rsidRPr="00D92AE4">
        <w:rPr>
          <w:rStyle w:val="DevConfigGray"/>
        </w:rPr>
        <w:t>rsa</w:t>
      </w:r>
      <w:proofErr w:type="spellEnd"/>
    </w:p>
    <w:p w14:paraId="6E4EDDC8" w14:textId="77777777" w:rsidR="006D1BB3" w:rsidRPr="00D92AE4" w:rsidRDefault="006D1BB3" w:rsidP="006D1BB3">
      <w:pPr>
        <w:pStyle w:val="DevConfigs"/>
        <w:rPr>
          <w:rStyle w:val="DevConfigGray"/>
        </w:rPr>
      </w:pPr>
      <w:r w:rsidRPr="00D92AE4">
        <w:rPr>
          <w:rStyle w:val="DevConfigGray"/>
        </w:rPr>
        <w:t xml:space="preserve">1024 </w:t>
      </w:r>
    </w:p>
    <w:p w14:paraId="629F412F" w14:textId="77777777" w:rsidR="006D1BB3" w:rsidRPr="00D92AE4" w:rsidRDefault="006D1BB3" w:rsidP="006D1BB3">
      <w:pPr>
        <w:pStyle w:val="Heading2"/>
        <w:numPr>
          <w:ilvl w:val="0"/>
          <w:numId w:val="0"/>
        </w:numPr>
        <w:rPr>
          <w:rStyle w:val="Heading2Gray"/>
        </w:rPr>
      </w:pPr>
      <w:r w:rsidRPr="00D92AE4">
        <w:rPr>
          <w:rStyle w:val="Heading2Gray"/>
        </w:rPr>
        <w:t>Switch S1</w:t>
      </w:r>
    </w:p>
    <w:p w14:paraId="129487E9" w14:textId="77777777" w:rsidR="006D1BB3" w:rsidRPr="00D92AE4" w:rsidRDefault="006D1BB3" w:rsidP="006D1BB3">
      <w:pPr>
        <w:pStyle w:val="DevConfigs"/>
        <w:rPr>
          <w:rStyle w:val="DevConfigGray"/>
        </w:rPr>
      </w:pPr>
      <w:r w:rsidRPr="00D92AE4">
        <w:rPr>
          <w:rStyle w:val="DevConfigGray"/>
        </w:rPr>
        <w:t>hostname S1</w:t>
      </w:r>
    </w:p>
    <w:p w14:paraId="672EB555" w14:textId="77777777" w:rsidR="006D1BB3" w:rsidRPr="00D92AE4" w:rsidRDefault="006D1BB3" w:rsidP="006D1BB3">
      <w:pPr>
        <w:pStyle w:val="DevConfigs"/>
        <w:rPr>
          <w:rStyle w:val="DevConfigGray"/>
        </w:rPr>
      </w:pPr>
      <w:r w:rsidRPr="00D92AE4">
        <w:rPr>
          <w:rStyle w:val="DevConfigGray"/>
        </w:rPr>
        <w:t>enable secret class</w:t>
      </w:r>
    </w:p>
    <w:p w14:paraId="05EF66DB" w14:textId="77777777" w:rsidR="006D1BB3" w:rsidRPr="00D92AE4" w:rsidRDefault="006D1BB3" w:rsidP="006D1BB3">
      <w:pPr>
        <w:pStyle w:val="DevConfigs"/>
        <w:rPr>
          <w:rStyle w:val="DevConfigGray"/>
        </w:rPr>
      </w:pPr>
      <w:r w:rsidRPr="00D92AE4">
        <w:rPr>
          <w:rStyle w:val="DevConfigGray"/>
        </w:rPr>
        <w:t>interface Vlan1</w:t>
      </w:r>
    </w:p>
    <w:p w14:paraId="4C49A564" w14:textId="77777777" w:rsidR="006D1BB3" w:rsidRPr="00D92AE4" w:rsidRDefault="006D1BB3" w:rsidP="006D1BB3">
      <w:pPr>
        <w:pStyle w:val="DevConfigs"/>
        <w:rPr>
          <w:rStyle w:val="DevConfigGray"/>
        </w:rPr>
      </w:pPr>
      <w:r w:rsidRPr="00D92AE4">
        <w:rPr>
          <w:rStyle w:val="DevConfigGray"/>
        </w:rPr>
        <w:t xml:space="preserve"> </w:t>
      </w:r>
      <w:proofErr w:type="spellStart"/>
      <w:r w:rsidRPr="00D92AE4">
        <w:rPr>
          <w:rStyle w:val="DevConfigGray"/>
        </w:rPr>
        <w:t>ip</w:t>
      </w:r>
      <w:proofErr w:type="spellEnd"/>
      <w:r w:rsidRPr="00D92AE4">
        <w:rPr>
          <w:rStyle w:val="DevConfigGray"/>
        </w:rPr>
        <w:t xml:space="preserve"> address 192.168.1.2 255.255.255.0</w:t>
      </w:r>
    </w:p>
    <w:p w14:paraId="405AD242" w14:textId="77777777" w:rsidR="006D1BB3" w:rsidRPr="00D92AE4" w:rsidRDefault="006D1BB3" w:rsidP="006D1BB3">
      <w:pPr>
        <w:pStyle w:val="DevConfigs"/>
        <w:rPr>
          <w:rStyle w:val="DevConfigGray"/>
          <w:b w:val="0"/>
          <w:shd w:val="clear" w:color="auto" w:fill="auto"/>
        </w:rPr>
      </w:pPr>
      <w:r w:rsidRPr="00D92AE4">
        <w:rPr>
          <w:rStyle w:val="DevConfigGray"/>
        </w:rPr>
        <w:t xml:space="preserve"> no shutdown</w:t>
      </w:r>
    </w:p>
    <w:p w14:paraId="7740FB26" w14:textId="77777777" w:rsidR="006D1BB3" w:rsidRPr="00D92AE4" w:rsidRDefault="006D1BB3" w:rsidP="006D1BB3">
      <w:pPr>
        <w:pStyle w:val="DevConfigs"/>
        <w:rPr>
          <w:rStyle w:val="DevConfigGray"/>
        </w:rPr>
      </w:pPr>
      <w:r w:rsidRPr="00D92AE4">
        <w:rPr>
          <w:rStyle w:val="DevConfigGray"/>
        </w:rPr>
        <w:t>service password-encryption</w:t>
      </w:r>
    </w:p>
    <w:p w14:paraId="12EFE475" w14:textId="77777777" w:rsidR="006D1BB3" w:rsidRPr="00D92AE4" w:rsidRDefault="006D1BB3" w:rsidP="006D1BB3">
      <w:pPr>
        <w:pStyle w:val="DevConfigs"/>
        <w:rPr>
          <w:rStyle w:val="DevConfigGray"/>
        </w:rPr>
      </w:pPr>
      <w:proofErr w:type="spellStart"/>
      <w:r w:rsidRPr="00D92AE4">
        <w:rPr>
          <w:rStyle w:val="DevConfigGray"/>
        </w:rPr>
        <w:t>ip</w:t>
      </w:r>
      <w:proofErr w:type="spellEnd"/>
      <w:r w:rsidRPr="00D92AE4">
        <w:rPr>
          <w:rStyle w:val="DevConfigGray"/>
        </w:rPr>
        <w:t xml:space="preserve"> default-gateway 192.168.1.1</w:t>
      </w:r>
    </w:p>
    <w:p w14:paraId="181C1587" w14:textId="77777777" w:rsidR="006D1BB3" w:rsidRPr="00D92AE4" w:rsidRDefault="006D1BB3" w:rsidP="006D1BB3">
      <w:pPr>
        <w:pStyle w:val="DevConfigs"/>
        <w:rPr>
          <w:rStyle w:val="DevConfigGray"/>
        </w:rPr>
      </w:pPr>
      <w:r w:rsidRPr="00D92AE4">
        <w:rPr>
          <w:rStyle w:val="DevConfigGray"/>
        </w:rPr>
        <w:t xml:space="preserve">banner </w:t>
      </w:r>
      <w:proofErr w:type="spellStart"/>
      <w:r w:rsidRPr="00D92AE4">
        <w:rPr>
          <w:rStyle w:val="DevConfigGray"/>
        </w:rPr>
        <w:t>motd</w:t>
      </w:r>
      <w:proofErr w:type="spellEnd"/>
      <w:r w:rsidRPr="00D92AE4">
        <w:rPr>
          <w:rStyle w:val="DevConfigGray"/>
        </w:rPr>
        <w:t xml:space="preserve"> "Unauthorized Access is Prohibited."</w:t>
      </w:r>
    </w:p>
    <w:p w14:paraId="0872984A" w14:textId="77777777" w:rsidR="006D1BB3" w:rsidRPr="00D92AE4" w:rsidRDefault="006D1BB3" w:rsidP="006D1BB3">
      <w:pPr>
        <w:pStyle w:val="DevConfigs"/>
        <w:rPr>
          <w:rStyle w:val="DevConfigGray"/>
        </w:rPr>
      </w:pPr>
      <w:r w:rsidRPr="00D92AE4">
        <w:rPr>
          <w:rStyle w:val="DevConfigGray"/>
        </w:rPr>
        <w:t>line con 0</w:t>
      </w:r>
    </w:p>
    <w:p w14:paraId="2F4903DC" w14:textId="77777777" w:rsidR="006D1BB3" w:rsidRPr="00D92AE4" w:rsidRDefault="006D1BB3" w:rsidP="006D1BB3">
      <w:pPr>
        <w:pStyle w:val="DevConfigs"/>
        <w:rPr>
          <w:rStyle w:val="DevConfigGray"/>
        </w:rPr>
      </w:pPr>
      <w:r w:rsidRPr="00D92AE4">
        <w:rPr>
          <w:rStyle w:val="DevConfigGray"/>
        </w:rPr>
        <w:t xml:space="preserve"> password cisco</w:t>
      </w:r>
    </w:p>
    <w:p w14:paraId="1F25D282" w14:textId="77777777" w:rsidR="006D1BB3" w:rsidRPr="00D92AE4" w:rsidRDefault="006D1BB3" w:rsidP="006D1BB3">
      <w:pPr>
        <w:pStyle w:val="DevConfigs"/>
        <w:rPr>
          <w:rStyle w:val="DevConfigGray"/>
        </w:rPr>
      </w:pPr>
      <w:r w:rsidRPr="00D92AE4">
        <w:rPr>
          <w:rStyle w:val="DevConfigGray"/>
        </w:rPr>
        <w:t xml:space="preserve"> login</w:t>
      </w:r>
    </w:p>
    <w:p w14:paraId="6165F4A2" w14:textId="29EEF63D" w:rsidR="00395B77" w:rsidRPr="00D92AE4" w:rsidRDefault="00395B77" w:rsidP="00395B77">
      <w:pPr>
        <w:pStyle w:val="ConfigWindow"/>
        <w:rPr>
          <w:color w:val="auto"/>
        </w:rPr>
      </w:pPr>
      <w:r w:rsidRPr="00D92AE4">
        <w:rPr>
          <w:color w:val="auto"/>
        </w:rPr>
        <w:t>End of document</w:t>
      </w:r>
    </w:p>
    <w:sectPr w:rsidR="00395B77" w:rsidRPr="00D92AE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75877" w14:textId="77777777" w:rsidR="00242F19" w:rsidRDefault="00242F19" w:rsidP="00710659">
      <w:pPr>
        <w:spacing w:after="0" w:line="240" w:lineRule="auto"/>
      </w:pPr>
      <w:r>
        <w:separator/>
      </w:r>
    </w:p>
    <w:p w14:paraId="37E99B88" w14:textId="77777777" w:rsidR="00242F19" w:rsidRDefault="00242F19"/>
  </w:endnote>
  <w:endnote w:type="continuationSeparator" w:id="0">
    <w:p w14:paraId="66B350D8" w14:textId="77777777" w:rsidR="00242F19" w:rsidRDefault="00242F19" w:rsidP="00710659">
      <w:pPr>
        <w:spacing w:after="0" w:line="240" w:lineRule="auto"/>
      </w:pPr>
      <w:r>
        <w:continuationSeparator/>
      </w:r>
    </w:p>
    <w:p w14:paraId="08314FBB" w14:textId="77777777" w:rsidR="00242F19" w:rsidRDefault="00242F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A280" w14:textId="6DA12A3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6345FE">
          <w:t>2020</w:t>
        </w:r>
      </w:sdtContent>
    </w:sdt>
    <w:r>
      <w:t xml:space="preserve"> - </w:t>
    </w:r>
    <w:r>
      <w:fldChar w:fldCharType="begin"/>
    </w:r>
    <w:r>
      <w:instrText xml:space="preserve"> SAVEDATE  \@ "yyyy"  \* MERGEFORMAT </w:instrText>
    </w:r>
    <w:r>
      <w:fldChar w:fldCharType="separate"/>
    </w:r>
    <w:r w:rsidR="00D92AE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319F" w14:textId="2F7043D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6345FE">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92AE4">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8F9FA" w14:textId="77777777" w:rsidR="00242F19" w:rsidRDefault="00242F19" w:rsidP="00710659">
      <w:pPr>
        <w:spacing w:after="0" w:line="240" w:lineRule="auto"/>
      </w:pPr>
      <w:r>
        <w:separator/>
      </w:r>
    </w:p>
    <w:p w14:paraId="20AAA19F" w14:textId="77777777" w:rsidR="00242F19" w:rsidRDefault="00242F19"/>
  </w:footnote>
  <w:footnote w:type="continuationSeparator" w:id="0">
    <w:p w14:paraId="23A18E29" w14:textId="77777777" w:rsidR="00242F19" w:rsidRDefault="00242F19" w:rsidP="00710659">
      <w:pPr>
        <w:spacing w:after="0" w:line="240" w:lineRule="auto"/>
      </w:pPr>
      <w:r>
        <w:continuationSeparator/>
      </w:r>
    </w:p>
    <w:p w14:paraId="07D76E60" w14:textId="77777777" w:rsidR="00242F19" w:rsidRDefault="00242F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824B77F216E45FC9367CF141F3EE41A"/>
      </w:placeholder>
      <w:dataBinding w:prefixMappings="xmlns:ns0='http://purl.org/dc/elements/1.1/' xmlns:ns1='http://schemas.openxmlformats.org/package/2006/metadata/core-properties' " w:xpath="/ns1:coreProperties[1]/ns0:title[1]" w:storeItemID="{6C3C8BC8-F283-45AE-878A-BAB7291924A1}"/>
      <w:text/>
    </w:sdtPr>
    <w:sdtEndPr/>
    <w:sdtContent>
      <w:p w14:paraId="33AF7CD5" w14:textId="257B58C3" w:rsidR="00926CB2" w:rsidRDefault="006345FE" w:rsidP="008402F2">
        <w:pPr>
          <w:pStyle w:val="PageHead"/>
        </w:pPr>
        <w:r>
          <w:t>Packet Tracer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123F" w14:textId="77777777" w:rsidR="00926CB2" w:rsidRDefault="00882B63" w:rsidP="006C3FCF">
    <w:pPr>
      <w:ind w:left="-288"/>
    </w:pPr>
    <w:r>
      <w:rPr>
        <w:noProof/>
      </w:rPr>
      <w:drawing>
        <wp:inline distT="0" distB="0" distL="0" distR="0" wp14:anchorId="4B405EE2" wp14:editId="7F84CEA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FE"/>
    <w:rsid w:val="00001BDF"/>
    <w:rsid w:val="0000380F"/>
    <w:rsid w:val="00004175"/>
    <w:rsid w:val="000059C9"/>
    <w:rsid w:val="00012C22"/>
    <w:rsid w:val="000160F7"/>
    <w:rsid w:val="00016D5B"/>
    <w:rsid w:val="00016F30"/>
    <w:rsid w:val="0002047C"/>
    <w:rsid w:val="00021B9A"/>
    <w:rsid w:val="000242D6"/>
    <w:rsid w:val="00024EE5"/>
    <w:rsid w:val="00025A20"/>
    <w:rsid w:val="00041AF6"/>
    <w:rsid w:val="00044E62"/>
    <w:rsid w:val="00050BA4"/>
    <w:rsid w:val="0005141D"/>
    <w:rsid w:val="00051738"/>
    <w:rsid w:val="0005242B"/>
    <w:rsid w:val="00052548"/>
    <w:rsid w:val="00060696"/>
    <w:rsid w:val="00062D89"/>
    <w:rsid w:val="0006589D"/>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1004"/>
    <w:rsid w:val="000B2344"/>
    <w:rsid w:val="000B6818"/>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08ED"/>
    <w:rsid w:val="001A15DA"/>
    <w:rsid w:val="001A2694"/>
    <w:rsid w:val="001A3CC7"/>
    <w:rsid w:val="001A67A4"/>
    <w:rsid w:val="001A69AC"/>
    <w:rsid w:val="001B67D8"/>
    <w:rsid w:val="001B6F95"/>
    <w:rsid w:val="001C05A1"/>
    <w:rsid w:val="001C1D9E"/>
    <w:rsid w:val="001C3AB2"/>
    <w:rsid w:val="001C5998"/>
    <w:rsid w:val="001C7C3B"/>
    <w:rsid w:val="001D0A55"/>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3F2E"/>
    <w:rsid w:val="002240AB"/>
    <w:rsid w:val="00225E37"/>
    <w:rsid w:val="00231DCA"/>
    <w:rsid w:val="00235792"/>
    <w:rsid w:val="00242E3A"/>
    <w:rsid w:val="00242F19"/>
    <w:rsid w:val="00246492"/>
    <w:rsid w:val="002506CF"/>
    <w:rsid w:val="0025107F"/>
    <w:rsid w:val="00260CD4"/>
    <w:rsid w:val="002639D8"/>
    <w:rsid w:val="00265F77"/>
    <w:rsid w:val="00266C83"/>
    <w:rsid w:val="00270FCC"/>
    <w:rsid w:val="0027306E"/>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8B"/>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71EC2"/>
    <w:rsid w:val="003760B5"/>
    <w:rsid w:val="00386D65"/>
    <w:rsid w:val="00390C38"/>
    <w:rsid w:val="00392748"/>
    <w:rsid w:val="00392C65"/>
    <w:rsid w:val="00392ED5"/>
    <w:rsid w:val="00395B77"/>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24D7"/>
    <w:rsid w:val="00443ACE"/>
    <w:rsid w:val="00444217"/>
    <w:rsid w:val="004478F4"/>
    <w:rsid w:val="00450F7A"/>
    <w:rsid w:val="00451BA5"/>
    <w:rsid w:val="00452C6D"/>
    <w:rsid w:val="00455E0B"/>
    <w:rsid w:val="0045724D"/>
    <w:rsid w:val="00457934"/>
    <w:rsid w:val="00461117"/>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24A0D"/>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85A"/>
    <w:rsid w:val="00620ED5"/>
    <w:rsid w:val="00622D61"/>
    <w:rsid w:val="00624198"/>
    <w:rsid w:val="006345FE"/>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BB3"/>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B7454"/>
    <w:rsid w:val="009C0B81"/>
    <w:rsid w:val="009C3182"/>
    <w:rsid w:val="009D2C27"/>
    <w:rsid w:val="009D503E"/>
    <w:rsid w:val="009E2309"/>
    <w:rsid w:val="009E42B9"/>
    <w:rsid w:val="009E4E17"/>
    <w:rsid w:val="009E54B9"/>
    <w:rsid w:val="009F4C2E"/>
    <w:rsid w:val="00A014A3"/>
    <w:rsid w:val="00A027CC"/>
    <w:rsid w:val="00A0412D"/>
    <w:rsid w:val="00A15DF0"/>
    <w:rsid w:val="00A2024C"/>
    <w:rsid w:val="00A21211"/>
    <w:rsid w:val="00A30F8A"/>
    <w:rsid w:val="00A32CB0"/>
    <w:rsid w:val="00A33890"/>
    <w:rsid w:val="00A34E7F"/>
    <w:rsid w:val="00A46F0A"/>
    <w:rsid w:val="00A46F25"/>
    <w:rsid w:val="00A47CC2"/>
    <w:rsid w:val="00A502BA"/>
    <w:rsid w:val="00A60146"/>
    <w:rsid w:val="00A601A9"/>
    <w:rsid w:val="00A60878"/>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DE6"/>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2AE4"/>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3979"/>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B45A8C"/>
  <w15:docId w15:val="{94FC85EA-2617-4095-BF34-63D1C264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1"/>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1"/>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iPriority w:val="1"/>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iPriority w:val="1"/>
    <w:unhideWhenUsed/>
    <w:qFormat/>
    <w:rsid w:val="00A6087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6087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D1BB3"/>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uiPriority w:val="1"/>
    <w:rsid w:val="00A6087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1949">
      <w:bodyDiv w:val="1"/>
      <w:marLeft w:val="0"/>
      <w:marRight w:val="0"/>
      <w:marTop w:val="0"/>
      <w:marBottom w:val="0"/>
      <w:divBdr>
        <w:top w:val="none" w:sz="0" w:space="0" w:color="auto"/>
        <w:left w:val="none" w:sz="0" w:space="0" w:color="auto"/>
        <w:bottom w:val="none" w:sz="0" w:space="0" w:color="auto"/>
        <w:right w:val="none" w:sz="0" w:space="0" w:color="auto"/>
      </w:divBdr>
    </w:div>
    <w:div w:id="644966811">
      <w:bodyDiv w:val="1"/>
      <w:marLeft w:val="0"/>
      <w:marRight w:val="0"/>
      <w:marTop w:val="0"/>
      <w:marBottom w:val="0"/>
      <w:divBdr>
        <w:top w:val="none" w:sz="0" w:space="0" w:color="auto"/>
        <w:left w:val="none" w:sz="0" w:space="0" w:color="auto"/>
        <w:bottom w:val="none" w:sz="0" w:space="0" w:color="auto"/>
        <w:right w:val="none" w:sz="0" w:space="0" w:color="auto"/>
      </w:divBdr>
    </w:div>
    <w:div w:id="77093172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1353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24B77F216E45FC9367CF141F3EE41A"/>
        <w:category>
          <w:name w:val="General"/>
          <w:gallery w:val="placeholder"/>
        </w:category>
        <w:types>
          <w:type w:val="bbPlcHdr"/>
        </w:types>
        <w:behaviors>
          <w:behavior w:val="content"/>
        </w:behaviors>
        <w:guid w:val="{BB4DE4F8-77DD-4BB3-9C2A-F95E09045DFC}"/>
      </w:docPartPr>
      <w:docPartBody>
        <w:p w:rsidR="00830434" w:rsidRDefault="00B4618D">
          <w:pPr>
            <w:pStyle w:val="4824B77F216E45FC9367CF141F3EE41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8D"/>
    <w:rsid w:val="00212E30"/>
    <w:rsid w:val="00747287"/>
    <w:rsid w:val="00830434"/>
    <w:rsid w:val="00B4618D"/>
    <w:rsid w:val="00CB4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24B77F216E45FC9367CF141F3EE41A">
    <w:name w:val="4824B77F216E45FC9367CF141F3EE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1</TotalTime>
  <Pages>12</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Build a Switch and Router Network</dc:title>
  <dc:creator>Rashad Long</dc:creator>
  <dc:description>2020</dc:description>
  <cp:lastModifiedBy>Rashad Long</cp:lastModifiedBy>
  <cp:revision>2</cp:revision>
  <dcterms:created xsi:type="dcterms:W3CDTF">2022-01-21T14:58:00Z</dcterms:created>
  <dcterms:modified xsi:type="dcterms:W3CDTF">2022-01-21T14:58:00Z</dcterms:modified>
</cp:coreProperties>
</file>