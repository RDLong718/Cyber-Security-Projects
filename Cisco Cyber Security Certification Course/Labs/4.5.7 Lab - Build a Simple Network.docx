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61C5" w14:textId="5F445B65" w:rsidR="004D36D7" w:rsidRPr="00FD4A68" w:rsidRDefault="00D663E1" w:rsidP="00B47940">
      <w:pPr>
        <w:pStyle w:val="Title"/>
        <w:rPr>
          <w:rStyle w:val="LabTitleInstVersred"/>
          <w:b/>
          <w:color w:val="auto"/>
        </w:rPr>
      </w:pPr>
      <w:sdt>
        <w:sdtPr>
          <w:rPr>
            <w:b w:val="0"/>
            <w:color w:val="EE0000"/>
          </w:rPr>
          <w:alias w:val="Title"/>
          <w:tag w:val=""/>
          <w:id w:val="-487021785"/>
          <w:placeholder>
            <w:docPart w:val="C0B3EFF44B874E23B29C8D297B8019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418C7" w:rsidRPr="00D418C7">
            <w:t>Lab - Build a Simple Network</w:t>
          </w:r>
        </w:sdtContent>
      </w:sdt>
    </w:p>
    <w:p w14:paraId="080968CF" w14:textId="77777777" w:rsidR="00D418C7" w:rsidRDefault="00D418C7" w:rsidP="00D418C7">
      <w:pPr>
        <w:pStyle w:val="Heading1"/>
      </w:pPr>
      <w:r>
        <w:t>Topology</w:t>
      </w:r>
    </w:p>
    <w:p w14:paraId="6C06712A" w14:textId="77777777" w:rsidR="00D418C7" w:rsidRDefault="00D418C7" w:rsidP="00D418C7">
      <w:pPr>
        <w:pStyle w:val="Visual"/>
      </w:pPr>
      <w:r>
        <w:rPr>
          <w:noProof/>
        </w:rPr>
        <w:drawing>
          <wp:inline distT="0" distB="0" distL="0" distR="0" wp14:anchorId="2BCE044F" wp14:editId="198827C3">
            <wp:extent cx="3552207" cy="2124075"/>
            <wp:effectExtent l="0" t="0" r="0" b="0"/>
            <wp:docPr id="40" name="Picture 40" descr="The topology displays PC-A and PC-B are connected to the Ethernet ports on the 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819" cy="2191412"/>
                    </a:xfrm>
                    <a:prstGeom prst="rect">
                      <a:avLst/>
                    </a:prstGeom>
                    <a:noFill/>
                  </pic:spPr>
                </pic:pic>
              </a:graphicData>
            </a:graphic>
          </wp:inline>
        </w:drawing>
      </w:r>
    </w:p>
    <w:p w14:paraId="4E30394A" w14:textId="77777777" w:rsidR="00D418C7" w:rsidRPr="00BB73FF" w:rsidRDefault="00D418C7" w:rsidP="00D418C7">
      <w:pPr>
        <w:pStyle w:val="Heading1"/>
      </w:pPr>
      <w:r w:rsidRPr="00BB73FF">
        <w:t>Addressing Table</w:t>
      </w:r>
    </w:p>
    <w:tbl>
      <w:tblPr>
        <w:tblW w:w="103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lists the addressing information for PC-A and PC-B."/>
      </w:tblPr>
      <w:tblGrid>
        <w:gridCol w:w="2581"/>
        <w:gridCol w:w="2581"/>
        <w:gridCol w:w="2581"/>
        <w:gridCol w:w="2582"/>
      </w:tblGrid>
      <w:tr w:rsidR="00D418C7" w14:paraId="37BCA08A" w14:textId="77777777" w:rsidTr="00D35DEF">
        <w:trPr>
          <w:cantSplit/>
          <w:tblHeader/>
          <w:jc w:val="center"/>
        </w:trPr>
        <w:tc>
          <w:tcPr>
            <w:tcW w:w="25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12AE6A" w14:textId="77777777" w:rsidR="00D418C7" w:rsidRPr="00E87D62" w:rsidRDefault="00D418C7" w:rsidP="00D35DEF">
            <w:pPr>
              <w:pStyle w:val="TableHeading"/>
            </w:pPr>
            <w:r w:rsidRPr="00E87D62">
              <w:t>Device</w:t>
            </w:r>
          </w:p>
        </w:tc>
        <w:tc>
          <w:tcPr>
            <w:tcW w:w="25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B9ECE2" w14:textId="77777777" w:rsidR="00D418C7" w:rsidRPr="00E87D62" w:rsidRDefault="00D418C7" w:rsidP="00D35DEF">
            <w:pPr>
              <w:pStyle w:val="TableHeading"/>
            </w:pPr>
            <w:r w:rsidRPr="00E87D62">
              <w:t>Interface</w:t>
            </w:r>
          </w:p>
        </w:tc>
        <w:tc>
          <w:tcPr>
            <w:tcW w:w="25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C13B72" w14:textId="77777777" w:rsidR="00D418C7" w:rsidRPr="00E87D62" w:rsidRDefault="00D418C7" w:rsidP="00D35DEF">
            <w:pPr>
              <w:pStyle w:val="TableHeading"/>
            </w:pPr>
            <w:r w:rsidRPr="00E87D62">
              <w:t>IP Address</w:t>
            </w:r>
          </w:p>
        </w:tc>
        <w:tc>
          <w:tcPr>
            <w:tcW w:w="25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1257BD" w14:textId="77777777" w:rsidR="00D418C7" w:rsidRPr="00E87D62" w:rsidRDefault="00D418C7" w:rsidP="00D35DEF">
            <w:pPr>
              <w:pStyle w:val="TableHeading"/>
            </w:pPr>
            <w:r w:rsidRPr="00E87D62">
              <w:t>Subnet Mask</w:t>
            </w:r>
          </w:p>
        </w:tc>
      </w:tr>
      <w:tr w:rsidR="00D418C7" w14:paraId="1B86AE2E" w14:textId="77777777" w:rsidTr="00D35DEF">
        <w:trPr>
          <w:cantSplit/>
          <w:jc w:val="center"/>
        </w:trPr>
        <w:tc>
          <w:tcPr>
            <w:tcW w:w="2581" w:type="dxa"/>
            <w:vAlign w:val="bottom"/>
          </w:tcPr>
          <w:p w14:paraId="5A678E6C" w14:textId="77777777" w:rsidR="00D418C7" w:rsidRPr="00E87D62" w:rsidRDefault="00D418C7" w:rsidP="00D35DEF">
            <w:pPr>
              <w:pStyle w:val="TableText"/>
            </w:pPr>
            <w:r w:rsidRPr="00E87D62">
              <w:t>PC-A</w:t>
            </w:r>
          </w:p>
        </w:tc>
        <w:tc>
          <w:tcPr>
            <w:tcW w:w="2581" w:type="dxa"/>
            <w:vAlign w:val="bottom"/>
          </w:tcPr>
          <w:p w14:paraId="51CFA4B1" w14:textId="77777777" w:rsidR="00D418C7" w:rsidRPr="00E87D62" w:rsidRDefault="00D418C7" w:rsidP="00D35DEF">
            <w:pPr>
              <w:pStyle w:val="TableText"/>
            </w:pPr>
            <w:r w:rsidRPr="00E87D62">
              <w:t>NIC</w:t>
            </w:r>
          </w:p>
        </w:tc>
        <w:tc>
          <w:tcPr>
            <w:tcW w:w="2581" w:type="dxa"/>
            <w:vAlign w:val="bottom"/>
          </w:tcPr>
          <w:p w14:paraId="25EE03E0" w14:textId="77777777" w:rsidR="00D418C7" w:rsidRPr="00E87D62" w:rsidRDefault="00D418C7" w:rsidP="00D35DEF">
            <w:pPr>
              <w:pStyle w:val="TableText"/>
            </w:pPr>
            <w:r w:rsidRPr="00E87D62">
              <w:t>192.168.1.</w:t>
            </w:r>
            <w:r>
              <w:t>10</w:t>
            </w:r>
          </w:p>
        </w:tc>
        <w:tc>
          <w:tcPr>
            <w:tcW w:w="2582" w:type="dxa"/>
            <w:vAlign w:val="bottom"/>
          </w:tcPr>
          <w:p w14:paraId="37177F98" w14:textId="77777777" w:rsidR="00D418C7" w:rsidRPr="00E87D62" w:rsidRDefault="00D418C7" w:rsidP="00D35DEF">
            <w:pPr>
              <w:pStyle w:val="TableText"/>
            </w:pPr>
            <w:r w:rsidRPr="00E87D62">
              <w:t>255.255.255.0</w:t>
            </w:r>
          </w:p>
        </w:tc>
      </w:tr>
      <w:tr w:rsidR="00D418C7" w14:paraId="4DA82A36" w14:textId="77777777" w:rsidTr="00D35DEF">
        <w:trPr>
          <w:cantSplit/>
          <w:jc w:val="center"/>
        </w:trPr>
        <w:tc>
          <w:tcPr>
            <w:tcW w:w="2581" w:type="dxa"/>
            <w:vAlign w:val="bottom"/>
          </w:tcPr>
          <w:p w14:paraId="18D4EAE3" w14:textId="77777777" w:rsidR="00D418C7" w:rsidRPr="00E87D62" w:rsidRDefault="00D418C7" w:rsidP="00D35DEF">
            <w:pPr>
              <w:pStyle w:val="TableText"/>
            </w:pPr>
            <w:r>
              <w:t>PC-B</w:t>
            </w:r>
          </w:p>
        </w:tc>
        <w:tc>
          <w:tcPr>
            <w:tcW w:w="2581" w:type="dxa"/>
            <w:vAlign w:val="bottom"/>
          </w:tcPr>
          <w:p w14:paraId="3B43C794" w14:textId="77777777" w:rsidR="00D418C7" w:rsidRPr="00E87D62" w:rsidRDefault="00D418C7" w:rsidP="00D35DEF">
            <w:pPr>
              <w:pStyle w:val="TableText"/>
            </w:pPr>
            <w:r w:rsidRPr="00E87D62">
              <w:t>NIC</w:t>
            </w:r>
          </w:p>
        </w:tc>
        <w:tc>
          <w:tcPr>
            <w:tcW w:w="2581" w:type="dxa"/>
            <w:vAlign w:val="bottom"/>
          </w:tcPr>
          <w:p w14:paraId="324C4CB0" w14:textId="77777777" w:rsidR="00D418C7" w:rsidRPr="00E87D62" w:rsidRDefault="00D418C7" w:rsidP="00D35DEF">
            <w:pPr>
              <w:pStyle w:val="TableText"/>
            </w:pPr>
            <w:r>
              <w:t>192.168.1</w:t>
            </w:r>
            <w:r w:rsidRPr="00E87D62">
              <w:t>.</w:t>
            </w:r>
            <w:r>
              <w:t>11</w:t>
            </w:r>
          </w:p>
        </w:tc>
        <w:tc>
          <w:tcPr>
            <w:tcW w:w="2582" w:type="dxa"/>
            <w:vAlign w:val="bottom"/>
          </w:tcPr>
          <w:p w14:paraId="3426C033" w14:textId="77777777" w:rsidR="00D418C7" w:rsidRPr="00E87D62" w:rsidRDefault="00D418C7" w:rsidP="00D35DEF">
            <w:pPr>
              <w:pStyle w:val="TableText"/>
            </w:pPr>
            <w:r w:rsidRPr="00E87D62">
              <w:t>255.255.255.0</w:t>
            </w:r>
          </w:p>
        </w:tc>
      </w:tr>
    </w:tbl>
    <w:p w14:paraId="4768309C" w14:textId="77777777" w:rsidR="00D418C7" w:rsidRPr="00BB73FF" w:rsidRDefault="00D418C7" w:rsidP="00D418C7">
      <w:pPr>
        <w:pStyle w:val="Heading1"/>
      </w:pPr>
      <w:r w:rsidRPr="00BB73FF">
        <w:t>Objective</w:t>
      </w:r>
      <w:r>
        <w:t>s</w:t>
      </w:r>
    </w:p>
    <w:p w14:paraId="031DA618" w14:textId="77777777" w:rsidR="00D418C7" w:rsidRPr="004C0909" w:rsidRDefault="00D418C7" w:rsidP="00D418C7">
      <w:pPr>
        <w:pStyle w:val="BodyTextL25Bold"/>
      </w:pPr>
      <w:r>
        <w:t>Part 1: Set Up the Network Topology (Ethernet only)</w:t>
      </w:r>
    </w:p>
    <w:p w14:paraId="23799CE5" w14:textId="77777777" w:rsidR="00D418C7" w:rsidRPr="00455E55" w:rsidRDefault="00D418C7" w:rsidP="00D418C7">
      <w:pPr>
        <w:pStyle w:val="Bulletlevel1"/>
      </w:pPr>
      <w:r w:rsidRPr="00455E55">
        <w:t>Identify cables and ports for use in the network.</w:t>
      </w:r>
    </w:p>
    <w:p w14:paraId="0B84BD30" w14:textId="77777777" w:rsidR="00D418C7" w:rsidRPr="00455E55" w:rsidRDefault="00D418C7" w:rsidP="00D418C7">
      <w:pPr>
        <w:pStyle w:val="Bulletlevel1"/>
      </w:pPr>
      <w:r w:rsidRPr="00455E55">
        <w:t>Cable a physical lab topology.</w:t>
      </w:r>
    </w:p>
    <w:p w14:paraId="7E5A8332" w14:textId="77777777" w:rsidR="00D418C7" w:rsidRPr="004C0909" w:rsidRDefault="00D418C7" w:rsidP="00D418C7">
      <w:pPr>
        <w:pStyle w:val="BodyTextL25Bold"/>
      </w:pPr>
      <w:r>
        <w:t>Part 2: Configure PC Hosts</w:t>
      </w:r>
    </w:p>
    <w:p w14:paraId="71680E2C" w14:textId="77777777" w:rsidR="00D418C7" w:rsidRPr="00455E55" w:rsidRDefault="00D418C7" w:rsidP="00D418C7">
      <w:pPr>
        <w:pStyle w:val="Bulletlevel1"/>
      </w:pPr>
      <w:bookmarkStart w:id="0" w:name="OLE_LINK4"/>
      <w:bookmarkStart w:id="1" w:name="OLE_LINK5"/>
      <w:bookmarkStart w:id="2" w:name="OLE_LINK2"/>
      <w:bookmarkStart w:id="3" w:name="OLE_LINK3"/>
      <w:r w:rsidRPr="00455E55">
        <w:t>Enter static IP address information on the LAN interface of the hosts.</w:t>
      </w:r>
      <w:bookmarkEnd w:id="0"/>
      <w:bookmarkEnd w:id="1"/>
    </w:p>
    <w:bookmarkEnd w:id="2"/>
    <w:bookmarkEnd w:id="3"/>
    <w:p w14:paraId="3FF49550" w14:textId="77777777" w:rsidR="00D418C7" w:rsidRPr="00455E55" w:rsidRDefault="00D418C7" w:rsidP="00D418C7">
      <w:pPr>
        <w:pStyle w:val="Bulletlevel1"/>
      </w:pPr>
      <w:r w:rsidRPr="00455E55">
        <w:t>Verify that PCs can communicate using the ping utility.</w:t>
      </w:r>
    </w:p>
    <w:p w14:paraId="2510E41F" w14:textId="77777777" w:rsidR="00D418C7" w:rsidRPr="00C07FD9" w:rsidRDefault="00D418C7" w:rsidP="00D418C7">
      <w:pPr>
        <w:pStyle w:val="Heading1"/>
      </w:pPr>
      <w:r>
        <w:t>Background / Scenario</w:t>
      </w:r>
    </w:p>
    <w:p w14:paraId="140C4CBC" w14:textId="77777777" w:rsidR="00D418C7" w:rsidRPr="00FF79CC" w:rsidRDefault="00D418C7" w:rsidP="00D418C7">
      <w:pPr>
        <w:pStyle w:val="BodyTextL25"/>
      </w:pPr>
      <w:r w:rsidRPr="00FF79CC">
        <w:t xml:space="preserve">Networks are constructed of three major components: hosts, switches, and routers. In this lab, you will build a simple network with two hosts and a </w:t>
      </w:r>
      <w:r>
        <w:t>wireless router with at least two switchports</w:t>
      </w:r>
      <w:r w:rsidRPr="00FF79CC">
        <w:t xml:space="preserve">. You will apply IP addressing for this lab to the PCs to enable communication between these two devices. Use the </w:t>
      </w:r>
      <w:r w:rsidRPr="00FF79CC">
        <w:rPr>
          <w:b/>
          <w:bCs/>
        </w:rPr>
        <w:t xml:space="preserve">ping </w:t>
      </w:r>
      <w:r>
        <w:t>utility to verify connectivity.</w:t>
      </w:r>
    </w:p>
    <w:p w14:paraId="36E8891C" w14:textId="77777777" w:rsidR="00D418C7" w:rsidRDefault="00D418C7" w:rsidP="00D418C7">
      <w:pPr>
        <w:pStyle w:val="Heading1"/>
      </w:pPr>
      <w:r>
        <w:t>Required Resources</w:t>
      </w:r>
    </w:p>
    <w:p w14:paraId="11E0D596" w14:textId="77777777" w:rsidR="00D418C7" w:rsidRPr="00455E55" w:rsidRDefault="00D418C7" w:rsidP="00D418C7">
      <w:pPr>
        <w:pStyle w:val="Bulletlevel1"/>
      </w:pPr>
      <w:r w:rsidRPr="00455E55">
        <w:t>1 wireless router with at least two switchports</w:t>
      </w:r>
    </w:p>
    <w:p w14:paraId="796E89DF" w14:textId="77777777" w:rsidR="00D418C7" w:rsidRPr="00455E55" w:rsidRDefault="00D418C7" w:rsidP="00D418C7">
      <w:pPr>
        <w:pStyle w:val="Bulletlevel1"/>
      </w:pPr>
      <w:r w:rsidRPr="00455E55">
        <w:t>2 PCs running Windows with wired network cards installed</w:t>
      </w:r>
    </w:p>
    <w:p w14:paraId="20AC1A90" w14:textId="77777777" w:rsidR="00D418C7" w:rsidRPr="00455E55" w:rsidRDefault="00D418C7" w:rsidP="00D418C7">
      <w:pPr>
        <w:pStyle w:val="Bulletlevel1"/>
      </w:pPr>
      <w:r w:rsidRPr="00455E55">
        <w:t>2 Ethernet patch cables</w:t>
      </w:r>
    </w:p>
    <w:p w14:paraId="0583C52E" w14:textId="77777777" w:rsidR="00D418C7" w:rsidRDefault="00D418C7" w:rsidP="00D418C7">
      <w:pPr>
        <w:pStyle w:val="Heading1"/>
      </w:pPr>
      <w:r>
        <w:lastRenderedPageBreak/>
        <w:t>Instructions</w:t>
      </w:r>
    </w:p>
    <w:p w14:paraId="2B303866" w14:textId="77777777" w:rsidR="00D418C7" w:rsidRPr="004C0909" w:rsidRDefault="00D418C7" w:rsidP="00D418C7">
      <w:pPr>
        <w:pStyle w:val="Heading2"/>
      </w:pPr>
      <w:r>
        <w:t>Set Up the Network Topology (Ethernet only)</w:t>
      </w:r>
    </w:p>
    <w:p w14:paraId="73F06DDA" w14:textId="77777777" w:rsidR="00D418C7" w:rsidRDefault="00D418C7" w:rsidP="00D418C7">
      <w:pPr>
        <w:pStyle w:val="BodyTextL25"/>
      </w:pPr>
      <w:bookmarkStart w:id="4" w:name="OLE_LINK7"/>
      <w:bookmarkStart w:id="5" w:name="OLE_LINK8"/>
      <w:r>
        <w:t>In Part 1, you will cable the devices together according to the network topology.</w:t>
      </w:r>
      <w:bookmarkEnd w:id="4"/>
      <w:bookmarkEnd w:id="5"/>
    </w:p>
    <w:p w14:paraId="69B34B5D" w14:textId="77777777" w:rsidR="00D418C7" w:rsidRDefault="00D418C7" w:rsidP="00D418C7">
      <w:pPr>
        <w:pStyle w:val="Heading3"/>
      </w:pPr>
      <w:r>
        <w:t>Power on the devices.</w:t>
      </w:r>
    </w:p>
    <w:p w14:paraId="1E5F22B4" w14:textId="77777777" w:rsidR="00D418C7" w:rsidRPr="00FF79CC" w:rsidRDefault="00D418C7" w:rsidP="00D418C7">
      <w:pPr>
        <w:pStyle w:val="BodyTextL25"/>
      </w:pPr>
      <w:r w:rsidRPr="00FF79CC">
        <w:t>Power on all devices in the topology.</w:t>
      </w:r>
    </w:p>
    <w:p w14:paraId="42C306CB" w14:textId="77777777" w:rsidR="00D418C7" w:rsidRPr="00FF79CC" w:rsidRDefault="00D418C7" w:rsidP="00D418C7">
      <w:pPr>
        <w:pStyle w:val="Heading3"/>
      </w:pPr>
      <w:r>
        <w:t>Connect the PCs to the switch.</w:t>
      </w:r>
    </w:p>
    <w:p w14:paraId="4EE86473" w14:textId="77777777" w:rsidR="00D418C7" w:rsidRPr="00FF79CC" w:rsidRDefault="00D418C7" w:rsidP="00D418C7">
      <w:pPr>
        <w:pStyle w:val="SubStepAlpha"/>
      </w:pPr>
      <w:r w:rsidRPr="00FF79CC">
        <w:t xml:space="preserve">Connect one end of an Ethernet cable to the NIC port on PC-A. Connect the other end of the cable to </w:t>
      </w:r>
      <w:r>
        <w:t>a switchport on the wireless router</w:t>
      </w:r>
      <w:r w:rsidRPr="00FF79CC">
        <w:t>. After connecting the PC to the switch</w:t>
      </w:r>
      <w:r>
        <w:t>port</w:t>
      </w:r>
      <w:r w:rsidRPr="00FF79CC">
        <w:t xml:space="preserve">, you should see the light for </w:t>
      </w:r>
      <w:r>
        <w:t>the switchport</w:t>
      </w:r>
      <w:r w:rsidRPr="00FF79CC">
        <w:t xml:space="preserve"> turn amber and then green, indicating that PC-A has been connected correctly.</w:t>
      </w:r>
    </w:p>
    <w:p w14:paraId="44626D4A" w14:textId="77777777" w:rsidR="00D418C7" w:rsidRPr="00FF79CC" w:rsidRDefault="00D418C7" w:rsidP="00D418C7">
      <w:pPr>
        <w:pStyle w:val="SubStepAlpha"/>
      </w:pPr>
      <w:r>
        <w:t>Repeat the same procedure for PC-B.</w:t>
      </w:r>
    </w:p>
    <w:p w14:paraId="0F077DBD" w14:textId="77777777" w:rsidR="00D418C7" w:rsidRPr="00FF79CC" w:rsidRDefault="00D418C7" w:rsidP="00D418C7">
      <w:pPr>
        <w:autoSpaceDE w:val="0"/>
        <w:autoSpaceDN w:val="0"/>
        <w:adjustRightInd w:val="0"/>
        <w:spacing w:before="0" w:after="0" w:line="240" w:lineRule="auto"/>
        <w:rPr>
          <w:rFonts w:cs="Arial"/>
          <w:color w:val="000000"/>
        </w:rPr>
      </w:pPr>
      <w:r w:rsidRPr="00FF79CC">
        <w:rPr>
          <w:rFonts w:cs="Arial"/>
          <w:b/>
          <w:bCs/>
          <w:color w:val="000000"/>
        </w:rPr>
        <w:t>Step 3: Visual</w:t>
      </w:r>
      <w:r>
        <w:rPr>
          <w:rFonts w:cs="Arial"/>
          <w:b/>
          <w:bCs/>
          <w:color w:val="000000"/>
        </w:rPr>
        <w:t>ly inspect network connections.</w:t>
      </w:r>
    </w:p>
    <w:p w14:paraId="2D6F6493" w14:textId="77777777" w:rsidR="00D418C7" w:rsidRPr="00FF79CC" w:rsidRDefault="00D418C7" w:rsidP="00D418C7">
      <w:pPr>
        <w:pStyle w:val="BodyTextL25"/>
      </w:pPr>
      <w:r w:rsidRPr="00FF79CC">
        <w:t>After cabling the network devices, take a moment to carefully verify the connections to minimize the time required to troubleshoot network connectivity issues later.</w:t>
      </w:r>
    </w:p>
    <w:p w14:paraId="257215A0" w14:textId="77777777" w:rsidR="00D418C7" w:rsidRDefault="00D418C7" w:rsidP="00D418C7">
      <w:pPr>
        <w:pStyle w:val="Heading2"/>
      </w:pPr>
      <w:r>
        <w:t>Configure PC Hosts</w:t>
      </w:r>
    </w:p>
    <w:p w14:paraId="24B453C6" w14:textId="77777777" w:rsidR="00D418C7" w:rsidRPr="004D424A" w:rsidRDefault="00D418C7" w:rsidP="00D418C7">
      <w:pPr>
        <w:pStyle w:val="BodyTextL25"/>
      </w:pPr>
      <w:r>
        <w:t xml:space="preserve">In this lab, all the network configurations are done on a Windows 10 PC. </w:t>
      </w:r>
    </w:p>
    <w:p w14:paraId="34FE92B2" w14:textId="77777777" w:rsidR="00D418C7" w:rsidRPr="00662C02" w:rsidRDefault="00D418C7" w:rsidP="00D418C7">
      <w:pPr>
        <w:pStyle w:val="Heading3"/>
      </w:pPr>
      <w:r>
        <w:t xml:space="preserve">Configure static IP </w:t>
      </w:r>
      <w:r w:rsidRPr="0032382A">
        <w:t>address</w:t>
      </w:r>
      <w:r>
        <w:t xml:space="preserve"> information on the PCs.</w:t>
      </w:r>
    </w:p>
    <w:p w14:paraId="254E803F" w14:textId="77777777" w:rsidR="00D418C7" w:rsidRPr="00FF79CC" w:rsidRDefault="00D418C7" w:rsidP="00D418C7">
      <w:pPr>
        <w:pStyle w:val="SubStepAlpha"/>
      </w:pPr>
      <w:r>
        <w:t xml:space="preserve">To configure the Network Settings on PC-A, click </w:t>
      </w:r>
      <w:r>
        <w:rPr>
          <w:b/>
        </w:rPr>
        <w:t>Start</w:t>
      </w:r>
      <w:r w:rsidRPr="00E013B5">
        <w:t>,</w:t>
      </w:r>
      <w:r>
        <w:t xml:space="preserve"> then click </w:t>
      </w:r>
      <w:r w:rsidRPr="00734F5A">
        <w:rPr>
          <w:b/>
        </w:rPr>
        <w:t>Settings</w:t>
      </w:r>
      <w:r w:rsidRPr="009E69E8">
        <w:t>.</w:t>
      </w:r>
    </w:p>
    <w:p w14:paraId="4F9AB299" w14:textId="77777777" w:rsidR="00D418C7" w:rsidRDefault="00D418C7" w:rsidP="00D418C7">
      <w:pPr>
        <w:pStyle w:val="SubStepAlpha"/>
      </w:pPr>
      <w:r w:rsidRPr="009E69E8">
        <w:t>In the Settings window click</w:t>
      </w:r>
      <w:r w:rsidRPr="004D424A">
        <w:rPr>
          <w:b/>
        </w:rPr>
        <w:t xml:space="preserve"> Network &amp; Internet</w:t>
      </w:r>
      <w:r w:rsidRPr="00E013B5">
        <w:t>.</w:t>
      </w:r>
    </w:p>
    <w:p w14:paraId="7CC27CE2" w14:textId="77777777" w:rsidR="00D418C7" w:rsidRDefault="00D418C7" w:rsidP="00D418C7">
      <w:pPr>
        <w:pStyle w:val="SubStepAlpha"/>
      </w:pPr>
      <w:r>
        <w:t xml:space="preserve">In the left pane select </w:t>
      </w:r>
      <w:r w:rsidRPr="004A0FE8">
        <w:rPr>
          <w:b/>
        </w:rPr>
        <w:t>Ethernet</w:t>
      </w:r>
      <w:r w:rsidRPr="00FF79CC">
        <w:t xml:space="preserve">, </w:t>
      </w:r>
      <w:r>
        <w:t xml:space="preserve">then </w:t>
      </w:r>
      <w:r w:rsidRPr="00FF79CC">
        <w:t xml:space="preserve">click </w:t>
      </w:r>
      <w:r>
        <w:rPr>
          <w:b/>
          <w:bCs/>
        </w:rPr>
        <w:t>Change adapter options</w:t>
      </w:r>
      <w:r>
        <w:t>.</w:t>
      </w:r>
    </w:p>
    <w:p w14:paraId="4C3DDA1E" w14:textId="77777777" w:rsidR="00D418C7" w:rsidRDefault="00D418C7" w:rsidP="00D418C7">
      <w:pPr>
        <w:pStyle w:val="SubStepAlpha"/>
      </w:pPr>
      <w:r>
        <w:t xml:space="preserve">The Network Connections window displays the available network interfaces on the PC. Right-click the </w:t>
      </w:r>
      <w:r>
        <w:rPr>
          <w:b/>
        </w:rPr>
        <w:t>Ethernet0</w:t>
      </w:r>
      <w:r>
        <w:t xml:space="preserve"> interface and select </w:t>
      </w:r>
      <w:r w:rsidRPr="0024232A">
        <w:rPr>
          <w:b/>
        </w:rPr>
        <w:t>Properties</w:t>
      </w:r>
      <w:r>
        <w:t>.</w:t>
      </w:r>
    </w:p>
    <w:p w14:paraId="7BE5A004" w14:textId="77777777" w:rsidR="00D418C7" w:rsidRDefault="00D418C7" w:rsidP="00D418C7">
      <w:pPr>
        <w:pStyle w:val="SubStepAlpha"/>
      </w:pPr>
      <w:r>
        <w:t xml:space="preserve">Select the </w:t>
      </w:r>
      <w:r w:rsidRPr="003E3D59">
        <w:rPr>
          <w:b/>
        </w:rPr>
        <w:t>Internet Protocol Version 4 (TCP/IPv4)</w:t>
      </w:r>
      <w:r>
        <w:t xml:space="preserve"> option and then click </w:t>
      </w:r>
      <w:r w:rsidRPr="003E3D59">
        <w:rPr>
          <w:b/>
        </w:rPr>
        <w:t>Properties</w:t>
      </w:r>
      <w:r>
        <w:t>.</w:t>
      </w:r>
    </w:p>
    <w:p w14:paraId="3338A19B" w14:textId="77777777" w:rsidR="00D418C7" w:rsidRDefault="00D418C7" w:rsidP="00D418C7">
      <w:pPr>
        <w:pStyle w:val="BodyTextL50"/>
      </w:pPr>
      <w:r w:rsidRPr="002A691D">
        <w:rPr>
          <w:b/>
        </w:rPr>
        <w:t>Note</w:t>
      </w:r>
      <w:r w:rsidRPr="00313854">
        <w:t>:</w:t>
      </w:r>
      <w:r>
        <w:t xml:space="preserve"> You can also double-click </w:t>
      </w:r>
      <w:r w:rsidRPr="002A691D">
        <w:rPr>
          <w:b/>
        </w:rPr>
        <w:t>Internet Protocol Version 4 (TCP/IPv4</w:t>
      </w:r>
      <w:r>
        <w:t>) to display the Properties window.</w:t>
      </w:r>
    </w:p>
    <w:p w14:paraId="1E9C7D5E" w14:textId="77777777" w:rsidR="00D418C7" w:rsidRDefault="00D418C7" w:rsidP="00D418C7">
      <w:pPr>
        <w:pStyle w:val="SubStepAlpha"/>
      </w:pPr>
      <w:bookmarkStart w:id="6" w:name="OLE_LINK10"/>
      <w:bookmarkStart w:id="7" w:name="OLE_LINK11"/>
      <w:bookmarkStart w:id="8" w:name="OLE_LINK12"/>
      <w:r>
        <w:t xml:space="preserve">Click the </w:t>
      </w:r>
      <w:r w:rsidRPr="00B83621">
        <w:rPr>
          <w:b/>
        </w:rPr>
        <w:t>Use the following IP address</w:t>
      </w:r>
      <w:r>
        <w:t xml:space="preserve"> radio button to manually enter an IP address, subnet mask, and default gateway.</w:t>
      </w:r>
      <w:bookmarkEnd w:id="6"/>
      <w:bookmarkEnd w:id="7"/>
      <w:r>
        <w:t xml:space="preserve"> Type in the IP address 192.168.1.10 and the subnet mask 255.255.25.0</w:t>
      </w:r>
    </w:p>
    <w:bookmarkEnd w:id="8"/>
    <w:p w14:paraId="7482529E" w14:textId="77777777" w:rsidR="00D418C7" w:rsidRDefault="00D418C7" w:rsidP="00D418C7">
      <w:pPr>
        <w:pStyle w:val="BodyTextL50"/>
      </w:pPr>
      <w:r w:rsidRPr="00752FFC">
        <w:rPr>
          <w:b/>
        </w:rPr>
        <w:t>Note</w:t>
      </w:r>
      <w:r w:rsidRPr="00CD7A5E">
        <w:t>:</w:t>
      </w:r>
      <w:r>
        <w:t xml:space="preserve"> In the above example, the IP address and subnet mask have been entered for PC-A. The default gateway has not been entered because the router is not configured. Refer to the Addressing Table on page 1 for PC-B’s IP address information.</w:t>
      </w:r>
    </w:p>
    <w:p w14:paraId="46A85E93" w14:textId="77777777" w:rsidR="00D418C7" w:rsidRDefault="00D418C7" w:rsidP="00D418C7">
      <w:pPr>
        <w:pStyle w:val="SubStepAlpha"/>
      </w:pPr>
      <w:r>
        <w:t xml:space="preserve">After all the IP information has been entered, click </w:t>
      </w:r>
      <w:r w:rsidRPr="00C53089">
        <w:rPr>
          <w:b/>
        </w:rPr>
        <w:t>OK</w:t>
      </w:r>
      <w:r>
        <w:t xml:space="preserve">. Click </w:t>
      </w:r>
      <w:r>
        <w:rPr>
          <w:b/>
        </w:rPr>
        <w:t>OK</w:t>
      </w:r>
      <w:r>
        <w:t xml:space="preserve"> on the Ethernet0 Properties window to assign the IP address to the LAN adapter. Click </w:t>
      </w:r>
      <w:r>
        <w:rPr>
          <w:b/>
          <w:bCs/>
        </w:rPr>
        <w:t>Close</w:t>
      </w:r>
      <w:r>
        <w:t xml:space="preserve"> to close the Ethernet0 Status window.</w:t>
      </w:r>
    </w:p>
    <w:p w14:paraId="44410BE3" w14:textId="77777777" w:rsidR="00D418C7" w:rsidRDefault="00D418C7" w:rsidP="00D418C7">
      <w:pPr>
        <w:pStyle w:val="SubStepAlpha"/>
      </w:pPr>
      <w:r>
        <w:t>Repeat the previous steps to enter the IP address information on PC-B.</w:t>
      </w:r>
    </w:p>
    <w:p w14:paraId="0E71DF2E" w14:textId="77777777" w:rsidR="00D418C7" w:rsidRDefault="00D418C7" w:rsidP="00D418C7">
      <w:pPr>
        <w:pStyle w:val="Heading3"/>
      </w:pPr>
      <w:r>
        <w:t>Verify PC settings and connectivity.</w:t>
      </w:r>
    </w:p>
    <w:p w14:paraId="418BA7C6" w14:textId="77777777" w:rsidR="00D418C7" w:rsidRPr="002D296A" w:rsidRDefault="00D418C7" w:rsidP="00D418C7">
      <w:pPr>
        <w:pStyle w:val="BodyTextL25"/>
      </w:pPr>
      <w:r>
        <w:t>Use the Command Prompt to verify the PC settings and connectivity.</w:t>
      </w:r>
    </w:p>
    <w:p w14:paraId="25B03C62" w14:textId="77777777" w:rsidR="00D418C7" w:rsidRDefault="00D418C7" w:rsidP="00D418C7">
      <w:pPr>
        <w:pStyle w:val="SubStepAlpha"/>
      </w:pPr>
      <w:r>
        <w:t xml:space="preserve">From PC-A, </w:t>
      </w:r>
      <w:bookmarkStart w:id="9" w:name="OLE_LINK13"/>
      <w:r>
        <w:t xml:space="preserve">click </w:t>
      </w:r>
      <w:r>
        <w:rPr>
          <w:b/>
        </w:rPr>
        <w:t>Start</w:t>
      </w:r>
      <w:r>
        <w:t xml:space="preserve"> and search for </w:t>
      </w:r>
      <w:r>
        <w:rPr>
          <w:b/>
        </w:rPr>
        <w:t>Comman</w:t>
      </w:r>
      <w:r w:rsidRPr="004A0FE8">
        <w:rPr>
          <w:b/>
        </w:rPr>
        <w:t>d</w:t>
      </w:r>
      <w:r>
        <w:rPr>
          <w:b/>
        </w:rPr>
        <w:t xml:space="preserve"> Prompt</w:t>
      </w:r>
      <w:r>
        <w:t>.</w:t>
      </w:r>
      <w:bookmarkEnd w:id="9"/>
    </w:p>
    <w:p w14:paraId="75095331" w14:textId="77777777" w:rsidR="00D418C7" w:rsidRDefault="00D418C7" w:rsidP="00D418C7">
      <w:pPr>
        <w:pStyle w:val="SubStepAlpha"/>
      </w:pPr>
      <w:r>
        <w:t xml:space="preserve">The Command Prompt window is where you can enter commands directly to the PC and view the results of those commands. Verify your PC settings by using the </w:t>
      </w:r>
      <w:r w:rsidRPr="004600F7">
        <w:rPr>
          <w:b/>
        </w:rPr>
        <w:t>ipconfig /all</w:t>
      </w:r>
      <w:r>
        <w:t xml:space="preserve"> command. This command displays the PC hostname and the IP address information.</w:t>
      </w:r>
    </w:p>
    <w:p w14:paraId="01C9659B" w14:textId="77777777" w:rsidR="00D418C7" w:rsidRDefault="00D418C7" w:rsidP="00D418C7">
      <w:pPr>
        <w:pStyle w:val="SubStepAlpha"/>
      </w:pPr>
      <w:r>
        <w:lastRenderedPageBreak/>
        <w:t xml:space="preserve">Type </w:t>
      </w:r>
      <w:r w:rsidRPr="004D424A">
        <w:rPr>
          <w:b/>
        </w:rPr>
        <w:t>ping 192.168.1.11</w:t>
      </w:r>
      <w:r>
        <w:t>.</w:t>
      </w:r>
    </w:p>
    <w:p w14:paraId="264BA6E1" w14:textId="77777777" w:rsidR="00D418C7" w:rsidRDefault="00D418C7" w:rsidP="00D418C7">
      <w:pPr>
        <w:pStyle w:val="Heading4"/>
      </w:pPr>
      <w:r>
        <w:t>Question:</w:t>
      </w:r>
    </w:p>
    <w:p w14:paraId="3F4DC8BA" w14:textId="77777777" w:rsidR="00D418C7" w:rsidRDefault="00D418C7" w:rsidP="00D418C7">
      <w:pPr>
        <w:pStyle w:val="BodyTextL50"/>
        <w:spacing w:before="0"/>
      </w:pPr>
      <w:r w:rsidRPr="004F66D6">
        <w:t>Were the ping results successful?</w:t>
      </w:r>
    </w:p>
    <w:p w14:paraId="261A60E3" w14:textId="77777777" w:rsidR="00D418C7" w:rsidRDefault="00D418C7" w:rsidP="00D418C7">
      <w:pPr>
        <w:pStyle w:val="AnswerLineL50"/>
      </w:pPr>
      <w:r>
        <w:t>Type your answers here.</w:t>
      </w:r>
    </w:p>
    <w:p w14:paraId="4F3FF93B" w14:textId="77777777" w:rsidR="00D418C7" w:rsidRPr="008329D5" w:rsidRDefault="00D418C7" w:rsidP="00D418C7">
      <w:pPr>
        <w:pStyle w:val="BodyTextL50"/>
      </w:pPr>
      <w:r>
        <w:t xml:space="preserve">If the ping was unsuccessful, there is good chance that </w:t>
      </w:r>
      <w:r w:rsidRPr="00452FCF">
        <w:rPr>
          <w:b/>
        </w:rPr>
        <w:t>Windows Firewall</w:t>
      </w:r>
      <w:r>
        <w:t xml:space="preserve"> is blocking ICMP echo requests (ping). Click </w:t>
      </w:r>
      <w:r w:rsidRPr="00E013B5">
        <w:rPr>
          <w:b/>
        </w:rPr>
        <w:t>Start</w:t>
      </w:r>
      <w:r>
        <w:t xml:space="preserve"> &gt; </w:t>
      </w:r>
      <w:r w:rsidRPr="00E013B5">
        <w:rPr>
          <w:b/>
        </w:rPr>
        <w:t>Settings</w:t>
      </w:r>
      <w:r>
        <w:t xml:space="preserve"> &gt; </w:t>
      </w:r>
      <w:r w:rsidRPr="00E013B5">
        <w:rPr>
          <w:b/>
        </w:rPr>
        <w:t>Network &amp; Internet</w:t>
      </w:r>
      <w:r>
        <w:t xml:space="preserve"> &gt; </w:t>
      </w:r>
      <w:r w:rsidRPr="00E013B5">
        <w:rPr>
          <w:b/>
        </w:rPr>
        <w:t>Ethernet</w:t>
      </w:r>
      <w:r>
        <w:t xml:space="preserve"> &gt; </w:t>
      </w:r>
      <w:r w:rsidRPr="00452FCF">
        <w:rPr>
          <w:b/>
        </w:rPr>
        <w:t>Windows Firewall</w:t>
      </w:r>
      <w:r>
        <w:t xml:space="preserve"> to turn it off. For security purpose, you should return the firewall back to the original state when you are finished with the lab.</w:t>
      </w:r>
    </w:p>
    <w:p w14:paraId="644930E9" w14:textId="5C81B6E5" w:rsidR="00D26579" w:rsidRDefault="00D418C7" w:rsidP="00D418C7">
      <w:pPr>
        <w:pStyle w:val="BodyTextL50"/>
      </w:pPr>
      <w:r w:rsidRPr="003A78B6">
        <w:rPr>
          <w:b/>
        </w:rPr>
        <w:t>Note</w:t>
      </w:r>
      <w:r w:rsidRPr="00632F9B">
        <w:t>:</w:t>
      </w:r>
      <w:r w:rsidRPr="004F66D6">
        <w:t xml:space="preserve"> If you did not get a reply from</w:t>
      </w:r>
      <w:r>
        <w:t xml:space="preserve"> PC-B, try to ping PC-B again. If you still do not get a reply from PC-B, try to ping PC-A from PC-B. If you are unable to get a reply from the remote PC, ask your instructor to help you troubleshoot the problem.</w:t>
      </w:r>
    </w:p>
    <w:p w14:paraId="775262CD" w14:textId="77777777" w:rsidR="00D26579" w:rsidRDefault="00D26579">
      <w:pPr>
        <w:spacing w:before="0" w:after="0" w:line="240" w:lineRule="auto"/>
        <w:rPr>
          <w:sz w:val="20"/>
        </w:rPr>
      </w:pPr>
      <w:r>
        <w:br w:type="page"/>
      </w:r>
    </w:p>
    <w:p w14:paraId="5A183E2D" w14:textId="77777777" w:rsidR="00D26579" w:rsidRDefault="00D26579" w:rsidP="00D26579">
      <w:pPr>
        <w:pStyle w:val="Heading1"/>
      </w:pPr>
      <w:r>
        <w:lastRenderedPageBreak/>
        <w:t>Answer Key</w:t>
      </w:r>
    </w:p>
    <w:p w14:paraId="6F161B1D" w14:textId="77777777" w:rsidR="00D26579" w:rsidRPr="004C0909" w:rsidRDefault="00D26579" w:rsidP="00D26579">
      <w:pPr>
        <w:pStyle w:val="Heading2"/>
      </w:pPr>
      <w:r>
        <w:t>Set Up the Network Topology (Ethernet only)</w:t>
      </w:r>
    </w:p>
    <w:p w14:paraId="3E1B0E6A" w14:textId="77777777" w:rsidR="00D26579" w:rsidRDefault="00D26579" w:rsidP="00D26579">
      <w:pPr>
        <w:pStyle w:val="Heading3"/>
      </w:pPr>
      <w:r>
        <w:t>Power on the devices.</w:t>
      </w:r>
    </w:p>
    <w:p w14:paraId="2F04BB1F" w14:textId="77777777" w:rsidR="00D26579" w:rsidRPr="00FF79CC" w:rsidRDefault="00D26579" w:rsidP="00D26579">
      <w:pPr>
        <w:pStyle w:val="Heading3"/>
      </w:pPr>
      <w:r>
        <w:t>Connect the PCs to the switch.</w:t>
      </w:r>
    </w:p>
    <w:p w14:paraId="638B5A18" w14:textId="77777777" w:rsidR="00D26579" w:rsidRPr="00FF79CC" w:rsidRDefault="00D26579" w:rsidP="00D26579">
      <w:pPr>
        <w:autoSpaceDE w:val="0"/>
        <w:autoSpaceDN w:val="0"/>
        <w:adjustRightInd w:val="0"/>
        <w:spacing w:before="0" w:after="0" w:line="240" w:lineRule="auto"/>
        <w:rPr>
          <w:rFonts w:cs="Arial"/>
          <w:color w:val="000000"/>
        </w:rPr>
      </w:pPr>
      <w:r w:rsidRPr="00FF79CC">
        <w:rPr>
          <w:rFonts w:cs="Arial"/>
          <w:b/>
          <w:bCs/>
          <w:color w:val="000000"/>
        </w:rPr>
        <w:t>Step 3: Visual</w:t>
      </w:r>
      <w:r>
        <w:rPr>
          <w:rFonts w:cs="Arial"/>
          <w:b/>
          <w:bCs/>
          <w:color w:val="000000"/>
        </w:rPr>
        <w:t>ly inspect network connections.</w:t>
      </w:r>
    </w:p>
    <w:p w14:paraId="740C2FA5" w14:textId="77777777" w:rsidR="00D26579" w:rsidRDefault="00D26579" w:rsidP="00D26579">
      <w:pPr>
        <w:pStyle w:val="Heading2"/>
      </w:pPr>
      <w:r>
        <w:t>Configure PC Hosts</w:t>
      </w:r>
    </w:p>
    <w:p w14:paraId="128CC07C" w14:textId="77777777" w:rsidR="00D26579" w:rsidRPr="00662C02" w:rsidRDefault="00D26579" w:rsidP="00D26579">
      <w:pPr>
        <w:pStyle w:val="Heading3"/>
      </w:pPr>
      <w:r>
        <w:t xml:space="preserve">Configure static IP </w:t>
      </w:r>
      <w:r w:rsidRPr="0032382A">
        <w:t>address</w:t>
      </w:r>
      <w:r>
        <w:t xml:space="preserve"> information on the PCs.</w:t>
      </w:r>
    </w:p>
    <w:p w14:paraId="3CC10C1F" w14:textId="77777777" w:rsidR="00D26579" w:rsidRDefault="00D26579" w:rsidP="00D26579">
      <w:pPr>
        <w:pStyle w:val="Heading3"/>
      </w:pPr>
      <w:r>
        <w:t>Verify PC settings and connectivity.</w:t>
      </w:r>
    </w:p>
    <w:p w14:paraId="54FAC825" w14:textId="77777777" w:rsidR="00D26579" w:rsidRDefault="00D26579" w:rsidP="00D26579">
      <w:pPr>
        <w:pStyle w:val="BodyTextL25"/>
      </w:pPr>
      <w:r w:rsidRPr="004F66D6">
        <w:t>Were the ping results successful?</w:t>
      </w:r>
    </w:p>
    <w:p w14:paraId="33DD06D6" w14:textId="77777777" w:rsidR="00D26579" w:rsidRPr="003E7C37" w:rsidRDefault="00D26579" w:rsidP="00D26579">
      <w:pPr>
        <w:pStyle w:val="BodyTextL25"/>
        <w:rPr>
          <w:rStyle w:val="AnswerGray"/>
        </w:rPr>
      </w:pPr>
      <w:r w:rsidRPr="003E7C37">
        <w:rPr>
          <w:rStyle w:val="AnswerGray"/>
        </w:rPr>
        <w:t>The pings should be successful. If none of the pings were successful, verify the cables are connected properly and verify that Windows Firewall is not blocking ICMP echo requests. If the first ICMP packet times out, this could be a result of the PC resolving the destination address. This should not occur if you repeat the ping as the address is now cached.</w:t>
      </w:r>
    </w:p>
    <w:p w14:paraId="415C1FF3" w14:textId="77777777" w:rsidR="00D26579" w:rsidRPr="000D16A2" w:rsidRDefault="00D26579" w:rsidP="00D26579">
      <w:pPr>
        <w:pStyle w:val="ConfigWindow"/>
      </w:pPr>
      <w:r w:rsidRPr="000D16A2">
        <w:t>End of document</w:t>
      </w:r>
    </w:p>
    <w:sectPr w:rsidR="00D26579" w:rsidRPr="000D16A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FEB1D" w14:textId="77777777" w:rsidR="00D663E1" w:rsidRDefault="00D663E1" w:rsidP="00710659">
      <w:pPr>
        <w:spacing w:after="0" w:line="240" w:lineRule="auto"/>
      </w:pPr>
      <w:r>
        <w:separator/>
      </w:r>
    </w:p>
    <w:p w14:paraId="63AB7E1E" w14:textId="77777777" w:rsidR="00D663E1" w:rsidRDefault="00D663E1"/>
  </w:endnote>
  <w:endnote w:type="continuationSeparator" w:id="0">
    <w:p w14:paraId="63CD4359" w14:textId="77777777" w:rsidR="00D663E1" w:rsidRDefault="00D663E1" w:rsidP="00710659">
      <w:pPr>
        <w:spacing w:after="0" w:line="240" w:lineRule="auto"/>
      </w:pPr>
      <w:r>
        <w:continuationSeparator/>
      </w:r>
    </w:p>
    <w:p w14:paraId="549D8E5D" w14:textId="77777777" w:rsidR="00D663E1" w:rsidRDefault="00D66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4D87C" w14:textId="7325A7B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90B9E">
          <w:t>2016</w:t>
        </w:r>
      </w:sdtContent>
    </w:sdt>
    <w:r>
      <w:t xml:space="preserve"> - </w:t>
    </w:r>
    <w:r>
      <w:fldChar w:fldCharType="begin"/>
    </w:r>
    <w:r>
      <w:instrText xml:space="preserve"> SAVEDATE  \@ "yyyy"  \* MERGEFORMAT </w:instrText>
    </w:r>
    <w:r>
      <w:fldChar w:fldCharType="separate"/>
    </w:r>
    <w:r w:rsidR="00D2657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10366" w14:textId="108DE74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90B9E">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2657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236A4" w14:textId="77777777" w:rsidR="00D663E1" w:rsidRDefault="00D663E1" w:rsidP="00710659">
      <w:pPr>
        <w:spacing w:after="0" w:line="240" w:lineRule="auto"/>
      </w:pPr>
      <w:r>
        <w:separator/>
      </w:r>
    </w:p>
    <w:p w14:paraId="6046E0EE" w14:textId="77777777" w:rsidR="00D663E1" w:rsidRDefault="00D663E1"/>
  </w:footnote>
  <w:footnote w:type="continuationSeparator" w:id="0">
    <w:p w14:paraId="3EEAFAE1" w14:textId="77777777" w:rsidR="00D663E1" w:rsidRDefault="00D663E1" w:rsidP="00710659">
      <w:pPr>
        <w:spacing w:after="0" w:line="240" w:lineRule="auto"/>
      </w:pPr>
      <w:r>
        <w:continuationSeparator/>
      </w:r>
    </w:p>
    <w:p w14:paraId="57A769B8" w14:textId="77777777" w:rsidR="00D663E1" w:rsidRDefault="00D66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0B3EFF44B874E23B29C8D297B801939"/>
      </w:placeholder>
      <w:dataBinding w:prefixMappings="xmlns:ns0='http://purl.org/dc/elements/1.1/' xmlns:ns1='http://schemas.openxmlformats.org/package/2006/metadata/core-properties' " w:xpath="/ns1:coreProperties[1]/ns0:title[1]" w:storeItemID="{6C3C8BC8-F283-45AE-878A-BAB7291924A1}"/>
      <w:text/>
    </w:sdtPr>
    <w:sdtEndPr/>
    <w:sdtContent>
      <w:p w14:paraId="7A042273" w14:textId="0B011100" w:rsidR="00926CB2" w:rsidRDefault="00D418C7" w:rsidP="008402F2">
        <w:pPr>
          <w:pStyle w:val="PageHead"/>
        </w:pPr>
        <w:r>
          <w:t>Lab - Build a Simple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05D2" w14:textId="77777777" w:rsidR="00926CB2" w:rsidRDefault="00882B63" w:rsidP="006C3FCF">
    <w:pPr>
      <w:ind w:left="-288"/>
    </w:pPr>
    <w:r>
      <w:rPr>
        <w:noProof/>
      </w:rPr>
      <w:drawing>
        <wp:inline distT="0" distB="0" distL="0" distR="0" wp14:anchorId="76F2AC71" wp14:editId="56CE72F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C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35A2"/>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D5F54"/>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B1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9D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6D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6579"/>
    <w:rsid w:val="00D2758C"/>
    <w:rsid w:val="00D275CA"/>
    <w:rsid w:val="00D2789B"/>
    <w:rsid w:val="00D345AB"/>
    <w:rsid w:val="00D4083B"/>
    <w:rsid w:val="00D41566"/>
    <w:rsid w:val="00D418C7"/>
    <w:rsid w:val="00D452F4"/>
    <w:rsid w:val="00D458EC"/>
    <w:rsid w:val="00D501B0"/>
    <w:rsid w:val="00D52582"/>
    <w:rsid w:val="00D531D0"/>
    <w:rsid w:val="00D53FF1"/>
    <w:rsid w:val="00D56A0E"/>
    <w:rsid w:val="00D57AD3"/>
    <w:rsid w:val="00D62F25"/>
    <w:rsid w:val="00D635FE"/>
    <w:rsid w:val="00D663E1"/>
    <w:rsid w:val="00D66A7B"/>
    <w:rsid w:val="00D724CE"/>
    <w:rsid w:val="00D729DE"/>
    <w:rsid w:val="00D75B6A"/>
    <w:rsid w:val="00D778DF"/>
    <w:rsid w:val="00D84BDA"/>
    <w:rsid w:val="00D85325"/>
    <w:rsid w:val="00D86D9E"/>
    <w:rsid w:val="00D87013"/>
    <w:rsid w:val="00D876A8"/>
    <w:rsid w:val="00D87F26"/>
    <w:rsid w:val="00D90B9E"/>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02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F1A64"/>
  <w15:docId w15:val="{8152B0F2-1107-401C-A66A-C1631A7D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724C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724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35A2"/>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724C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B3EFF44B874E23B29C8D297B801939"/>
        <w:category>
          <w:name w:val="General"/>
          <w:gallery w:val="placeholder"/>
        </w:category>
        <w:types>
          <w:type w:val="bbPlcHdr"/>
        </w:types>
        <w:behaviors>
          <w:behavior w:val="content"/>
        </w:behaviors>
        <w:guid w:val="{54AC4233-1EBC-4717-BD65-B361653AD80D}"/>
      </w:docPartPr>
      <w:docPartBody>
        <w:p w:rsidR="00B50BD1" w:rsidRDefault="00C72C8F">
          <w:pPr>
            <w:pStyle w:val="C0B3EFF44B874E23B29C8D297B8019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8F"/>
    <w:rsid w:val="006A228A"/>
    <w:rsid w:val="00920EE4"/>
    <w:rsid w:val="00B50BD1"/>
    <w:rsid w:val="00C72C8F"/>
    <w:rsid w:val="00FB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B3EFF44B874E23B29C8D297B801939">
    <w:name w:val="C0B3EFF44B874E23B29C8D297B801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4</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 Build a Simple Network</vt:lpstr>
    </vt:vector>
  </TitlesOfParts>
  <Company>Cisco Systems, Inc.</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Simple Network</dc:title>
  <dc:description>2016</dc:description>
  <cp:revision>6</cp:revision>
  <cp:lastPrinted>2020-09-28T17:08:00Z</cp:lastPrinted>
  <dcterms:created xsi:type="dcterms:W3CDTF">2020-09-28T17:06:00Z</dcterms:created>
  <dcterms:modified xsi:type="dcterms:W3CDTF">2020-09-28T17:16:00Z</dcterms:modified>
</cp:coreProperties>
</file>