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7873" w14:textId="77777777" w:rsidR="0081099C" w:rsidRDefault="00870B3D" w:rsidP="0081099C">
      <w:pPr>
        <w:pStyle w:val="LabTitle"/>
      </w:pPr>
      <w:r>
        <w:t>Packet Tracer – Configuring VPN Tunnel Mode</w:t>
      </w:r>
    </w:p>
    <w:p w14:paraId="4EC47874" w14:textId="77777777" w:rsidR="00870B3D" w:rsidRDefault="00870B3D" w:rsidP="0081099C">
      <w:pPr>
        <w:pStyle w:val="LabSection"/>
      </w:pPr>
      <w:r>
        <w:t>Addressing Table</w:t>
      </w:r>
    </w:p>
    <w:tbl>
      <w:tblPr>
        <w:tblW w:w="83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980"/>
        <w:gridCol w:w="2091"/>
        <w:gridCol w:w="1621"/>
        <w:gridCol w:w="2678"/>
      </w:tblGrid>
      <w:tr w:rsidR="00870B3D" w14:paraId="4EC47879" w14:textId="77777777" w:rsidTr="00EB57C1">
        <w:trPr>
          <w:cantSplit/>
          <w:jc w:val="center"/>
        </w:trPr>
        <w:tc>
          <w:tcPr>
            <w:tcW w:w="19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C47875" w14:textId="77777777" w:rsidR="00870B3D" w:rsidRPr="00EB57C1" w:rsidRDefault="00870B3D" w:rsidP="00EB57C1">
            <w:pPr>
              <w:pStyle w:val="TableHeading"/>
            </w:pPr>
            <w:r w:rsidRPr="00EB57C1">
              <w:t>Device</w:t>
            </w:r>
          </w:p>
        </w:tc>
        <w:tc>
          <w:tcPr>
            <w:tcW w:w="209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C47876" w14:textId="77777777" w:rsidR="00870B3D" w:rsidRPr="00EB57C1" w:rsidRDefault="00870B3D" w:rsidP="00EB57C1">
            <w:pPr>
              <w:pStyle w:val="TableHeading"/>
            </w:pPr>
            <w:r w:rsidRPr="00EB57C1">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C47877" w14:textId="77777777" w:rsidR="00870B3D" w:rsidRPr="00EB57C1" w:rsidRDefault="00870B3D" w:rsidP="00EB57C1">
            <w:pPr>
              <w:pStyle w:val="TableHeading"/>
            </w:pPr>
            <w:r w:rsidRPr="00EB57C1">
              <w:t>Subnet Mask</w:t>
            </w:r>
          </w:p>
        </w:tc>
        <w:tc>
          <w:tcPr>
            <w:tcW w:w="2678"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4EC47878" w14:textId="77777777" w:rsidR="00870B3D" w:rsidRPr="00EB57C1" w:rsidRDefault="00870B3D" w:rsidP="00EB57C1">
            <w:pPr>
              <w:pStyle w:val="TableHeading"/>
            </w:pPr>
            <w:r w:rsidRPr="00EB57C1">
              <w:t>Site</w:t>
            </w:r>
          </w:p>
        </w:tc>
      </w:tr>
      <w:tr w:rsidR="00870B3D" w14:paraId="4EC4787E" w14:textId="77777777" w:rsidTr="00EB57C1">
        <w:trPr>
          <w:cantSplit/>
          <w:jc w:val="center"/>
        </w:trPr>
        <w:tc>
          <w:tcPr>
            <w:tcW w:w="19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EC4787A" w14:textId="77777777" w:rsidR="00870B3D" w:rsidRPr="00EB57C1" w:rsidRDefault="00870B3D" w:rsidP="00EB57C1">
            <w:pPr>
              <w:pStyle w:val="TableText"/>
            </w:pPr>
            <w:r w:rsidRPr="00EB57C1">
              <w:t>File Backup Server</w:t>
            </w:r>
          </w:p>
        </w:tc>
        <w:tc>
          <w:tcPr>
            <w:tcW w:w="209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EC4787B" w14:textId="77777777" w:rsidR="00870B3D" w:rsidRPr="00EB57C1" w:rsidRDefault="00870B3D" w:rsidP="00EB57C1">
            <w:pPr>
              <w:pStyle w:val="TableText"/>
              <w:jc w:val="center"/>
            </w:pPr>
            <w:r w:rsidRPr="00EB57C1">
              <w:t>10.44.2.254</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EC4787C" w14:textId="77777777" w:rsidR="00870B3D" w:rsidRPr="00EB57C1" w:rsidRDefault="00870B3D" w:rsidP="00EB57C1">
            <w:pPr>
              <w:pStyle w:val="TableText"/>
            </w:pPr>
            <w:r w:rsidRPr="00EB57C1">
              <w:t>255.255.255.0</w:t>
            </w:r>
          </w:p>
        </w:tc>
        <w:tc>
          <w:tcPr>
            <w:tcW w:w="2678"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4EC4787D" w14:textId="77777777" w:rsidR="00870B3D" w:rsidRPr="00EB57C1" w:rsidRDefault="00870B3D" w:rsidP="00EB57C1">
            <w:pPr>
              <w:pStyle w:val="TableText"/>
            </w:pPr>
            <w:r w:rsidRPr="00EB57C1">
              <w:t>Gotham Healthcare Branch</w:t>
            </w:r>
          </w:p>
        </w:tc>
      </w:tr>
    </w:tbl>
    <w:p w14:paraId="4EC4787F" w14:textId="77777777" w:rsidR="00870B3D" w:rsidRDefault="00870B3D" w:rsidP="00870B3D">
      <w:pPr>
        <w:pStyle w:val="LabSection"/>
        <w:keepNext w:val="0"/>
      </w:pPr>
      <w:r>
        <w:t>Objectives</w:t>
      </w:r>
    </w:p>
    <w:p w14:paraId="4EC47880" w14:textId="77777777" w:rsidR="00870B3D" w:rsidRDefault="00063541" w:rsidP="00870B3D">
      <w:pPr>
        <w:pStyle w:val="BodyTextL25"/>
      </w:pPr>
      <w:r>
        <w:rPr>
          <w:b/>
          <w:bCs/>
        </w:rPr>
        <w:t>Part 1: Send</w:t>
      </w:r>
      <w:r w:rsidR="00000CB7">
        <w:rPr>
          <w:b/>
          <w:bCs/>
        </w:rPr>
        <w:t>ing</w:t>
      </w:r>
      <w:r>
        <w:rPr>
          <w:b/>
          <w:bCs/>
        </w:rPr>
        <w:t xml:space="preserve"> U</w:t>
      </w:r>
      <w:r w:rsidR="00870B3D">
        <w:rPr>
          <w:b/>
          <w:bCs/>
        </w:rPr>
        <w:t xml:space="preserve">nencrypted FTP </w:t>
      </w:r>
      <w:r>
        <w:rPr>
          <w:b/>
          <w:bCs/>
        </w:rPr>
        <w:t>Traffic</w:t>
      </w:r>
    </w:p>
    <w:p w14:paraId="4EC47881" w14:textId="77777777" w:rsidR="00870B3D" w:rsidRDefault="00870B3D" w:rsidP="00870B3D">
      <w:pPr>
        <w:pStyle w:val="BodyTextL25"/>
        <w:rPr>
          <w:b/>
          <w:bCs/>
        </w:rPr>
      </w:pPr>
      <w:r>
        <w:rPr>
          <w:b/>
          <w:bCs/>
        </w:rPr>
        <w:t>Part 2: Configur</w:t>
      </w:r>
      <w:r w:rsidR="00000CB7">
        <w:rPr>
          <w:b/>
          <w:bCs/>
        </w:rPr>
        <w:t>ing</w:t>
      </w:r>
      <w:r>
        <w:rPr>
          <w:b/>
          <w:bCs/>
        </w:rPr>
        <w:t xml:space="preserve"> the VPN </w:t>
      </w:r>
      <w:r w:rsidR="00063541">
        <w:rPr>
          <w:b/>
          <w:bCs/>
        </w:rPr>
        <w:t>T</w:t>
      </w:r>
      <w:r>
        <w:rPr>
          <w:b/>
          <w:bCs/>
        </w:rPr>
        <w:t>unnel between Metropolis and Gotham</w:t>
      </w:r>
    </w:p>
    <w:p w14:paraId="4EC47882" w14:textId="77777777" w:rsidR="00870B3D" w:rsidRDefault="00870B3D" w:rsidP="00870B3D">
      <w:pPr>
        <w:pStyle w:val="BodyTextL25"/>
        <w:rPr>
          <w:b/>
          <w:bCs/>
        </w:rPr>
      </w:pPr>
      <w:r>
        <w:rPr>
          <w:b/>
          <w:bCs/>
        </w:rPr>
        <w:t>Par</w:t>
      </w:r>
      <w:r w:rsidR="00063541">
        <w:rPr>
          <w:b/>
          <w:bCs/>
        </w:rPr>
        <w:t>t 3: Send</w:t>
      </w:r>
      <w:r w:rsidR="00000CB7">
        <w:rPr>
          <w:b/>
          <w:bCs/>
        </w:rPr>
        <w:t>ing</w:t>
      </w:r>
      <w:r w:rsidR="00063541">
        <w:rPr>
          <w:b/>
          <w:bCs/>
        </w:rPr>
        <w:t xml:space="preserve"> Encrypted FTP Traffic</w:t>
      </w:r>
    </w:p>
    <w:p w14:paraId="4EC47883" w14:textId="77777777" w:rsidR="00870B3D" w:rsidRDefault="00870B3D" w:rsidP="00870B3D">
      <w:pPr>
        <w:pStyle w:val="LabSection"/>
      </w:pPr>
      <w:r>
        <w:t>Background</w:t>
      </w:r>
    </w:p>
    <w:p w14:paraId="4EC47884" w14:textId="77777777" w:rsidR="00870B3D" w:rsidRDefault="00870B3D" w:rsidP="00870B3D">
      <w:pPr>
        <w:pStyle w:val="BodyTextL25"/>
      </w:pPr>
      <w:r>
        <w:t>In this activity, you will observe the transfer of unencrypted FTP traffic between two geographic sites. You will then configure a VPN tunnel between two geographic sites and send encrypted FTP traffic. The IP addressing, network configuration, and service configurations are already complete. You will use the client devices in the differing geographic regions to transfer FTP data securely and insecurely.</w:t>
      </w:r>
    </w:p>
    <w:p w14:paraId="4EC47885" w14:textId="77777777" w:rsidR="00870B3D" w:rsidRDefault="00063541" w:rsidP="00EB57C1">
      <w:pPr>
        <w:pStyle w:val="PartHead"/>
      </w:pPr>
      <w:r>
        <w:t>Send</w:t>
      </w:r>
      <w:r w:rsidR="00000CB7">
        <w:t>ing</w:t>
      </w:r>
      <w:r>
        <w:t xml:space="preserve"> U</w:t>
      </w:r>
      <w:r w:rsidR="00870B3D">
        <w:t xml:space="preserve">nencrypted FTP </w:t>
      </w:r>
      <w:r>
        <w:t>T</w:t>
      </w:r>
      <w:r w:rsidR="00870B3D">
        <w:t>raffic</w:t>
      </w:r>
    </w:p>
    <w:p w14:paraId="4EC47886" w14:textId="77777777" w:rsidR="00870B3D" w:rsidRDefault="00870B3D" w:rsidP="00EB57C1">
      <w:pPr>
        <w:pStyle w:val="StepHead"/>
      </w:pPr>
      <w:r>
        <w:t>Access the Cyber Criminals Sniffer</w:t>
      </w:r>
      <w:r w:rsidR="00063541">
        <w:t>.</w:t>
      </w:r>
    </w:p>
    <w:p w14:paraId="4EC47887" w14:textId="77777777" w:rsidR="00870B3D" w:rsidRDefault="00870B3D" w:rsidP="00EB57C1">
      <w:pPr>
        <w:pStyle w:val="SubStepAlpha"/>
      </w:pPr>
      <w:r>
        <w:t>C</w:t>
      </w:r>
      <w:r w:rsidRPr="00EB57C1">
        <w:t>lic</w:t>
      </w:r>
      <w:r>
        <w:t xml:space="preserve">k the </w:t>
      </w:r>
      <w:r>
        <w:rPr>
          <w:b/>
        </w:rPr>
        <w:t>Cyber Criminals Sniffer</w:t>
      </w:r>
      <w:r>
        <w:t xml:space="preserve"> and click the </w:t>
      </w:r>
      <w:r>
        <w:rPr>
          <w:b/>
        </w:rPr>
        <w:t xml:space="preserve">GUI </w:t>
      </w:r>
      <w:r>
        <w:t>tab.</w:t>
      </w:r>
    </w:p>
    <w:p w14:paraId="4EC47888" w14:textId="77777777" w:rsidR="00870B3D" w:rsidRDefault="00870B3D" w:rsidP="00EB57C1">
      <w:pPr>
        <w:pStyle w:val="SubStepAlpha"/>
      </w:pPr>
      <w:r>
        <w:t xml:space="preserve">Click the </w:t>
      </w:r>
      <w:r>
        <w:rPr>
          <w:b/>
        </w:rPr>
        <w:t>Clear</w:t>
      </w:r>
      <w:r>
        <w:t xml:space="preserve"> button to remove any possible traffic entries viewed by the sniffer.</w:t>
      </w:r>
    </w:p>
    <w:p w14:paraId="4EC47889" w14:textId="77777777" w:rsidR="00870B3D" w:rsidRDefault="00870B3D" w:rsidP="00EB57C1">
      <w:pPr>
        <w:pStyle w:val="SubStepAlpha"/>
      </w:pPr>
      <w:r>
        <w:t xml:space="preserve">Minimize the </w:t>
      </w:r>
      <w:r>
        <w:rPr>
          <w:b/>
        </w:rPr>
        <w:t>Cyber Criminals Sniffer</w:t>
      </w:r>
      <w:r>
        <w:t xml:space="preserve">. </w:t>
      </w:r>
    </w:p>
    <w:p w14:paraId="4EC4788A" w14:textId="77777777" w:rsidR="00870B3D" w:rsidRDefault="00870B3D" w:rsidP="00EB57C1">
      <w:pPr>
        <w:pStyle w:val="StepHead"/>
      </w:pPr>
      <w:r>
        <w:t>Connect to the FTP Backup server u</w:t>
      </w:r>
      <w:r w:rsidR="00063541">
        <w:t>sing an insecure FTP connection.</w:t>
      </w:r>
    </w:p>
    <w:p w14:paraId="4EC4788B" w14:textId="77777777" w:rsidR="00870B3D" w:rsidRDefault="00870B3D" w:rsidP="00EB57C1">
      <w:pPr>
        <w:pStyle w:val="SubStepAlpha"/>
      </w:pPr>
      <w:r>
        <w:t xml:space="preserve">Click the </w:t>
      </w:r>
      <w:r>
        <w:rPr>
          <w:b/>
        </w:rPr>
        <w:t xml:space="preserve">Metropolis Bank HQ </w:t>
      </w:r>
      <w:r>
        <w:t xml:space="preserve">site and click </w:t>
      </w:r>
      <w:r>
        <w:rPr>
          <w:b/>
        </w:rPr>
        <w:t>Phil’s</w:t>
      </w:r>
      <w:r>
        <w:t xml:space="preserve"> laptop</w:t>
      </w:r>
      <w:r>
        <w:rPr>
          <w:bCs/>
        </w:rPr>
        <w:t xml:space="preserve">. </w:t>
      </w:r>
    </w:p>
    <w:p w14:paraId="4EC4788C" w14:textId="77777777" w:rsidR="00870B3D" w:rsidRPr="00F05A67" w:rsidRDefault="00870B3D" w:rsidP="00EB57C1">
      <w:pPr>
        <w:pStyle w:val="SubStepAlpha"/>
      </w:pPr>
      <w:r>
        <w:t xml:space="preserve">Click the </w:t>
      </w:r>
      <w:r>
        <w:rPr>
          <w:b/>
        </w:rPr>
        <w:t>Desktop</w:t>
      </w:r>
      <w:r>
        <w:t xml:space="preserve"> tab and click on </w:t>
      </w:r>
      <w:r>
        <w:rPr>
          <w:b/>
        </w:rPr>
        <w:t>Command Prompt</w:t>
      </w:r>
      <w:r>
        <w:rPr>
          <w:bCs/>
        </w:rPr>
        <w:t>.</w:t>
      </w:r>
    </w:p>
    <w:p w14:paraId="4EC4788D" w14:textId="77777777" w:rsidR="00870B3D" w:rsidRDefault="00870B3D" w:rsidP="00EB57C1">
      <w:pPr>
        <w:pStyle w:val="SubStepAlpha"/>
      </w:pPr>
      <w:r>
        <w:t xml:space="preserve">Use the </w:t>
      </w:r>
      <w:r>
        <w:rPr>
          <w:b/>
        </w:rPr>
        <w:t>ipconfig</w:t>
      </w:r>
      <w:r>
        <w:t xml:space="preserve"> command to view the current IP address of </w:t>
      </w:r>
      <w:r>
        <w:rPr>
          <w:b/>
        </w:rPr>
        <w:t>Phil’s</w:t>
      </w:r>
      <w:r>
        <w:t xml:space="preserve"> PC.</w:t>
      </w:r>
    </w:p>
    <w:p w14:paraId="06A7A2E6" w14:textId="35BEFD10" w:rsidR="000C4588" w:rsidRDefault="000C4588" w:rsidP="00EB57C1">
      <w:pPr>
        <w:pStyle w:val="SubStepAlpha"/>
      </w:pPr>
      <w:r w:rsidRPr="000C4588">
        <w:drawing>
          <wp:inline distT="0" distB="0" distL="0" distR="0" wp14:anchorId="7AFF2427" wp14:editId="291AF5F6">
            <wp:extent cx="3725744" cy="1236270"/>
            <wp:effectExtent l="0" t="0" r="0" b="254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8"/>
                    <a:stretch>
                      <a:fillRect/>
                    </a:stretch>
                  </pic:blipFill>
                  <pic:spPr>
                    <a:xfrm>
                      <a:off x="0" y="0"/>
                      <a:ext cx="3725744" cy="1236270"/>
                    </a:xfrm>
                    <a:prstGeom prst="rect">
                      <a:avLst/>
                    </a:prstGeom>
                  </pic:spPr>
                </pic:pic>
              </a:graphicData>
            </a:graphic>
          </wp:inline>
        </w:drawing>
      </w:r>
    </w:p>
    <w:p w14:paraId="4EC4788E" w14:textId="77777777" w:rsidR="00870B3D" w:rsidRDefault="00870B3D" w:rsidP="00EB57C1">
      <w:pPr>
        <w:pStyle w:val="SubStepAlpha"/>
      </w:pPr>
      <w:r>
        <w:t>C</w:t>
      </w:r>
      <w:r w:rsidRPr="00EB57C1">
        <w:t>on</w:t>
      </w:r>
      <w:r>
        <w:t xml:space="preserve">nect to the </w:t>
      </w:r>
      <w:r>
        <w:rPr>
          <w:b/>
        </w:rPr>
        <w:t>File Backup</w:t>
      </w:r>
      <w:r>
        <w:t xml:space="preserve"> server at </w:t>
      </w:r>
      <w:r>
        <w:rPr>
          <w:b/>
        </w:rPr>
        <w:t>Gotham Healthcare Branch</w:t>
      </w:r>
      <w:r>
        <w:t xml:space="preserve"> </w:t>
      </w:r>
      <w:r>
        <w:rPr>
          <w:color w:val="000000"/>
        </w:rPr>
        <w:t>by entering</w:t>
      </w:r>
      <w:r w:rsidR="00EB57C1">
        <w:rPr>
          <w:color w:val="000000"/>
        </w:rPr>
        <w:t xml:space="preserve"> </w:t>
      </w:r>
      <w:r w:rsidR="00EB57C1" w:rsidRPr="00EB57C1">
        <w:rPr>
          <w:b/>
          <w:color w:val="000000"/>
        </w:rPr>
        <w:t>ftp 10.44.2.254</w:t>
      </w:r>
      <w:r w:rsidR="00EB57C1">
        <w:rPr>
          <w:b/>
          <w:color w:val="000000"/>
        </w:rPr>
        <w:t xml:space="preserve"> </w:t>
      </w:r>
      <w:r w:rsidR="00EB57C1">
        <w:rPr>
          <w:color w:val="000000"/>
        </w:rPr>
        <w:t xml:space="preserve">in the command </w:t>
      </w:r>
      <w:r>
        <w:t>prompt.</w:t>
      </w:r>
    </w:p>
    <w:p w14:paraId="4EC4788F" w14:textId="77777777" w:rsidR="00870B3D" w:rsidRDefault="00870B3D" w:rsidP="00870B3D">
      <w:pPr>
        <w:pStyle w:val="SubStepAlpha"/>
        <w:numPr>
          <w:ilvl w:val="0"/>
          <w:numId w:val="11"/>
        </w:numPr>
      </w:pPr>
      <w:r>
        <w:t xml:space="preserve">Enter the username of </w:t>
      </w:r>
      <w:r>
        <w:rPr>
          <w:b/>
        </w:rPr>
        <w:t>cisco</w:t>
      </w:r>
      <w:r>
        <w:t xml:space="preserve"> and password of </w:t>
      </w:r>
      <w:r>
        <w:rPr>
          <w:b/>
        </w:rPr>
        <w:t>cisco</w:t>
      </w:r>
      <w:r>
        <w:t xml:space="preserve"> to login to the </w:t>
      </w:r>
      <w:r>
        <w:rPr>
          <w:b/>
        </w:rPr>
        <w:t>File Backup</w:t>
      </w:r>
      <w:r w:rsidR="00F50141">
        <w:t xml:space="preserve"> server.</w:t>
      </w:r>
    </w:p>
    <w:p w14:paraId="4EC47890" w14:textId="77777777" w:rsidR="00870B3D" w:rsidRDefault="00870B3D" w:rsidP="00EB57C1">
      <w:pPr>
        <w:pStyle w:val="StepHead"/>
      </w:pPr>
      <w:r>
        <w:lastRenderedPageBreak/>
        <w:t>View the traffic on the Cyber Criminals Sniffer</w:t>
      </w:r>
      <w:r w:rsidR="00063541">
        <w:t>.</w:t>
      </w:r>
    </w:p>
    <w:p w14:paraId="4EC47891" w14:textId="77777777" w:rsidR="00870B3D" w:rsidRDefault="00870B3D" w:rsidP="00EB57C1">
      <w:pPr>
        <w:pStyle w:val="SubStepAlpha"/>
      </w:pPr>
      <w:r>
        <w:t xml:space="preserve">Maximize the </w:t>
      </w:r>
      <w:r>
        <w:rPr>
          <w:b/>
        </w:rPr>
        <w:t>Cyber Criminals Sniffer</w:t>
      </w:r>
      <w:r>
        <w:t xml:space="preserve"> that was previously minimized.</w:t>
      </w:r>
    </w:p>
    <w:p w14:paraId="4EC47892" w14:textId="77777777" w:rsidR="00870B3D" w:rsidRDefault="00870B3D" w:rsidP="00EB57C1">
      <w:pPr>
        <w:pStyle w:val="SubStepAlpha"/>
      </w:pPr>
      <w:r>
        <w:t xml:space="preserve">Click the </w:t>
      </w:r>
      <w:r>
        <w:rPr>
          <w:b/>
        </w:rPr>
        <w:t xml:space="preserve">FTP </w:t>
      </w:r>
      <w:r>
        <w:t>messages displayed on the sniffer and scroll to the bottom of each one.</w:t>
      </w:r>
    </w:p>
    <w:p w14:paraId="5E4C563E" w14:textId="77777777" w:rsidR="00BF5A55" w:rsidRDefault="00870B3D" w:rsidP="00BF5A55">
      <w:pPr>
        <w:pStyle w:val="BodyTextL50"/>
        <w:keepNext/>
        <w:tabs>
          <w:tab w:val="center" w:pos="5400"/>
        </w:tabs>
      </w:pPr>
      <w:r>
        <w:t>What information is displayed in clear text?</w:t>
      </w:r>
    </w:p>
    <w:p w14:paraId="2AC5C4E8" w14:textId="77777777" w:rsidR="00E553EC" w:rsidRDefault="00BF5A55" w:rsidP="00BF5A55">
      <w:pPr>
        <w:pStyle w:val="BodyTextL50"/>
        <w:keepNext/>
        <w:tabs>
          <w:tab w:val="center" w:pos="5400"/>
        </w:tabs>
      </w:pPr>
      <w:r w:rsidRPr="00BF5A55">
        <w:drawing>
          <wp:inline distT="0" distB="0" distL="0" distR="0" wp14:anchorId="08F9EFD0" wp14:editId="7771AE5D">
            <wp:extent cx="3077973" cy="978008"/>
            <wp:effectExtent l="0" t="0" r="825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3077973" cy="978008"/>
                    </a:xfrm>
                    <a:prstGeom prst="rect">
                      <a:avLst/>
                    </a:prstGeom>
                  </pic:spPr>
                </pic:pic>
              </a:graphicData>
            </a:graphic>
          </wp:inline>
        </w:drawing>
      </w:r>
    </w:p>
    <w:p w14:paraId="4EC47893" w14:textId="20F0AE28" w:rsidR="00EB57C1" w:rsidRDefault="00E553EC" w:rsidP="00BF5A55">
      <w:pPr>
        <w:pStyle w:val="BodyTextL50"/>
        <w:keepNext/>
        <w:tabs>
          <w:tab w:val="center" w:pos="5400"/>
        </w:tabs>
      </w:pPr>
      <w:r w:rsidRPr="00E553EC">
        <w:drawing>
          <wp:inline distT="0" distB="0" distL="0" distR="0" wp14:anchorId="4C56030E" wp14:editId="1AC017B7">
            <wp:extent cx="3209220" cy="95683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209220" cy="956839"/>
                    </a:xfrm>
                    <a:prstGeom prst="rect">
                      <a:avLst/>
                    </a:prstGeom>
                  </pic:spPr>
                </pic:pic>
              </a:graphicData>
            </a:graphic>
          </wp:inline>
        </w:drawing>
      </w:r>
      <w:r w:rsidR="00BF5A55">
        <w:tab/>
      </w:r>
    </w:p>
    <w:p w14:paraId="4EC47894" w14:textId="77777777" w:rsidR="00870B3D" w:rsidRDefault="00EB57C1" w:rsidP="00EB57C1">
      <w:pPr>
        <w:pStyle w:val="BodyTextL50"/>
      </w:pPr>
      <w:r>
        <w:t>___________________________</w:t>
      </w:r>
      <w:r w:rsidR="00870B3D">
        <w:t>_________________________________________________________</w:t>
      </w:r>
    </w:p>
    <w:p w14:paraId="4EC47895" w14:textId="77777777" w:rsidR="00870B3D" w:rsidRDefault="00000CB7" w:rsidP="00EB57C1">
      <w:pPr>
        <w:pStyle w:val="PartHead"/>
      </w:pPr>
      <w:r>
        <w:t>Configuring</w:t>
      </w:r>
      <w:r w:rsidR="00063541">
        <w:t xml:space="preserve"> the VPN T</w:t>
      </w:r>
      <w:r w:rsidR="00870B3D">
        <w:t>unnel between Metropolis and Gotham</w:t>
      </w:r>
    </w:p>
    <w:p w14:paraId="4EC47896" w14:textId="77777777" w:rsidR="00870B3D" w:rsidRDefault="00870B3D" w:rsidP="00063541">
      <w:pPr>
        <w:pStyle w:val="SubStepAlpha"/>
      </w:pPr>
      <w:r>
        <w:t>Wi</w:t>
      </w:r>
      <w:r w:rsidRPr="00063541">
        <w:t>th</w:t>
      </w:r>
      <w:r>
        <w:t xml:space="preserve">in the </w:t>
      </w:r>
      <w:r>
        <w:rPr>
          <w:b/>
        </w:rPr>
        <w:t xml:space="preserve">Metropolis Bank HQ </w:t>
      </w:r>
      <w:r>
        <w:t xml:space="preserve">site, click the </w:t>
      </w:r>
      <w:proofErr w:type="spellStart"/>
      <w:r>
        <w:rPr>
          <w:b/>
        </w:rPr>
        <w:t>HQ_Router</w:t>
      </w:r>
      <w:proofErr w:type="spellEnd"/>
      <w:r>
        <w:t>.</w:t>
      </w:r>
    </w:p>
    <w:p w14:paraId="4EC47897" w14:textId="77777777" w:rsidR="00870B3D" w:rsidRDefault="00870B3D" w:rsidP="00063541">
      <w:pPr>
        <w:pStyle w:val="SubStepAlpha"/>
      </w:pPr>
      <w:r>
        <w:t xml:space="preserve">Copy the </w:t>
      </w:r>
      <w:proofErr w:type="spellStart"/>
      <w:r>
        <w:t>IPSec</w:t>
      </w:r>
      <w:proofErr w:type="spellEnd"/>
      <w:r>
        <w:t xml:space="preserve"> VPN site-to site configura</w:t>
      </w:r>
      <w:r w:rsidR="00F50141">
        <w:t>tion below and paste it into</w:t>
      </w:r>
      <w:r>
        <w:t xml:space="preserve"> </w:t>
      </w:r>
      <w:proofErr w:type="spellStart"/>
      <w:r>
        <w:rPr>
          <w:b/>
        </w:rPr>
        <w:t>HQ_Router</w:t>
      </w:r>
      <w:proofErr w:type="spellEnd"/>
      <w:r>
        <w:t>.</w:t>
      </w:r>
    </w:p>
    <w:p w14:paraId="4EC47898" w14:textId="77777777" w:rsidR="003F518C" w:rsidRDefault="003F518C" w:rsidP="00EB57C1">
      <w:pPr>
        <w:pStyle w:val="CMDOutput"/>
      </w:pPr>
      <w:r>
        <w:t>enable</w:t>
      </w:r>
    </w:p>
    <w:p w14:paraId="4EC47899" w14:textId="77777777" w:rsidR="003F518C" w:rsidRDefault="003F518C" w:rsidP="00EB57C1">
      <w:pPr>
        <w:pStyle w:val="CMDOutput"/>
      </w:pPr>
      <w:r>
        <w:t>configure terminal</w:t>
      </w:r>
    </w:p>
    <w:p w14:paraId="4EC4789A" w14:textId="77777777" w:rsidR="00870B3D" w:rsidRDefault="00870B3D" w:rsidP="00EB57C1">
      <w:pPr>
        <w:pStyle w:val="CMDOutput"/>
      </w:pPr>
      <w:r>
        <w:t xml:space="preserve">crypto </w:t>
      </w:r>
      <w:proofErr w:type="spellStart"/>
      <w:r>
        <w:t>isakmp</w:t>
      </w:r>
      <w:proofErr w:type="spellEnd"/>
      <w:r>
        <w:t xml:space="preserve"> policy 10</w:t>
      </w:r>
    </w:p>
    <w:p w14:paraId="4EC4789B" w14:textId="77777777" w:rsidR="00870B3D" w:rsidRDefault="00870B3D" w:rsidP="00EB57C1">
      <w:pPr>
        <w:pStyle w:val="CMDOutput"/>
      </w:pPr>
      <w:r>
        <w:t xml:space="preserve"> </w:t>
      </w:r>
      <w:proofErr w:type="spellStart"/>
      <w:r>
        <w:t>encr</w:t>
      </w:r>
      <w:proofErr w:type="spellEnd"/>
      <w:r>
        <w:t xml:space="preserve"> </w:t>
      </w:r>
      <w:proofErr w:type="spellStart"/>
      <w:r>
        <w:t>aes</w:t>
      </w:r>
      <w:proofErr w:type="spellEnd"/>
      <w:r>
        <w:t xml:space="preserve"> 256</w:t>
      </w:r>
    </w:p>
    <w:p w14:paraId="4EC4789C" w14:textId="77777777" w:rsidR="00870B3D" w:rsidRDefault="00870B3D" w:rsidP="00EB57C1">
      <w:pPr>
        <w:pStyle w:val="CMDOutput"/>
      </w:pPr>
      <w:r>
        <w:t xml:space="preserve"> authentication pre-share</w:t>
      </w:r>
    </w:p>
    <w:p w14:paraId="4EC4789D" w14:textId="77777777" w:rsidR="00870B3D" w:rsidRDefault="00870B3D" w:rsidP="00EB57C1">
      <w:pPr>
        <w:pStyle w:val="CMDOutput"/>
      </w:pPr>
      <w:r>
        <w:t xml:space="preserve"> group 5</w:t>
      </w:r>
    </w:p>
    <w:p w14:paraId="4EC4789E" w14:textId="77777777" w:rsidR="00870B3D" w:rsidRDefault="00870B3D" w:rsidP="00EB57C1">
      <w:pPr>
        <w:pStyle w:val="CMDOutput"/>
      </w:pPr>
      <w:r>
        <w:t>!</w:t>
      </w:r>
    </w:p>
    <w:p w14:paraId="4EC4789F" w14:textId="77777777" w:rsidR="00870B3D" w:rsidRDefault="00870B3D" w:rsidP="00EB57C1">
      <w:pPr>
        <w:pStyle w:val="CMDOutput"/>
      </w:pPr>
      <w:r>
        <w:t xml:space="preserve">crypto </w:t>
      </w:r>
      <w:proofErr w:type="spellStart"/>
      <w:r>
        <w:t>isakmp</w:t>
      </w:r>
      <w:proofErr w:type="spellEnd"/>
      <w:r>
        <w:t xml:space="preserve"> key </w:t>
      </w:r>
      <w:proofErr w:type="spellStart"/>
      <w:r>
        <w:t>vpnpass</w:t>
      </w:r>
      <w:proofErr w:type="spellEnd"/>
      <w:r>
        <w:t xml:space="preserve"> address 209.165.201.19</w:t>
      </w:r>
    </w:p>
    <w:p w14:paraId="4EC478A0" w14:textId="77777777" w:rsidR="00870B3D" w:rsidRDefault="00870B3D" w:rsidP="00EB57C1">
      <w:pPr>
        <w:pStyle w:val="CMDOutput"/>
      </w:pPr>
      <w:r>
        <w:t>!</w:t>
      </w:r>
    </w:p>
    <w:p w14:paraId="4EC478A1" w14:textId="77777777" w:rsidR="00870B3D" w:rsidRDefault="00870B3D" w:rsidP="00EB57C1">
      <w:pPr>
        <w:pStyle w:val="CMDOutput"/>
      </w:pPr>
      <w:r>
        <w:t xml:space="preserve">crypto </w:t>
      </w:r>
      <w:proofErr w:type="spellStart"/>
      <w:r>
        <w:t>ipsec</w:t>
      </w:r>
      <w:proofErr w:type="spellEnd"/>
      <w:r>
        <w:t xml:space="preserve"> transform-set VPN-SET </w:t>
      </w:r>
      <w:proofErr w:type="spellStart"/>
      <w:r>
        <w:t>esp-aes</w:t>
      </w:r>
      <w:proofErr w:type="spellEnd"/>
      <w:r>
        <w:t xml:space="preserve"> </w:t>
      </w:r>
      <w:proofErr w:type="spellStart"/>
      <w:r>
        <w:t>esp</w:t>
      </w:r>
      <w:proofErr w:type="spellEnd"/>
      <w:r>
        <w:t>-sha-</w:t>
      </w:r>
      <w:proofErr w:type="spellStart"/>
      <w:r>
        <w:t>hmac</w:t>
      </w:r>
      <w:proofErr w:type="spellEnd"/>
    </w:p>
    <w:p w14:paraId="4EC478A2" w14:textId="77777777" w:rsidR="00870B3D" w:rsidRDefault="00870B3D" w:rsidP="00EB57C1">
      <w:pPr>
        <w:pStyle w:val="CMDOutput"/>
      </w:pPr>
      <w:r>
        <w:t>!</w:t>
      </w:r>
    </w:p>
    <w:p w14:paraId="4EC478A3" w14:textId="77777777" w:rsidR="00870B3D" w:rsidRDefault="00870B3D" w:rsidP="00EB57C1">
      <w:pPr>
        <w:pStyle w:val="CMDOutput"/>
      </w:pPr>
      <w:r>
        <w:t xml:space="preserve">crypto map VPN-MAP 10 </w:t>
      </w:r>
      <w:proofErr w:type="spellStart"/>
      <w:r>
        <w:t>ipsec-isakmp</w:t>
      </w:r>
      <w:proofErr w:type="spellEnd"/>
      <w:r>
        <w:t xml:space="preserve"> </w:t>
      </w:r>
    </w:p>
    <w:p w14:paraId="4EC478A4" w14:textId="77777777" w:rsidR="00870B3D" w:rsidRDefault="00870B3D" w:rsidP="00EB57C1">
      <w:pPr>
        <w:pStyle w:val="CMDOutput"/>
      </w:pPr>
      <w:r>
        <w:t xml:space="preserve"> description VPN connection to </w:t>
      </w:r>
      <w:proofErr w:type="spellStart"/>
      <w:r>
        <w:t>Branch_Router</w:t>
      </w:r>
      <w:proofErr w:type="spellEnd"/>
    </w:p>
    <w:p w14:paraId="4EC478A5" w14:textId="77777777" w:rsidR="00870B3D" w:rsidRDefault="00870B3D" w:rsidP="00EB57C1">
      <w:pPr>
        <w:pStyle w:val="CMDOutput"/>
      </w:pPr>
      <w:r>
        <w:t xml:space="preserve"> set peer 209.165.201.19</w:t>
      </w:r>
    </w:p>
    <w:p w14:paraId="4EC478A6" w14:textId="77777777" w:rsidR="00870B3D" w:rsidRDefault="00870B3D" w:rsidP="00EB57C1">
      <w:pPr>
        <w:pStyle w:val="CMDOutput"/>
      </w:pPr>
      <w:r>
        <w:t xml:space="preserve"> set transform-set VPN-SET </w:t>
      </w:r>
    </w:p>
    <w:p w14:paraId="4EC478A7" w14:textId="77777777" w:rsidR="00870B3D" w:rsidRDefault="00870B3D" w:rsidP="00EB57C1">
      <w:pPr>
        <w:pStyle w:val="CMDOutput"/>
      </w:pPr>
      <w:r>
        <w:t xml:space="preserve"> match address 110</w:t>
      </w:r>
    </w:p>
    <w:p w14:paraId="4EC478A8" w14:textId="77777777" w:rsidR="00870B3D" w:rsidRDefault="00870B3D" w:rsidP="00EB57C1">
      <w:pPr>
        <w:pStyle w:val="CMDOutput"/>
      </w:pPr>
      <w:r>
        <w:t>!</w:t>
      </w:r>
    </w:p>
    <w:p w14:paraId="4EC478A9" w14:textId="77777777" w:rsidR="00870B3D" w:rsidRDefault="00870B3D" w:rsidP="00EB57C1">
      <w:pPr>
        <w:pStyle w:val="CMDOutput"/>
      </w:pPr>
      <w:r>
        <w:t>interface GigabitEthernet0/1</w:t>
      </w:r>
    </w:p>
    <w:p w14:paraId="4EC478AA" w14:textId="77777777" w:rsidR="00870B3D" w:rsidRDefault="00870B3D" w:rsidP="00EB57C1">
      <w:pPr>
        <w:pStyle w:val="CMDOutput"/>
      </w:pPr>
      <w:r>
        <w:t>crypto map VPN-MAP</w:t>
      </w:r>
    </w:p>
    <w:p w14:paraId="4EC478AB" w14:textId="77777777" w:rsidR="00870B3D" w:rsidRDefault="00870B3D" w:rsidP="00EB57C1">
      <w:pPr>
        <w:pStyle w:val="CMDOutput"/>
      </w:pPr>
      <w:r>
        <w:t>!</w:t>
      </w:r>
    </w:p>
    <w:p w14:paraId="4EC478AC" w14:textId="77777777" w:rsidR="00870B3D" w:rsidRDefault="00870B3D" w:rsidP="00EB57C1">
      <w:pPr>
        <w:pStyle w:val="CMDOutput"/>
      </w:pPr>
      <w:r>
        <w:t xml:space="preserve">access-list 110 permit </w:t>
      </w:r>
      <w:proofErr w:type="spellStart"/>
      <w:r>
        <w:t>ip</w:t>
      </w:r>
      <w:proofErr w:type="spellEnd"/>
      <w:r>
        <w:t xml:space="preserve"> 10.44.1.0 0.0.0.255 10.44.2.0 0.0.0.255</w:t>
      </w:r>
    </w:p>
    <w:p w14:paraId="4EC478AD" w14:textId="77777777" w:rsidR="00870B3D" w:rsidRDefault="00870B3D" w:rsidP="00EB57C1">
      <w:pPr>
        <w:pStyle w:val="CMDOutput"/>
      </w:pPr>
      <w:r>
        <w:t>!</w:t>
      </w:r>
    </w:p>
    <w:p w14:paraId="4EC478AE" w14:textId="77777777" w:rsidR="003F518C" w:rsidRDefault="003F518C" w:rsidP="00EB57C1">
      <w:pPr>
        <w:pStyle w:val="CMDOutput"/>
      </w:pPr>
      <w:r>
        <w:t>end</w:t>
      </w:r>
    </w:p>
    <w:p w14:paraId="4EC478AF" w14:textId="77777777" w:rsidR="003F518C" w:rsidRDefault="003F518C" w:rsidP="00EB57C1">
      <w:pPr>
        <w:pStyle w:val="CMDOutput"/>
      </w:pPr>
      <w:r>
        <w:t>copy run start</w:t>
      </w:r>
    </w:p>
    <w:p w14:paraId="4EC478B0" w14:textId="77777777" w:rsidR="00870B3D" w:rsidRDefault="00870B3D" w:rsidP="00063541">
      <w:pPr>
        <w:pStyle w:val="SubStepAlpha"/>
      </w:pPr>
      <w:r>
        <w:lastRenderedPageBreak/>
        <w:t xml:space="preserve">The required mirror configuration of the </w:t>
      </w:r>
      <w:proofErr w:type="spellStart"/>
      <w:r>
        <w:t>IPSec</w:t>
      </w:r>
      <w:proofErr w:type="spellEnd"/>
      <w:r>
        <w:t xml:space="preserve"> VPN has already been implemented on the </w:t>
      </w:r>
      <w:proofErr w:type="spellStart"/>
      <w:r>
        <w:rPr>
          <w:b/>
        </w:rPr>
        <w:t>Branch_Router</w:t>
      </w:r>
      <w:proofErr w:type="spellEnd"/>
      <w:r>
        <w:rPr>
          <w:b/>
        </w:rPr>
        <w:t xml:space="preserve"> </w:t>
      </w:r>
      <w:r>
        <w:t>of the</w:t>
      </w:r>
      <w:r>
        <w:rPr>
          <w:b/>
        </w:rPr>
        <w:t xml:space="preserve"> Gotham Healthcare Branch </w:t>
      </w:r>
      <w:r w:rsidR="00F255E8">
        <w:t>site.</w:t>
      </w:r>
    </w:p>
    <w:p w14:paraId="4EC478B1" w14:textId="77777777" w:rsidR="00870B3D" w:rsidRDefault="00870B3D" w:rsidP="00063541">
      <w:pPr>
        <w:pStyle w:val="PartHead"/>
      </w:pPr>
      <w:r>
        <w:t>Send</w:t>
      </w:r>
      <w:r w:rsidR="00000CB7">
        <w:t>ing</w:t>
      </w:r>
      <w:r>
        <w:t xml:space="preserve"> </w:t>
      </w:r>
      <w:r w:rsidR="00063541">
        <w:t>Encrypted FTP T</w:t>
      </w:r>
      <w:r>
        <w:t>raffic</w:t>
      </w:r>
    </w:p>
    <w:p w14:paraId="4EC478B2" w14:textId="77777777" w:rsidR="00870B3D" w:rsidRDefault="00870B3D" w:rsidP="00063541">
      <w:pPr>
        <w:pStyle w:val="StepHead"/>
      </w:pPr>
      <w:r>
        <w:t>Send FTP traffic from Sally’s PC to the File Backup server.</w:t>
      </w:r>
    </w:p>
    <w:p w14:paraId="4EC478B3" w14:textId="77777777" w:rsidR="00870B3D" w:rsidRDefault="00870B3D" w:rsidP="00063541">
      <w:pPr>
        <w:pStyle w:val="SubStepAlpha"/>
      </w:pPr>
      <w:r>
        <w:t xml:space="preserve">Within the </w:t>
      </w:r>
      <w:r>
        <w:rPr>
          <w:b/>
        </w:rPr>
        <w:t xml:space="preserve">Metropolis Bank HQ </w:t>
      </w:r>
      <w:r>
        <w:t xml:space="preserve">site, click </w:t>
      </w:r>
      <w:r>
        <w:rPr>
          <w:b/>
        </w:rPr>
        <w:t>Sally’s</w:t>
      </w:r>
      <w:r>
        <w:t xml:space="preserve"> computer.</w:t>
      </w:r>
    </w:p>
    <w:p w14:paraId="4EC478B4" w14:textId="77777777" w:rsidR="00870B3D" w:rsidRDefault="00870B3D" w:rsidP="00063541">
      <w:pPr>
        <w:pStyle w:val="SubStepAlpha"/>
      </w:pPr>
      <w:r>
        <w:t xml:space="preserve">Click the </w:t>
      </w:r>
      <w:r>
        <w:rPr>
          <w:b/>
        </w:rPr>
        <w:t>Desktop</w:t>
      </w:r>
      <w:r>
        <w:t xml:space="preserve"> tab and then click </w:t>
      </w:r>
      <w:r>
        <w:rPr>
          <w:b/>
        </w:rPr>
        <w:t>Command Prompt</w:t>
      </w:r>
      <w:r>
        <w:t>.</w:t>
      </w:r>
    </w:p>
    <w:p w14:paraId="4EC478B5" w14:textId="77777777" w:rsidR="00870B3D" w:rsidRDefault="00870B3D" w:rsidP="00063541">
      <w:pPr>
        <w:pStyle w:val="SubStepAlpha"/>
      </w:pPr>
      <w:r>
        <w:t xml:space="preserve">Use the </w:t>
      </w:r>
      <w:r>
        <w:rPr>
          <w:b/>
        </w:rPr>
        <w:t>ipconfig</w:t>
      </w:r>
      <w:r>
        <w:t xml:space="preserve"> command to view the current IP address of </w:t>
      </w:r>
      <w:r>
        <w:rPr>
          <w:b/>
        </w:rPr>
        <w:t>Sally’s</w:t>
      </w:r>
      <w:r>
        <w:t xml:space="preserve"> PC.</w:t>
      </w:r>
    </w:p>
    <w:p w14:paraId="19281AAD" w14:textId="7B0BB7B2" w:rsidR="001F6772" w:rsidRDefault="001F6772" w:rsidP="00063541">
      <w:pPr>
        <w:pStyle w:val="SubStepAlpha"/>
      </w:pPr>
      <w:r w:rsidRPr="001F6772">
        <w:drawing>
          <wp:inline distT="0" distB="0" distL="0" distR="0" wp14:anchorId="0B932001" wp14:editId="263F6F0D">
            <wp:extent cx="3806186" cy="1299777"/>
            <wp:effectExtent l="0" t="0" r="4445" b="0"/>
            <wp:docPr id="5" name="Picture 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low confidence"/>
                    <pic:cNvPicPr/>
                  </pic:nvPicPr>
                  <pic:blipFill>
                    <a:blip r:embed="rId11"/>
                    <a:stretch>
                      <a:fillRect/>
                    </a:stretch>
                  </pic:blipFill>
                  <pic:spPr>
                    <a:xfrm>
                      <a:off x="0" y="0"/>
                      <a:ext cx="3806186" cy="1299777"/>
                    </a:xfrm>
                    <a:prstGeom prst="rect">
                      <a:avLst/>
                    </a:prstGeom>
                  </pic:spPr>
                </pic:pic>
              </a:graphicData>
            </a:graphic>
          </wp:inline>
        </w:drawing>
      </w:r>
    </w:p>
    <w:p w14:paraId="4EC478B6" w14:textId="77777777" w:rsidR="00870B3D" w:rsidRDefault="00870B3D" w:rsidP="00063541">
      <w:pPr>
        <w:pStyle w:val="SubStepAlpha"/>
      </w:pPr>
      <w:r>
        <w:t xml:space="preserve">Connect to the </w:t>
      </w:r>
      <w:r>
        <w:rPr>
          <w:b/>
        </w:rPr>
        <w:t>File Backup</w:t>
      </w:r>
      <w:r>
        <w:t xml:space="preserve"> server at </w:t>
      </w:r>
      <w:r>
        <w:rPr>
          <w:b/>
        </w:rPr>
        <w:t>Gotham Healthcare Branch</w:t>
      </w:r>
      <w:r>
        <w:t xml:space="preserve"> </w:t>
      </w:r>
      <w:r>
        <w:rPr>
          <w:color w:val="000000"/>
        </w:rPr>
        <w:t>by entering</w:t>
      </w:r>
      <w:r w:rsidR="00063541">
        <w:rPr>
          <w:color w:val="000000"/>
        </w:rPr>
        <w:t xml:space="preserve"> </w:t>
      </w:r>
      <w:r w:rsidR="00063541" w:rsidRPr="00063541">
        <w:rPr>
          <w:b/>
          <w:color w:val="000000"/>
        </w:rPr>
        <w:t>ftp 10.44.2.254</w:t>
      </w:r>
      <w:r w:rsidR="00063541">
        <w:rPr>
          <w:b/>
          <w:color w:val="000000"/>
        </w:rPr>
        <w:t xml:space="preserve"> </w:t>
      </w:r>
      <w:r>
        <w:rPr>
          <w:color w:val="000000"/>
        </w:rPr>
        <w:t>in the command</w:t>
      </w:r>
      <w:r w:rsidR="00063541">
        <w:rPr>
          <w:color w:val="000000"/>
        </w:rPr>
        <w:t xml:space="preserve"> </w:t>
      </w:r>
      <w:r w:rsidR="003F518C">
        <w:t>prompt. (It may take 2-5</w:t>
      </w:r>
      <w:r>
        <w:t xml:space="preserve"> attempts)</w:t>
      </w:r>
    </w:p>
    <w:p w14:paraId="4EC478B7" w14:textId="77777777" w:rsidR="00870B3D" w:rsidRDefault="00870B3D" w:rsidP="00063541">
      <w:pPr>
        <w:pStyle w:val="SubStepAlpha"/>
      </w:pPr>
      <w:r>
        <w:t xml:space="preserve">Enter the username of </w:t>
      </w:r>
      <w:r>
        <w:rPr>
          <w:b/>
        </w:rPr>
        <w:t>cisco</w:t>
      </w:r>
      <w:r>
        <w:t xml:space="preserve"> and password of </w:t>
      </w:r>
      <w:r>
        <w:rPr>
          <w:b/>
        </w:rPr>
        <w:t>cisco</w:t>
      </w:r>
      <w:r>
        <w:t xml:space="preserve"> to login to the </w:t>
      </w:r>
      <w:r>
        <w:rPr>
          <w:b/>
        </w:rPr>
        <w:t>File Backup</w:t>
      </w:r>
      <w:r>
        <w:t xml:space="preserve"> server </w:t>
      </w:r>
    </w:p>
    <w:p w14:paraId="4EC478B8" w14:textId="77777777" w:rsidR="00870B3D" w:rsidRDefault="00870B3D" w:rsidP="00063541">
      <w:pPr>
        <w:pStyle w:val="SubStepAlpha"/>
      </w:pPr>
      <w:r>
        <w:t>U</w:t>
      </w:r>
      <w:r w:rsidR="003F518C">
        <w:t xml:space="preserve">se the </w:t>
      </w:r>
      <w:r w:rsidR="003F518C">
        <w:rPr>
          <w:b/>
        </w:rPr>
        <w:t xml:space="preserve">put </w:t>
      </w:r>
      <w:r w:rsidR="003F518C">
        <w:t>command to u</w:t>
      </w:r>
      <w:r>
        <w:t xml:space="preserve">pload the file </w:t>
      </w:r>
      <w:r>
        <w:rPr>
          <w:b/>
        </w:rPr>
        <w:t>FTPupload.txt</w:t>
      </w:r>
      <w:r>
        <w:t xml:space="preserve"> to the </w:t>
      </w:r>
      <w:r>
        <w:rPr>
          <w:b/>
        </w:rPr>
        <w:t>File Backup</w:t>
      </w:r>
      <w:r>
        <w:t xml:space="preserve"> server.</w:t>
      </w:r>
    </w:p>
    <w:p w14:paraId="4EC478B9" w14:textId="77777777" w:rsidR="00870B3D" w:rsidRDefault="00870B3D" w:rsidP="00063541">
      <w:pPr>
        <w:pStyle w:val="StepHead"/>
      </w:pPr>
      <w:r>
        <w:t>View the traffic on the Cyber Criminals Sniffer</w:t>
      </w:r>
    </w:p>
    <w:p w14:paraId="4EC478BA" w14:textId="77777777" w:rsidR="00870B3D" w:rsidRDefault="00870B3D" w:rsidP="00063541">
      <w:pPr>
        <w:pStyle w:val="SubStepAlpha"/>
      </w:pPr>
      <w:r>
        <w:t xml:space="preserve">Maximize the </w:t>
      </w:r>
      <w:r>
        <w:rPr>
          <w:b/>
        </w:rPr>
        <w:t>Cyber Criminals Sniffer</w:t>
      </w:r>
      <w:r>
        <w:t xml:space="preserve"> that was previously minimized.</w:t>
      </w:r>
    </w:p>
    <w:p w14:paraId="4EC478BB" w14:textId="77777777" w:rsidR="00870B3D" w:rsidRDefault="00870B3D" w:rsidP="00063541">
      <w:pPr>
        <w:pStyle w:val="SubStepAlpha"/>
      </w:pPr>
      <w:r>
        <w:t xml:space="preserve">Click the </w:t>
      </w:r>
      <w:r>
        <w:rPr>
          <w:b/>
        </w:rPr>
        <w:t xml:space="preserve">FTP </w:t>
      </w:r>
      <w:r>
        <w:t xml:space="preserve">messages </w:t>
      </w:r>
      <w:r w:rsidRPr="00063541">
        <w:t>display</w:t>
      </w:r>
      <w:r>
        <w:t>ed on the sniffer.</w:t>
      </w:r>
    </w:p>
    <w:p w14:paraId="4EC478BC" w14:textId="77777777" w:rsidR="00063541" w:rsidRDefault="00870B3D" w:rsidP="0085579A">
      <w:pPr>
        <w:pStyle w:val="BodyTextL50"/>
        <w:keepNext/>
      </w:pPr>
      <w:r>
        <w:t xml:space="preserve">Are there any FTP messages sourced from the IP of </w:t>
      </w:r>
      <w:r>
        <w:rPr>
          <w:b/>
        </w:rPr>
        <w:t>Sally’s</w:t>
      </w:r>
      <w:r>
        <w:t xml:space="preserve"> computer? </w:t>
      </w:r>
      <w:r w:rsidR="00063541">
        <w:t>Explain.</w:t>
      </w:r>
    </w:p>
    <w:p w14:paraId="4EC478BD" w14:textId="7FA51EA4" w:rsidR="00870B3D" w:rsidRDefault="00870B3D" w:rsidP="00063541">
      <w:pPr>
        <w:pStyle w:val="BodyTextL50"/>
      </w:pPr>
      <w:r>
        <w:t>_____</w:t>
      </w:r>
      <w:r w:rsidR="00B548C1">
        <w:t xml:space="preserve">No Because they were sent in a tunnel secretly. </w:t>
      </w:r>
      <w:proofErr w:type="gramStart"/>
      <w:r>
        <w:t>_</w:t>
      </w:r>
      <w:proofErr w:type="gramEnd"/>
      <w:r>
        <w:t>___________________________________________________</w:t>
      </w:r>
      <w:r w:rsidR="00063541">
        <w:t>___________________________</w:t>
      </w:r>
    </w:p>
    <w:p w14:paraId="4EC478BE" w14:textId="77777777" w:rsidR="00870B3D" w:rsidRPr="006F196E" w:rsidRDefault="00870B3D" w:rsidP="006F196E">
      <w:pPr>
        <w:pStyle w:val="LabSection"/>
      </w:pPr>
      <w:r w:rsidRPr="006F196E">
        <w:t>Suggested Scoring Rubric</w:t>
      </w:r>
    </w:p>
    <w:tbl>
      <w:tblPr>
        <w:tblW w:w="9270" w:type="dxa"/>
        <w:jc w:val="center"/>
        <w:tblCellMar>
          <w:left w:w="0" w:type="dxa"/>
          <w:right w:w="0" w:type="dxa"/>
        </w:tblCellMar>
        <w:tblLook w:val="04A0" w:firstRow="1" w:lastRow="0" w:firstColumn="1" w:lastColumn="0" w:noHBand="0" w:noVBand="1"/>
      </w:tblPr>
      <w:tblGrid>
        <w:gridCol w:w="3862"/>
        <w:gridCol w:w="2019"/>
        <w:gridCol w:w="1769"/>
        <w:gridCol w:w="1620"/>
      </w:tblGrid>
      <w:tr w:rsidR="00870B3D" w:rsidRPr="006F196E" w14:paraId="4EC478C3" w14:textId="77777777" w:rsidTr="006F196E">
        <w:trPr>
          <w:cantSplit/>
          <w:jc w:val="center"/>
        </w:trPr>
        <w:tc>
          <w:tcPr>
            <w:tcW w:w="3862"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C478BF" w14:textId="77777777" w:rsidR="00870B3D" w:rsidRPr="006F196E" w:rsidRDefault="00870B3D" w:rsidP="006F196E">
            <w:pPr>
              <w:pStyle w:val="TableHeading"/>
            </w:pPr>
            <w:r w:rsidRPr="006F196E">
              <w:t>Activity Section</w:t>
            </w:r>
          </w:p>
        </w:tc>
        <w:tc>
          <w:tcPr>
            <w:tcW w:w="20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C478C0" w14:textId="77777777" w:rsidR="00870B3D" w:rsidRPr="006F196E" w:rsidRDefault="00870B3D" w:rsidP="006F196E">
            <w:pPr>
              <w:pStyle w:val="TableHeading"/>
            </w:pPr>
            <w:r w:rsidRPr="006F196E">
              <w:t>Question Location</w:t>
            </w:r>
          </w:p>
        </w:tc>
        <w:tc>
          <w:tcPr>
            <w:tcW w:w="176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C478C1" w14:textId="77777777" w:rsidR="00870B3D" w:rsidRPr="006F196E" w:rsidRDefault="00870B3D" w:rsidP="006F196E">
            <w:pPr>
              <w:pStyle w:val="TableHeading"/>
            </w:pPr>
            <w:r w:rsidRPr="006F196E">
              <w:t>Possible Points</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C478C2" w14:textId="77777777" w:rsidR="00870B3D" w:rsidRPr="006F196E" w:rsidRDefault="00870B3D" w:rsidP="006F196E">
            <w:pPr>
              <w:pStyle w:val="TableHeading"/>
            </w:pPr>
            <w:r w:rsidRPr="006F196E">
              <w:t>Earned Points</w:t>
            </w:r>
          </w:p>
        </w:tc>
      </w:tr>
      <w:tr w:rsidR="00870B3D" w:rsidRPr="006F196E" w14:paraId="4EC478C8" w14:textId="77777777" w:rsidTr="006F196E">
        <w:trPr>
          <w:cantSplit/>
          <w:jc w:val="center"/>
        </w:trPr>
        <w:tc>
          <w:tcPr>
            <w:tcW w:w="3862"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EC478C4" w14:textId="77777777" w:rsidR="00870B3D" w:rsidRPr="006F196E" w:rsidRDefault="00870B3D" w:rsidP="006F196E">
            <w:pPr>
              <w:pStyle w:val="TableText"/>
            </w:pPr>
            <w:r w:rsidRPr="006F196E">
              <w:t>Part 1: Send unencrypted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C478C5" w14:textId="77777777" w:rsidR="00870B3D" w:rsidRPr="006F196E" w:rsidRDefault="00870B3D" w:rsidP="006F196E">
            <w:pPr>
              <w:pStyle w:val="TableText"/>
              <w:jc w:val="center"/>
            </w:pPr>
            <w:r w:rsidRPr="006F196E">
              <w:t>Step 3</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C478C6" w14:textId="77777777" w:rsidR="00870B3D" w:rsidRPr="006F196E" w:rsidRDefault="00870B3D" w:rsidP="006F196E">
            <w:pPr>
              <w:pStyle w:val="TableText"/>
              <w:jc w:val="center"/>
            </w:pPr>
            <w:r w:rsidRPr="006F196E">
              <w:t>20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EC478C7" w14:textId="77777777" w:rsidR="00870B3D" w:rsidRPr="006F196E" w:rsidRDefault="00870B3D" w:rsidP="006F196E">
            <w:pPr>
              <w:pStyle w:val="TableText"/>
              <w:jc w:val="center"/>
            </w:pPr>
          </w:p>
        </w:tc>
      </w:tr>
      <w:tr w:rsidR="00870B3D" w:rsidRPr="006F196E" w14:paraId="4EC478CD" w14:textId="77777777" w:rsidTr="006F196E">
        <w:trPr>
          <w:cantSplit/>
          <w:jc w:val="center"/>
        </w:trPr>
        <w:tc>
          <w:tcPr>
            <w:tcW w:w="3862" w:type="dxa"/>
            <w:tcBorders>
              <w:top w:val="nil"/>
              <w:left w:val="single" w:sz="8" w:space="0" w:color="auto"/>
              <w:bottom w:val="single" w:sz="8" w:space="0" w:color="auto"/>
              <w:right w:val="single" w:sz="8" w:space="0" w:color="auto"/>
            </w:tcBorders>
            <w:tcMar>
              <w:left w:w="101" w:type="dxa"/>
              <w:right w:w="101" w:type="dxa"/>
            </w:tcMar>
            <w:vAlign w:val="center"/>
            <w:hideMark/>
          </w:tcPr>
          <w:p w14:paraId="4EC478C9" w14:textId="77777777" w:rsidR="00870B3D" w:rsidRPr="006F196E" w:rsidRDefault="00870B3D" w:rsidP="006F196E">
            <w:pPr>
              <w:pStyle w:val="TableText"/>
            </w:pPr>
            <w:r w:rsidRPr="006F196E">
              <w:t>Part 3: Send 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C478CA" w14:textId="77777777" w:rsidR="00870B3D" w:rsidRPr="006F196E" w:rsidRDefault="00870B3D" w:rsidP="006F196E">
            <w:pPr>
              <w:pStyle w:val="TableText"/>
              <w:jc w:val="center"/>
            </w:pPr>
            <w:r w:rsidRPr="006F196E">
              <w:t>Step 2</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C478CB" w14:textId="77777777" w:rsidR="00870B3D" w:rsidRPr="006F196E" w:rsidRDefault="00870B3D" w:rsidP="006F196E">
            <w:pPr>
              <w:pStyle w:val="TableText"/>
              <w:jc w:val="center"/>
            </w:pPr>
            <w:r w:rsidRPr="006F196E">
              <w:t>30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EC478CC" w14:textId="77777777" w:rsidR="00870B3D" w:rsidRPr="006F196E" w:rsidRDefault="00870B3D" w:rsidP="006F196E">
            <w:pPr>
              <w:pStyle w:val="TableText"/>
              <w:jc w:val="center"/>
            </w:pPr>
          </w:p>
        </w:tc>
      </w:tr>
      <w:tr w:rsidR="00870B3D" w:rsidRPr="006F196E" w14:paraId="4EC478D1" w14:textId="77777777"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EC478CE" w14:textId="77777777" w:rsidR="00870B3D" w:rsidRPr="006F196E" w:rsidRDefault="00870B3D" w:rsidP="006F196E">
            <w:pPr>
              <w:pStyle w:val="TableText"/>
              <w:jc w:val="right"/>
              <w:rPr>
                <w:b/>
              </w:rPr>
            </w:pPr>
            <w:r w:rsidRPr="006F196E">
              <w:rPr>
                <w:b/>
              </w:rPr>
              <w:t>Questions</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C478CF" w14:textId="77777777"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EC478D0" w14:textId="77777777" w:rsidR="00870B3D" w:rsidRPr="006F196E" w:rsidRDefault="00870B3D" w:rsidP="006F196E">
            <w:pPr>
              <w:pStyle w:val="TableText"/>
              <w:jc w:val="center"/>
              <w:rPr>
                <w:b/>
              </w:rPr>
            </w:pPr>
          </w:p>
        </w:tc>
      </w:tr>
      <w:tr w:rsidR="00870B3D" w:rsidRPr="006F196E" w14:paraId="4EC478D5" w14:textId="77777777"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EC478D2" w14:textId="77777777" w:rsidR="00870B3D" w:rsidRPr="006F196E" w:rsidRDefault="00870B3D" w:rsidP="006F196E">
            <w:pPr>
              <w:pStyle w:val="TableText"/>
              <w:jc w:val="right"/>
              <w:rPr>
                <w:b/>
              </w:rPr>
            </w:pPr>
            <w:r w:rsidRPr="006F196E">
              <w:rPr>
                <w:b/>
              </w:rPr>
              <w:t>Packet Tracer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C478D3" w14:textId="77777777"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EC478D4" w14:textId="77777777" w:rsidR="00870B3D" w:rsidRPr="006F196E" w:rsidRDefault="00870B3D" w:rsidP="006F196E">
            <w:pPr>
              <w:pStyle w:val="TableText"/>
              <w:jc w:val="center"/>
              <w:rPr>
                <w:b/>
              </w:rPr>
            </w:pPr>
          </w:p>
        </w:tc>
      </w:tr>
      <w:tr w:rsidR="00870B3D" w:rsidRPr="006F196E" w14:paraId="4EC478D9" w14:textId="77777777"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EC478D6" w14:textId="77777777" w:rsidR="00870B3D" w:rsidRPr="006F196E" w:rsidRDefault="00870B3D" w:rsidP="006F196E">
            <w:pPr>
              <w:pStyle w:val="TableText"/>
              <w:jc w:val="right"/>
              <w:rPr>
                <w:b/>
              </w:rPr>
            </w:pPr>
            <w:r w:rsidRPr="006F196E">
              <w:rPr>
                <w:b/>
              </w:rPr>
              <w:t>Total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C478D7" w14:textId="77777777" w:rsidR="00870B3D" w:rsidRPr="006F196E" w:rsidRDefault="00870B3D" w:rsidP="006F196E">
            <w:pPr>
              <w:pStyle w:val="TableText"/>
              <w:jc w:val="center"/>
              <w:rPr>
                <w:b/>
              </w:rPr>
            </w:pPr>
            <w:r w:rsidRPr="006F196E">
              <w:rPr>
                <w:b/>
              </w:rPr>
              <w:t>100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EC478D8" w14:textId="77777777" w:rsidR="00870B3D" w:rsidRPr="006F196E" w:rsidRDefault="00870B3D" w:rsidP="006F196E">
            <w:pPr>
              <w:pStyle w:val="TableText"/>
              <w:jc w:val="center"/>
              <w:rPr>
                <w:b/>
              </w:rPr>
            </w:pPr>
          </w:p>
        </w:tc>
      </w:tr>
    </w:tbl>
    <w:p w14:paraId="4EC478DA" w14:textId="77777777" w:rsidR="006513FB" w:rsidRPr="0004719D" w:rsidRDefault="006513FB" w:rsidP="0004719D"/>
    <w:sectPr w:rsidR="006513FB" w:rsidRPr="0004719D"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094F9" w14:textId="77777777" w:rsidR="00172ACC" w:rsidRDefault="00172ACC" w:rsidP="0090659A">
      <w:pPr>
        <w:spacing w:after="0" w:line="240" w:lineRule="auto"/>
      </w:pPr>
      <w:r>
        <w:separator/>
      </w:r>
    </w:p>
    <w:p w14:paraId="7F0FED8B" w14:textId="77777777" w:rsidR="00172ACC" w:rsidRDefault="00172ACC"/>
    <w:p w14:paraId="2118EC94" w14:textId="77777777" w:rsidR="00172ACC" w:rsidRDefault="00172ACC"/>
    <w:p w14:paraId="54389FA3" w14:textId="77777777" w:rsidR="00172ACC" w:rsidRDefault="00172ACC"/>
    <w:p w14:paraId="1B51210F" w14:textId="77777777" w:rsidR="00172ACC" w:rsidRDefault="00172ACC"/>
    <w:p w14:paraId="126E050F" w14:textId="77777777" w:rsidR="00172ACC" w:rsidRDefault="00172ACC"/>
  </w:endnote>
  <w:endnote w:type="continuationSeparator" w:id="0">
    <w:p w14:paraId="14AB8C20" w14:textId="77777777" w:rsidR="00172ACC" w:rsidRDefault="00172ACC" w:rsidP="0090659A">
      <w:pPr>
        <w:spacing w:after="0" w:line="240" w:lineRule="auto"/>
      </w:pPr>
      <w:r>
        <w:continuationSeparator/>
      </w:r>
    </w:p>
    <w:p w14:paraId="142B6C6A" w14:textId="77777777" w:rsidR="00172ACC" w:rsidRDefault="00172ACC"/>
    <w:p w14:paraId="60EAC83E" w14:textId="77777777" w:rsidR="00172ACC" w:rsidRDefault="00172ACC"/>
    <w:p w14:paraId="2A10D308" w14:textId="77777777" w:rsidR="00172ACC" w:rsidRDefault="00172ACC"/>
    <w:p w14:paraId="627CB1F2" w14:textId="77777777" w:rsidR="00172ACC" w:rsidRDefault="00172ACC"/>
    <w:p w14:paraId="64C37B29" w14:textId="77777777" w:rsidR="00172ACC" w:rsidRDefault="00172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78F4" w14:textId="2A19EE1C"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827FBC">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696D7B">
      <w:rPr>
        <w:b/>
        <w:noProof/>
        <w:szCs w:val="16"/>
      </w:rPr>
      <w:t>3</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696D7B">
      <w:rPr>
        <w:b/>
        <w:noProof/>
        <w:szCs w:val="16"/>
      </w:rPr>
      <w:t>3</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78F7" w14:textId="7B7ECB89"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827FBC">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696D7B">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696D7B">
      <w:rPr>
        <w:b/>
        <w:noProof/>
        <w:szCs w:val="16"/>
      </w:rPr>
      <w:t>3</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D132B" w14:textId="77777777" w:rsidR="00172ACC" w:rsidRDefault="00172ACC" w:rsidP="0090659A">
      <w:pPr>
        <w:spacing w:after="0" w:line="240" w:lineRule="auto"/>
      </w:pPr>
      <w:r>
        <w:separator/>
      </w:r>
    </w:p>
    <w:p w14:paraId="477503DB" w14:textId="77777777" w:rsidR="00172ACC" w:rsidRDefault="00172ACC"/>
    <w:p w14:paraId="6F21BAFA" w14:textId="77777777" w:rsidR="00172ACC" w:rsidRDefault="00172ACC"/>
    <w:p w14:paraId="7C0F0187" w14:textId="77777777" w:rsidR="00172ACC" w:rsidRDefault="00172ACC"/>
    <w:p w14:paraId="66BA89DB" w14:textId="77777777" w:rsidR="00172ACC" w:rsidRDefault="00172ACC"/>
    <w:p w14:paraId="1D479377" w14:textId="77777777" w:rsidR="00172ACC" w:rsidRDefault="00172ACC"/>
  </w:footnote>
  <w:footnote w:type="continuationSeparator" w:id="0">
    <w:p w14:paraId="03BAAFCB" w14:textId="77777777" w:rsidR="00172ACC" w:rsidRDefault="00172ACC" w:rsidP="0090659A">
      <w:pPr>
        <w:spacing w:after="0" w:line="240" w:lineRule="auto"/>
      </w:pPr>
      <w:r>
        <w:continuationSeparator/>
      </w:r>
    </w:p>
    <w:p w14:paraId="2BF6BC7D" w14:textId="77777777" w:rsidR="00172ACC" w:rsidRDefault="00172ACC"/>
    <w:p w14:paraId="33A9D4AA" w14:textId="77777777" w:rsidR="00172ACC" w:rsidRDefault="00172ACC"/>
    <w:p w14:paraId="15503BA7" w14:textId="77777777" w:rsidR="00172ACC" w:rsidRDefault="00172ACC"/>
    <w:p w14:paraId="420D2A7E" w14:textId="77777777" w:rsidR="00172ACC" w:rsidRDefault="00172ACC"/>
    <w:p w14:paraId="0E23FFCA" w14:textId="77777777" w:rsidR="00172ACC" w:rsidRDefault="00172A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78F3" w14:textId="77777777" w:rsidR="00926CB2" w:rsidRDefault="00063541" w:rsidP="008402F2">
    <w:pPr>
      <w:pStyle w:val="PageHead"/>
    </w:pPr>
    <w:r>
      <w:t>Packet Tracer – Configuring VPN Tunnel Mode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78F5" w14:textId="77777777" w:rsidR="00926CB2" w:rsidRDefault="00603C52">
    <w:r>
      <w:rPr>
        <w:noProof/>
      </w:rPr>
      <w:drawing>
        <wp:anchor distT="0" distB="0" distL="114300" distR="114300" simplePos="0" relativeHeight="251657728" behindDoc="0" locked="0" layoutInCell="1" allowOverlap="1" wp14:anchorId="4EC478F8" wp14:editId="4EC478F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EC478F6"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15DC0"/>
    <w:multiLevelType w:val="hybridMultilevel"/>
    <w:tmpl w:val="C046EC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7C7A2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8FF2B05"/>
    <w:multiLevelType w:val="hybridMultilevel"/>
    <w:tmpl w:val="36803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177C2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B3D"/>
    <w:rsid w:val="00000CB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19D"/>
    <w:rsid w:val="00050BA4"/>
    <w:rsid w:val="00051738"/>
    <w:rsid w:val="00052548"/>
    <w:rsid w:val="00060696"/>
    <w:rsid w:val="00063541"/>
    <w:rsid w:val="00067A67"/>
    <w:rsid w:val="000769CF"/>
    <w:rsid w:val="000815D8"/>
    <w:rsid w:val="00084C99"/>
    <w:rsid w:val="00085CC6"/>
    <w:rsid w:val="00090C07"/>
    <w:rsid w:val="0009147A"/>
    <w:rsid w:val="00091E8D"/>
    <w:rsid w:val="0009378D"/>
    <w:rsid w:val="00097163"/>
    <w:rsid w:val="000A22C8"/>
    <w:rsid w:val="000B0C1B"/>
    <w:rsid w:val="000B2344"/>
    <w:rsid w:val="000B7DE5"/>
    <w:rsid w:val="000C2118"/>
    <w:rsid w:val="000C458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CC"/>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6772"/>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518C"/>
    <w:rsid w:val="003F6096"/>
    <w:rsid w:val="003F6E06"/>
    <w:rsid w:val="004003C2"/>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4179"/>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97355"/>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96D7B"/>
    <w:rsid w:val="006A1B33"/>
    <w:rsid w:val="006A48F1"/>
    <w:rsid w:val="006A71A3"/>
    <w:rsid w:val="006B03F2"/>
    <w:rsid w:val="006B06F1"/>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96E"/>
    <w:rsid w:val="006F1CC4"/>
    <w:rsid w:val="006F2A86"/>
    <w:rsid w:val="006F3163"/>
    <w:rsid w:val="00705FEC"/>
    <w:rsid w:val="0071147A"/>
    <w:rsid w:val="0071185D"/>
    <w:rsid w:val="00721E01"/>
    <w:rsid w:val="007222AD"/>
    <w:rsid w:val="007267CF"/>
    <w:rsid w:val="00731F3F"/>
    <w:rsid w:val="00733BAB"/>
    <w:rsid w:val="00741453"/>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99C"/>
    <w:rsid w:val="00810E4B"/>
    <w:rsid w:val="00814BAA"/>
    <w:rsid w:val="00824295"/>
    <w:rsid w:val="00827A65"/>
    <w:rsid w:val="00827FBC"/>
    <w:rsid w:val="00830473"/>
    <w:rsid w:val="008313F3"/>
    <w:rsid w:val="008402F2"/>
    <w:rsid w:val="008405BB"/>
    <w:rsid w:val="0084564F"/>
    <w:rsid w:val="00846494"/>
    <w:rsid w:val="00847B20"/>
    <w:rsid w:val="008509D3"/>
    <w:rsid w:val="00853418"/>
    <w:rsid w:val="0085579A"/>
    <w:rsid w:val="00857CF6"/>
    <w:rsid w:val="008610ED"/>
    <w:rsid w:val="00861C6A"/>
    <w:rsid w:val="00865199"/>
    <w:rsid w:val="00867EAF"/>
    <w:rsid w:val="00870763"/>
    <w:rsid w:val="00870B3D"/>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0C6C"/>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3FE0"/>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548C1"/>
    <w:rsid w:val="00B6183E"/>
    <w:rsid w:val="00B62809"/>
    <w:rsid w:val="00B646DE"/>
    <w:rsid w:val="00B74716"/>
    <w:rsid w:val="00B7675A"/>
    <w:rsid w:val="00B81898"/>
    <w:rsid w:val="00B82DED"/>
    <w:rsid w:val="00B8606B"/>
    <w:rsid w:val="00B878E7"/>
    <w:rsid w:val="00B879CC"/>
    <w:rsid w:val="00B97278"/>
    <w:rsid w:val="00B97943"/>
    <w:rsid w:val="00BA1D0B"/>
    <w:rsid w:val="00BA243C"/>
    <w:rsid w:val="00BA6972"/>
    <w:rsid w:val="00BB1E0D"/>
    <w:rsid w:val="00BB26C8"/>
    <w:rsid w:val="00BB4D9B"/>
    <w:rsid w:val="00BB73FF"/>
    <w:rsid w:val="00BB75FE"/>
    <w:rsid w:val="00BB7688"/>
    <w:rsid w:val="00BC7423"/>
    <w:rsid w:val="00BC7CAC"/>
    <w:rsid w:val="00BD6D76"/>
    <w:rsid w:val="00BE56B3"/>
    <w:rsid w:val="00BE676D"/>
    <w:rsid w:val="00BF04E8"/>
    <w:rsid w:val="00BF16BF"/>
    <w:rsid w:val="00BF4D1F"/>
    <w:rsid w:val="00BF5A55"/>
    <w:rsid w:val="00BF76BE"/>
    <w:rsid w:val="00C02A73"/>
    <w:rsid w:val="00C063D2"/>
    <w:rsid w:val="00C07FD9"/>
    <w:rsid w:val="00C10955"/>
    <w:rsid w:val="00C11C4D"/>
    <w:rsid w:val="00C1712C"/>
    <w:rsid w:val="00C23E16"/>
    <w:rsid w:val="00C27E37"/>
    <w:rsid w:val="00C32713"/>
    <w:rsid w:val="00C351B8"/>
    <w:rsid w:val="00C410D9"/>
    <w:rsid w:val="00C41DEF"/>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45E"/>
    <w:rsid w:val="00DC076B"/>
    <w:rsid w:val="00DC186F"/>
    <w:rsid w:val="00DC252F"/>
    <w:rsid w:val="00DC6050"/>
    <w:rsid w:val="00DD43EA"/>
    <w:rsid w:val="00DE1F9E"/>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53EC"/>
    <w:rsid w:val="00E56510"/>
    <w:rsid w:val="00E62EA8"/>
    <w:rsid w:val="00E67A6E"/>
    <w:rsid w:val="00E71B43"/>
    <w:rsid w:val="00E81612"/>
    <w:rsid w:val="00E87D18"/>
    <w:rsid w:val="00E87D62"/>
    <w:rsid w:val="00E97333"/>
    <w:rsid w:val="00EA486E"/>
    <w:rsid w:val="00EA4FA3"/>
    <w:rsid w:val="00EB001B"/>
    <w:rsid w:val="00EB3082"/>
    <w:rsid w:val="00EB57C1"/>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5E8"/>
    <w:rsid w:val="00F25ABB"/>
    <w:rsid w:val="00F27963"/>
    <w:rsid w:val="00F30103"/>
    <w:rsid w:val="00F30446"/>
    <w:rsid w:val="00F4135D"/>
    <w:rsid w:val="00F41F1B"/>
    <w:rsid w:val="00F46BD9"/>
    <w:rsid w:val="00F50141"/>
    <w:rsid w:val="00F60BE0"/>
    <w:rsid w:val="00F6280E"/>
    <w:rsid w:val="00F7050A"/>
    <w:rsid w:val="00F75533"/>
    <w:rsid w:val="00F8036D"/>
    <w:rsid w:val="00F809DC"/>
    <w:rsid w:val="00F81C30"/>
    <w:rsid w:val="00F86EB0"/>
    <w:rsid w:val="00FA3811"/>
    <w:rsid w:val="00FA3B9F"/>
    <w:rsid w:val="00FA3F06"/>
    <w:rsid w:val="00FA4A26"/>
    <w:rsid w:val="00FA7084"/>
    <w:rsid w:val="00FA7BEF"/>
    <w:rsid w:val="00FB1105"/>
    <w:rsid w:val="00FB1929"/>
    <w:rsid w:val="00FB5FD9"/>
    <w:rsid w:val="00FC1BEE"/>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47873"/>
  <w15:docId w15:val="{43413B29-C79E-4A8D-B864-3785DFDF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B3D"/>
    <w:pPr>
      <w:spacing w:before="60" w:after="60" w:line="276" w:lineRule="auto"/>
    </w:pPr>
    <w:rPr>
      <w:rFonts w:eastAsiaTheme="minorEastAsia" w:cs="Arial"/>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85579A"/>
    <w:pPr>
      <w:keepLines w:val="0"/>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EB5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DB6E3-6B2C-4397-8E4A-9BE18664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8</TotalTime>
  <Pages>3</Pages>
  <Words>570</Words>
  <Characters>3254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Addressing Table</vt:lpstr>
      <vt:lpstr>Objectives</vt:lpstr>
      <vt:lpstr>Background</vt:lpstr>
      <vt:lpstr>Sending Unencrypted FTP Traffic</vt:lpstr>
      <vt:lpstr>    Access the Cyber Criminals Sniffer.</vt:lpstr>
      <vt:lpstr>    Connect to the FTP Backup server using an insecure FTP connection.</vt:lpstr>
      <vt:lpstr>    View the traffic on the Cyber Criminals Sniffer.</vt:lpstr>
      <vt:lpstr>Configuring the VPN Tunnel between Metropolis and Gotham</vt:lpstr>
      <vt:lpstr>Sending Encrypted FTP Traffic</vt:lpstr>
      <vt:lpstr>    Send FTP traffic from Sally’s PC to the File Backup server.</vt:lpstr>
      <vt:lpstr>    View the traffic on the Cyber Criminals Sniffer</vt:lpstr>
      <vt:lpstr>Suggested Scoring Rubric</vt:lpstr>
    </vt:vector>
  </TitlesOfParts>
  <Company>Microsoft</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Rashad Long</cp:lastModifiedBy>
  <cp:revision>7</cp:revision>
  <cp:lastPrinted>2016-05-31T19:21:00Z</cp:lastPrinted>
  <dcterms:created xsi:type="dcterms:W3CDTF">2022-01-28T06:08:00Z</dcterms:created>
  <dcterms:modified xsi:type="dcterms:W3CDTF">2022-01-28T06:15:00Z</dcterms:modified>
</cp:coreProperties>
</file>