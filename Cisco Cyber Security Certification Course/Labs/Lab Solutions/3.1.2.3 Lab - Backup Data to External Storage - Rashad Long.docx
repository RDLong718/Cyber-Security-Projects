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86EE" w14:textId="1DBE47AF" w:rsidR="009D2C27" w:rsidRDefault="00975174" w:rsidP="00216DDE">
      <w:pPr>
        <w:pStyle w:val="LabSection"/>
        <w:outlineLvl w:val="0"/>
      </w:pPr>
      <w:r>
        <w:t>Lab</w:t>
      </w:r>
      <w:r w:rsidR="007B5099" w:rsidRPr="00FD4A68">
        <w:t xml:space="preserve"> </w:t>
      </w:r>
      <w:r w:rsidR="0002636A">
        <w:t>–</w:t>
      </w:r>
      <w:r w:rsidR="002D6C2A" w:rsidRPr="00A7495F">
        <w:t xml:space="preserve"> </w:t>
      </w:r>
      <w:r w:rsidR="007B5C65">
        <w:t xml:space="preserve">Backup Data </w:t>
      </w:r>
      <w:r w:rsidR="00776EFD">
        <w:t>to</w:t>
      </w:r>
      <w:r w:rsidR="007B5C65">
        <w:t xml:space="preserve"> External </w:t>
      </w:r>
      <w:r w:rsidR="007B5C65" w:rsidRPr="00B76FF7">
        <w:t>Storage</w:t>
      </w:r>
      <w:r w:rsidR="00862FB7">
        <w:t xml:space="preserve"> </w:t>
      </w:r>
      <w:r w:rsidR="009D2C27" w:rsidRPr="001D11AE">
        <w:t>Objective</w:t>
      </w:r>
      <w:r w:rsidR="006E6581" w:rsidRPr="001D11AE">
        <w:t>s</w:t>
      </w:r>
    </w:p>
    <w:p w14:paraId="24E13047" w14:textId="77777777" w:rsidR="0002636A" w:rsidRDefault="00776EFD" w:rsidP="00C26833">
      <w:pPr>
        <w:pStyle w:val="BodyTextL25"/>
      </w:pPr>
      <w:r>
        <w:t>Backup user data</w:t>
      </w:r>
      <w:r w:rsidR="0002636A">
        <w:t>.</w:t>
      </w:r>
    </w:p>
    <w:p w14:paraId="6E05E922" w14:textId="77777777" w:rsidR="0085531D" w:rsidRDefault="0085531D" w:rsidP="0085531D">
      <w:pPr>
        <w:pStyle w:val="BodyTextL25Bold"/>
      </w:pPr>
      <w:r>
        <w:t xml:space="preserve">Part 1: </w:t>
      </w:r>
      <w:r w:rsidR="00776EFD">
        <w:t xml:space="preserve">Use a local external disk to </w:t>
      </w:r>
      <w:r w:rsidR="00F945D7">
        <w:t>backup data</w:t>
      </w:r>
    </w:p>
    <w:p w14:paraId="73CDB948" w14:textId="77777777" w:rsidR="003B46E1" w:rsidRPr="0002636A" w:rsidRDefault="003B46E1" w:rsidP="0085531D">
      <w:pPr>
        <w:pStyle w:val="BodyTextL25Bold"/>
      </w:pPr>
      <w:r>
        <w:t xml:space="preserve">Part 2: </w:t>
      </w:r>
      <w:r w:rsidR="00776EFD">
        <w:t xml:space="preserve">Use a remote disk to </w:t>
      </w:r>
      <w:r w:rsidR="00F945D7">
        <w:t>backup data</w:t>
      </w:r>
    </w:p>
    <w:p w14:paraId="3649E9C8" w14:textId="77777777" w:rsidR="00C07FD9" w:rsidRDefault="009D2C27" w:rsidP="00216DDE">
      <w:pPr>
        <w:pStyle w:val="LabSection"/>
        <w:outlineLvl w:val="0"/>
      </w:pPr>
      <w:r>
        <w:t xml:space="preserve">Background </w:t>
      </w:r>
      <w:r w:rsidR="00672919">
        <w:t>/ Scenario</w:t>
      </w:r>
    </w:p>
    <w:p w14:paraId="4C9A636A" w14:textId="77777777" w:rsidR="00776EFD" w:rsidRDefault="00776EFD" w:rsidP="00776EFD">
      <w:pPr>
        <w:pStyle w:val="BodyTextL25"/>
      </w:pPr>
      <w:r>
        <w:t>It is important to establish a backup strategy that includes data recovery of personal files.</w:t>
      </w:r>
    </w:p>
    <w:p w14:paraId="59E4B777" w14:textId="77777777" w:rsidR="00737EEE" w:rsidRDefault="00776EFD" w:rsidP="00776EFD">
      <w:pPr>
        <w:pStyle w:val="BodyTextL25"/>
      </w:pPr>
      <w:r>
        <w:t xml:space="preserve">While many backup tools are available, this lab focuses on the Microsoft Backup Utility to perform backups to local external disks. </w:t>
      </w:r>
      <w:r w:rsidR="00DC3619">
        <w:t xml:space="preserve">In </w:t>
      </w:r>
      <w:r>
        <w:t xml:space="preserve">Part 2, this lab uses </w:t>
      </w:r>
      <w:r w:rsidR="00355023">
        <w:t>the Dropbox service</w:t>
      </w:r>
      <w:r>
        <w:t xml:space="preserve"> </w:t>
      </w:r>
      <w:r w:rsidR="00355023">
        <w:t xml:space="preserve">to </w:t>
      </w:r>
      <w:r>
        <w:t>backup data to a remote or cloud-based drive.</w:t>
      </w:r>
    </w:p>
    <w:p w14:paraId="365F47E4" w14:textId="77777777" w:rsidR="007D2AFE" w:rsidRDefault="007D2AFE" w:rsidP="00216DDE">
      <w:pPr>
        <w:pStyle w:val="LabSection"/>
        <w:outlineLvl w:val="0"/>
      </w:pPr>
      <w:r>
        <w:t>Required R</w:t>
      </w:r>
      <w:r w:rsidR="006E6581">
        <w:t>esources</w:t>
      </w:r>
      <w:r w:rsidR="002435C0">
        <w:t xml:space="preserve"> </w:t>
      </w:r>
    </w:p>
    <w:p w14:paraId="0055D2BE" w14:textId="77777777" w:rsidR="0002636A" w:rsidRDefault="007B5099" w:rsidP="0002636A">
      <w:pPr>
        <w:pStyle w:val="Bulletlevel1"/>
      </w:pPr>
      <w:r>
        <w:t xml:space="preserve">PC or mobile device </w:t>
      </w:r>
      <w:r w:rsidR="0002636A">
        <w:t>with Internet access</w:t>
      </w:r>
    </w:p>
    <w:p w14:paraId="77827F7D" w14:textId="77777777" w:rsidR="0002636A" w:rsidRDefault="00776EFD" w:rsidP="0002636A">
      <w:pPr>
        <w:pStyle w:val="PartHead"/>
      </w:pPr>
      <w:r>
        <w:t>Backing Up to a Local External Disk</w:t>
      </w:r>
    </w:p>
    <w:p w14:paraId="6461CEA7" w14:textId="77777777" w:rsidR="00776EFD" w:rsidRDefault="00776EFD" w:rsidP="00776EFD">
      <w:pPr>
        <w:pStyle w:val="StepHead"/>
      </w:pPr>
      <w:r>
        <w:t xml:space="preserve">Getting </w:t>
      </w:r>
      <w:r w:rsidR="00AF7F04">
        <w:t>S</w:t>
      </w:r>
      <w:r>
        <w:t xml:space="preserve">tarted </w:t>
      </w:r>
      <w:r w:rsidR="00AF7F04">
        <w:t>W</w:t>
      </w:r>
      <w:r>
        <w:t xml:space="preserve">ith </w:t>
      </w:r>
      <w:r w:rsidR="00AF7F04">
        <w:t>B</w:t>
      </w:r>
      <w:r>
        <w:t xml:space="preserve">ackup </w:t>
      </w:r>
      <w:r w:rsidR="00AF7F04">
        <w:t>T</w:t>
      </w:r>
      <w:r>
        <w:t>ools in Windows</w:t>
      </w:r>
    </w:p>
    <w:p w14:paraId="1741C8A4" w14:textId="77777777" w:rsidR="00776EFD" w:rsidRDefault="00776EFD" w:rsidP="00776EFD">
      <w:pPr>
        <w:pStyle w:val="BodyTextL25"/>
      </w:pPr>
      <w:r>
        <w:t xml:space="preserve">Computer usage and organizational requirements </w:t>
      </w:r>
      <w:r w:rsidRPr="008C55C1">
        <w:rPr>
          <w:noProof/>
        </w:rPr>
        <w:t>determine</w:t>
      </w:r>
      <w:r>
        <w:t xml:space="preserve"> how often data must be backed up and the type of backup to perform. It can take a long time to run a backup. If the backup strategy is followed carefully, it is not necessary to back up all files every time. Only the files that have changed since the last backup need to be backed up.</w:t>
      </w:r>
    </w:p>
    <w:p w14:paraId="51BB0B9A" w14:textId="77777777" w:rsidR="00776EFD" w:rsidRDefault="00776EFD" w:rsidP="00776EFD">
      <w:pPr>
        <w:pStyle w:val="BodyTextL25"/>
      </w:pPr>
      <w:r>
        <w:t xml:space="preserve">Microsoft Windows includes backup tools that can be used to backup files. In versions earlier than Windows 8, you could use Backup and Restore to </w:t>
      </w:r>
      <w:r w:rsidRPr="008C55C1">
        <w:rPr>
          <w:noProof/>
        </w:rPr>
        <w:t>backup</w:t>
      </w:r>
      <w:r>
        <w:t xml:space="preserve"> your files. Windows 8.1 ships with File History which can be used to back up the files in the Documents, Music, Pictures, Videos, and Desktop folders. Over time, File History builds a history of your files, allowing you to go back and recover specific versions of a file. This is a helpful feature if there are damaged or lost files.</w:t>
      </w:r>
    </w:p>
    <w:p w14:paraId="0FB8EC7D" w14:textId="77777777" w:rsidR="00776EFD" w:rsidRDefault="00776EFD" w:rsidP="00776EFD">
      <w:pPr>
        <w:pStyle w:val="BodyTextL25"/>
      </w:pPr>
      <w:r>
        <w:t xml:space="preserve">Windows 7 and Vista ship with a different backup tool called </w:t>
      </w:r>
      <w:r w:rsidRPr="00776EFD">
        <w:rPr>
          <w:b/>
        </w:rPr>
        <w:t>Backup and Restore</w:t>
      </w:r>
      <w:r>
        <w:t>. When an external drive is selected, Windows 7 will offer the chance to use the new drive a backup device. Use Backup and Restore to manage backups.</w:t>
      </w:r>
    </w:p>
    <w:p w14:paraId="44552D35" w14:textId="77777777" w:rsidR="00776EFD" w:rsidRPr="00530807" w:rsidRDefault="00776EFD" w:rsidP="00776EFD">
      <w:pPr>
        <w:pStyle w:val="BodyTextL25"/>
        <w:rPr>
          <w:b/>
        </w:rPr>
      </w:pPr>
      <w:r w:rsidRPr="00530807">
        <w:rPr>
          <w:b/>
        </w:rPr>
        <w:t>To access the Backup and Restore utility in Windows 7, follow the steps below:</w:t>
      </w:r>
    </w:p>
    <w:p w14:paraId="12B43421" w14:textId="77777777" w:rsidR="00776EFD" w:rsidRDefault="00776EFD" w:rsidP="007F4113">
      <w:pPr>
        <w:pStyle w:val="SubStepAlpha"/>
      </w:pPr>
      <w:r>
        <w:t>Connect an external drive.</w:t>
      </w:r>
    </w:p>
    <w:p w14:paraId="2640A2B7" w14:textId="77777777" w:rsidR="00776EFD" w:rsidRDefault="00776EFD" w:rsidP="007F4113">
      <w:pPr>
        <w:pStyle w:val="SubStepAlpha"/>
      </w:pPr>
      <w:r>
        <w:t>Execute</w:t>
      </w:r>
      <w:r w:rsidR="00AD465B">
        <w:t xml:space="preserve"> the</w:t>
      </w:r>
      <w:r>
        <w:t xml:space="preserve"> Backup and Restore by using the following path:</w:t>
      </w:r>
    </w:p>
    <w:p w14:paraId="18AF2052" w14:textId="77777777" w:rsidR="00776EFD" w:rsidRPr="00530807" w:rsidRDefault="00776EFD" w:rsidP="00530807">
      <w:pPr>
        <w:pStyle w:val="BodyTextL50"/>
        <w:rPr>
          <w:b/>
        </w:rPr>
      </w:pPr>
      <w:r w:rsidRPr="00530807">
        <w:rPr>
          <w:b/>
        </w:rPr>
        <w:t>Start &gt; Control Panel &gt; Backup and Restore</w:t>
      </w:r>
    </w:p>
    <w:p w14:paraId="1177BB77" w14:textId="77777777" w:rsidR="009D1723" w:rsidRPr="00530807" w:rsidRDefault="009D1723" w:rsidP="009D1723">
      <w:pPr>
        <w:pStyle w:val="BodyTextL25"/>
        <w:rPr>
          <w:b/>
        </w:rPr>
      </w:pPr>
      <w:r w:rsidRPr="00530807">
        <w:rPr>
          <w:b/>
        </w:rPr>
        <w:t>To get started with File History in Windows 8.1, follow the steps below:</w:t>
      </w:r>
    </w:p>
    <w:p w14:paraId="395F7742" w14:textId="77777777" w:rsidR="009D1723" w:rsidRDefault="009D1723" w:rsidP="00530807">
      <w:pPr>
        <w:pStyle w:val="SubStepAlpha"/>
        <w:numPr>
          <w:ilvl w:val="2"/>
          <w:numId w:val="9"/>
        </w:numPr>
      </w:pPr>
      <w:r w:rsidRPr="008C55C1">
        <w:rPr>
          <w:noProof/>
        </w:rPr>
        <w:t xml:space="preserve">Connect </w:t>
      </w:r>
      <w:r w:rsidR="00AD465B">
        <w:rPr>
          <w:noProof/>
        </w:rPr>
        <w:t>an</w:t>
      </w:r>
      <w:r>
        <w:t xml:space="preserve"> external drive.</w:t>
      </w:r>
    </w:p>
    <w:p w14:paraId="1E6EED34" w14:textId="77777777" w:rsidR="009D1723" w:rsidRDefault="009D1723" w:rsidP="009D1723">
      <w:pPr>
        <w:pStyle w:val="SubStepAlpha"/>
      </w:pPr>
      <w:r>
        <w:t>Turn on File History by using the following path:</w:t>
      </w:r>
    </w:p>
    <w:p w14:paraId="208EAFA5" w14:textId="77777777" w:rsidR="009D1723" w:rsidRPr="00047130" w:rsidRDefault="009D1723" w:rsidP="009D1723">
      <w:pPr>
        <w:pStyle w:val="BodyTextL50"/>
        <w:rPr>
          <w:b/>
        </w:rPr>
      </w:pPr>
      <w:r w:rsidRPr="00047130">
        <w:rPr>
          <w:b/>
        </w:rPr>
        <w:t>Control Panel &gt; File History &gt; click Turn on</w:t>
      </w:r>
    </w:p>
    <w:p w14:paraId="1CF518EC" w14:textId="77777777" w:rsidR="00776EFD" w:rsidRDefault="00776EFD" w:rsidP="00776EFD">
      <w:pPr>
        <w:pStyle w:val="SubStepAlpha"/>
        <w:numPr>
          <w:ilvl w:val="0"/>
          <w:numId w:val="0"/>
        </w:numPr>
        <w:ind w:left="360"/>
      </w:pPr>
      <w:r w:rsidRPr="00776EFD">
        <w:rPr>
          <w:b/>
        </w:rPr>
        <w:t>Note</w:t>
      </w:r>
      <w:r w:rsidRPr="00530807">
        <w:t>:</w:t>
      </w:r>
      <w:r>
        <w:t xml:space="preserve"> Other operating systems</w:t>
      </w:r>
      <w:r w:rsidR="00AD465B">
        <w:t xml:space="preserve"> also</w:t>
      </w:r>
      <w:r>
        <w:t xml:space="preserve"> have backup tools available. Apple OS X includes Time Machine while Ubuntu Linux includes </w:t>
      </w:r>
      <w:r w:rsidR="00592DC9">
        <w:t>Déjà Dup, by default.</w:t>
      </w:r>
    </w:p>
    <w:p w14:paraId="01C9D042" w14:textId="77777777" w:rsidR="00776EFD" w:rsidRDefault="00776EFD" w:rsidP="00776EFD">
      <w:pPr>
        <w:pStyle w:val="StepHead"/>
      </w:pPr>
      <w:r>
        <w:lastRenderedPageBreak/>
        <w:t>Backing up the Documents and Pictures folders</w:t>
      </w:r>
    </w:p>
    <w:p w14:paraId="36472222" w14:textId="77777777" w:rsidR="00592DC9" w:rsidRDefault="00592DC9" w:rsidP="00530807">
      <w:pPr>
        <w:pStyle w:val="BodyTextL25"/>
      </w:pPr>
      <w:r>
        <w:t xml:space="preserve">Now that </w:t>
      </w:r>
      <w:r w:rsidR="00AD465B">
        <w:t xml:space="preserve">the </w:t>
      </w:r>
      <w:r>
        <w:t>external disk is connected and you know how to find the backup tool, set it up to back</w:t>
      </w:r>
      <w:r w:rsidR="00B1338E">
        <w:t xml:space="preserve"> </w:t>
      </w:r>
      <w:r>
        <w:t>up the Documents and Pictures folders every day, at 3 a.m.</w:t>
      </w:r>
    </w:p>
    <w:p w14:paraId="61F547FF" w14:textId="77777777" w:rsidR="00592DC9" w:rsidRDefault="00592DC9" w:rsidP="00257A72">
      <w:pPr>
        <w:pStyle w:val="SubStepAlpha"/>
      </w:pPr>
      <w:r>
        <w:t>Open</w:t>
      </w:r>
      <w:r w:rsidRPr="00530807">
        <w:rPr>
          <w:b/>
        </w:rPr>
        <w:t xml:space="preserve"> Backup and Restore</w:t>
      </w:r>
      <w:r>
        <w:t xml:space="preserve"> (Windows 7) or </w:t>
      </w:r>
      <w:r w:rsidRPr="00530807">
        <w:rPr>
          <w:b/>
        </w:rPr>
        <w:t>File History</w:t>
      </w:r>
      <w:r>
        <w:t xml:space="preserve"> (Windows 8.x).</w:t>
      </w:r>
    </w:p>
    <w:p w14:paraId="19D7E3B8" w14:textId="77777777" w:rsidR="00592DC9" w:rsidRDefault="00592DC9" w:rsidP="00257A72">
      <w:pPr>
        <w:pStyle w:val="SubStepAlpha"/>
      </w:pPr>
      <w:r>
        <w:t>Select the external disk you want to use to receive the backup.</w:t>
      </w:r>
    </w:p>
    <w:p w14:paraId="0A47DAC5" w14:textId="77777777" w:rsidR="00592DC9" w:rsidRDefault="00592DC9" w:rsidP="00257A72">
      <w:pPr>
        <w:pStyle w:val="SubStepAlpha"/>
      </w:pPr>
      <w:r>
        <w:t>Specify what you want to be backed up to the disk. For this lab</w:t>
      </w:r>
      <w:r w:rsidR="00C84E9A">
        <w:t>,</w:t>
      </w:r>
      <w:r>
        <w:t xml:space="preserve"> choose the </w:t>
      </w:r>
      <w:r w:rsidRPr="00530807">
        <w:rPr>
          <w:b/>
        </w:rPr>
        <w:t>Documents</w:t>
      </w:r>
      <w:r>
        <w:t xml:space="preserve"> and </w:t>
      </w:r>
      <w:r w:rsidRPr="00530807">
        <w:rPr>
          <w:b/>
        </w:rPr>
        <w:t>Pictures</w:t>
      </w:r>
      <w:r>
        <w:t xml:space="preserve"> folder</w:t>
      </w:r>
      <w:r w:rsidR="00C84E9A">
        <w:t>s</w:t>
      </w:r>
      <w:r>
        <w:t>.</w:t>
      </w:r>
    </w:p>
    <w:p w14:paraId="01A071A4" w14:textId="77777777" w:rsidR="00592DC9" w:rsidRDefault="00592DC9" w:rsidP="00257A72">
      <w:pPr>
        <w:pStyle w:val="SubStepAlpha"/>
      </w:pPr>
      <w:r w:rsidRPr="008C55C1">
        <w:rPr>
          <w:noProof/>
        </w:rPr>
        <w:t>Set</w:t>
      </w:r>
      <w:r w:rsidR="008C55C1">
        <w:rPr>
          <w:noProof/>
        </w:rPr>
        <w:t xml:space="preserve"> </w:t>
      </w:r>
      <w:r w:rsidRPr="008C55C1">
        <w:rPr>
          <w:noProof/>
        </w:rPr>
        <w:t>up</w:t>
      </w:r>
      <w:r>
        <w:t xml:space="preserve"> a backup schedule. For this lab, use daily at 3 a.m.</w:t>
      </w:r>
    </w:p>
    <w:p w14:paraId="03344B4B" w14:textId="77777777" w:rsidR="00592DC9" w:rsidRDefault="00592DC9" w:rsidP="00530807">
      <w:pPr>
        <w:pStyle w:val="SubStepAlpha"/>
        <w:keepNext/>
        <w:numPr>
          <w:ilvl w:val="0"/>
          <w:numId w:val="0"/>
        </w:numPr>
        <w:ind w:left="720"/>
      </w:pPr>
      <w:r>
        <w:t>Why would you choose to perform backups at 3 a.m.?</w:t>
      </w:r>
    </w:p>
    <w:p w14:paraId="123C8829" w14:textId="1DAF1ADC" w:rsidR="002540AA" w:rsidRPr="006C65FA" w:rsidRDefault="003040E0" w:rsidP="00530807">
      <w:pPr>
        <w:pStyle w:val="SubStepAlpha"/>
        <w:keepNext/>
        <w:numPr>
          <w:ilvl w:val="0"/>
          <w:numId w:val="0"/>
        </w:numPr>
        <w:ind w:left="720"/>
        <w:rPr>
          <w:b/>
          <w:bCs/>
        </w:rPr>
      </w:pPr>
      <w:r w:rsidRPr="006C65FA">
        <w:rPr>
          <w:b/>
          <w:bCs/>
        </w:rPr>
        <w:t>Because you are less likely to be using your computer around that time</w:t>
      </w:r>
    </w:p>
    <w:p w14:paraId="38E283DA" w14:textId="77777777" w:rsidR="00592DC9" w:rsidRDefault="00592DC9" w:rsidP="00257A72">
      <w:pPr>
        <w:pStyle w:val="SubStepAlpha"/>
      </w:pPr>
      <w:r>
        <w:t>Start the backup by clicking the</w:t>
      </w:r>
      <w:r w:rsidR="00C84E9A">
        <w:t xml:space="preserve"> </w:t>
      </w:r>
      <w:r w:rsidRPr="00530807">
        <w:rPr>
          <w:b/>
        </w:rPr>
        <w:t>Save settings and run backup</w:t>
      </w:r>
      <w:r>
        <w:t>.</w:t>
      </w:r>
    </w:p>
    <w:p w14:paraId="64E905DB" w14:textId="77777777" w:rsidR="00257A72" w:rsidRDefault="00776EFD" w:rsidP="00257A72">
      <w:pPr>
        <w:pStyle w:val="PartHead"/>
      </w:pPr>
      <w:r>
        <w:t>Backing Up to a Remote Disk</w:t>
      </w:r>
    </w:p>
    <w:p w14:paraId="5A927D38" w14:textId="77777777" w:rsidR="00B1338E" w:rsidRDefault="00B1338E" w:rsidP="00B1338E">
      <w:pPr>
        <w:pStyle w:val="StepHead"/>
      </w:pPr>
      <w:r>
        <w:t>Getting Familiar With Cloud-Based Backup Services</w:t>
      </w:r>
    </w:p>
    <w:p w14:paraId="40DAC54E" w14:textId="77777777" w:rsidR="00B1338E" w:rsidRDefault="00B1338E" w:rsidP="008B48F0">
      <w:pPr>
        <w:pStyle w:val="BodyTextL25"/>
      </w:pPr>
      <w:r>
        <w:t>Another option for</w:t>
      </w:r>
      <w:r w:rsidR="00C84E9A">
        <w:t xml:space="preserve"> a</w:t>
      </w:r>
      <w:r>
        <w:t xml:space="preserve"> </w:t>
      </w:r>
      <w:r w:rsidRPr="008C55C1">
        <w:rPr>
          <w:noProof/>
        </w:rPr>
        <w:t>backup</w:t>
      </w:r>
      <w:r>
        <w:t xml:space="preserve"> destination is a remote disk. </w:t>
      </w:r>
      <w:r w:rsidR="00C84E9A">
        <w:t>This might be</w:t>
      </w:r>
      <w:r>
        <w:t xml:space="preserve"> a complete cloud service</w:t>
      </w:r>
      <w:r w:rsidR="00C84E9A">
        <w:t>,</w:t>
      </w:r>
      <w:r>
        <w:t xml:space="preserve"> or simply a NAS connected to the network, remote backups are also very common.</w:t>
      </w:r>
    </w:p>
    <w:p w14:paraId="23D013C2" w14:textId="77777777" w:rsidR="00B1338E" w:rsidRDefault="00B1338E" w:rsidP="00530807">
      <w:pPr>
        <w:pStyle w:val="SubStepAlpha"/>
        <w:keepNext/>
      </w:pPr>
      <w:r>
        <w:t>List a few of cloud-based backup services.</w:t>
      </w:r>
    </w:p>
    <w:p w14:paraId="1AA22908" w14:textId="5F45326E" w:rsidR="002540AA" w:rsidRPr="006C65FA" w:rsidRDefault="006C65FA" w:rsidP="00530807">
      <w:pPr>
        <w:pStyle w:val="BodyTextL50"/>
        <w:keepNext/>
        <w:rPr>
          <w:b/>
          <w:bCs/>
        </w:rPr>
      </w:pPr>
      <w:r w:rsidRPr="006C65FA">
        <w:rPr>
          <w:b/>
          <w:bCs/>
        </w:rPr>
        <w:t>One Note, Dropbox</w:t>
      </w:r>
      <w:r w:rsidR="009A16C5">
        <w:rPr>
          <w:b/>
          <w:bCs/>
        </w:rPr>
        <w:t xml:space="preserve">, </w:t>
      </w:r>
      <w:r w:rsidR="00AA38F0">
        <w:rPr>
          <w:b/>
          <w:bCs/>
        </w:rPr>
        <w:t>Google Drive</w:t>
      </w:r>
    </w:p>
    <w:p w14:paraId="3C165B68" w14:textId="77777777" w:rsidR="00B1338E" w:rsidRDefault="00B1338E" w:rsidP="00530807">
      <w:pPr>
        <w:pStyle w:val="SubStepAlpha"/>
        <w:keepNext/>
      </w:pPr>
      <w:r>
        <w:t>Research the services you listed above. Are these services free?</w:t>
      </w:r>
    </w:p>
    <w:p w14:paraId="41CBFEA1" w14:textId="0B45F8FD" w:rsidR="002540AA" w:rsidRPr="009A16C5" w:rsidRDefault="009A16C5" w:rsidP="00530807">
      <w:pPr>
        <w:pStyle w:val="BodyTextL50"/>
        <w:keepNext/>
        <w:rPr>
          <w:b/>
          <w:bCs/>
        </w:rPr>
      </w:pPr>
      <w:r w:rsidRPr="009A16C5">
        <w:rPr>
          <w:b/>
          <w:bCs/>
        </w:rPr>
        <w:t xml:space="preserve">Yes up until a certain storage amount. </w:t>
      </w:r>
    </w:p>
    <w:p w14:paraId="3C5CF0C8" w14:textId="77777777" w:rsidR="00B1338E" w:rsidRDefault="00B1338E" w:rsidP="00530807">
      <w:pPr>
        <w:pStyle w:val="SubStepAlpha"/>
        <w:keepNext/>
      </w:pPr>
      <w:r>
        <w:t>Are the services listed by you platform dependent?</w:t>
      </w:r>
    </w:p>
    <w:p w14:paraId="6464D1F1" w14:textId="1E6B95A9" w:rsidR="002540AA" w:rsidRPr="009A16C5" w:rsidRDefault="009A16C5" w:rsidP="00530807">
      <w:pPr>
        <w:pStyle w:val="BodyTextL50"/>
        <w:keepNext/>
        <w:rPr>
          <w:b/>
          <w:bCs/>
        </w:rPr>
      </w:pPr>
      <w:r w:rsidRPr="009A16C5">
        <w:rPr>
          <w:b/>
          <w:bCs/>
        </w:rPr>
        <w:t>Yes</w:t>
      </w:r>
    </w:p>
    <w:p w14:paraId="711E80D5" w14:textId="77777777" w:rsidR="00B1338E" w:rsidRDefault="00B1338E" w:rsidP="00530807">
      <w:pPr>
        <w:pStyle w:val="SubStepAlpha"/>
        <w:keepNext/>
      </w:pPr>
      <w:r>
        <w:t>Can you access your data from all devices you own (desktop, laptop, tablet and phone)?</w:t>
      </w:r>
    </w:p>
    <w:p w14:paraId="7AE8A386" w14:textId="174C33A9" w:rsidR="002540AA" w:rsidRPr="009A16C5" w:rsidRDefault="009A16C5" w:rsidP="00530807">
      <w:pPr>
        <w:pStyle w:val="BodyTextL50"/>
        <w:keepNext/>
        <w:rPr>
          <w:b/>
          <w:bCs/>
        </w:rPr>
      </w:pPr>
      <w:r w:rsidRPr="009A16C5">
        <w:rPr>
          <w:b/>
          <w:bCs/>
        </w:rPr>
        <w:t>Yes</w:t>
      </w:r>
    </w:p>
    <w:p w14:paraId="3E2403AC" w14:textId="77777777" w:rsidR="00B1338E" w:rsidRDefault="00B1338E" w:rsidP="00B1338E">
      <w:pPr>
        <w:pStyle w:val="StepHead"/>
      </w:pPr>
      <w:r>
        <w:t>Using Backup and Restore to Back</w:t>
      </w:r>
      <w:r w:rsidR="0049127C">
        <w:t xml:space="preserve"> </w:t>
      </w:r>
      <w:r>
        <w:t>Up Data to the Cloud</w:t>
      </w:r>
    </w:p>
    <w:p w14:paraId="06ADB78D" w14:textId="77777777" w:rsidR="00B1338E" w:rsidRDefault="00B1338E" w:rsidP="00B1338E">
      <w:pPr>
        <w:pStyle w:val="BodyTextL25"/>
      </w:pPr>
      <w:r>
        <w:t>Choose a service that fits your needs and backup your copy</w:t>
      </w:r>
      <w:r w:rsidR="00961FD3">
        <w:t xml:space="preserve"> of</w:t>
      </w:r>
      <w:r>
        <w:t xml:space="preserve"> your Documents folder to the cloud. Notice that Dropbox and OneDrive </w:t>
      </w:r>
      <w:r w:rsidRPr="008C55C1">
        <w:rPr>
          <w:noProof/>
        </w:rPr>
        <w:t>allow</w:t>
      </w:r>
      <w:r>
        <w:t xml:space="preserve"> you to create a folder </w:t>
      </w:r>
      <w:r w:rsidR="008C55C1">
        <w:rPr>
          <w:noProof/>
        </w:rPr>
        <w:t>o</w:t>
      </w:r>
      <w:r w:rsidRPr="008C55C1">
        <w:rPr>
          <w:noProof/>
        </w:rPr>
        <w:t>n</w:t>
      </w:r>
      <w:r>
        <w:t xml:space="preserve"> your computer that acts as a link to</w:t>
      </w:r>
      <w:r w:rsidR="008C55C1">
        <w:t xml:space="preserve"> the</w:t>
      </w:r>
      <w:r>
        <w:t xml:space="preserve"> </w:t>
      </w:r>
      <w:r w:rsidRPr="008C55C1">
        <w:rPr>
          <w:noProof/>
        </w:rPr>
        <w:t>cloud</w:t>
      </w:r>
      <w:r>
        <w:t xml:space="preserve"> drive. Once created, files copied to that folder are automatically uploaded to the cloud by the cloud-service client</w:t>
      </w:r>
      <w:r w:rsidR="00961FD3">
        <w:t xml:space="preserve"> that is always running</w:t>
      </w:r>
      <w:r>
        <w:t xml:space="preserve">. This setup is very convenient </w:t>
      </w:r>
      <w:r w:rsidR="00961FD3">
        <w:t xml:space="preserve">because </w:t>
      </w:r>
      <w:r>
        <w:t xml:space="preserve">you can use any </w:t>
      </w:r>
      <w:r w:rsidR="00961FD3">
        <w:t xml:space="preserve">backup tools </w:t>
      </w:r>
      <w:r>
        <w:t>of your choice to schedule cloud backups. To use Windows Backup and Restore to back up your files to Dropbox, follow the steps below:</w:t>
      </w:r>
    </w:p>
    <w:p w14:paraId="51675C6F" w14:textId="77777777" w:rsidR="008B48F0" w:rsidRDefault="00B1338E" w:rsidP="008B48F0">
      <w:pPr>
        <w:pStyle w:val="SubStepAlpha"/>
      </w:pPr>
      <w:r>
        <w:t xml:space="preserve">Visit </w:t>
      </w:r>
      <w:hyperlink r:id="rId8" w:history="1">
        <w:r w:rsidRPr="00B1338E">
          <w:rPr>
            <w:rStyle w:val="Hyperlink"/>
          </w:rPr>
          <w:t>http://dropbox.com</w:t>
        </w:r>
      </w:hyperlink>
      <w:r>
        <w:t xml:space="preserve"> and sign up for a free Dropbox account.</w:t>
      </w:r>
    </w:p>
    <w:p w14:paraId="055201B8" w14:textId="77777777" w:rsidR="00B1338E" w:rsidRDefault="00B1338E" w:rsidP="008B48F0">
      <w:pPr>
        <w:pStyle w:val="SubStepAlpha"/>
      </w:pPr>
      <w:r>
        <w:t xml:space="preserve">When </w:t>
      </w:r>
      <w:r w:rsidR="006E0FF3">
        <w:t>the account is created, Dropbox will display all the files stored in your account. Click</w:t>
      </w:r>
      <w:r w:rsidR="006E0FF3" w:rsidRPr="00530807">
        <w:rPr>
          <w:b/>
        </w:rPr>
        <w:t xml:space="preserve"> your name</w:t>
      </w:r>
      <w:r w:rsidR="006E0FF3">
        <w:t xml:space="preserve"> and click </w:t>
      </w:r>
      <w:r w:rsidR="006E0FF3" w:rsidRPr="00530807">
        <w:rPr>
          <w:b/>
        </w:rPr>
        <w:t>Install</w:t>
      </w:r>
      <w:r w:rsidR="006E0FF3">
        <w:t xml:space="preserve"> to download and install the appropriate Dropbox client for your operating system.</w:t>
      </w:r>
    </w:p>
    <w:p w14:paraId="361898D5" w14:textId="77777777" w:rsidR="006E0FF3" w:rsidRDefault="00961FD3" w:rsidP="008B48F0">
      <w:pPr>
        <w:pStyle w:val="SubStepAlpha"/>
      </w:pPr>
      <w:r>
        <w:t>Open the downloaded program to install the client</w:t>
      </w:r>
      <w:r w:rsidR="006E0FF3">
        <w:t>.</w:t>
      </w:r>
    </w:p>
    <w:p w14:paraId="68ABE490" w14:textId="77777777" w:rsidR="00243CB6" w:rsidRDefault="006E0FF3" w:rsidP="008B48F0">
      <w:pPr>
        <w:pStyle w:val="SubStepAlpha"/>
      </w:pPr>
      <w:r>
        <w:t>After the installation is complet</w:t>
      </w:r>
      <w:r w:rsidR="00961FD3">
        <w:t>e</w:t>
      </w:r>
      <w:r>
        <w:t xml:space="preserve">, </w:t>
      </w:r>
      <w:r w:rsidR="00243CB6">
        <w:t>the Dropbox client will create a folder named Dropbox inside your Home folder. Notice that any files copied into the newly created folder will be automatically copied to Dropbox’s cloud-hosted servers.</w:t>
      </w:r>
    </w:p>
    <w:p w14:paraId="256C6991" w14:textId="77777777" w:rsidR="006E0FF3" w:rsidRDefault="00243CB6" w:rsidP="008B48F0">
      <w:pPr>
        <w:pStyle w:val="SubStepAlpha"/>
      </w:pPr>
      <w:r>
        <w:t xml:space="preserve">Open </w:t>
      </w:r>
      <w:r w:rsidRPr="00530807">
        <w:rPr>
          <w:b/>
        </w:rPr>
        <w:t>Windows Backup and Restore</w:t>
      </w:r>
      <w:r>
        <w:t xml:space="preserve"> and configure it to use the new Dropbox folder as a backup destination.</w:t>
      </w:r>
      <w:r w:rsidR="006E0FF3">
        <w:t xml:space="preserve"> </w:t>
      </w:r>
    </w:p>
    <w:p w14:paraId="4B1A9FD0" w14:textId="77777777" w:rsidR="00243CB6" w:rsidRDefault="00243CB6" w:rsidP="00530807">
      <w:pPr>
        <w:pStyle w:val="LabSection"/>
      </w:pPr>
      <w:r>
        <w:lastRenderedPageBreak/>
        <w:t>Reflection</w:t>
      </w:r>
    </w:p>
    <w:p w14:paraId="5771DAFC" w14:textId="77777777" w:rsidR="002540AA" w:rsidRDefault="002540AA" w:rsidP="00530807">
      <w:pPr>
        <w:pStyle w:val="ReflectionQ"/>
      </w:pPr>
      <w:r>
        <w:t>What are the benefits of backing up data to a local external disk?</w:t>
      </w:r>
    </w:p>
    <w:p w14:paraId="5B2E85A1" w14:textId="22E388EF" w:rsidR="002540AA" w:rsidRPr="00AA38F0" w:rsidRDefault="00AA38F0" w:rsidP="00530807">
      <w:pPr>
        <w:pStyle w:val="BodyTextL25"/>
        <w:rPr>
          <w:b/>
          <w:bCs/>
        </w:rPr>
      </w:pPr>
      <w:r w:rsidRPr="00AA38F0">
        <w:rPr>
          <w:b/>
          <w:bCs/>
        </w:rPr>
        <w:t>You have possession of it and you back up all your data</w:t>
      </w:r>
    </w:p>
    <w:p w14:paraId="200AFF4D" w14:textId="77777777" w:rsidR="002540AA" w:rsidRDefault="002540AA" w:rsidP="00530807">
      <w:pPr>
        <w:pStyle w:val="ReflectionQ"/>
      </w:pPr>
      <w:r>
        <w:t>What are the drawbacks of backing up data to a local external disk?</w:t>
      </w:r>
    </w:p>
    <w:p w14:paraId="1660709D" w14:textId="719C0CB7" w:rsidR="002540AA" w:rsidRPr="0064529F" w:rsidRDefault="00AA38F0" w:rsidP="00530807">
      <w:pPr>
        <w:pStyle w:val="BodyTextL25"/>
        <w:rPr>
          <w:b/>
          <w:bCs/>
        </w:rPr>
      </w:pPr>
      <w:r w:rsidRPr="0064529F">
        <w:rPr>
          <w:b/>
          <w:bCs/>
        </w:rPr>
        <w:t xml:space="preserve">You can lose it or it can be stolen. The hard disk can fail. </w:t>
      </w:r>
    </w:p>
    <w:p w14:paraId="2C7E5311" w14:textId="77777777" w:rsidR="00243CB6" w:rsidRDefault="00243CB6" w:rsidP="00530807">
      <w:pPr>
        <w:pStyle w:val="ReflectionQ"/>
        <w:keepNext/>
      </w:pPr>
      <w:r>
        <w:t>What are the benefits of backing up data to a cloud-based disk?</w:t>
      </w:r>
    </w:p>
    <w:p w14:paraId="536E7B9B" w14:textId="735DD1F2" w:rsidR="002540AA" w:rsidRPr="0064529F" w:rsidRDefault="0064529F" w:rsidP="00530807">
      <w:pPr>
        <w:pStyle w:val="BodyTextL25"/>
        <w:keepNext/>
        <w:rPr>
          <w:b/>
          <w:bCs/>
        </w:rPr>
      </w:pPr>
      <w:r w:rsidRPr="0064529F">
        <w:rPr>
          <w:b/>
          <w:bCs/>
        </w:rPr>
        <w:t xml:space="preserve">You can access it anywhere anytime. Its convenient. </w:t>
      </w:r>
    </w:p>
    <w:p w14:paraId="2A1DB5B1" w14:textId="77777777" w:rsidR="00243CB6" w:rsidRDefault="00243CB6" w:rsidP="00530807">
      <w:pPr>
        <w:pStyle w:val="ReflectionQ"/>
        <w:keepNext/>
      </w:pPr>
      <w:r>
        <w:t>What are the drawbacks of backing up data to a cloud-based disk?</w:t>
      </w:r>
    </w:p>
    <w:p w14:paraId="637F0B5F" w14:textId="054B4F0B" w:rsidR="008B48F0" w:rsidRPr="003453F6" w:rsidRDefault="0064529F" w:rsidP="004E786E">
      <w:pPr>
        <w:pStyle w:val="BodyTextL25"/>
        <w:keepNext/>
        <w:rPr>
          <w:rStyle w:val="AnswerGray"/>
        </w:rPr>
      </w:pPr>
      <w:r>
        <w:t>Your in</w:t>
      </w:r>
      <w:r w:rsidR="009C2F44">
        <w:t xml:space="preserve">formation can be compromised by </w:t>
      </w:r>
      <w:proofErr w:type="spellStart"/>
      <w:r w:rsidR="009C2F44">
        <w:t>cyber attacks</w:t>
      </w:r>
      <w:proofErr w:type="spellEnd"/>
      <w:r w:rsidR="009C2F44">
        <w:t xml:space="preserve">. </w:t>
      </w:r>
    </w:p>
    <w:sectPr w:rsidR="008B48F0" w:rsidRPr="003453F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DDEF0" w14:textId="77777777" w:rsidR="00FA3A77" w:rsidRDefault="00FA3A77" w:rsidP="0090659A">
      <w:pPr>
        <w:spacing w:after="0" w:line="240" w:lineRule="auto"/>
      </w:pPr>
      <w:r>
        <w:separator/>
      </w:r>
    </w:p>
    <w:p w14:paraId="63DE8915" w14:textId="77777777" w:rsidR="00FA3A77" w:rsidRDefault="00FA3A77"/>
    <w:p w14:paraId="6B3DDA0C" w14:textId="77777777" w:rsidR="00FA3A77" w:rsidRDefault="00FA3A77"/>
    <w:p w14:paraId="3EE2DC05" w14:textId="77777777" w:rsidR="00FA3A77" w:rsidRDefault="00FA3A77"/>
    <w:p w14:paraId="201F87C1" w14:textId="77777777" w:rsidR="00FA3A77" w:rsidRDefault="00FA3A77"/>
  </w:endnote>
  <w:endnote w:type="continuationSeparator" w:id="0">
    <w:p w14:paraId="644D1AB7" w14:textId="77777777" w:rsidR="00FA3A77" w:rsidRDefault="00FA3A77" w:rsidP="0090659A">
      <w:pPr>
        <w:spacing w:after="0" w:line="240" w:lineRule="auto"/>
      </w:pPr>
      <w:r>
        <w:continuationSeparator/>
      </w:r>
    </w:p>
    <w:p w14:paraId="7D06DDA1" w14:textId="77777777" w:rsidR="00FA3A77" w:rsidRDefault="00FA3A77"/>
    <w:p w14:paraId="0B71730F" w14:textId="77777777" w:rsidR="00FA3A77" w:rsidRDefault="00FA3A77"/>
    <w:p w14:paraId="1A57CCCF" w14:textId="77777777" w:rsidR="00FA3A77" w:rsidRDefault="00FA3A77"/>
    <w:p w14:paraId="3558EA2E" w14:textId="77777777" w:rsidR="00FA3A77" w:rsidRDefault="00FA3A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7330" w14:textId="2C0BF1A8" w:rsidR="00583E1F" w:rsidRPr="0090659A" w:rsidRDefault="005C53D8" w:rsidP="004E786E">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E9B8" w14:textId="0A1A02ED" w:rsidR="00583E1F" w:rsidRPr="0090659A" w:rsidRDefault="00512587" w:rsidP="004E786E">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C53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C53D8">
      <w:rPr>
        <w:b/>
        <w:noProof/>
        <w:szCs w:val="16"/>
      </w:rPr>
      <w:t>3</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55A1" w14:textId="77777777" w:rsidR="00FA3A77" w:rsidRDefault="00FA3A77" w:rsidP="0090659A">
      <w:pPr>
        <w:spacing w:after="0" w:line="240" w:lineRule="auto"/>
      </w:pPr>
      <w:r>
        <w:separator/>
      </w:r>
    </w:p>
    <w:p w14:paraId="37F9B377" w14:textId="77777777" w:rsidR="00FA3A77" w:rsidRDefault="00FA3A77"/>
    <w:p w14:paraId="0166BBFE" w14:textId="77777777" w:rsidR="00FA3A77" w:rsidRDefault="00FA3A77"/>
    <w:p w14:paraId="5D46B7FE" w14:textId="77777777" w:rsidR="00FA3A77" w:rsidRDefault="00FA3A77"/>
    <w:p w14:paraId="7D0D785E" w14:textId="77777777" w:rsidR="00FA3A77" w:rsidRDefault="00FA3A77"/>
  </w:footnote>
  <w:footnote w:type="continuationSeparator" w:id="0">
    <w:p w14:paraId="210A73C2" w14:textId="77777777" w:rsidR="00FA3A77" w:rsidRDefault="00FA3A77" w:rsidP="0090659A">
      <w:pPr>
        <w:spacing w:after="0" w:line="240" w:lineRule="auto"/>
      </w:pPr>
      <w:r>
        <w:continuationSeparator/>
      </w:r>
    </w:p>
    <w:p w14:paraId="2907AA8D" w14:textId="77777777" w:rsidR="00FA3A77" w:rsidRDefault="00FA3A77"/>
    <w:p w14:paraId="2626AB3B" w14:textId="77777777" w:rsidR="00FA3A77" w:rsidRDefault="00FA3A77"/>
    <w:p w14:paraId="3483BF44" w14:textId="77777777" w:rsidR="00FA3A77" w:rsidRDefault="00FA3A77"/>
    <w:p w14:paraId="3D4D5C76" w14:textId="77777777" w:rsidR="00FA3A77" w:rsidRDefault="00FA3A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18DA" w14:textId="77777777" w:rsidR="00583E1F" w:rsidRDefault="002540AA" w:rsidP="00C52BA6">
    <w:pPr>
      <w:pStyle w:val="PageHead"/>
    </w:pPr>
    <w:r>
      <w:t>Lab</w:t>
    </w:r>
    <w:r w:rsidRPr="00FD4A68">
      <w:t xml:space="preserve"> </w:t>
    </w:r>
    <w:r>
      <w:t>–</w:t>
    </w:r>
    <w:r w:rsidRPr="00A7495F">
      <w:t xml:space="preserve"> </w:t>
    </w:r>
    <w:r>
      <w:t>Backup Data to External Storage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C19E8" w14:textId="6142906C" w:rsidR="00583E1F" w:rsidRDefault="00512587">
    <w:pPr>
      <w:pStyle w:val="Header"/>
    </w:pPr>
    <w:r w:rsidRPr="003503B9">
      <w:rPr>
        <w:noProof/>
      </w:rPr>
      <w:drawing>
        <wp:inline distT="0" distB="0" distL="0" distR="0" wp14:anchorId="7480E669" wp14:editId="101440AF">
          <wp:extent cx="2514600" cy="579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5A2AC481" w14:textId="77777777" w:rsidR="00512587" w:rsidRDefault="00512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6"/>
  </w:num>
  <w:num w:numId="7">
    <w:abstractNumId w:val="4"/>
  </w:num>
  <w:num w:numId="8">
    <w:abstractNumId w:val="1"/>
  </w:num>
  <w:num w:numId="9">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4175"/>
    <w:rsid w:val="000059C9"/>
    <w:rsid w:val="000160F7"/>
    <w:rsid w:val="000169D3"/>
    <w:rsid w:val="00016D5B"/>
    <w:rsid w:val="00016F30"/>
    <w:rsid w:val="0002047C"/>
    <w:rsid w:val="00021B9A"/>
    <w:rsid w:val="00022EEE"/>
    <w:rsid w:val="000242D6"/>
    <w:rsid w:val="00024EE5"/>
    <w:rsid w:val="0002636A"/>
    <w:rsid w:val="00033FFF"/>
    <w:rsid w:val="00036353"/>
    <w:rsid w:val="00040514"/>
    <w:rsid w:val="00041AF6"/>
    <w:rsid w:val="00044E62"/>
    <w:rsid w:val="00046C4E"/>
    <w:rsid w:val="00050BA4"/>
    <w:rsid w:val="00051738"/>
    <w:rsid w:val="00052548"/>
    <w:rsid w:val="00060696"/>
    <w:rsid w:val="00066FD6"/>
    <w:rsid w:val="00075AF2"/>
    <w:rsid w:val="000769CF"/>
    <w:rsid w:val="000815D8"/>
    <w:rsid w:val="00081E66"/>
    <w:rsid w:val="00083AC8"/>
    <w:rsid w:val="0008450C"/>
    <w:rsid w:val="00085CC6"/>
    <w:rsid w:val="00090C07"/>
    <w:rsid w:val="00091E8D"/>
    <w:rsid w:val="000923B7"/>
    <w:rsid w:val="00092C42"/>
    <w:rsid w:val="0009378D"/>
    <w:rsid w:val="00095FE3"/>
    <w:rsid w:val="00097163"/>
    <w:rsid w:val="000A0465"/>
    <w:rsid w:val="000A22C8"/>
    <w:rsid w:val="000B1AB3"/>
    <w:rsid w:val="000B2344"/>
    <w:rsid w:val="000B7DE5"/>
    <w:rsid w:val="000D55B4"/>
    <w:rsid w:val="000E0661"/>
    <w:rsid w:val="000E350C"/>
    <w:rsid w:val="000E6418"/>
    <w:rsid w:val="000E65F0"/>
    <w:rsid w:val="000F072C"/>
    <w:rsid w:val="000F6743"/>
    <w:rsid w:val="001006C2"/>
    <w:rsid w:val="00100919"/>
    <w:rsid w:val="00103C51"/>
    <w:rsid w:val="00107B2B"/>
    <w:rsid w:val="001110AC"/>
    <w:rsid w:val="00112AC5"/>
    <w:rsid w:val="001133DD"/>
    <w:rsid w:val="00116E4D"/>
    <w:rsid w:val="00116FD6"/>
    <w:rsid w:val="00120CBE"/>
    <w:rsid w:val="001261C4"/>
    <w:rsid w:val="0013380D"/>
    <w:rsid w:val="00134122"/>
    <w:rsid w:val="001366EC"/>
    <w:rsid w:val="00137100"/>
    <w:rsid w:val="0014219C"/>
    <w:rsid w:val="001425ED"/>
    <w:rsid w:val="00144237"/>
    <w:rsid w:val="00150339"/>
    <w:rsid w:val="00154236"/>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4B0F"/>
    <w:rsid w:val="00195FC1"/>
    <w:rsid w:val="00197614"/>
    <w:rsid w:val="001A0312"/>
    <w:rsid w:val="001A15DA"/>
    <w:rsid w:val="001A2694"/>
    <w:rsid w:val="001A3CC7"/>
    <w:rsid w:val="001A69AC"/>
    <w:rsid w:val="001B1098"/>
    <w:rsid w:val="001B67D8"/>
    <w:rsid w:val="001B6F95"/>
    <w:rsid w:val="001C05A1"/>
    <w:rsid w:val="001C1D9E"/>
    <w:rsid w:val="001C7C3B"/>
    <w:rsid w:val="001D093C"/>
    <w:rsid w:val="001D10E2"/>
    <w:rsid w:val="001D11AE"/>
    <w:rsid w:val="001D1571"/>
    <w:rsid w:val="001D32DC"/>
    <w:rsid w:val="001D5B6F"/>
    <w:rsid w:val="001E0AB8"/>
    <w:rsid w:val="001E38E0"/>
    <w:rsid w:val="001E4E72"/>
    <w:rsid w:val="001E5C9E"/>
    <w:rsid w:val="001E62B3"/>
    <w:rsid w:val="001F0171"/>
    <w:rsid w:val="001F0D77"/>
    <w:rsid w:val="001F0DA9"/>
    <w:rsid w:val="001F33BF"/>
    <w:rsid w:val="001F4627"/>
    <w:rsid w:val="001F5CB8"/>
    <w:rsid w:val="001F7DD8"/>
    <w:rsid w:val="00201928"/>
    <w:rsid w:val="002027AE"/>
    <w:rsid w:val="00203E26"/>
    <w:rsid w:val="0020449C"/>
    <w:rsid w:val="002113B8"/>
    <w:rsid w:val="00215665"/>
    <w:rsid w:val="002163BB"/>
    <w:rsid w:val="00216DDE"/>
    <w:rsid w:val="0021792C"/>
    <w:rsid w:val="002227B3"/>
    <w:rsid w:val="002240AB"/>
    <w:rsid w:val="00225E37"/>
    <w:rsid w:val="002346A8"/>
    <w:rsid w:val="00242E3A"/>
    <w:rsid w:val="002435C0"/>
    <w:rsid w:val="00243CB6"/>
    <w:rsid w:val="002506CF"/>
    <w:rsid w:val="0025107F"/>
    <w:rsid w:val="002540AA"/>
    <w:rsid w:val="0025428A"/>
    <w:rsid w:val="00257A72"/>
    <w:rsid w:val="00260CD4"/>
    <w:rsid w:val="002638C2"/>
    <w:rsid w:val="002639D8"/>
    <w:rsid w:val="00265F77"/>
    <w:rsid w:val="00266C83"/>
    <w:rsid w:val="00267AD6"/>
    <w:rsid w:val="0027099E"/>
    <w:rsid w:val="00275F1F"/>
    <w:rsid w:val="002768DC"/>
    <w:rsid w:val="00281994"/>
    <w:rsid w:val="002A2A69"/>
    <w:rsid w:val="002A4A8D"/>
    <w:rsid w:val="002A4CF8"/>
    <w:rsid w:val="002A6C56"/>
    <w:rsid w:val="002B2757"/>
    <w:rsid w:val="002B4488"/>
    <w:rsid w:val="002C090C"/>
    <w:rsid w:val="002C1243"/>
    <w:rsid w:val="002C1815"/>
    <w:rsid w:val="002C19BB"/>
    <w:rsid w:val="002C475E"/>
    <w:rsid w:val="002C6AD6"/>
    <w:rsid w:val="002D2917"/>
    <w:rsid w:val="002D6C2A"/>
    <w:rsid w:val="002D7A86"/>
    <w:rsid w:val="002E2671"/>
    <w:rsid w:val="002E481D"/>
    <w:rsid w:val="002F45FF"/>
    <w:rsid w:val="002F5932"/>
    <w:rsid w:val="002F6D17"/>
    <w:rsid w:val="0030212F"/>
    <w:rsid w:val="00302887"/>
    <w:rsid w:val="003040E0"/>
    <w:rsid w:val="003056EB"/>
    <w:rsid w:val="003071FF"/>
    <w:rsid w:val="00310652"/>
    <w:rsid w:val="0031371D"/>
    <w:rsid w:val="0031789F"/>
    <w:rsid w:val="00320788"/>
    <w:rsid w:val="003233A3"/>
    <w:rsid w:val="00327745"/>
    <w:rsid w:val="00331822"/>
    <w:rsid w:val="00343032"/>
    <w:rsid w:val="0034455D"/>
    <w:rsid w:val="003453F6"/>
    <w:rsid w:val="0034604B"/>
    <w:rsid w:val="00346D17"/>
    <w:rsid w:val="00347972"/>
    <w:rsid w:val="0035469B"/>
    <w:rsid w:val="00355023"/>
    <w:rsid w:val="003559CC"/>
    <w:rsid w:val="003569D7"/>
    <w:rsid w:val="003608AC"/>
    <w:rsid w:val="00361D62"/>
    <w:rsid w:val="003636CF"/>
    <w:rsid w:val="003643F0"/>
    <w:rsid w:val="0036465A"/>
    <w:rsid w:val="0037266E"/>
    <w:rsid w:val="00374CA9"/>
    <w:rsid w:val="00375A29"/>
    <w:rsid w:val="0038581C"/>
    <w:rsid w:val="0039147C"/>
    <w:rsid w:val="00392C65"/>
    <w:rsid w:val="00392ED5"/>
    <w:rsid w:val="003A19DC"/>
    <w:rsid w:val="003A1B45"/>
    <w:rsid w:val="003B46E1"/>
    <w:rsid w:val="003B46FC"/>
    <w:rsid w:val="003B5767"/>
    <w:rsid w:val="003B63E8"/>
    <w:rsid w:val="003B7605"/>
    <w:rsid w:val="003C5542"/>
    <w:rsid w:val="003C6BCA"/>
    <w:rsid w:val="003C7902"/>
    <w:rsid w:val="003C7DEA"/>
    <w:rsid w:val="003D0BFF"/>
    <w:rsid w:val="003E5BE5"/>
    <w:rsid w:val="003F18D1"/>
    <w:rsid w:val="003F48E8"/>
    <w:rsid w:val="003F4F0E"/>
    <w:rsid w:val="003F6E06"/>
    <w:rsid w:val="00403129"/>
    <w:rsid w:val="00403C7A"/>
    <w:rsid w:val="004057A6"/>
    <w:rsid w:val="00406554"/>
    <w:rsid w:val="004131B0"/>
    <w:rsid w:val="00415331"/>
    <w:rsid w:val="00416C42"/>
    <w:rsid w:val="0041702F"/>
    <w:rsid w:val="00422118"/>
    <w:rsid w:val="00422476"/>
    <w:rsid w:val="00422EC6"/>
    <w:rsid w:val="0042385C"/>
    <w:rsid w:val="00431654"/>
    <w:rsid w:val="00434926"/>
    <w:rsid w:val="00444217"/>
    <w:rsid w:val="004478F4"/>
    <w:rsid w:val="00450F7A"/>
    <w:rsid w:val="00452C6D"/>
    <w:rsid w:val="00455E0B"/>
    <w:rsid w:val="00463B76"/>
    <w:rsid w:val="00463C37"/>
    <w:rsid w:val="00464D36"/>
    <w:rsid w:val="004659EE"/>
    <w:rsid w:val="004663AC"/>
    <w:rsid w:val="00477A80"/>
    <w:rsid w:val="00484105"/>
    <w:rsid w:val="00487E4C"/>
    <w:rsid w:val="0049127C"/>
    <w:rsid w:val="00492BF2"/>
    <w:rsid w:val="004936C2"/>
    <w:rsid w:val="0049379C"/>
    <w:rsid w:val="00496A62"/>
    <w:rsid w:val="004A1CA0"/>
    <w:rsid w:val="004A22E9"/>
    <w:rsid w:val="004A4ACD"/>
    <w:rsid w:val="004A5BC5"/>
    <w:rsid w:val="004B023D"/>
    <w:rsid w:val="004B1FB8"/>
    <w:rsid w:val="004B44E8"/>
    <w:rsid w:val="004C0909"/>
    <w:rsid w:val="004C21B9"/>
    <w:rsid w:val="004C3F97"/>
    <w:rsid w:val="004C5466"/>
    <w:rsid w:val="004D01F2"/>
    <w:rsid w:val="004D3339"/>
    <w:rsid w:val="004D353F"/>
    <w:rsid w:val="004D36D7"/>
    <w:rsid w:val="004D5416"/>
    <w:rsid w:val="004D682B"/>
    <w:rsid w:val="004E2734"/>
    <w:rsid w:val="004E2A5F"/>
    <w:rsid w:val="004E2DDD"/>
    <w:rsid w:val="004E6152"/>
    <w:rsid w:val="004E786E"/>
    <w:rsid w:val="004F344A"/>
    <w:rsid w:val="005037B0"/>
    <w:rsid w:val="00504ED4"/>
    <w:rsid w:val="00510639"/>
    <w:rsid w:val="00510E87"/>
    <w:rsid w:val="00512587"/>
    <w:rsid w:val="00516142"/>
    <w:rsid w:val="00520027"/>
    <w:rsid w:val="0052093C"/>
    <w:rsid w:val="00520C37"/>
    <w:rsid w:val="00521B31"/>
    <w:rsid w:val="00521DA7"/>
    <w:rsid w:val="005223FB"/>
    <w:rsid w:val="00522469"/>
    <w:rsid w:val="0052400A"/>
    <w:rsid w:val="00530807"/>
    <w:rsid w:val="0053411A"/>
    <w:rsid w:val="00536F43"/>
    <w:rsid w:val="00541D13"/>
    <w:rsid w:val="005441BB"/>
    <w:rsid w:val="005510BA"/>
    <w:rsid w:val="00552454"/>
    <w:rsid w:val="005533C2"/>
    <w:rsid w:val="00554B4E"/>
    <w:rsid w:val="00556C02"/>
    <w:rsid w:val="00561BB2"/>
    <w:rsid w:val="00563249"/>
    <w:rsid w:val="00570A65"/>
    <w:rsid w:val="00573743"/>
    <w:rsid w:val="005762B1"/>
    <w:rsid w:val="00576A42"/>
    <w:rsid w:val="00580456"/>
    <w:rsid w:val="00580E73"/>
    <w:rsid w:val="00582D35"/>
    <w:rsid w:val="00583E1F"/>
    <w:rsid w:val="00592DC9"/>
    <w:rsid w:val="00593386"/>
    <w:rsid w:val="00596998"/>
    <w:rsid w:val="005A0C58"/>
    <w:rsid w:val="005A6E62"/>
    <w:rsid w:val="005B6BF3"/>
    <w:rsid w:val="005C1436"/>
    <w:rsid w:val="005C272B"/>
    <w:rsid w:val="005C53D8"/>
    <w:rsid w:val="005C607F"/>
    <w:rsid w:val="005D0A07"/>
    <w:rsid w:val="005D2B29"/>
    <w:rsid w:val="005D354A"/>
    <w:rsid w:val="005D35E2"/>
    <w:rsid w:val="005D391A"/>
    <w:rsid w:val="005D63BF"/>
    <w:rsid w:val="005E3235"/>
    <w:rsid w:val="005E4176"/>
    <w:rsid w:val="005E65B5"/>
    <w:rsid w:val="005E693C"/>
    <w:rsid w:val="005E6A41"/>
    <w:rsid w:val="005F2F7A"/>
    <w:rsid w:val="005F3AE9"/>
    <w:rsid w:val="005F5AE2"/>
    <w:rsid w:val="006007BB"/>
    <w:rsid w:val="00601DC0"/>
    <w:rsid w:val="006034CB"/>
    <w:rsid w:val="0060486D"/>
    <w:rsid w:val="006131CE"/>
    <w:rsid w:val="0061336B"/>
    <w:rsid w:val="00617D6E"/>
    <w:rsid w:val="0062075E"/>
    <w:rsid w:val="00622D61"/>
    <w:rsid w:val="00624198"/>
    <w:rsid w:val="00626704"/>
    <w:rsid w:val="00642815"/>
    <w:rsid w:val="00642827"/>
    <w:rsid w:val="006428E5"/>
    <w:rsid w:val="00643641"/>
    <w:rsid w:val="00644958"/>
    <w:rsid w:val="0064529F"/>
    <w:rsid w:val="00651A86"/>
    <w:rsid w:val="00653FA5"/>
    <w:rsid w:val="006575A3"/>
    <w:rsid w:val="00664188"/>
    <w:rsid w:val="00672919"/>
    <w:rsid w:val="00674732"/>
    <w:rsid w:val="006816A9"/>
    <w:rsid w:val="00681E71"/>
    <w:rsid w:val="00685357"/>
    <w:rsid w:val="00686587"/>
    <w:rsid w:val="006871B2"/>
    <w:rsid w:val="006904CF"/>
    <w:rsid w:val="00691816"/>
    <w:rsid w:val="00695EE2"/>
    <w:rsid w:val="0069660B"/>
    <w:rsid w:val="006A1B33"/>
    <w:rsid w:val="006A48F1"/>
    <w:rsid w:val="006A55FB"/>
    <w:rsid w:val="006A71A3"/>
    <w:rsid w:val="006B03F2"/>
    <w:rsid w:val="006B1639"/>
    <w:rsid w:val="006B5CA7"/>
    <w:rsid w:val="006B5E89"/>
    <w:rsid w:val="006C19B2"/>
    <w:rsid w:val="006C30A0"/>
    <w:rsid w:val="006C35FF"/>
    <w:rsid w:val="006C3673"/>
    <w:rsid w:val="006C57F2"/>
    <w:rsid w:val="006C5949"/>
    <w:rsid w:val="006C65FA"/>
    <w:rsid w:val="006C6832"/>
    <w:rsid w:val="006D1370"/>
    <w:rsid w:val="006D1B21"/>
    <w:rsid w:val="006D2C28"/>
    <w:rsid w:val="006D3FC1"/>
    <w:rsid w:val="006D4071"/>
    <w:rsid w:val="006D755C"/>
    <w:rsid w:val="006E0FF3"/>
    <w:rsid w:val="006E6581"/>
    <w:rsid w:val="006E71DF"/>
    <w:rsid w:val="006F1CC4"/>
    <w:rsid w:val="006F2A86"/>
    <w:rsid w:val="006F3163"/>
    <w:rsid w:val="006F4C91"/>
    <w:rsid w:val="007025FA"/>
    <w:rsid w:val="00705385"/>
    <w:rsid w:val="00705FEC"/>
    <w:rsid w:val="0071147A"/>
    <w:rsid w:val="0071185D"/>
    <w:rsid w:val="007125E6"/>
    <w:rsid w:val="007222AD"/>
    <w:rsid w:val="007267CF"/>
    <w:rsid w:val="00726EE1"/>
    <w:rsid w:val="00731F3F"/>
    <w:rsid w:val="00733BAB"/>
    <w:rsid w:val="00737EEE"/>
    <w:rsid w:val="0074181F"/>
    <w:rsid w:val="007436BF"/>
    <w:rsid w:val="007443E9"/>
    <w:rsid w:val="00745DCE"/>
    <w:rsid w:val="00753D89"/>
    <w:rsid w:val="00755C9B"/>
    <w:rsid w:val="00760FE4"/>
    <w:rsid w:val="00761A92"/>
    <w:rsid w:val="00763D8B"/>
    <w:rsid w:val="0076422C"/>
    <w:rsid w:val="007657F6"/>
    <w:rsid w:val="00765E47"/>
    <w:rsid w:val="0077125A"/>
    <w:rsid w:val="007730CD"/>
    <w:rsid w:val="00776EFD"/>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5C65"/>
    <w:rsid w:val="007C0EE0"/>
    <w:rsid w:val="007C1875"/>
    <w:rsid w:val="007C1B71"/>
    <w:rsid w:val="007C2FBB"/>
    <w:rsid w:val="007C5EF7"/>
    <w:rsid w:val="007C7164"/>
    <w:rsid w:val="007D1984"/>
    <w:rsid w:val="007D2AFE"/>
    <w:rsid w:val="007D5909"/>
    <w:rsid w:val="007E3FEA"/>
    <w:rsid w:val="007E7D44"/>
    <w:rsid w:val="007F0A0B"/>
    <w:rsid w:val="007F3A60"/>
    <w:rsid w:val="007F3D0B"/>
    <w:rsid w:val="007F5EFA"/>
    <w:rsid w:val="007F78AD"/>
    <w:rsid w:val="007F7C94"/>
    <w:rsid w:val="00802350"/>
    <w:rsid w:val="00810E4B"/>
    <w:rsid w:val="00814BAA"/>
    <w:rsid w:val="00824295"/>
    <w:rsid w:val="008313F3"/>
    <w:rsid w:val="008357D1"/>
    <w:rsid w:val="008374E6"/>
    <w:rsid w:val="0084006E"/>
    <w:rsid w:val="008405BB"/>
    <w:rsid w:val="00846494"/>
    <w:rsid w:val="008479AD"/>
    <w:rsid w:val="00847B20"/>
    <w:rsid w:val="008509D3"/>
    <w:rsid w:val="00853418"/>
    <w:rsid w:val="0085531D"/>
    <w:rsid w:val="00857CF6"/>
    <w:rsid w:val="008610ED"/>
    <w:rsid w:val="008614AD"/>
    <w:rsid w:val="00861C6A"/>
    <w:rsid w:val="00862FB7"/>
    <w:rsid w:val="008645A4"/>
    <w:rsid w:val="00865199"/>
    <w:rsid w:val="00867EAF"/>
    <w:rsid w:val="00872D7E"/>
    <w:rsid w:val="00873C6B"/>
    <w:rsid w:val="00874045"/>
    <w:rsid w:val="0088426A"/>
    <w:rsid w:val="008852BA"/>
    <w:rsid w:val="00890108"/>
    <w:rsid w:val="00893877"/>
    <w:rsid w:val="0089532C"/>
    <w:rsid w:val="00896165"/>
    <w:rsid w:val="00896681"/>
    <w:rsid w:val="00896B1B"/>
    <w:rsid w:val="008979AE"/>
    <w:rsid w:val="008A2749"/>
    <w:rsid w:val="008A3A90"/>
    <w:rsid w:val="008B06D4"/>
    <w:rsid w:val="008B48F0"/>
    <w:rsid w:val="008B4F20"/>
    <w:rsid w:val="008B7FFD"/>
    <w:rsid w:val="008C2920"/>
    <w:rsid w:val="008C4307"/>
    <w:rsid w:val="008C55C1"/>
    <w:rsid w:val="008D23DF"/>
    <w:rsid w:val="008D2417"/>
    <w:rsid w:val="008D62EA"/>
    <w:rsid w:val="008D73BF"/>
    <w:rsid w:val="008D7F09"/>
    <w:rsid w:val="008E5B64"/>
    <w:rsid w:val="008E7DAA"/>
    <w:rsid w:val="008F0094"/>
    <w:rsid w:val="008F340F"/>
    <w:rsid w:val="008F3F5A"/>
    <w:rsid w:val="0090231D"/>
    <w:rsid w:val="00903523"/>
    <w:rsid w:val="0090460C"/>
    <w:rsid w:val="0090659A"/>
    <w:rsid w:val="00911080"/>
    <w:rsid w:val="00915970"/>
    <w:rsid w:val="00915986"/>
    <w:rsid w:val="00917624"/>
    <w:rsid w:val="00924C96"/>
    <w:rsid w:val="00930386"/>
    <w:rsid w:val="009309F5"/>
    <w:rsid w:val="00933237"/>
    <w:rsid w:val="00933F28"/>
    <w:rsid w:val="009352B7"/>
    <w:rsid w:val="00947140"/>
    <w:rsid w:val="009476C0"/>
    <w:rsid w:val="00956ABB"/>
    <w:rsid w:val="00961FD3"/>
    <w:rsid w:val="00963E34"/>
    <w:rsid w:val="00964DFA"/>
    <w:rsid w:val="00970FBE"/>
    <w:rsid w:val="009727AC"/>
    <w:rsid w:val="00975174"/>
    <w:rsid w:val="0098155C"/>
    <w:rsid w:val="00983B77"/>
    <w:rsid w:val="009941B3"/>
    <w:rsid w:val="00996053"/>
    <w:rsid w:val="009A0B2F"/>
    <w:rsid w:val="009A16C5"/>
    <w:rsid w:val="009A1CF4"/>
    <w:rsid w:val="009A37D7"/>
    <w:rsid w:val="009A4E17"/>
    <w:rsid w:val="009A61EE"/>
    <w:rsid w:val="009A649D"/>
    <w:rsid w:val="009A6955"/>
    <w:rsid w:val="009B341C"/>
    <w:rsid w:val="009B3D12"/>
    <w:rsid w:val="009B5747"/>
    <w:rsid w:val="009C2F44"/>
    <w:rsid w:val="009C4976"/>
    <w:rsid w:val="009C5E67"/>
    <w:rsid w:val="009C6ACD"/>
    <w:rsid w:val="009D00FA"/>
    <w:rsid w:val="009D1723"/>
    <w:rsid w:val="009D2C27"/>
    <w:rsid w:val="009D4AF4"/>
    <w:rsid w:val="009D4C3E"/>
    <w:rsid w:val="009D7BCE"/>
    <w:rsid w:val="009E2309"/>
    <w:rsid w:val="009E42B9"/>
    <w:rsid w:val="009F1151"/>
    <w:rsid w:val="009F1E57"/>
    <w:rsid w:val="009F47B9"/>
    <w:rsid w:val="009F4C2E"/>
    <w:rsid w:val="00A00D51"/>
    <w:rsid w:val="00A014A3"/>
    <w:rsid w:val="00A0412D"/>
    <w:rsid w:val="00A205C5"/>
    <w:rsid w:val="00A21211"/>
    <w:rsid w:val="00A32C12"/>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7C1"/>
    <w:rsid w:val="00A83374"/>
    <w:rsid w:val="00A91A58"/>
    <w:rsid w:val="00A95ED1"/>
    <w:rsid w:val="00A96172"/>
    <w:rsid w:val="00AA38F0"/>
    <w:rsid w:val="00AA4AF0"/>
    <w:rsid w:val="00AA78B5"/>
    <w:rsid w:val="00AB0D6A"/>
    <w:rsid w:val="00AB147C"/>
    <w:rsid w:val="00AB3896"/>
    <w:rsid w:val="00AB43B3"/>
    <w:rsid w:val="00AB49B9"/>
    <w:rsid w:val="00AB758A"/>
    <w:rsid w:val="00AC027E"/>
    <w:rsid w:val="00AC0535"/>
    <w:rsid w:val="00AC1E7E"/>
    <w:rsid w:val="00AC505F"/>
    <w:rsid w:val="00AC507D"/>
    <w:rsid w:val="00AC66E4"/>
    <w:rsid w:val="00AD4578"/>
    <w:rsid w:val="00AD465B"/>
    <w:rsid w:val="00AD68E9"/>
    <w:rsid w:val="00AD75B6"/>
    <w:rsid w:val="00AE54D8"/>
    <w:rsid w:val="00AE56C0"/>
    <w:rsid w:val="00AF0219"/>
    <w:rsid w:val="00AF7F04"/>
    <w:rsid w:val="00B00914"/>
    <w:rsid w:val="00B02A8E"/>
    <w:rsid w:val="00B052EE"/>
    <w:rsid w:val="00B1081F"/>
    <w:rsid w:val="00B1338E"/>
    <w:rsid w:val="00B13B4E"/>
    <w:rsid w:val="00B16E11"/>
    <w:rsid w:val="00B27499"/>
    <w:rsid w:val="00B3010D"/>
    <w:rsid w:val="00B309F9"/>
    <w:rsid w:val="00B34308"/>
    <w:rsid w:val="00B34533"/>
    <w:rsid w:val="00B34EF1"/>
    <w:rsid w:val="00B35151"/>
    <w:rsid w:val="00B3793F"/>
    <w:rsid w:val="00B428BA"/>
    <w:rsid w:val="00B433F2"/>
    <w:rsid w:val="00B458E8"/>
    <w:rsid w:val="00B465DB"/>
    <w:rsid w:val="00B517A9"/>
    <w:rsid w:val="00B51C01"/>
    <w:rsid w:val="00B5397B"/>
    <w:rsid w:val="00B62809"/>
    <w:rsid w:val="00B659A4"/>
    <w:rsid w:val="00B7675A"/>
    <w:rsid w:val="00B76FF7"/>
    <w:rsid w:val="00B81898"/>
    <w:rsid w:val="00B83FFD"/>
    <w:rsid w:val="00B8606B"/>
    <w:rsid w:val="00B878E7"/>
    <w:rsid w:val="00B92B93"/>
    <w:rsid w:val="00B9337F"/>
    <w:rsid w:val="00B93F49"/>
    <w:rsid w:val="00B97278"/>
    <w:rsid w:val="00B97943"/>
    <w:rsid w:val="00BA1D0B"/>
    <w:rsid w:val="00BA6972"/>
    <w:rsid w:val="00BB1E0D"/>
    <w:rsid w:val="00BB451E"/>
    <w:rsid w:val="00BB4D9B"/>
    <w:rsid w:val="00BB73FF"/>
    <w:rsid w:val="00BB7688"/>
    <w:rsid w:val="00BC7CAC"/>
    <w:rsid w:val="00BD0C8F"/>
    <w:rsid w:val="00BD1FA5"/>
    <w:rsid w:val="00BD6D76"/>
    <w:rsid w:val="00BE2655"/>
    <w:rsid w:val="00BE2A60"/>
    <w:rsid w:val="00BE409C"/>
    <w:rsid w:val="00BE56B3"/>
    <w:rsid w:val="00BE6B98"/>
    <w:rsid w:val="00BF04E8"/>
    <w:rsid w:val="00BF1001"/>
    <w:rsid w:val="00BF16BF"/>
    <w:rsid w:val="00BF380E"/>
    <w:rsid w:val="00BF4D1F"/>
    <w:rsid w:val="00C028D1"/>
    <w:rsid w:val="00C02A73"/>
    <w:rsid w:val="00C063D2"/>
    <w:rsid w:val="00C07FD9"/>
    <w:rsid w:val="00C10955"/>
    <w:rsid w:val="00C11C4D"/>
    <w:rsid w:val="00C1712C"/>
    <w:rsid w:val="00C2330B"/>
    <w:rsid w:val="00C23E16"/>
    <w:rsid w:val="00C26833"/>
    <w:rsid w:val="00C27C1C"/>
    <w:rsid w:val="00C27E37"/>
    <w:rsid w:val="00C32713"/>
    <w:rsid w:val="00C351B8"/>
    <w:rsid w:val="00C410D9"/>
    <w:rsid w:val="00C435CA"/>
    <w:rsid w:val="00C44804"/>
    <w:rsid w:val="00C44DB7"/>
    <w:rsid w:val="00C4510A"/>
    <w:rsid w:val="00C47750"/>
    <w:rsid w:val="00C47F2E"/>
    <w:rsid w:val="00C52BA6"/>
    <w:rsid w:val="00C5747F"/>
    <w:rsid w:val="00C57645"/>
    <w:rsid w:val="00C5777D"/>
    <w:rsid w:val="00C57A1A"/>
    <w:rsid w:val="00C6258F"/>
    <w:rsid w:val="00C63DF6"/>
    <w:rsid w:val="00C63E58"/>
    <w:rsid w:val="00C6495E"/>
    <w:rsid w:val="00C670EE"/>
    <w:rsid w:val="00C67E3B"/>
    <w:rsid w:val="00C84E9A"/>
    <w:rsid w:val="00C90311"/>
    <w:rsid w:val="00C91C26"/>
    <w:rsid w:val="00C92967"/>
    <w:rsid w:val="00CA73D5"/>
    <w:rsid w:val="00CB0EBC"/>
    <w:rsid w:val="00CC1C87"/>
    <w:rsid w:val="00CC3000"/>
    <w:rsid w:val="00CC3140"/>
    <w:rsid w:val="00CC4859"/>
    <w:rsid w:val="00CC7A35"/>
    <w:rsid w:val="00CD072A"/>
    <w:rsid w:val="00CD794E"/>
    <w:rsid w:val="00CD7F73"/>
    <w:rsid w:val="00CE2116"/>
    <w:rsid w:val="00CE26C5"/>
    <w:rsid w:val="00CE36A7"/>
    <w:rsid w:val="00CE36AF"/>
    <w:rsid w:val="00CE54DD"/>
    <w:rsid w:val="00CE6B7C"/>
    <w:rsid w:val="00CF0DA5"/>
    <w:rsid w:val="00CF3043"/>
    <w:rsid w:val="00CF484B"/>
    <w:rsid w:val="00CF5D31"/>
    <w:rsid w:val="00CF5F3B"/>
    <w:rsid w:val="00CF791A"/>
    <w:rsid w:val="00D00D7D"/>
    <w:rsid w:val="00D1133C"/>
    <w:rsid w:val="00D139C8"/>
    <w:rsid w:val="00D141DD"/>
    <w:rsid w:val="00D17F81"/>
    <w:rsid w:val="00D20B47"/>
    <w:rsid w:val="00D2758C"/>
    <w:rsid w:val="00D275CA"/>
    <w:rsid w:val="00D2789B"/>
    <w:rsid w:val="00D345AB"/>
    <w:rsid w:val="00D37E60"/>
    <w:rsid w:val="00D40C5F"/>
    <w:rsid w:val="00D41566"/>
    <w:rsid w:val="00D458EC"/>
    <w:rsid w:val="00D46837"/>
    <w:rsid w:val="00D501B0"/>
    <w:rsid w:val="00D50F35"/>
    <w:rsid w:val="00D52582"/>
    <w:rsid w:val="00D56A0E"/>
    <w:rsid w:val="00D57AD3"/>
    <w:rsid w:val="00D635FE"/>
    <w:rsid w:val="00D70085"/>
    <w:rsid w:val="00D729DE"/>
    <w:rsid w:val="00D75B6A"/>
    <w:rsid w:val="00D81719"/>
    <w:rsid w:val="00D84BDA"/>
    <w:rsid w:val="00D855C8"/>
    <w:rsid w:val="00D85A7A"/>
    <w:rsid w:val="00D86B3B"/>
    <w:rsid w:val="00D876A8"/>
    <w:rsid w:val="00D87F26"/>
    <w:rsid w:val="00D9256C"/>
    <w:rsid w:val="00D93063"/>
    <w:rsid w:val="00D933B0"/>
    <w:rsid w:val="00D977E8"/>
    <w:rsid w:val="00D97B16"/>
    <w:rsid w:val="00DB1C89"/>
    <w:rsid w:val="00DB3763"/>
    <w:rsid w:val="00DB4029"/>
    <w:rsid w:val="00DB5F4D"/>
    <w:rsid w:val="00DB6DA5"/>
    <w:rsid w:val="00DC076B"/>
    <w:rsid w:val="00DC1626"/>
    <w:rsid w:val="00DC186F"/>
    <w:rsid w:val="00DC252F"/>
    <w:rsid w:val="00DC3619"/>
    <w:rsid w:val="00DC6050"/>
    <w:rsid w:val="00DD3086"/>
    <w:rsid w:val="00DD4135"/>
    <w:rsid w:val="00DD43EA"/>
    <w:rsid w:val="00DD5C68"/>
    <w:rsid w:val="00DE6F44"/>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6510"/>
    <w:rsid w:val="00E61A99"/>
    <w:rsid w:val="00E62AE9"/>
    <w:rsid w:val="00E62EA8"/>
    <w:rsid w:val="00E67A6E"/>
    <w:rsid w:val="00E71B43"/>
    <w:rsid w:val="00E80AA6"/>
    <w:rsid w:val="00E81612"/>
    <w:rsid w:val="00E87D18"/>
    <w:rsid w:val="00E87D62"/>
    <w:rsid w:val="00E92793"/>
    <w:rsid w:val="00EA486E"/>
    <w:rsid w:val="00EA4FA3"/>
    <w:rsid w:val="00EB001B"/>
    <w:rsid w:val="00EB3082"/>
    <w:rsid w:val="00EB6C33"/>
    <w:rsid w:val="00ED3238"/>
    <w:rsid w:val="00ED6019"/>
    <w:rsid w:val="00ED7830"/>
    <w:rsid w:val="00EE38A2"/>
    <w:rsid w:val="00EE3909"/>
    <w:rsid w:val="00EF3F92"/>
    <w:rsid w:val="00EF4205"/>
    <w:rsid w:val="00EF5939"/>
    <w:rsid w:val="00EF7327"/>
    <w:rsid w:val="00F00CF8"/>
    <w:rsid w:val="00F01714"/>
    <w:rsid w:val="00F0258F"/>
    <w:rsid w:val="00F025B0"/>
    <w:rsid w:val="00F02D06"/>
    <w:rsid w:val="00F05336"/>
    <w:rsid w:val="00F056E5"/>
    <w:rsid w:val="00F06FDD"/>
    <w:rsid w:val="00F10819"/>
    <w:rsid w:val="00F16F35"/>
    <w:rsid w:val="00F2229D"/>
    <w:rsid w:val="00F25ABB"/>
    <w:rsid w:val="00F27963"/>
    <w:rsid w:val="00F30446"/>
    <w:rsid w:val="00F406D4"/>
    <w:rsid w:val="00F4135D"/>
    <w:rsid w:val="00F41F1B"/>
    <w:rsid w:val="00F46BD9"/>
    <w:rsid w:val="00F5626C"/>
    <w:rsid w:val="00F60BE0"/>
    <w:rsid w:val="00F60E11"/>
    <w:rsid w:val="00F6280E"/>
    <w:rsid w:val="00F7050A"/>
    <w:rsid w:val="00F75533"/>
    <w:rsid w:val="00F76808"/>
    <w:rsid w:val="00F803C7"/>
    <w:rsid w:val="00F84C28"/>
    <w:rsid w:val="00F85D82"/>
    <w:rsid w:val="00F92728"/>
    <w:rsid w:val="00F945D7"/>
    <w:rsid w:val="00FA332F"/>
    <w:rsid w:val="00FA3811"/>
    <w:rsid w:val="00FA3A77"/>
    <w:rsid w:val="00FA3B9F"/>
    <w:rsid w:val="00FA3F06"/>
    <w:rsid w:val="00FA4356"/>
    <w:rsid w:val="00FA4A26"/>
    <w:rsid w:val="00FA7084"/>
    <w:rsid w:val="00FA7BEF"/>
    <w:rsid w:val="00FB1929"/>
    <w:rsid w:val="00FB5FD9"/>
    <w:rsid w:val="00FC0581"/>
    <w:rsid w:val="00FD33AB"/>
    <w:rsid w:val="00FD4724"/>
    <w:rsid w:val="00FD4A68"/>
    <w:rsid w:val="00FD68ED"/>
    <w:rsid w:val="00FE2824"/>
    <w:rsid w:val="00FE661F"/>
    <w:rsid w:val="00FF0400"/>
    <w:rsid w:val="00FF280D"/>
    <w:rsid w:val="00FF3D6B"/>
    <w:rsid w:val="00FF7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8059A"/>
  <w15:docId w15:val="{79193A94-C4B4-407B-AC9C-898AE181A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512587"/>
    <w:pPr>
      <w:tabs>
        <w:tab w:val="right" w:pos="10080"/>
      </w:tabs>
      <w:spacing w:after="0" w:line="240" w:lineRule="auto"/>
    </w:pPr>
    <w:rPr>
      <w:sz w:val="16"/>
    </w:rPr>
  </w:style>
  <w:style w:type="character" w:customStyle="1" w:styleId="FooterChar">
    <w:name w:val="Footer Char"/>
    <w:link w:val="Footer"/>
    <w:uiPriority w:val="99"/>
    <w:rsid w:val="00512587"/>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ropbox.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710CF9-7E25-453F-A42D-C92B580C7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20</TotalTime>
  <Pages>3</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Rashad Long</cp:lastModifiedBy>
  <cp:revision>8</cp:revision>
  <cp:lastPrinted>2014-06-20T22:17:00Z</cp:lastPrinted>
  <dcterms:created xsi:type="dcterms:W3CDTF">2022-01-25T13:29:00Z</dcterms:created>
  <dcterms:modified xsi:type="dcterms:W3CDTF">2022-01-25T13:34:00Z</dcterms:modified>
</cp:coreProperties>
</file>