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D8AE5" w14:textId="77777777" w:rsidR="003E73F2" w:rsidRPr="003E73F2" w:rsidRDefault="00975174" w:rsidP="003E73F2">
      <w:pPr>
        <w:pStyle w:val="LabTitle"/>
      </w:pPr>
      <w:bookmarkStart w:id="0" w:name="_GoBack"/>
      <w:bookmarkEnd w:id="0"/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A87CBE">
        <w:t xml:space="preserve">Password </w:t>
      </w:r>
      <w:r w:rsidR="00527E48">
        <w:t>Cracking</w:t>
      </w:r>
    </w:p>
    <w:p w14:paraId="05082183" w14:textId="61662C96" w:rsidR="009D2C27" w:rsidRDefault="009D2C27" w:rsidP="003E73F2">
      <w:pPr>
        <w:pStyle w:val="LabSection"/>
      </w:pPr>
      <w:r w:rsidRPr="001D11AE">
        <w:t>Objective</w:t>
      </w:r>
      <w:r w:rsidR="006E6581" w:rsidRPr="001D11AE">
        <w:t>s</w:t>
      </w:r>
    </w:p>
    <w:p w14:paraId="23FA5D75" w14:textId="6E1C26A8" w:rsidR="0002636A" w:rsidRDefault="00F702C8" w:rsidP="009C72D4">
      <w:pPr>
        <w:pStyle w:val="BodyTextL25"/>
      </w:pPr>
      <w:r>
        <w:t xml:space="preserve">Use </w:t>
      </w:r>
      <w:r w:rsidR="00527E48">
        <w:t>a password cracking tool to recover a user’s password</w:t>
      </w:r>
      <w:r w:rsidR="008E10FB">
        <w:t>.</w:t>
      </w:r>
    </w:p>
    <w:p w14:paraId="56E01430" w14:textId="77777777"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14:paraId="6D73689A" w14:textId="77777777" w:rsidR="00737EEE" w:rsidRDefault="00527E48" w:rsidP="00737EEE">
      <w:pPr>
        <w:pStyle w:val="BodyTextL25"/>
      </w:pPr>
      <w:r>
        <w:t>There are four user accounts, Alice, Bob, Eve, and Eric, on a Linux system. You will recover these passwords using John the Ripper, an open source password cracking tool.</w:t>
      </w:r>
    </w:p>
    <w:p w14:paraId="7F80BCC0" w14:textId="77777777" w:rsidR="007D2AFE" w:rsidRDefault="007D2AFE" w:rsidP="00216DDE">
      <w:pPr>
        <w:pStyle w:val="LabSection"/>
        <w:outlineLvl w:val="0"/>
      </w:pPr>
      <w:r>
        <w:t>Required R</w:t>
      </w:r>
      <w:r w:rsidR="006E6581">
        <w:t>esources</w:t>
      </w:r>
    </w:p>
    <w:p w14:paraId="08D605AB" w14:textId="641F0494" w:rsidR="0002636A" w:rsidRDefault="007B5099" w:rsidP="006305E1">
      <w:pPr>
        <w:pStyle w:val="Bulletlevel1"/>
      </w:pPr>
      <w:r>
        <w:t xml:space="preserve">PC </w:t>
      </w:r>
      <w:r w:rsidR="0002636A">
        <w:t xml:space="preserve">with </w:t>
      </w:r>
      <w:r w:rsidR="008E10FB">
        <w:t xml:space="preserve">Ubuntu 16.04 </w:t>
      </w:r>
      <w:r w:rsidR="006305E1">
        <w:t xml:space="preserve">Desktop </w:t>
      </w:r>
      <w:r w:rsidR="008E10FB">
        <w:t xml:space="preserve">LTS installed </w:t>
      </w:r>
      <w:r w:rsidR="00AC1FBF">
        <w:t xml:space="preserve">in a </w:t>
      </w:r>
      <w:proofErr w:type="spellStart"/>
      <w:r w:rsidR="00AC1FBF">
        <w:t>VirtualBox</w:t>
      </w:r>
      <w:proofErr w:type="spellEnd"/>
      <w:r w:rsidR="00AC1FBF">
        <w:t xml:space="preserve"> or VMware virtual machine.</w:t>
      </w:r>
    </w:p>
    <w:p w14:paraId="15A4249A" w14:textId="1E2E6A07" w:rsidR="008B48F0" w:rsidRPr="00D36116" w:rsidRDefault="008E10FB" w:rsidP="00D36116">
      <w:pPr>
        <w:pStyle w:val="StepHead"/>
      </w:pPr>
      <w:r>
        <w:t>Open a terminal window in Ubuntu</w:t>
      </w:r>
      <w:r w:rsidR="009600CB">
        <w:t>.</w:t>
      </w:r>
    </w:p>
    <w:p w14:paraId="551CD341" w14:textId="77777777" w:rsidR="00E7323A" w:rsidRDefault="008E10FB" w:rsidP="002545E9">
      <w:pPr>
        <w:pStyle w:val="SubStepAlpha"/>
      </w:pPr>
      <w:r>
        <w:t>Log in to Ubuntu using the following credentials:</w:t>
      </w:r>
    </w:p>
    <w:p w14:paraId="40F24C0A" w14:textId="0FF5FECD" w:rsidR="00A61728" w:rsidRDefault="008E10FB" w:rsidP="00673AF2">
      <w:pPr>
        <w:pStyle w:val="BodyTextL50"/>
      </w:pPr>
      <w:r>
        <w:t xml:space="preserve">User: </w:t>
      </w:r>
      <w:r w:rsidRPr="008E10FB">
        <w:rPr>
          <w:b/>
        </w:rPr>
        <w:t>cisco</w:t>
      </w:r>
    </w:p>
    <w:p w14:paraId="4DE13E01" w14:textId="2A5BE3A4" w:rsidR="008E10FB" w:rsidRDefault="008E10FB" w:rsidP="00673AF2">
      <w:pPr>
        <w:pStyle w:val="BodyTextL50"/>
        <w:rPr>
          <w:b/>
        </w:rPr>
      </w:pPr>
      <w:r>
        <w:t xml:space="preserve">Password: </w:t>
      </w:r>
      <w:r w:rsidRPr="008E10FB">
        <w:rPr>
          <w:b/>
        </w:rPr>
        <w:t>password</w:t>
      </w:r>
    </w:p>
    <w:p w14:paraId="55147A96" w14:textId="77777777" w:rsidR="008E10FB" w:rsidRDefault="008E10FB" w:rsidP="00673AF2">
      <w:pPr>
        <w:pStyle w:val="Visual"/>
      </w:pPr>
      <w:r>
        <w:rPr>
          <w:noProof/>
        </w:rPr>
        <w:drawing>
          <wp:inline distT="0" distB="0" distL="0" distR="0" wp14:anchorId="49A00191" wp14:editId="1A690094">
            <wp:extent cx="3133333" cy="114285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32A7" w14:textId="35916152" w:rsidR="002545E9" w:rsidRDefault="008E10FB" w:rsidP="002545E9">
      <w:pPr>
        <w:pStyle w:val="SubStepAlpha"/>
      </w:pPr>
      <w:r>
        <w:t xml:space="preserve">Click on the </w:t>
      </w:r>
      <w:r w:rsidR="00A61728">
        <w:t>terminal icon</w:t>
      </w:r>
      <w:r>
        <w:t xml:space="preserve"> to open terminal</w:t>
      </w:r>
      <w:r w:rsidR="0096489F">
        <w:t>.</w:t>
      </w:r>
    </w:p>
    <w:p w14:paraId="153264F6" w14:textId="5C3C8E70" w:rsidR="008E10FB" w:rsidRDefault="009A7BDC" w:rsidP="00673AF2">
      <w:pPr>
        <w:pStyle w:val="Visual"/>
      </w:pPr>
      <w:r w:rsidRPr="00BF0B9C">
        <w:rPr>
          <w:noProof/>
        </w:rPr>
        <w:drawing>
          <wp:inline distT="0" distB="0" distL="0" distR="0" wp14:anchorId="2ACB22FD" wp14:editId="4E0A1402">
            <wp:extent cx="657013" cy="225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704" cy="23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E0A6" w14:textId="75A65712" w:rsidR="00BC0DDB" w:rsidRDefault="008E10FB" w:rsidP="00D36116">
      <w:pPr>
        <w:pStyle w:val="StepHead"/>
      </w:pPr>
      <w:r>
        <w:t xml:space="preserve">Run </w:t>
      </w:r>
      <w:r w:rsidR="00527E48">
        <w:t>John the Ripper</w:t>
      </w:r>
      <w:r w:rsidR="009600CB">
        <w:t>.</w:t>
      </w:r>
    </w:p>
    <w:p w14:paraId="4B520B62" w14:textId="77777777" w:rsidR="00BC0DDB" w:rsidRDefault="008E10FB" w:rsidP="00673AF2">
      <w:pPr>
        <w:pStyle w:val="SubStepAlpha"/>
      </w:pPr>
      <w:r>
        <w:t>At the command prompt, enter the following command</w:t>
      </w:r>
      <w:r w:rsidR="00332079">
        <w:t xml:space="preserve"> to </w:t>
      </w:r>
      <w:r w:rsidR="00F702C8">
        <w:t xml:space="preserve">change </w:t>
      </w:r>
      <w:r w:rsidR="00527E48">
        <w:t>to the directory where John the Ripper is located</w:t>
      </w:r>
      <w:r w:rsidR="00332079">
        <w:t>:</w:t>
      </w:r>
    </w:p>
    <w:p w14:paraId="7503E876" w14:textId="15E4AAE2" w:rsidR="00F702C8" w:rsidRDefault="00527E48" w:rsidP="00673AF2">
      <w:pPr>
        <w:pStyle w:val="CMD"/>
      </w:pPr>
      <w:proofErr w:type="spellStart"/>
      <w:r w:rsidRPr="00527E48">
        <w:t>cisco@ubuntu</w:t>
      </w:r>
      <w:proofErr w:type="spellEnd"/>
      <w:r w:rsidR="00DD340F">
        <w:t>:</w:t>
      </w:r>
      <w:r w:rsidR="001843FD">
        <w:t>~</w:t>
      </w:r>
      <w:r w:rsidRPr="00527E48">
        <w:t xml:space="preserve">$ </w:t>
      </w:r>
      <w:r w:rsidRPr="00673AF2">
        <w:rPr>
          <w:b/>
        </w:rPr>
        <w:t xml:space="preserve">cd </w:t>
      </w:r>
      <w:r w:rsidR="00346CC2" w:rsidRPr="00673AF2">
        <w:rPr>
          <w:b/>
        </w:rPr>
        <w:t>~</w:t>
      </w:r>
      <w:r w:rsidRPr="00673AF2">
        <w:rPr>
          <w:b/>
        </w:rPr>
        <w:t>/Downloads/john-1.8.0/run</w:t>
      </w:r>
    </w:p>
    <w:p w14:paraId="5708B88F" w14:textId="77777777" w:rsidR="00F702C8" w:rsidRDefault="00F702C8">
      <w:pPr>
        <w:pStyle w:val="SubStepAlpha"/>
      </w:pPr>
      <w:r>
        <w:lastRenderedPageBreak/>
        <w:t>At the command prompt, enter the following command :</w:t>
      </w:r>
    </w:p>
    <w:p w14:paraId="1D79FBCB" w14:textId="1088BDD4" w:rsidR="00F702C8" w:rsidRDefault="005A71D3" w:rsidP="00673AF2">
      <w:pPr>
        <w:pStyle w:val="CMD"/>
      </w:pPr>
      <w:proofErr w:type="spellStart"/>
      <w:r w:rsidRPr="00673AF2">
        <w:t>cisco@ubuntu</w:t>
      </w:r>
      <w:proofErr w:type="spellEnd"/>
      <w:r w:rsidRPr="00673AF2">
        <w:t>:~/Downloads/john-1.8.0/run$</w:t>
      </w:r>
      <w:r>
        <w:t xml:space="preserve"> </w:t>
      </w:r>
      <w:proofErr w:type="spellStart"/>
      <w:proofErr w:type="gramStart"/>
      <w:r w:rsidR="00527E48" w:rsidRPr="00673AF2">
        <w:rPr>
          <w:b/>
        </w:rPr>
        <w:t>sudo</w:t>
      </w:r>
      <w:proofErr w:type="spellEnd"/>
      <w:r w:rsidR="00527E48" w:rsidRPr="00673AF2">
        <w:rPr>
          <w:b/>
        </w:rPr>
        <w:t xml:space="preserve"> ./</w:t>
      </w:r>
      <w:proofErr w:type="gramEnd"/>
      <w:r w:rsidR="00527E48" w:rsidRPr="00673AF2">
        <w:rPr>
          <w:b/>
        </w:rPr>
        <w:t>unshadow /</w:t>
      </w:r>
      <w:proofErr w:type="spellStart"/>
      <w:r w:rsidR="00527E48" w:rsidRPr="00673AF2">
        <w:rPr>
          <w:b/>
        </w:rPr>
        <w:t>etc</w:t>
      </w:r>
      <w:proofErr w:type="spellEnd"/>
      <w:r w:rsidR="00527E48" w:rsidRPr="00673AF2">
        <w:rPr>
          <w:b/>
        </w:rPr>
        <w:t>/</w:t>
      </w:r>
      <w:proofErr w:type="spellStart"/>
      <w:r w:rsidR="00527E48" w:rsidRPr="00673AF2">
        <w:rPr>
          <w:b/>
        </w:rPr>
        <w:t>passwd</w:t>
      </w:r>
      <w:proofErr w:type="spellEnd"/>
      <w:r w:rsidR="00527E48" w:rsidRPr="00673AF2">
        <w:rPr>
          <w:b/>
        </w:rPr>
        <w:t xml:space="preserve"> /</w:t>
      </w:r>
      <w:proofErr w:type="spellStart"/>
      <w:r w:rsidR="00527E48" w:rsidRPr="00673AF2">
        <w:rPr>
          <w:b/>
        </w:rPr>
        <w:t>etc</w:t>
      </w:r>
      <w:proofErr w:type="spellEnd"/>
      <w:r w:rsidR="00527E48" w:rsidRPr="00673AF2">
        <w:rPr>
          <w:b/>
        </w:rPr>
        <w:t xml:space="preserve">/shadow &gt; </w:t>
      </w:r>
      <w:proofErr w:type="spellStart"/>
      <w:r w:rsidR="00527E48" w:rsidRPr="00673AF2">
        <w:rPr>
          <w:b/>
        </w:rPr>
        <w:t>mypasswd</w:t>
      </w:r>
      <w:proofErr w:type="spellEnd"/>
    </w:p>
    <w:p w14:paraId="414FF434" w14:textId="68E7380B" w:rsidR="005A71D3" w:rsidRDefault="005A71D3" w:rsidP="00673AF2">
      <w:pPr>
        <w:pStyle w:val="Visual"/>
      </w:pPr>
      <w:r w:rsidRPr="00673AF2">
        <w:rPr>
          <w:noProof/>
        </w:rPr>
        <w:drawing>
          <wp:inline distT="0" distB="0" distL="0" distR="0" wp14:anchorId="1CCB468C" wp14:editId="7AE81FA1">
            <wp:extent cx="5486400" cy="24656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651B" w14:textId="25629475" w:rsidR="00F702C8" w:rsidRDefault="00527E48" w:rsidP="00673AF2">
      <w:pPr>
        <w:pStyle w:val="BodyTextL50"/>
      </w:pPr>
      <w:r w:rsidRPr="00527E48">
        <w:t>This command will combine the /</w:t>
      </w:r>
      <w:proofErr w:type="spellStart"/>
      <w:r w:rsidRPr="00527E48">
        <w:t>etc</w:t>
      </w:r>
      <w:proofErr w:type="spellEnd"/>
      <w:r w:rsidRPr="00527E48">
        <w:t>/</w:t>
      </w:r>
      <w:proofErr w:type="spellStart"/>
      <w:r w:rsidRPr="00527E48">
        <w:t>passwd</w:t>
      </w:r>
      <w:proofErr w:type="spellEnd"/>
      <w:r w:rsidRPr="00527E48">
        <w:t xml:space="preserve"> file </w:t>
      </w:r>
      <w:r w:rsidR="006305E1">
        <w:t xml:space="preserve">where </w:t>
      </w:r>
      <w:r w:rsidRPr="00527E48">
        <w:t>user accounts</w:t>
      </w:r>
      <w:r w:rsidR="006305E1">
        <w:t xml:space="preserve"> are stored,</w:t>
      </w:r>
      <w:r w:rsidRPr="00527E48">
        <w:t xml:space="preserve"> with the /</w:t>
      </w:r>
      <w:proofErr w:type="spellStart"/>
      <w:r w:rsidRPr="00527E48">
        <w:t>etc</w:t>
      </w:r>
      <w:proofErr w:type="spellEnd"/>
      <w:r w:rsidRPr="00527E48">
        <w:t>/</w:t>
      </w:r>
      <w:r w:rsidR="006305E1">
        <w:t>shadow</w:t>
      </w:r>
      <w:r w:rsidRPr="00527E48">
        <w:t xml:space="preserve"> </w:t>
      </w:r>
      <w:r w:rsidR="006305E1">
        <w:t xml:space="preserve">file where </w:t>
      </w:r>
      <w:r w:rsidRPr="00527E48">
        <w:t xml:space="preserve">user passwords </w:t>
      </w:r>
      <w:r w:rsidR="006305E1">
        <w:t xml:space="preserve">are stored, </w:t>
      </w:r>
      <w:r w:rsidRPr="00527E48">
        <w:t xml:space="preserve">into a </w:t>
      </w:r>
      <w:r w:rsidR="006305E1">
        <w:t xml:space="preserve">new </w:t>
      </w:r>
      <w:r w:rsidRPr="00527E48">
        <w:t>file called “</w:t>
      </w:r>
      <w:proofErr w:type="spellStart"/>
      <w:r w:rsidRPr="00527E48">
        <w:t>mypass</w:t>
      </w:r>
      <w:r w:rsidR="00DD340F">
        <w:t>w</w:t>
      </w:r>
      <w:r w:rsidRPr="00527E48">
        <w:t>d</w:t>
      </w:r>
      <w:proofErr w:type="spellEnd"/>
      <w:r w:rsidRPr="00527E48">
        <w:t>”</w:t>
      </w:r>
      <w:r w:rsidR="00F702C8">
        <w:t xml:space="preserve">. </w:t>
      </w:r>
    </w:p>
    <w:p w14:paraId="18F5A2DD" w14:textId="096752A7" w:rsidR="009F6AF1" w:rsidRDefault="001B52BE" w:rsidP="009F6AF1">
      <w:pPr>
        <w:pStyle w:val="StepHead"/>
      </w:pPr>
      <w:r>
        <w:t>Recover Passwords</w:t>
      </w:r>
      <w:r w:rsidR="009600CB">
        <w:t>.</w:t>
      </w:r>
    </w:p>
    <w:p w14:paraId="2275BB0C" w14:textId="02FE2ACE" w:rsidR="00B303C8" w:rsidRDefault="00332079" w:rsidP="00B303C8">
      <w:pPr>
        <w:pStyle w:val="SubStepAlpha"/>
      </w:pPr>
      <w:r>
        <w:t>Type the following command in terminal</w:t>
      </w:r>
      <w:r w:rsidR="00B303C8">
        <w:t>:</w:t>
      </w:r>
    </w:p>
    <w:p w14:paraId="19958F22" w14:textId="5A057D7F" w:rsidR="00FC1BC9" w:rsidRPr="009F6AF1" w:rsidRDefault="005A71D3" w:rsidP="00673AF2">
      <w:pPr>
        <w:pStyle w:val="CMD"/>
        <w:rPr>
          <w:rFonts w:cs="Courier New"/>
          <w:b/>
          <w:sz w:val="22"/>
        </w:rPr>
      </w:pPr>
      <w:proofErr w:type="spellStart"/>
      <w:proofErr w:type="gramStart"/>
      <w:r w:rsidRPr="00D82243">
        <w:t>cisco@ubuntu</w:t>
      </w:r>
      <w:proofErr w:type="spellEnd"/>
      <w:r w:rsidRPr="00D82243">
        <w:t>:~/Downloads/john-1.8.0/run$</w:t>
      </w:r>
      <w:r>
        <w:t xml:space="preserve"> </w:t>
      </w:r>
      <w:r w:rsidR="00527E48" w:rsidRPr="00527E48">
        <w:rPr>
          <w:rFonts w:cs="Courier New"/>
          <w:b/>
          <w:sz w:val="22"/>
        </w:rPr>
        <w:t>./</w:t>
      </w:r>
      <w:proofErr w:type="gramEnd"/>
      <w:r w:rsidR="00527E48" w:rsidRPr="00527E48">
        <w:rPr>
          <w:rFonts w:cs="Courier New"/>
          <w:b/>
          <w:sz w:val="22"/>
        </w:rPr>
        <w:t xml:space="preserve">john --show </w:t>
      </w:r>
      <w:proofErr w:type="spellStart"/>
      <w:r w:rsidR="00527E48" w:rsidRPr="00527E48">
        <w:rPr>
          <w:rFonts w:cs="Courier New"/>
          <w:b/>
          <w:sz w:val="22"/>
        </w:rPr>
        <w:t>mypasswd</w:t>
      </w:r>
      <w:proofErr w:type="spellEnd"/>
    </w:p>
    <w:p w14:paraId="19A0C1AD" w14:textId="5DB67021" w:rsidR="001B52BE" w:rsidRPr="00673AF2" w:rsidRDefault="005A71D3" w:rsidP="00673AF2">
      <w:pPr>
        <w:pStyle w:val="Visual"/>
      </w:pPr>
      <w:r w:rsidRPr="005A71D3">
        <w:rPr>
          <w:noProof/>
        </w:rPr>
        <w:drawing>
          <wp:inline distT="0" distB="0" distL="0" distR="0" wp14:anchorId="2D55BC4E" wp14:editId="2FB5C176">
            <wp:extent cx="5486400" cy="31840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D2D" w14:textId="25644FB1" w:rsidR="00527E48" w:rsidRPr="001B52BE" w:rsidRDefault="00527E48" w:rsidP="00673AF2">
      <w:pPr>
        <w:pStyle w:val="BodyTextL50"/>
      </w:pPr>
      <w:r w:rsidRPr="001B52BE">
        <w:t xml:space="preserve">As shown </w:t>
      </w:r>
      <w:r w:rsidR="005A71D3">
        <w:t>above</w:t>
      </w:r>
      <w:r w:rsidRPr="001B52BE">
        <w:t>, there are no cracked passwords at this point.</w:t>
      </w:r>
    </w:p>
    <w:p w14:paraId="21767D73" w14:textId="008A1EF1" w:rsidR="00527E48" w:rsidRDefault="00527E48">
      <w:pPr>
        <w:pStyle w:val="SubStepAlpha"/>
      </w:pPr>
      <w:r>
        <w:t>At the command prompt, enter the following command:</w:t>
      </w:r>
    </w:p>
    <w:p w14:paraId="59B75DCC" w14:textId="5E284885" w:rsidR="001B52BE" w:rsidRDefault="005A71D3" w:rsidP="00673AF2">
      <w:pPr>
        <w:pStyle w:val="CMD"/>
      </w:pPr>
      <w:proofErr w:type="spellStart"/>
      <w:proofErr w:type="gramStart"/>
      <w:r w:rsidRPr="00D82243">
        <w:t>cisco@ubuntu</w:t>
      </w:r>
      <w:proofErr w:type="spellEnd"/>
      <w:r w:rsidRPr="00D82243">
        <w:t>:~/Downloads/john-1.8.0/run$</w:t>
      </w:r>
      <w:r>
        <w:t xml:space="preserve"> </w:t>
      </w:r>
      <w:r w:rsidR="001B52BE" w:rsidRPr="00673AF2">
        <w:rPr>
          <w:b/>
        </w:rPr>
        <w:t>./</w:t>
      </w:r>
      <w:proofErr w:type="gramEnd"/>
      <w:r w:rsidR="001B52BE" w:rsidRPr="00673AF2">
        <w:rPr>
          <w:b/>
        </w:rPr>
        <w:t>john --wordlist=</w:t>
      </w:r>
      <w:proofErr w:type="spellStart"/>
      <w:r w:rsidR="001B52BE" w:rsidRPr="00673AF2">
        <w:rPr>
          <w:b/>
        </w:rPr>
        <w:t>password.lst</w:t>
      </w:r>
      <w:proofErr w:type="spellEnd"/>
      <w:r w:rsidR="001B52BE" w:rsidRPr="00673AF2">
        <w:rPr>
          <w:b/>
        </w:rPr>
        <w:t xml:space="preserve"> --rules </w:t>
      </w:r>
      <w:proofErr w:type="spellStart"/>
      <w:r w:rsidR="001B52BE" w:rsidRPr="00673AF2">
        <w:rPr>
          <w:b/>
        </w:rPr>
        <w:t>mypasswd</w:t>
      </w:r>
      <w:proofErr w:type="spellEnd"/>
      <w:r w:rsidR="001B52BE" w:rsidRPr="00673AF2">
        <w:rPr>
          <w:b/>
        </w:rPr>
        <w:t xml:space="preserve"> --format=crypt</w:t>
      </w:r>
    </w:p>
    <w:p w14:paraId="20CA70D2" w14:textId="0EE64CD8" w:rsidR="001B52BE" w:rsidRPr="00673AF2" w:rsidRDefault="001B52BE" w:rsidP="00673AF2">
      <w:pPr>
        <w:pStyle w:val="Visual"/>
      </w:pPr>
      <w:r>
        <w:rPr>
          <w:noProof/>
        </w:rPr>
        <w:drawing>
          <wp:inline distT="0" distB="0" distL="0" distR="0" wp14:anchorId="754E7DE3" wp14:editId="648278CF">
            <wp:extent cx="5486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EBE1" w14:textId="77777777" w:rsidR="009F6AF1" w:rsidRDefault="001B52BE" w:rsidP="00673AF2">
      <w:pPr>
        <w:pStyle w:val="BodyTextL50"/>
      </w:pPr>
      <w:r>
        <w:t xml:space="preserve">The program, John the Ripper, uses a predefined dictionary called </w:t>
      </w:r>
      <w:proofErr w:type="spellStart"/>
      <w:r w:rsidRPr="001B52BE">
        <w:rPr>
          <w:b/>
        </w:rPr>
        <w:t>password.lst</w:t>
      </w:r>
      <w:proofErr w:type="spellEnd"/>
      <w:r>
        <w:t xml:space="preserve"> with a standard set of predefined “rules” for handling the dictionary and retrieves all password hashes of both md5crypt and crypt type.</w:t>
      </w:r>
    </w:p>
    <w:p w14:paraId="4EA3C412" w14:textId="341EB0F1" w:rsidR="001B52BE" w:rsidRDefault="001B52BE" w:rsidP="00673AF2">
      <w:pPr>
        <w:pStyle w:val="BodyTextL50"/>
      </w:pPr>
      <w:r>
        <w:t xml:space="preserve">The results </w:t>
      </w:r>
      <w:r w:rsidR="005A71D3">
        <w:t xml:space="preserve">below </w:t>
      </w:r>
      <w:r>
        <w:t>display the passwords for each account.</w:t>
      </w:r>
    </w:p>
    <w:p w14:paraId="18A9484B" w14:textId="1F9F28EA" w:rsidR="00A61728" w:rsidRDefault="00F82067" w:rsidP="00673AF2">
      <w:pPr>
        <w:pStyle w:val="Visual"/>
      </w:pPr>
      <w:r w:rsidRPr="00F82067">
        <w:rPr>
          <w:noProof/>
        </w:rPr>
        <w:drawing>
          <wp:inline distT="0" distB="0" distL="0" distR="0" wp14:anchorId="37F155DA" wp14:editId="41BD9932">
            <wp:extent cx="5486400" cy="128941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620" w14:textId="6A7044AD" w:rsidR="001B52BE" w:rsidRDefault="001B52BE" w:rsidP="00673AF2">
      <w:pPr>
        <w:pStyle w:val="SubStepAlpha"/>
        <w:keepNext/>
      </w:pPr>
      <w:r>
        <w:t>At the command prompt, enter the following command:</w:t>
      </w:r>
    </w:p>
    <w:p w14:paraId="25466A37" w14:textId="09FF90FD" w:rsidR="001B52BE" w:rsidRDefault="00A61728" w:rsidP="00673AF2">
      <w:pPr>
        <w:pStyle w:val="CMD"/>
        <w:keepNext/>
        <w:rPr>
          <w:rFonts w:cs="Courier New"/>
          <w:b/>
          <w:sz w:val="22"/>
        </w:rPr>
      </w:pPr>
      <w:proofErr w:type="spellStart"/>
      <w:proofErr w:type="gramStart"/>
      <w:r w:rsidRPr="00D82243">
        <w:t>cisco@ubuntu</w:t>
      </w:r>
      <w:proofErr w:type="spellEnd"/>
      <w:r w:rsidRPr="00D82243">
        <w:t>:~/Downloads/john-1.8.0/run$</w:t>
      </w:r>
      <w:r>
        <w:t xml:space="preserve"> </w:t>
      </w:r>
      <w:r w:rsidR="001B52BE">
        <w:rPr>
          <w:rFonts w:cs="Courier New"/>
          <w:b/>
          <w:sz w:val="22"/>
        </w:rPr>
        <w:t>./</w:t>
      </w:r>
      <w:proofErr w:type="gramEnd"/>
      <w:r w:rsidR="001B52BE">
        <w:rPr>
          <w:rFonts w:cs="Courier New"/>
          <w:b/>
          <w:sz w:val="22"/>
        </w:rPr>
        <w:t xml:space="preserve">john --show </w:t>
      </w:r>
      <w:proofErr w:type="spellStart"/>
      <w:r w:rsidR="001B52BE">
        <w:rPr>
          <w:rFonts w:cs="Courier New"/>
          <w:b/>
          <w:sz w:val="22"/>
        </w:rPr>
        <w:t>mypasswd</w:t>
      </w:r>
      <w:proofErr w:type="spellEnd"/>
    </w:p>
    <w:p w14:paraId="1965897D" w14:textId="2577C967" w:rsidR="009F6AF1" w:rsidRDefault="00ED2609" w:rsidP="00673AF2">
      <w:pPr>
        <w:pStyle w:val="Visual"/>
      </w:pPr>
      <w:r w:rsidRPr="00ED2609">
        <w:rPr>
          <w:noProof/>
        </w:rPr>
        <w:drawing>
          <wp:inline distT="0" distB="0" distL="0" distR="0" wp14:anchorId="7F7649AF" wp14:editId="7015DCC9">
            <wp:extent cx="5486400" cy="1139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3098" w14:textId="77777777" w:rsidR="0010079C" w:rsidRDefault="001B52BE" w:rsidP="00673AF2">
      <w:pPr>
        <w:pStyle w:val="BodyTextL50"/>
      </w:pPr>
      <w:r>
        <w:lastRenderedPageBreak/>
        <w:t>How many passwords were cracked?</w:t>
      </w:r>
    </w:p>
    <w:p w14:paraId="26323D76" w14:textId="376418C4" w:rsidR="00A61728" w:rsidRDefault="00A61728" w:rsidP="00CE240B">
      <w:pPr>
        <w:pStyle w:val="SubStepAlpha"/>
        <w:numPr>
          <w:ilvl w:val="0"/>
          <w:numId w:val="0"/>
        </w:numPr>
        <w:ind w:left="720"/>
        <w:rPr>
          <w:highlight w:val="lightGray"/>
        </w:rPr>
      </w:pPr>
      <w:r>
        <w:t>____________________________________________________________________________________</w:t>
      </w:r>
    </w:p>
    <w:p w14:paraId="26280C15" w14:textId="77777777" w:rsidR="0010079C" w:rsidRDefault="0010079C" w:rsidP="0010079C">
      <w:pPr>
        <w:pStyle w:val="SubStepAlpha"/>
        <w:numPr>
          <w:ilvl w:val="0"/>
          <w:numId w:val="0"/>
        </w:numPr>
        <w:rPr>
          <w:b/>
          <w:sz w:val="22"/>
        </w:rPr>
      </w:pPr>
      <w:r w:rsidRPr="0010079C">
        <w:rPr>
          <w:b/>
          <w:sz w:val="22"/>
        </w:rPr>
        <w:t>References</w:t>
      </w:r>
    </w:p>
    <w:p w14:paraId="69645865" w14:textId="46CDF69F" w:rsidR="0010079C" w:rsidRPr="0010079C" w:rsidRDefault="00F03DE1" w:rsidP="009600CB">
      <w:pPr>
        <w:pStyle w:val="BodyTextL25"/>
        <w:rPr>
          <w:rStyle w:val="AnswerGray"/>
        </w:rPr>
      </w:pPr>
      <w:r>
        <w:t>John the Ripper</w:t>
      </w:r>
      <w:r w:rsidR="007D7BF3">
        <w:t xml:space="preserve">: </w:t>
      </w:r>
      <w:hyperlink r:id="rId15" w:tgtFrame="_blank" w:history="1">
        <w:r w:rsidRPr="0070098D">
          <w:rPr>
            <w:rStyle w:val="Hyperlink"/>
          </w:rPr>
          <w:t>http://www.openwall.com/john/</w:t>
        </w:r>
      </w:hyperlink>
    </w:p>
    <w:sectPr w:rsidR="0010079C" w:rsidRPr="0010079C" w:rsidSect="008C43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BD998" w14:textId="77777777" w:rsidR="000D5B10" w:rsidRDefault="000D5B10" w:rsidP="0090659A">
      <w:pPr>
        <w:spacing w:after="0" w:line="240" w:lineRule="auto"/>
      </w:pPr>
      <w:r>
        <w:separator/>
      </w:r>
    </w:p>
    <w:p w14:paraId="4ED77CBA" w14:textId="77777777" w:rsidR="000D5B10" w:rsidRDefault="000D5B10"/>
    <w:p w14:paraId="3BD8C39D" w14:textId="77777777" w:rsidR="000D5B10" w:rsidRDefault="000D5B10"/>
    <w:p w14:paraId="05D521ED" w14:textId="77777777" w:rsidR="000D5B10" w:rsidRDefault="000D5B10"/>
    <w:p w14:paraId="5C8323F0" w14:textId="77777777" w:rsidR="000D5B10" w:rsidRDefault="000D5B10"/>
  </w:endnote>
  <w:endnote w:type="continuationSeparator" w:id="0">
    <w:p w14:paraId="4E468790" w14:textId="77777777" w:rsidR="000D5B10" w:rsidRDefault="000D5B10" w:rsidP="0090659A">
      <w:pPr>
        <w:spacing w:after="0" w:line="240" w:lineRule="auto"/>
      </w:pPr>
      <w:r>
        <w:continuationSeparator/>
      </w:r>
    </w:p>
    <w:p w14:paraId="02CB8D76" w14:textId="77777777" w:rsidR="000D5B10" w:rsidRDefault="000D5B10"/>
    <w:p w14:paraId="55FE9BCB" w14:textId="77777777" w:rsidR="000D5B10" w:rsidRDefault="000D5B10"/>
    <w:p w14:paraId="23AB8FDE" w14:textId="77777777" w:rsidR="000D5B10" w:rsidRDefault="000D5B10"/>
    <w:p w14:paraId="07BB0F51" w14:textId="77777777" w:rsidR="000D5B10" w:rsidRDefault="000D5B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14825" w14:textId="77777777" w:rsidR="001843FD" w:rsidRDefault="001843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50C26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E429C0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E429C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E429C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ACB49" w14:textId="77777777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E429C0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E429C0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E429C0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ACDD7" w14:textId="77777777" w:rsidR="000D5B10" w:rsidRDefault="000D5B10" w:rsidP="0090659A">
      <w:pPr>
        <w:spacing w:after="0" w:line="240" w:lineRule="auto"/>
      </w:pPr>
      <w:r>
        <w:separator/>
      </w:r>
    </w:p>
    <w:p w14:paraId="2AB79390" w14:textId="77777777" w:rsidR="000D5B10" w:rsidRDefault="000D5B10"/>
    <w:p w14:paraId="5FA4C8B6" w14:textId="77777777" w:rsidR="000D5B10" w:rsidRDefault="000D5B10"/>
    <w:p w14:paraId="4FB4E04F" w14:textId="77777777" w:rsidR="000D5B10" w:rsidRDefault="000D5B10"/>
    <w:p w14:paraId="690E09A5" w14:textId="77777777" w:rsidR="000D5B10" w:rsidRDefault="000D5B10"/>
  </w:footnote>
  <w:footnote w:type="continuationSeparator" w:id="0">
    <w:p w14:paraId="1BBD5D49" w14:textId="77777777" w:rsidR="000D5B10" w:rsidRDefault="000D5B10" w:rsidP="0090659A">
      <w:pPr>
        <w:spacing w:after="0" w:line="240" w:lineRule="auto"/>
      </w:pPr>
      <w:r>
        <w:continuationSeparator/>
      </w:r>
    </w:p>
    <w:p w14:paraId="4AB08BA4" w14:textId="77777777" w:rsidR="000D5B10" w:rsidRDefault="000D5B10"/>
    <w:p w14:paraId="71E9EF69" w14:textId="77777777" w:rsidR="000D5B10" w:rsidRDefault="000D5B10"/>
    <w:p w14:paraId="3692915F" w14:textId="77777777" w:rsidR="000D5B10" w:rsidRDefault="000D5B10"/>
    <w:p w14:paraId="2FDFB7AA" w14:textId="77777777" w:rsidR="000D5B10" w:rsidRDefault="000D5B1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3A6F5" w14:textId="77777777" w:rsidR="001843FD" w:rsidRDefault="00184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8DE89" w14:textId="46EA42AA" w:rsidR="00583E1F" w:rsidRDefault="001F35C8" w:rsidP="00C52BA6">
    <w:pPr>
      <w:pStyle w:val="PageHead"/>
    </w:pPr>
    <w:r>
      <w:t>Lab</w:t>
    </w:r>
    <w:r w:rsidRPr="00FD4A68">
      <w:t xml:space="preserve"> </w:t>
    </w:r>
    <w:r w:rsidR="001843FD">
      <w:t xml:space="preserve">- </w:t>
    </w:r>
    <w:r w:rsidR="00527E48">
      <w:t>Password</w:t>
    </w:r>
    <w:r w:rsidR="00A87CBE">
      <w:t xml:space="preserve"> Cracking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EEC9F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97AD6EE" wp14:editId="6894235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00358B3"/>
    <w:multiLevelType w:val="hybridMultilevel"/>
    <w:tmpl w:val="910AD2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112BE"/>
    <w:multiLevelType w:val="hybridMultilevel"/>
    <w:tmpl w:val="D5444D02"/>
    <w:lvl w:ilvl="0" w:tplc="D6DAF9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14271D"/>
    <w:multiLevelType w:val="hybridMultilevel"/>
    <w:tmpl w:val="8FB45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2"/>
  </w:num>
  <w:num w:numId="17">
    <w:abstractNumId w:val="5"/>
  </w:num>
  <w:num w:numId="18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bGsBQAQPSX4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4C07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56B6"/>
    <w:rsid w:val="000B7DE5"/>
    <w:rsid w:val="000D55B4"/>
    <w:rsid w:val="000D5B10"/>
    <w:rsid w:val="000E350C"/>
    <w:rsid w:val="000E6418"/>
    <w:rsid w:val="000E65F0"/>
    <w:rsid w:val="000F072C"/>
    <w:rsid w:val="000F6743"/>
    <w:rsid w:val="001006C2"/>
    <w:rsid w:val="0010079C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43FD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52BE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E72BE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1822"/>
    <w:rsid w:val="00332079"/>
    <w:rsid w:val="00336024"/>
    <w:rsid w:val="0034455D"/>
    <w:rsid w:val="0034604B"/>
    <w:rsid w:val="00346CC2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8581C"/>
    <w:rsid w:val="00385CA9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E73F2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37B0"/>
    <w:rsid w:val="00504ED4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27E48"/>
    <w:rsid w:val="00532BC5"/>
    <w:rsid w:val="0053411A"/>
    <w:rsid w:val="00536F43"/>
    <w:rsid w:val="00541D13"/>
    <w:rsid w:val="00545DDF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A71D3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305E1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3764"/>
    <w:rsid w:val="00673AF2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098D"/>
    <w:rsid w:val="007025FA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D7BF3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14EAC"/>
    <w:rsid w:val="00824295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86364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10FB"/>
    <w:rsid w:val="008E4F1C"/>
    <w:rsid w:val="008E5B64"/>
    <w:rsid w:val="008E7D8F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00CB"/>
    <w:rsid w:val="00963E34"/>
    <w:rsid w:val="0096489F"/>
    <w:rsid w:val="00964DFA"/>
    <w:rsid w:val="00970FBE"/>
    <w:rsid w:val="009727AC"/>
    <w:rsid w:val="00975174"/>
    <w:rsid w:val="0098155C"/>
    <w:rsid w:val="00983B77"/>
    <w:rsid w:val="00993E1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A7BDC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6AF1"/>
    <w:rsid w:val="00A014A3"/>
    <w:rsid w:val="00A0412D"/>
    <w:rsid w:val="00A205C5"/>
    <w:rsid w:val="00A21211"/>
    <w:rsid w:val="00A263F8"/>
    <w:rsid w:val="00A32C12"/>
    <w:rsid w:val="00A34E7F"/>
    <w:rsid w:val="00A374D6"/>
    <w:rsid w:val="00A403A9"/>
    <w:rsid w:val="00A46F0A"/>
    <w:rsid w:val="00A46F25"/>
    <w:rsid w:val="00A47CC2"/>
    <w:rsid w:val="00A502BA"/>
    <w:rsid w:val="00A52FAB"/>
    <w:rsid w:val="00A57E10"/>
    <w:rsid w:val="00A60146"/>
    <w:rsid w:val="00A61728"/>
    <w:rsid w:val="00A61CDF"/>
    <w:rsid w:val="00A622C4"/>
    <w:rsid w:val="00A6283D"/>
    <w:rsid w:val="00A7495F"/>
    <w:rsid w:val="00A754B4"/>
    <w:rsid w:val="00A807C1"/>
    <w:rsid w:val="00A83374"/>
    <w:rsid w:val="00A87CBE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1FBF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0DDB"/>
    <w:rsid w:val="00BC7CAC"/>
    <w:rsid w:val="00BD0C8F"/>
    <w:rsid w:val="00BD1FA5"/>
    <w:rsid w:val="00BD6D76"/>
    <w:rsid w:val="00BE248A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4A8"/>
    <w:rsid w:val="00C028D1"/>
    <w:rsid w:val="00C02A73"/>
    <w:rsid w:val="00C063D2"/>
    <w:rsid w:val="00C07FD9"/>
    <w:rsid w:val="00C10333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4A59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01DA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586F"/>
    <w:rsid w:val="00D668FC"/>
    <w:rsid w:val="00D70085"/>
    <w:rsid w:val="00D729DE"/>
    <w:rsid w:val="00D75B6A"/>
    <w:rsid w:val="00D81719"/>
    <w:rsid w:val="00D84813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77E8"/>
    <w:rsid w:val="00D97B16"/>
    <w:rsid w:val="00DA6E11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C7701"/>
    <w:rsid w:val="00DD3086"/>
    <w:rsid w:val="00DD340F"/>
    <w:rsid w:val="00DD4135"/>
    <w:rsid w:val="00DD43EA"/>
    <w:rsid w:val="00DD5C68"/>
    <w:rsid w:val="00DE6F44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29C0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1B43"/>
    <w:rsid w:val="00E7323A"/>
    <w:rsid w:val="00E80AA6"/>
    <w:rsid w:val="00E81612"/>
    <w:rsid w:val="00E87D18"/>
    <w:rsid w:val="00E87D62"/>
    <w:rsid w:val="00E92793"/>
    <w:rsid w:val="00EA486E"/>
    <w:rsid w:val="00EA4FA3"/>
    <w:rsid w:val="00EB001B"/>
    <w:rsid w:val="00EB3082"/>
    <w:rsid w:val="00EB6C33"/>
    <w:rsid w:val="00ED2609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3DE1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518E"/>
    <w:rsid w:val="00F46BD9"/>
    <w:rsid w:val="00F5626C"/>
    <w:rsid w:val="00F60BE0"/>
    <w:rsid w:val="00F60E11"/>
    <w:rsid w:val="00F6280E"/>
    <w:rsid w:val="00F702C8"/>
    <w:rsid w:val="00F7050A"/>
    <w:rsid w:val="00F75533"/>
    <w:rsid w:val="00F764BB"/>
    <w:rsid w:val="00F76808"/>
    <w:rsid w:val="00F82067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1BC9"/>
    <w:rsid w:val="00FD33AB"/>
    <w:rsid w:val="00FD4724"/>
    <w:rsid w:val="00FD4A68"/>
    <w:rsid w:val="00FD68ED"/>
    <w:rsid w:val="00FE2824"/>
    <w:rsid w:val="00FE661F"/>
    <w:rsid w:val="00FF0400"/>
    <w:rsid w:val="00FF12AF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99F7C"/>
  <w15:docId w15:val="{E2F98DD7-81F7-4AD2-AF2D-733E7CEA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10FB"/>
    <w:pPr>
      <w:spacing w:before="0"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openwall.com/joh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07545-DA52-424C-A0EB-8627B81F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49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Objectives</vt:lpstr>
      <vt:lpstr>Background / Scenario</vt:lpstr>
      <vt:lpstr>Required Resources</vt:lpstr>
      <vt:lpstr>Open a terminal window in Ubuntu.</vt:lpstr>
      <vt:lpstr>Run John the Ripper.</vt:lpstr>
      <vt:lpstr>Recover Passwords.</vt:lpstr>
    </vt:vector>
  </TitlesOfParts>
  <Company>Microsoft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Jeff Luman -T (jluman - ARIES TECHNOLOGY INC at Cisco)</cp:lastModifiedBy>
  <cp:revision>9</cp:revision>
  <cp:lastPrinted>2014-06-20T22:17:00Z</cp:lastPrinted>
  <dcterms:created xsi:type="dcterms:W3CDTF">2016-06-29T06:48:00Z</dcterms:created>
  <dcterms:modified xsi:type="dcterms:W3CDTF">2017-08-23T20:14:00Z</dcterms:modified>
</cp:coreProperties>
</file>