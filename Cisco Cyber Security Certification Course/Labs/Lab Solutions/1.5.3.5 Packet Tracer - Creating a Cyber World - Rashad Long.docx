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B958" w14:textId="0A83CB35" w:rsidR="004D36D7" w:rsidRPr="00FD4A68" w:rsidRDefault="00831921" w:rsidP="00FD4A68">
      <w:pPr>
        <w:pStyle w:val="LabTitle"/>
        <w:rPr>
          <w:rStyle w:val="LabTitleInstVersred"/>
          <w:b/>
          <w:color w:val="auto"/>
        </w:rPr>
      </w:pPr>
      <w:r>
        <w:t>Packet Tracer – Creating a Cyber World</w:t>
      </w:r>
    </w:p>
    <w:p w14:paraId="163FB730" w14:textId="77777777" w:rsidR="00831921" w:rsidRDefault="00831921" w:rsidP="00831921">
      <w:pPr>
        <w:pStyle w:val="LabSection"/>
        <w:keepNext w:val="0"/>
      </w:pPr>
      <w:r>
        <w:t>Addressing Table</w:t>
      </w:r>
    </w:p>
    <w:tbl>
      <w:tblPr>
        <w:tblW w:w="8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621"/>
        <w:gridCol w:w="1621"/>
        <w:gridCol w:w="2768"/>
      </w:tblGrid>
      <w:tr w:rsidR="00831921" w14:paraId="6D7B81B5" w14:textId="77777777" w:rsidTr="00AE3695">
        <w:trPr>
          <w:cantSplit/>
          <w:jc w:val="center"/>
        </w:trPr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3586C" w14:textId="77777777" w:rsidR="00831921" w:rsidRDefault="00831921" w:rsidP="00AE3695">
            <w:pPr>
              <w:pStyle w:val="TableHeading"/>
              <w:keepNext w:val="0"/>
            </w:pPr>
            <w:r>
              <w:t>Device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3F29C" w14:textId="77777777" w:rsidR="00831921" w:rsidRDefault="00831921" w:rsidP="00AE3695">
            <w:pPr>
              <w:pStyle w:val="TableHeading"/>
              <w:keepNext w:val="0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F4089" w14:textId="77777777" w:rsidR="00831921" w:rsidRDefault="00831921" w:rsidP="00AE3695">
            <w:pPr>
              <w:pStyle w:val="TableHeading"/>
              <w:keepNext w:val="0"/>
            </w:pPr>
            <w:r>
              <w:t>Subnet Mask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hideMark/>
          </w:tcPr>
          <w:p w14:paraId="701B96F7" w14:textId="77777777" w:rsidR="00831921" w:rsidRDefault="00831921" w:rsidP="00AE3695">
            <w:pPr>
              <w:pStyle w:val="TableHeading"/>
              <w:keepNext w:val="0"/>
            </w:pPr>
            <w:r>
              <w:t>Site</w:t>
            </w:r>
          </w:p>
        </w:tc>
      </w:tr>
      <w:tr w:rsidR="00831921" w14:paraId="15AA4AC1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2BDFE3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FTP/Web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8C6E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346C88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346F9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224C4DA5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7F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Email/DNS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E1D327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6E32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3F5E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5EFBE618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B806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NTP/AAA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A5BA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EB7DF2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4B8A0D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123F4414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B70A9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File Backup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E6E4C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10.44.2.254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9FD8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FEFD11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Gotham Healthcare Branch</w:t>
            </w:r>
          </w:p>
        </w:tc>
      </w:tr>
    </w:tbl>
    <w:p w14:paraId="20237102" w14:textId="77777777" w:rsidR="00831921" w:rsidRDefault="00831921" w:rsidP="00831921">
      <w:pPr>
        <w:pStyle w:val="LabSection"/>
        <w:keepNext w:val="0"/>
      </w:pPr>
      <w:r>
        <w:t>Objectives</w:t>
      </w:r>
    </w:p>
    <w:p w14:paraId="0AB326FB" w14:textId="77777777" w:rsidR="00831921" w:rsidRDefault="00831921" w:rsidP="00831921">
      <w:pPr>
        <w:pStyle w:val="BodyTextL25"/>
      </w:pPr>
      <w:r>
        <w:rPr>
          <w:b/>
          <w:bCs/>
        </w:rPr>
        <w:t>Part 1: Configure the FTP Server</w:t>
      </w:r>
    </w:p>
    <w:p w14:paraId="15EB2914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2: Configure the Web Server</w:t>
      </w:r>
    </w:p>
    <w:p w14:paraId="79939916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3: Configure the Email Server</w:t>
      </w:r>
    </w:p>
    <w:p w14:paraId="2E64E35E" w14:textId="77777777" w:rsidR="00831921" w:rsidRDefault="00831921" w:rsidP="00831921">
      <w:pPr>
        <w:pStyle w:val="BodyTextL25"/>
      </w:pPr>
      <w:r>
        <w:rPr>
          <w:b/>
          <w:bCs/>
        </w:rPr>
        <w:t>Part 4: Configure the DNS Server</w:t>
      </w:r>
    </w:p>
    <w:p w14:paraId="6F736915" w14:textId="77777777" w:rsidR="00831921" w:rsidRDefault="00831921" w:rsidP="00831921">
      <w:pPr>
        <w:pStyle w:val="BodyTextL25"/>
      </w:pPr>
      <w:r>
        <w:rPr>
          <w:b/>
          <w:bCs/>
        </w:rPr>
        <w:t>Part 5: Configure the NTP Server</w:t>
      </w:r>
    </w:p>
    <w:p w14:paraId="399345F6" w14:textId="77777777" w:rsidR="00831921" w:rsidRDefault="00831921" w:rsidP="00831921">
      <w:pPr>
        <w:pStyle w:val="BodyTextL25"/>
      </w:pPr>
      <w:r>
        <w:rPr>
          <w:b/>
          <w:bCs/>
        </w:rPr>
        <w:t>Part 6: Configure the AAA Server</w:t>
      </w:r>
    </w:p>
    <w:p w14:paraId="61EFC79B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46C96BF6" w14:textId="7690CC15" w:rsidR="00831921" w:rsidRPr="00831921" w:rsidRDefault="00831921" w:rsidP="00831921">
      <w:pPr>
        <w:pStyle w:val="BodyTextL25"/>
      </w:pPr>
      <w:r w:rsidRPr="00831921">
        <w:t>In this activity, you will configure basic server components. The IP addressing configuration is already complete</w:t>
      </w:r>
      <w:r w:rsidR="00340AC1">
        <w:t>.</w:t>
      </w:r>
      <w:r w:rsidRPr="00831921">
        <w:t xml:space="preserve"> </w:t>
      </w:r>
      <w:r w:rsidR="00340AC1">
        <w:t>Y</w:t>
      </w:r>
      <w:r w:rsidRPr="00831921">
        <w:t>ou will use the Services tab on multiple servers to deploy FTP, Web, Email, DNS, NTP, and AAA services.</w:t>
      </w:r>
    </w:p>
    <w:p w14:paraId="383F905D" w14:textId="77777777" w:rsidR="00103401" w:rsidRDefault="00831921" w:rsidP="00103401">
      <w:pPr>
        <w:pStyle w:val="PartHead"/>
      </w:pPr>
      <w:r>
        <w:t>Configure the FTP Server</w:t>
      </w:r>
    </w:p>
    <w:p w14:paraId="79920B03" w14:textId="77777777" w:rsidR="00831921" w:rsidRDefault="00831921" w:rsidP="00831921">
      <w:pPr>
        <w:pStyle w:val="StepHead"/>
        <w:keepNext w:val="0"/>
      </w:pPr>
      <w:r>
        <w:t>Activate the FTP Service.</w:t>
      </w:r>
    </w:p>
    <w:p w14:paraId="72BD5A03" w14:textId="070283A5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Metropolis Bank HQ</w:t>
      </w:r>
      <w:r w:rsidR="007C0345">
        <w:t xml:space="preserve"> </w:t>
      </w:r>
      <w:r>
        <w:t xml:space="preserve">and then 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653322E4" w14:textId="3973F710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FTP</w:t>
      </w:r>
      <w:r>
        <w:t>.</w:t>
      </w:r>
    </w:p>
    <w:p w14:paraId="75CE8421" w14:textId="77777777" w:rsidR="00831921" w:rsidRDefault="00831921" w:rsidP="00831921">
      <w:pPr>
        <w:pStyle w:val="SubStepAlpha"/>
        <w:numPr>
          <w:ilvl w:val="0"/>
          <w:numId w:val="10"/>
        </w:numPr>
      </w:pPr>
      <w:r>
        <w:t>Turn on the FTP service using the radial button at the top.</w:t>
      </w:r>
    </w:p>
    <w:p w14:paraId="0EAFD722" w14:textId="77777777" w:rsidR="00831921" w:rsidRDefault="00831921" w:rsidP="00831921">
      <w:pPr>
        <w:pStyle w:val="StepHead"/>
        <w:keepNext w:val="0"/>
        <w:ind w:left="864" w:hanging="864"/>
      </w:pPr>
      <w:r>
        <w:t>Allow users’ access to the FTP server.</w:t>
      </w:r>
    </w:p>
    <w:p w14:paraId="0ADCF19F" w14:textId="77777777" w:rsid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Create user account names of </w:t>
      </w:r>
      <w:r>
        <w:rPr>
          <w:b/>
          <w:bCs/>
        </w:rPr>
        <w:t>bob</w:t>
      </w:r>
      <w:r>
        <w:rPr>
          <w:bCs/>
        </w:rPr>
        <w:t xml:space="preserve">, </w:t>
      </w:r>
      <w:proofErr w:type="spellStart"/>
      <w:r>
        <w:rPr>
          <w:b/>
          <w:bCs/>
        </w:rPr>
        <w:t>mary</w:t>
      </w:r>
      <w:proofErr w:type="spellEnd"/>
      <w:r>
        <w:rPr>
          <w:bCs/>
        </w:rPr>
        <w:t xml:space="preserve">, and </w:t>
      </w:r>
      <w:r>
        <w:rPr>
          <w:b/>
          <w:bCs/>
        </w:rPr>
        <w:t>mike</w:t>
      </w:r>
      <w:r w:rsidRPr="0006724A">
        <w:rPr>
          <w:bCs/>
        </w:rPr>
        <w:t xml:space="preserve">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592E1210" w14:textId="30D9EDC4" w:rsidR="00831921" w:rsidRP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Each user account should have full </w:t>
      </w:r>
      <w:r w:rsidR="00340AC1">
        <w:rPr>
          <w:bCs/>
        </w:rPr>
        <w:t>p</w:t>
      </w:r>
      <w:r>
        <w:rPr>
          <w:bCs/>
        </w:rPr>
        <w:t>ermissions (RWDNL) on the FTP/Web server.</w:t>
      </w:r>
    </w:p>
    <w:p w14:paraId="5777DD95" w14:textId="77777777" w:rsidR="00831921" w:rsidRDefault="00831921" w:rsidP="0006724A">
      <w:pPr>
        <w:pStyle w:val="PartHead"/>
      </w:pPr>
      <w:r>
        <w:t>Configure the Web Server</w:t>
      </w:r>
    </w:p>
    <w:p w14:paraId="2C7C7AF1" w14:textId="63F86635" w:rsidR="00831921" w:rsidRDefault="00831921" w:rsidP="00831921">
      <w:pPr>
        <w:pStyle w:val="StepHead"/>
        <w:keepNext w:val="0"/>
        <w:ind w:left="864" w:hanging="864"/>
      </w:pPr>
      <w:r>
        <w:t>Activate the HTTP Service</w:t>
      </w:r>
      <w:r w:rsidR="00A27A4C">
        <w:t>.</w:t>
      </w:r>
    </w:p>
    <w:p w14:paraId="3E8532E9" w14:textId="33834096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Within the </w:t>
      </w:r>
      <w:r>
        <w:rPr>
          <w:b/>
        </w:rPr>
        <w:t>Metropolis Bank HQ</w:t>
      </w:r>
      <w:r w:rsidR="007C0345">
        <w:t xml:space="preserve">, </w:t>
      </w:r>
      <w:r>
        <w:t xml:space="preserve">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16FEF9CD" w14:textId="4AA0B5FC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HTTP</w:t>
      </w:r>
      <w:r>
        <w:t>.</w:t>
      </w:r>
    </w:p>
    <w:p w14:paraId="4EC1E931" w14:textId="77777777" w:rsidR="00831921" w:rsidRDefault="00831921" w:rsidP="00831921">
      <w:pPr>
        <w:pStyle w:val="SubStepAlpha"/>
        <w:numPr>
          <w:ilvl w:val="0"/>
          <w:numId w:val="13"/>
        </w:numPr>
      </w:pPr>
      <w:r>
        <w:t>Turn on both the HTTP and HTTPS services using the radial buttons at the top.</w:t>
      </w:r>
    </w:p>
    <w:p w14:paraId="001BCDBA" w14:textId="4B75ECE0" w:rsidR="00831921" w:rsidRDefault="00831921" w:rsidP="00831921">
      <w:pPr>
        <w:pStyle w:val="StepHead"/>
        <w:keepNext w:val="0"/>
        <w:ind w:left="864" w:hanging="864"/>
      </w:pPr>
      <w:r>
        <w:lastRenderedPageBreak/>
        <w:t>Verify the HTTP Service</w:t>
      </w:r>
      <w:r w:rsidR="00A27A4C">
        <w:t>.</w:t>
      </w:r>
    </w:p>
    <w:p w14:paraId="45B012A4" w14:textId="4B08B1B4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0EC7EEA8" w14:textId="44231755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</w:t>
      </w:r>
      <w:r>
        <w:rPr>
          <w:b/>
        </w:rPr>
        <w:t>Web Brow</w:t>
      </w:r>
      <w:r w:rsidR="00026E95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71B5310" w14:textId="51ABAAC9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Within the Web Browser, browse to the IP </w:t>
      </w:r>
      <w:r w:rsidRPr="000A573A">
        <w:rPr>
          <w:b/>
        </w:rPr>
        <w:t>10.44.1.254</w:t>
      </w:r>
      <w:r w:rsidR="00340AC1">
        <w:t>.</w:t>
      </w:r>
    </w:p>
    <w:p w14:paraId="5E4E50D9" w14:textId="1142EA3A" w:rsidR="007C0345" w:rsidRDefault="00831921" w:rsidP="00831921">
      <w:pPr>
        <w:pStyle w:val="BodyTextL50"/>
      </w:pPr>
      <w:r w:rsidRPr="00EF0490">
        <w:t>Why would a user be able to browse to an IP address but not a FQDN?</w:t>
      </w:r>
    </w:p>
    <w:p w14:paraId="72371A04" w14:textId="46EE1206" w:rsidR="00124A3C" w:rsidRPr="00124A3C" w:rsidRDefault="00124A3C" w:rsidP="00831921">
      <w:pPr>
        <w:pStyle w:val="BodyTextL50"/>
        <w:rPr>
          <w:b/>
          <w:bCs/>
          <w:sz w:val="24"/>
          <w:szCs w:val="24"/>
        </w:rPr>
      </w:pPr>
      <w:r w:rsidRPr="00124A3C">
        <w:rPr>
          <w:b/>
          <w:bCs/>
          <w:sz w:val="24"/>
          <w:szCs w:val="24"/>
        </w:rPr>
        <w:t>The web browser does not know IP address without DNS to translate the domain name to the IP address.</w:t>
      </w:r>
    </w:p>
    <w:p w14:paraId="1DCD8A02" w14:textId="3AC97156" w:rsidR="00831921" w:rsidRDefault="00831921" w:rsidP="0006724A">
      <w:pPr>
        <w:pStyle w:val="PartHead"/>
      </w:pPr>
      <w:r>
        <w:t xml:space="preserve">Configure the </w:t>
      </w:r>
      <w:r w:rsidRPr="007C0345">
        <w:t>DNS</w:t>
      </w:r>
      <w:r>
        <w:t xml:space="preserve"> Server</w:t>
      </w:r>
    </w:p>
    <w:p w14:paraId="71343D66" w14:textId="77777777" w:rsidR="00831921" w:rsidRDefault="00831921" w:rsidP="00831921">
      <w:pPr>
        <w:pStyle w:val="StepHead"/>
        <w:keepNext w:val="0"/>
        <w:ind w:left="864" w:hanging="864"/>
      </w:pPr>
      <w:r>
        <w:t>Activate the DNS Service.</w:t>
      </w:r>
    </w:p>
    <w:p w14:paraId="7C24679D" w14:textId="0A2C5FEC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Within the </w:t>
      </w:r>
      <w:r>
        <w:rPr>
          <w:b/>
        </w:rPr>
        <w:t>Metropolis Bank HQ</w:t>
      </w:r>
      <w:r w:rsidR="00026E95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1BA7F217" w14:textId="3CF6B9B4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DNS</w:t>
      </w:r>
      <w:r>
        <w:t xml:space="preserve">. </w:t>
      </w:r>
    </w:p>
    <w:p w14:paraId="14FF202B" w14:textId="77777777" w:rsidR="00831921" w:rsidRDefault="00831921" w:rsidP="00831921">
      <w:pPr>
        <w:pStyle w:val="SubStepAlpha"/>
        <w:numPr>
          <w:ilvl w:val="0"/>
          <w:numId w:val="12"/>
        </w:numPr>
      </w:pPr>
      <w:r>
        <w:t>Turn on the DNS service using the radial button at the top.</w:t>
      </w:r>
    </w:p>
    <w:p w14:paraId="1A81D3DC" w14:textId="603F13C4" w:rsidR="00831921" w:rsidRDefault="00831921" w:rsidP="00831921">
      <w:pPr>
        <w:pStyle w:val="StepHead"/>
        <w:keepNext w:val="0"/>
        <w:ind w:left="864" w:hanging="864"/>
      </w:pPr>
      <w:r>
        <w:t>Create the DNS A records.</w:t>
      </w:r>
    </w:p>
    <w:p w14:paraId="01A96848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proofErr w:type="spellStart"/>
      <w:r>
        <w:rPr>
          <w:b/>
        </w:rPr>
        <w:t>email.cisco.corp</w:t>
      </w:r>
      <w:proofErr w:type="spellEnd"/>
      <w:r>
        <w:t xml:space="preserve"> with IP address </w:t>
      </w:r>
      <w:r>
        <w:rPr>
          <w:b/>
        </w:rPr>
        <w:t>10.44.1.253</w:t>
      </w:r>
      <w:r w:rsidR="00C841B1">
        <w:t xml:space="preserve">.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5B123EF6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 xml:space="preserve">www.cisco.corp </w:t>
      </w:r>
      <w:r>
        <w:t xml:space="preserve">with IP address </w:t>
      </w:r>
      <w:r>
        <w:rPr>
          <w:b/>
        </w:rPr>
        <w:t>10.44.1.254</w:t>
      </w:r>
      <w:r>
        <w:t>.</w:t>
      </w:r>
      <w:r w:rsidR="00C841B1">
        <w:t xml:space="preserve">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66065508" w14:textId="11C6455D" w:rsidR="00831921" w:rsidRDefault="00831921" w:rsidP="00831921">
      <w:pPr>
        <w:pStyle w:val="StepHead"/>
        <w:keepNext w:val="0"/>
      </w:pPr>
      <w:r>
        <w:t>Verify the DNS Service.</w:t>
      </w:r>
    </w:p>
    <w:p w14:paraId="1BF90E44" w14:textId="39BE3290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3CA511EF" w14:textId="211F6DBD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</w:t>
      </w:r>
      <w:r>
        <w:rPr>
          <w:b/>
        </w:rPr>
        <w:t>Web Brow</w:t>
      </w:r>
      <w:r w:rsidR="00C841B1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3ADBF63" w14:textId="4DC1C08E" w:rsidR="007C0345" w:rsidRDefault="00831921" w:rsidP="00831921">
      <w:pPr>
        <w:pStyle w:val="BodyTextL50"/>
      </w:pPr>
      <w:r>
        <w:t>Why is the user able to browse to an FQDN?</w:t>
      </w:r>
    </w:p>
    <w:p w14:paraId="41166151" w14:textId="2C9723BF" w:rsidR="006571C4" w:rsidRPr="00934553" w:rsidRDefault="001613AE" w:rsidP="006571C4">
      <w:pPr>
        <w:pStyle w:val="BodyTextL50"/>
        <w:rPr>
          <w:b/>
          <w:bCs/>
          <w:sz w:val="24"/>
          <w:szCs w:val="24"/>
        </w:rPr>
      </w:pPr>
      <w:r w:rsidRPr="00934553">
        <w:rPr>
          <w:b/>
          <w:bCs/>
          <w:sz w:val="24"/>
          <w:szCs w:val="24"/>
        </w:rPr>
        <w:t>Because we turned on the DNS</w:t>
      </w:r>
    </w:p>
    <w:p w14:paraId="5A435EC6" w14:textId="77777777" w:rsidR="00831921" w:rsidRDefault="00831921" w:rsidP="00831921">
      <w:pPr>
        <w:pStyle w:val="PartHead"/>
        <w:keepNext w:val="0"/>
      </w:pPr>
      <w:r>
        <w:t>Configure the Email Server</w:t>
      </w:r>
    </w:p>
    <w:p w14:paraId="6597C039" w14:textId="77777777" w:rsidR="00831921" w:rsidRDefault="00831921" w:rsidP="00831921">
      <w:pPr>
        <w:pStyle w:val="StepHead"/>
        <w:keepNext w:val="0"/>
        <w:ind w:left="864" w:hanging="864"/>
      </w:pPr>
      <w:r>
        <w:t>Activate the Email Services.</w:t>
      </w:r>
    </w:p>
    <w:p w14:paraId="09B632F0" w14:textId="2C1569B8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2DCCC7B4" w14:textId="396C8CAE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on </w:t>
      </w:r>
      <w:r>
        <w:rPr>
          <w:b/>
        </w:rPr>
        <w:t>EMAIL</w:t>
      </w:r>
      <w:r>
        <w:t>.</w:t>
      </w:r>
    </w:p>
    <w:p w14:paraId="241605CE" w14:textId="77777777" w:rsidR="00831921" w:rsidRDefault="00831921" w:rsidP="00831921">
      <w:pPr>
        <w:pStyle w:val="SubStepAlpha"/>
        <w:numPr>
          <w:ilvl w:val="0"/>
          <w:numId w:val="17"/>
        </w:numPr>
      </w:pPr>
      <w:r>
        <w:t>Turn on both the SMTP and POP3 services using the radial buttons at the top.</w:t>
      </w:r>
    </w:p>
    <w:p w14:paraId="7BE97943" w14:textId="77777777" w:rsidR="00831921" w:rsidRDefault="00831921" w:rsidP="0006724A">
      <w:pPr>
        <w:pStyle w:val="StepHead"/>
      </w:pPr>
      <w:r>
        <w:t>Create Email accounts for users.</w:t>
      </w:r>
    </w:p>
    <w:p w14:paraId="46DDFFD7" w14:textId="7000A64A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Create the domain name of </w:t>
      </w:r>
      <w:proofErr w:type="spellStart"/>
      <w:r>
        <w:rPr>
          <w:b/>
        </w:rPr>
        <w:t>cisco.corp</w:t>
      </w:r>
      <w:proofErr w:type="spellEnd"/>
      <w:r w:rsidR="00A27A4C" w:rsidRPr="0006724A">
        <w:t>.</w:t>
      </w:r>
    </w:p>
    <w:p w14:paraId="4DACC8BA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rPr>
          <w:bCs/>
        </w:rPr>
        <w:t xml:space="preserve">Create user account names of </w:t>
      </w:r>
      <w:proofErr w:type="spellStart"/>
      <w:r>
        <w:rPr>
          <w:b/>
          <w:bCs/>
        </w:rPr>
        <w:t>phil</w:t>
      </w:r>
      <w:proofErr w:type="spellEnd"/>
      <w:r>
        <w:rPr>
          <w:bCs/>
        </w:rPr>
        <w:t xml:space="preserve">, </w:t>
      </w:r>
      <w:r>
        <w:rPr>
          <w:b/>
          <w:bCs/>
        </w:rPr>
        <w:t>sally</w:t>
      </w:r>
      <w:r>
        <w:rPr>
          <w:bCs/>
        </w:rPr>
        <w:t xml:space="preserve">, </w:t>
      </w:r>
      <w:r>
        <w:rPr>
          <w:b/>
          <w:bCs/>
        </w:rPr>
        <w:t>bob</w:t>
      </w:r>
      <w:r>
        <w:rPr>
          <w:bCs/>
        </w:rPr>
        <w:t xml:space="preserve">, </w:t>
      </w:r>
      <w:proofErr w:type="spellStart"/>
      <w:r>
        <w:rPr>
          <w:b/>
          <w:bCs/>
        </w:rPr>
        <w:t>dave</w:t>
      </w:r>
      <w:proofErr w:type="spellEnd"/>
      <w:r>
        <w:rPr>
          <w:bCs/>
        </w:rPr>
        <w:t xml:space="preserve">, </w:t>
      </w:r>
      <w:proofErr w:type="spellStart"/>
      <w:r>
        <w:rPr>
          <w:b/>
          <w:bCs/>
        </w:rPr>
        <w:t>mary</w:t>
      </w:r>
      <w:proofErr w:type="spellEnd"/>
      <w:r>
        <w:rPr>
          <w:bCs/>
        </w:rPr>
        <w:t xml:space="preserve">, </w:t>
      </w:r>
      <w:proofErr w:type="spellStart"/>
      <w:r>
        <w:rPr>
          <w:b/>
          <w:bCs/>
        </w:rPr>
        <w:t>tim</w:t>
      </w:r>
      <w:proofErr w:type="spellEnd"/>
      <w:r>
        <w:rPr>
          <w:bCs/>
        </w:rPr>
        <w:t xml:space="preserve"> and </w:t>
      </w:r>
      <w:r>
        <w:rPr>
          <w:b/>
          <w:bCs/>
        </w:rPr>
        <w:t xml:space="preserve">mike,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789D5771" w14:textId="77777777" w:rsidR="00831921" w:rsidRDefault="00831921" w:rsidP="0006724A">
      <w:pPr>
        <w:pStyle w:val="StepHead"/>
      </w:pPr>
      <w:r>
        <w:t xml:space="preserve">Configure user Email </w:t>
      </w:r>
      <w:r w:rsidRPr="00865588">
        <w:t>clients</w:t>
      </w:r>
      <w:r>
        <w:t>.</w:t>
      </w:r>
    </w:p>
    <w:p w14:paraId="47307C04" w14:textId="6CBD4BFB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the PC named </w:t>
      </w:r>
      <w:r>
        <w:rPr>
          <w:b/>
        </w:rPr>
        <w:t>Sally</w:t>
      </w:r>
      <w:r>
        <w:t xml:space="preserve">, and click the </w:t>
      </w:r>
      <w:r>
        <w:rPr>
          <w:b/>
        </w:rPr>
        <w:t>Desktop</w:t>
      </w:r>
      <w:r>
        <w:t xml:space="preserve"> tab.</w:t>
      </w:r>
    </w:p>
    <w:p w14:paraId="2A1289EF" w14:textId="3518BB45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</w:t>
      </w:r>
      <w:r>
        <w:rPr>
          <w:b/>
        </w:rPr>
        <w:t xml:space="preserve">Email </w:t>
      </w:r>
      <w:r>
        <w:t>and enter the following information:</w:t>
      </w:r>
    </w:p>
    <w:p w14:paraId="24425F8E" w14:textId="77777777" w:rsidR="00831921" w:rsidRDefault="00831921" w:rsidP="00831921">
      <w:pPr>
        <w:pStyle w:val="BodyTextL50"/>
      </w:pPr>
      <w:r>
        <w:lastRenderedPageBreak/>
        <w:t xml:space="preserve">Name: </w:t>
      </w:r>
      <w:r>
        <w:rPr>
          <w:b/>
        </w:rPr>
        <w:t>Sally</w:t>
      </w:r>
    </w:p>
    <w:p w14:paraId="21589A3D" w14:textId="77777777" w:rsidR="00831921" w:rsidRDefault="00831921" w:rsidP="00831921">
      <w:pPr>
        <w:pStyle w:val="BodyTextL50"/>
      </w:pPr>
      <w:r>
        <w:t>Email Address:</w:t>
      </w:r>
      <w:r>
        <w:rPr>
          <w:b/>
        </w:rPr>
        <w:t xml:space="preserve"> </w:t>
      </w:r>
      <w:proofErr w:type="spellStart"/>
      <w:r>
        <w:rPr>
          <w:b/>
        </w:rPr>
        <w:t>sally@cisco.corp</w:t>
      </w:r>
      <w:proofErr w:type="spellEnd"/>
    </w:p>
    <w:p w14:paraId="5F21CCDB" w14:textId="77777777" w:rsidR="00831921" w:rsidRDefault="00831921" w:rsidP="00831921">
      <w:pPr>
        <w:pStyle w:val="BodyTextL50"/>
        <w:rPr>
          <w:b/>
        </w:rPr>
      </w:pPr>
      <w:r>
        <w:t xml:space="preserve">Incoming &amp; Outgoing Email Server(s): </w:t>
      </w:r>
      <w:proofErr w:type="spellStart"/>
      <w:r>
        <w:rPr>
          <w:b/>
        </w:rPr>
        <w:t>email.cisco.corp</w:t>
      </w:r>
      <w:proofErr w:type="spellEnd"/>
    </w:p>
    <w:p w14:paraId="2EBCDE54" w14:textId="77777777" w:rsidR="00831921" w:rsidRDefault="00831921" w:rsidP="00831921">
      <w:pPr>
        <w:pStyle w:val="BodyTextL50"/>
      </w:pPr>
      <w:r>
        <w:t xml:space="preserve">Username: </w:t>
      </w:r>
      <w:r>
        <w:rPr>
          <w:b/>
        </w:rPr>
        <w:t>sally</w:t>
      </w:r>
    </w:p>
    <w:p w14:paraId="1EA9FE28" w14:textId="77777777" w:rsidR="00831921" w:rsidRDefault="00831921" w:rsidP="00831921">
      <w:pPr>
        <w:pStyle w:val="BodyTextL50"/>
      </w:pPr>
      <w:r>
        <w:t xml:space="preserve">Password: </w:t>
      </w:r>
      <w:r>
        <w:rPr>
          <w:b/>
        </w:rPr>
        <w:t>cisco123</w:t>
      </w:r>
    </w:p>
    <w:p w14:paraId="7A87FC80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Repeat Step </w:t>
      </w:r>
      <w:r>
        <w:rPr>
          <w:b/>
        </w:rPr>
        <w:t>3b</w:t>
      </w:r>
      <w:r>
        <w:t xml:space="preserve"> on the PC named </w:t>
      </w:r>
      <w:r>
        <w:rPr>
          <w:b/>
        </w:rPr>
        <w:t>Bob</w:t>
      </w:r>
      <w:r>
        <w:t xml:space="preserve"> but replace the name </w:t>
      </w:r>
      <w:r>
        <w:rPr>
          <w:b/>
        </w:rPr>
        <w:t>sally</w:t>
      </w:r>
      <w:r>
        <w:t xml:space="preserve"> with </w:t>
      </w:r>
      <w:r>
        <w:rPr>
          <w:b/>
        </w:rPr>
        <w:t>bob</w:t>
      </w:r>
      <w:r>
        <w:t xml:space="preserve"> as needed.</w:t>
      </w:r>
    </w:p>
    <w:p w14:paraId="4DEEAEA3" w14:textId="10D50CE0" w:rsidR="00865588" w:rsidRDefault="00831921" w:rsidP="00831921">
      <w:pPr>
        <w:pStyle w:val="BodyTextL50"/>
      </w:pPr>
      <w:r>
        <w:t>Why does the Email service require both SMTP and POP3 to be activated?</w:t>
      </w:r>
    </w:p>
    <w:p w14:paraId="746934C4" w14:textId="031A383F" w:rsidR="001C1E5F" w:rsidRPr="001C1E5F" w:rsidRDefault="001C1E5F" w:rsidP="00831921">
      <w:pPr>
        <w:pStyle w:val="BodyTextL50"/>
        <w:rPr>
          <w:b/>
          <w:bCs/>
          <w:sz w:val="24"/>
          <w:szCs w:val="24"/>
        </w:rPr>
      </w:pPr>
      <w:r w:rsidRPr="001C1E5F">
        <w:rPr>
          <w:b/>
          <w:bCs/>
          <w:sz w:val="24"/>
          <w:szCs w:val="24"/>
        </w:rPr>
        <w:t>SMTP is the protocol responsible for sending emails between servers, and POP is a protocol used by local email clients to retrieve emails from a server.</w:t>
      </w:r>
    </w:p>
    <w:p w14:paraId="3C252F8C" w14:textId="7E77D712" w:rsidR="00831921" w:rsidRDefault="00831921" w:rsidP="00831921">
      <w:pPr>
        <w:pStyle w:val="PartHead"/>
        <w:keepNext w:val="0"/>
      </w:pPr>
      <w:r>
        <w:t>Configure the NTP Server</w:t>
      </w:r>
    </w:p>
    <w:p w14:paraId="799DE440" w14:textId="77777777" w:rsidR="00831921" w:rsidRDefault="00831921" w:rsidP="00831921">
      <w:pPr>
        <w:pStyle w:val="StepHead"/>
        <w:keepNext w:val="0"/>
        <w:ind w:left="864" w:hanging="864"/>
      </w:pPr>
      <w:r>
        <w:t>Activate the NTP Service.</w:t>
      </w:r>
    </w:p>
    <w:p w14:paraId="394A55A6" w14:textId="51F3D1CD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73C49872" w14:textId="3B940361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NTP</w:t>
      </w:r>
      <w:r>
        <w:t xml:space="preserve">. </w:t>
      </w:r>
    </w:p>
    <w:p w14:paraId="581930C5" w14:textId="77777777" w:rsidR="00831921" w:rsidRDefault="00831921" w:rsidP="00831921">
      <w:pPr>
        <w:pStyle w:val="SubStepAlpha"/>
        <w:numPr>
          <w:ilvl w:val="0"/>
          <w:numId w:val="20"/>
        </w:numPr>
      </w:pPr>
      <w:r>
        <w:t>Turn on the NTP service using the radial button at the top.</w:t>
      </w:r>
    </w:p>
    <w:p w14:paraId="5970CA02" w14:textId="77777777" w:rsidR="00831921" w:rsidRDefault="00831921" w:rsidP="00831921">
      <w:pPr>
        <w:pStyle w:val="StepHead"/>
        <w:keepNext w:val="0"/>
        <w:ind w:left="864" w:hanging="864"/>
      </w:pPr>
      <w:r>
        <w:t xml:space="preserve">Secure the NTP Service. </w:t>
      </w:r>
    </w:p>
    <w:p w14:paraId="5702A3C3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>Enable the NTP authentication feature using the radial button.</w:t>
      </w:r>
    </w:p>
    <w:p w14:paraId="1B516568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 xml:space="preserve">Configure </w:t>
      </w:r>
      <w:r>
        <w:rPr>
          <w:b/>
        </w:rPr>
        <w:t>Key 1</w:t>
      </w:r>
      <w:r>
        <w:t xml:space="preserve"> with a password of </w:t>
      </w:r>
      <w:r>
        <w:rPr>
          <w:b/>
        </w:rPr>
        <w:t>cisco123</w:t>
      </w:r>
      <w:r>
        <w:t>.</w:t>
      </w:r>
    </w:p>
    <w:p w14:paraId="1CABFA09" w14:textId="77777777" w:rsidR="00831921" w:rsidRDefault="00831921" w:rsidP="0006724A">
      <w:pPr>
        <w:pStyle w:val="PartHead"/>
      </w:pPr>
      <w:r>
        <w:t xml:space="preserve">Configure the AAA </w:t>
      </w:r>
      <w:r w:rsidRPr="00865588">
        <w:t>Server</w:t>
      </w:r>
    </w:p>
    <w:p w14:paraId="0CA3E80A" w14:textId="77777777" w:rsidR="00831921" w:rsidRDefault="00831921" w:rsidP="00831921">
      <w:pPr>
        <w:pStyle w:val="StepHead"/>
        <w:keepNext w:val="0"/>
        <w:ind w:left="864" w:hanging="864"/>
      </w:pPr>
      <w:r>
        <w:t>Activate the AAA Service.</w:t>
      </w:r>
    </w:p>
    <w:p w14:paraId="07098707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>Metropolis Bank HQ</w:t>
      </w:r>
      <w:r>
        <w:t xml:space="preserve">, 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138DBE49" w14:textId="4F80FEAB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AAA</w:t>
      </w:r>
      <w:r>
        <w:t>.</w:t>
      </w:r>
    </w:p>
    <w:p w14:paraId="3FC9A679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>Turn on the AAA service using the radial button at the top.</w:t>
      </w:r>
    </w:p>
    <w:p w14:paraId="36045363" w14:textId="77777777" w:rsidR="00831921" w:rsidRDefault="00831921" w:rsidP="00831921">
      <w:pPr>
        <w:pStyle w:val="StepHead"/>
        <w:keepNext w:val="0"/>
        <w:ind w:left="864" w:hanging="864"/>
      </w:pPr>
      <w:r>
        <w:t>Configure the AAA Network Configuration.</w:t>
      </w:r>
    </w:p>
    <w:p w14:paraId="5EFFD83A" w14:textId="274C3A3E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Client Name </w:t>
      </w:r>
      <w:proofErr w:type="spellStart"/>
      <w:r>
        <w:rPr>
          <w:b/>
        </w:rPr>
        <w:t>HQ_Router</w:t>
      </w:r>
      <w:proofErr w:type="spellEnd"/>
      <w:r>
        <w:t xml:space="preserve"> with the Client IP </w:t>
      </w:r>
      <w:r>
        <w:rPr>
          <w:b/>
        </w:rPr>
        <w:t xml:space="preserve">10.44.1.1 </w:t>
      </w:r>
      <w:r>
        <w:t xml:space="preserve">with a secret of </w:t>
      </w:r>
      <w:r>
        <w:rPr>
          <w:b/>
        </w:rPr>
        <w:t>cisco123</w:t>
      </w:r>
      <w:r>
        <w:t>.</w:t>
      </w:r>
      <w:r w:rsidR="006D413A">
        <w:t xml:space="preserve"> </w:t>
      </w:r>
      <w:r w:rsidR="00512158">
        <w:t xml:space="preserve">Click </w:t>
      </w:r>
      <w:r w:rsidR="00512158">
        <w:rPr>
          <w:b/>
        </w:rPr>
        <w:t>Add</w:t>
      </w:r>
      <w:r w:rsidR="00512158">
        <w:t xml:space="preserve"> to save the client information.</w:t>
      </w:r>
    </w:p>
    <w:p w14:paraId="18170C0E" w14:textId="6C865010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AAA user account of </w:t>
      </w:r>
      <w:r>
        <w:rPr>
          <w:b/>
        </w:rPr>
        <w:t>admin</w:t>
      </w:r>
      <w:r>
        <w:t xml:space="preserve"> with a password of </w:t>
      </w:r>
      <w:r>
        <w:rPr>
          <w:b/>
        </w:rPr>
        <w:t>cisco123</w:t>
      </w:r>
      <w:r>
        <w:t>.</w:t>
      </w:r>
      <w:r w:rsidR="00512158">
        <w:t xml:space="preserve"> Click </w:t>
      </w:r>
      <w:r w:rsidR="00512158">
        <w:rPr>
          <w:b/>
        </w:rPr>
        <w:t>Add</w:t>
      </w:r>
      <w:r w:rsidR="00512158" w:rsidRPr="0006724A">
        <w:t xml:space="preserve"> </w:t>
      </w:r>
      <w:r w:rsidR="00512158">
        <w:t>to save the user information.</w:t>
      </w:r>
    </w:p>
    <w:p w14:paraId="4736268A" w14:textId="77777777" w:rsidR="00831921" w:rsidRDefault="00831921" w:rsidP="00831921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831921" w14:paraId="0F6033D9" w14:textId="77777777" w:rsidTr="00AE3695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1517B" w14:textId="77777777" w:rsidR="00831921" w:rsidRDefault="00831921" w:rsidP="00AE369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F8AE4" w14:textId="77777777" w:rsidR="00831921" w:rsidRDefault="00831921" w:rsidP="00AE369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010F0" w14:textId="77777777" w:rsidR="00831921" w:rsidRDefault="00831921" w:rsidP="00AE369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6A54C" w14:textId="77777777" w:rsidR="00831921" w:rsidRDefault="00831921" w:rsidP="00AE3695">
            <w:pPr>
              <w:pStyle w:val="TableHeading"/>
            </w:pPr>
            <w:r>
              <w:t>Earned Points</w:t>
            </w:r>
          </w:p>
        </w:tc>
      </w:tr>
      <w:tr w:rsidR="00831921" w14:paraId="4BB6A4A0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B1BA22" w14:textId="77777777" w:rsidR="00831921" w:rsidRDefault="00831921" w:rsidP="00AE3695">
            <w:pPr>
              <w:pStyle w:val="TableText"/>
            </w:pPr>
            <w:r>
              <w:t>Part 2: Configure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EB44B" w14:textId="77777777" w:rsidR="00831921" w:rsidRDefault="00831921" w:rsidP="00AE3695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978A8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9F207" w14:textId="22B6D0F9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1F63673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D65CCD" w14:textId="77777777" w:rsidR="00831921" w:rsidRDefault="00831921" w:rsidP="00AE3695">
            <w:pPr>
              <w:pStyle w:val="TableText"/>
            </w:pPr>
            <w:r>
              <w:t>Part 3: Configure the DNS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B2F3AD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3AE718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08D36" w14:textId="5A7B94A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5DF005B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93877C" w14:textId="77777777" w:rsidR="00831921" w:rsidRDefault="00831921" w:rsidP="00AE3695">
            <w:pPr>
              <w:pStyle w:val="TableText"/>
            </w:pPr>
            <w:r>
              <w:t>Part 4: Configure the Email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1723F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48985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08A641" w14:textId="5203C834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445F447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D5689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D9771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F7A370" w14:textId="7624496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528C8DA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9138C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2FADD6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94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CCB9F" w14:textId="6921F94B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003AFE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2C895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5ED92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7D42E" w14:textId="5765A7A8" w:rsidR="00831921" w:rsidRDefault="00831921" w:rsidP="00AE3695">
            <w:pPr>
              <w:pStyle w:val="TableText"/>
              <w:jc w:val="center"/>
            </w:pPr>
          </w:p>
        </w:tc>
      </w:tr>
    </w:tbl>
    <w:p w14:paraId="687FAD18" w14:textId="77777777" w:rsidR="006513FB" w:rsidRPr="00092F5E" w:rsidRDefault="006513FB" w:rsidP="00092F5E"/>
    <w:sectPr w:rsidR="006513FB" w:rsidRPr="00092F5E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F113" w14:textId="77777777" w:rsidR="004166BC" w:rsidRDefault="004166BC" w:rsidP="0090659A">
      <w:pPr>
        <w:spacing w:after="0" w:line="240" w:lineRule="auto"/>
      </w:pPr>
      <w:r>
        <w:separator/>
      </w:r>
    </w:p>
    <w:p w14:paraId="1DC43F5E" w14:textId="77777777" w:rsidR="004166BC" w:rsidRDefault="004166BC"/>
    <w:p w14:paraId="0CBFCE58" w14:textId="77777777" w:rsidR="004166BC" w:rsidRDefault="004166BC"/>
    <w:p w14:paraId="355BCD9A" w14:textId="77777777" w:rsidR="004166BC" w:rsidRDefault="004166BC"/>
    <w:p w14:paraId="1DEB594D" w14:textId="77777777" w:rsidR="004166BC" w:rsidRDefault="004166BC"/>
    <w:p w14:paraId="68CD95F8" w14:textId="77777777" w:rsidR="004166BC" w:rsidRDefault="004166BC"/>
  </w:endnote>
  <w:endnote w:type="continuationSeparator" w:id="0">
    <w:p w14:paraId="2615E108" w14:textId="77777777" w:rsidR="004166BC" w:rsidRDefault="004166BC" w:rsidP="0090659A">
      <w:pPr>
        <w:spacing w:after="0" w:line="240" w:lineRule="auto"/>
      </w:pPr>
      <w:r>
        <w:continuationSeparator/>
      </w:r>
    </w:p>
    <w:p w14:paraId="3066A961" w14:textId="77777777" w:rsidR="004166BC" w:rsidRDefault="004166BC"/>
    <w:p w14:paraId="6D7CADED" w14:textId="77777777" w:rsidR="004166BC" w:rsidRDefault="004166BC"/>
    <w:p w14:paraId="63294612" w14:textId="77777777" w:rsidR="004166BC" w:rsidRDefault="004166BC"/>
    <w:p w14:paraId="41720CD0" w14:textId="77777777" w:rsidR="004166BC" w:rsidRDefault="004166BC"/>
    <w:p w14:paraId="4F624D18" w14:textId="77777777" w:rsidR="004166BC" w:rsidRDefault="00416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D9C" w14:textId="75E4FD6A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F0490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6355" w14:textId="62706829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F0490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82E0E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6D85" w14:textId="77777777" w:rsidR="004166BC" w:rsidRDefault="004166BC" w:rsidP="0090659A">
      <w:pPr>
        <w:spacing w:after="0" w:line="240" w:lineRule="auto"/>
      </w:pPr>
      <w:r>
        <w:separator/>
      </w:r>
    </w:p>
    <w:p w14:paraId="43E388DE" w14:textId="77777777" w:rsidR="004166BC" w:rsidRDefault="004166BC"/>
    <w:p w14:paraId="0B0688BD" w14:textId="77777777" w:rsidR="004166BC" w:rsidRDefault="004166BC"/>
    <w:p w14:paraId="14B87735" w14:textId="77777777" w:rsidR="004166BC" w:rsidRDefault="004166BC"/>
    <w:p w14:paraId="03C1D6BE" w14:textId="77777777" w:rsidR="004166BC" w:rsidRDefault="004166BC"/>
    <w:p w14:paraId="3E57EA20" w14:textId="77777777" w:rsidR="004166BC" w:rsidRDefault="004166BC"/>
  </w:footnote>
  <w:footnote w:type="continuationSeparator" w:id="0">
    <w:p w14:paraId="7F1C19EB" w14:textId="77777777" w:rsidR="004166BC" w:rsidRDefault="004166BC" w:rsidP="0090659A">
      <w:pPr>
        <w:spacing w:after="0" w:line="240" w:lineRule="auto"/>
      </w:pPr>
      <w:r>
        <w:continuationSeparator/>
      </w:r>
    </w:p>
    <w:p w14:paraId="741B3F15" w14:textId="77777777" w:rsidR="004166BC" w:rsidRDefault="004166BC"/>
    <w:p w14:paraId="54500C6D" w14:textId="77777777" w:rsidR="004166BC" w:rsidRDefault="004166BC"/>
    <w:p w14:paraId="1DF99EEC" w14:textId="77777777" w:rsidR="004166BC" w:rsidRDefault="004166BC"/>
    <w:p w14:paraId="0C5277BD" w14:textId="77777777" w:rsidR="004166BC" w:rsidRDefault="004166BC"/>
    <w:p w14:paraId="52C84362" w14:textId="77777777" w:rsidR="004166BC" w:rsidRDefault="004166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0107" w14:textId="77777777" w:rsidR="00926CB2" w:rsidRPr="00831921" w:rsidRDefault="00831921" w:rsidP="00831921">
    <w:pPr>
      <w:pStyle w:val="PageHead"/>
    </w:pPr>
    <w:r w:rsidRPr="00831921">
      <w:t>Packet Tracer – Creating a Cyber World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6B0F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8CEA116" wp14:editId="6A0696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86EFD3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6BE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554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D40D6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49757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674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68"/>
    <w:multiLevelType w:val="hybridMultilevel"/>
    <w:tmpl w:val="E584B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70A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132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C3D5C3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E75B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72E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21"/>
    <w:rsid w:val="00001BDF"/>
    <w:rsid w:val="00002DF8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E95"/>
    <w:rsid w:val="000400D2"/>
    <w:rsid w:val="00041AF6"/>
    <w:rsid w:val="00044E62"/>
    <w:rsid w:val="00050BA4"/>
    <w:rsid w:val="00051738"/>
    <w:rsid w:val="00052548"/>
    <w:rsid w:val="00060696"/>
    <w:rsid w:val="0006724A"/>
    <w:rsid w:val="00067A67"/>
    <w:rsid w:val="000769CF"/>
    <w:rsid w:val="000815D8"/>
    <w:rsid w:val="00084C99"/>
    <w:rsid w:val="00085CC6"/>
    <w:rsid w:val="00090C07"/>
    <w:rsid w:val="0009147A"/>
    <w:rsid w:val="00091E8D"/>
    <w:rsid w:val="00092F5E"/>
    <w:rsid w:val="0009378D"/>
    <w:rsid w:val="00097163"/>
    <w:rsid w:val="000A22C8"/>
    <w:rsid w:val="000A573A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4A3C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13AE"/>
    <w:rsid w:val="00162105"/>
    <w:rsid w:val="00162EEA"/>
    <w:rsid w:val="00163164"/>
    <w:rsid w:val="00166253"/>
    <w:rsid w:val="0017034D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1E5F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560B"/>
    <w:rsid w:val="00340AC1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0270"/>
    <w:rsid w:val="00382E0E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6BC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2158"/>
    <w:rsid w:val="00516142"/>
    <w:rsid w:val="00520027"/>
    <w:rsid w:val="0052093C"/>
    <w:rsid w:val="00521B31"/>
    <w:rsid w:val="00522469"/>
    <w:rsid w:val="0052400A"/>
    <w:rsid w:val="00536277"/>
    <w:rsid w:val="00536F43"/>
    <w:rsid w:val="005379A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A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71C4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26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13A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50B"/>
    <w:rsid w:val="007657F6"/>
    <w:rsid w:val="00765E47"/>
    <w:rsid w:val="0077125A"/>
    <w:rsid w:val="00775DA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C59"/>
    <w:rsid w:val="007B5522"/>
    <w:rsid w:val="007C0345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1921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5588"/>
    <w:rsid w:val="00867EAF"/>
    <w:rsid w:val="00870763"/>
    <w:rsid w:val="008713EA"/>
    <w:rsid w:val="00873C6B"/>
    <w:rsid w:val="00876CE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4553"/>
    <w:rsid w:val="009476C0"/>
    <w:rsid w:val="00953B7E"/>
    <w:rsid w:val="00963E34"/>
    <w:rsid w:val="00964DFA"/>
    <w:rsid w:val="0097475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7A4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4BBC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DEC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41B1"/>
    <w:rsid w:val="00C8718B"/>
    <w:rsid w:val="00C872E4"/>
    <w:rsid w:val="00C90311"/>
    <w:rsid w:val="00C91C26"/>
    <w:rsid w:val="00C92E15"/>
    <w:rsid w:val="00CA73D5"/>
    <w:rsid w:val="00CB5068"/>
    <w:rsid w:val="00CB6B9E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47258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0490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3EBCE"/>
  <w15:docId w15:val="{5C831664-05EF-4693-B833-CC183F0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067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DEEFC-7C2D-4FAA-9F4C-3468FA85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4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Addressing Table</vt:lpstr>
      <vt:lpstr>Objectives</vt:lpstr>
      <vt:lpstr>Configure the FTP Server</vt:lpstr>
      <vt:lpstr>    Activate the FTP Service.</vt:lpstr>
      <vt:lpstr>    Allow users’ access to the FTP server.</vt:lpstr>
      <vt:lpstr>Configure the Web Server</vt:lpstr>
      <vt:lpstr>    Activate the HTTP Service.</vt:lpstr>
      <vt:lpstr>    Verify the HTTP Service.</vt:lpstr>
      <vt:lpstr>Configure the DNS Server</vt:lpstr>
      <vt:lpstr>    Activate the DNS Service.</vt:lpstr>
      <vt:lpstr>    Create the DNS A records.</vt:lpstr>
      <vt:lpstr>    Verify the DNS Service.</vt:lpstr>
      <vt:lpstr>Configure the Email Server</vt:lpstr>
      <vt:lpstr>    Activate the Email Services.</vt:lpstr>
      <vt:lpstr>    Create Email accounts for users.</vt:lpstr>
      <vt:lpstr>    Configure user Email clients.</vt:lpstr>
      <vt:lpstr>Configure the NTP Server</vt:lpstr>
      <vt:lpstr>    Activate the NTP Service.</vt:lpstr>
      <vt:lpstr>    Secure the NTP Service. </vt:lpstr>
      <vt:lpstr>Configure the AAA Server</vt:lpstr>
      <vt:lpstr>    Activate the AAA Service.</vt:lpstr>
      <vt:lpstr>    Configure the AAA Network Configuration.</vt:lpstr>
      <vt:lpstr>Suggested Scoring Rubric</vt:lpstr>
    </vt:vector>
  </TitlesOfParts>
  <Company>Microsoft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2</cp:revision>
  <dcterms:created xsi:type="dcterms:W3CDTF">2022-01-26T14:37:00Z</dcterms:created>
  <dcterms:modified xsi:type="dcterms:W3CDTF">2022-01-26T14:37:00Z</dcterms:modified>
</cp:coreProperties>
</file>