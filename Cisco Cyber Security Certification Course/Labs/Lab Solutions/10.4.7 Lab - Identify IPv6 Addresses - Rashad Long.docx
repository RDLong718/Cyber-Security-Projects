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C920" w14:textId="5332ABA6" w:rsidR="004D36D7" w:rsidRPr="0022144D" w:rsidRDefault="00482BF4" w:rsidP="0046786A">
      <w:pPr>
        <w:pStyle w:val="Title"/>
        <w:rPr>
          <w:rStyle w:val="LabTitleInstVersred"/>
          <w:b/>
          <w:color w:val="auto"/>
        </w:rPr>
      </w:pPr>
      <w:sdt>
        <w:sdtPr>
          <w:rPr>
            <w:b w:val="0"/>
          </w:rPr>
          <w:alias w:val="Title"/>
          <w:tag w:val=""/>
          <w:id w:val="-487021785"/>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868A5" w:rsidRPr="0022144D">
            <w:t>Lab - Identify IPv6 Addresses</w:t>
          </w:r>
        </w:sdtContent>
      </w:sdt>
    </w:p>
    <w:p w14:paraId="44262453" w14:textId="77777777" w:rsidR="0046786A" w:rsidRPr="0022144D" w:rsidRDefault="0046786A" w:rsidP="0046786A">
      <w:pPr>
        <w:pStyle w:val="Heading1"/>
      </w:pPr>
      <w:r w:rsidRPr="0022144D">
        <w:t>Topology</w:t>
      </w:r>
    </w:p>
    <w:p w14:paraId="064C4EEF" w14:textId="77777777" w:rsidR="0046786A" w:rsidRPr="0022144D" w:rsidRDefault="0046786A" w:rsidP="0046786A">
      <w:pPr>
        <w:pStyle w:val="Visual"/>
      </w:pPr>
      <w:r w:rsidRPr="0022144D">
        <w:rPr>
          <w:noProof/>
        </w:rPr>
        <w:drawing>
          <wp:inline distT="0" distB="0" distL="0" distR="0" wp14:anchorId="411E920C" wp14:editId="4CD59E98">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387CE4F1" w14:textId="77777777" w:rsidR="0046786A" w:rsidRPr="0022144D" w:rsidRDefault="0046786A" w:rsidP="0046786A">
      <w:pPr>
        <w:pStyle w:val="Heading1"/>
      </w:pPr>
      <w:r w:rsidRPr="0022144D">
        <w:t>Objectives</w:t>
      </w:r>
    </w:p>
    <w:p w14:paraId="2A67BB48" w14:textId="77777777" w:rsidR="0046786A" w:rsidRPr="0022144D" w:rsidRDefault="0046786A" w:rsidP="0046786A">
      <w:pPr>
        <w:pStyle w:val="BodyTextL25Bold"/>
      </w:pPr>
      <w:r w:rsidRPr="0022144D">
        <w:t>Part 1: Practice with Different Types of IPv6 Addresses</w:t>
      </w:r>
    </w:p>
    <w:p w14:paraId="688888CE" w14:textId="77777777" w:rsidR="0046786A" w:rsidRPr="0022144D" w:rsidRDefault="0046786A" w:rsidP="0046786A">
      <w:pPr>
        <w:pStyle w:val="BodyTextL25Bold"/>
      </w:pPr>
      <w:r w:rsidRPr="0022144D">
        <w:t>Part 2: Examine a Host IPv6 Network Interface and Address</w:t>
      </w:r>
    </w:p>
    <w:p w14:paraId="58F523E5" w14:textId="77777777" w:rsidR="0046786A" w:rsidRPr="0022144D" w:rsidRDefault="0046786A" w:rsidP="0046786A">
      <w:pPr>
        <w:pStyle w:val="Heading1"/>
        <w:numPr>
          <w:ilvl w:val="0"/>
          <w:numId w:val="0"/>
        </w:numPr>
      </w:pPr>
      <w:r w:rsidRPr="0022144D">
        <w:t>Background / Scenario</w:t>
      </w:r>
    </w:p>
    <w:p w14:paraId="4F6EF8F5" w14:textId="77777777" w:rsidR="0046786A" w:rsidRPr="0022144D" w:rsidRDefault="0046786A" w:rsidP="0046786A">
      <w:pPr>
        <w:pStyle w:val="BodyTextL25"/>
      </w:pPr>
      <w:r w:rsidRPr="0022144D">
        <w:rPr>
          <w:bCs/>
        </w:rPr>
        <w:t>With the depletion of the Internet Protocol version 4 (IPv4)</w:t>
      </w:r>
      <w:r w:rsidRPr="0022144D" w:rsidDel="006454CD">
        <w:rPr>
          <w:bCs/>
        </w:rPr>
        <w:t xml:space="preserve"> </w:t>
      </w:r>
      <w:r w:rsidRPr="0022144D">
        <w:rPr>
          <w:bCs/>
        </w:rPr>
        <w:t xml:space="preserve">network address space and the adoption and transition to IPv6, networking professionals must understand how both IPv4 and IPv6 networks function. </w:t>
      </w:r>
      <w:r w:rsidRPr="0022144D">
        <w:t>Many devices and applications already support IPv6. This includes extensive Cisco device Internetwork Operating System (IOS)</w:t>
      </w:r>
      <w:r w:rsidRPr="0022144D" w:rsidDel="00194E33">
        <w:t xml:space="preserve"> </w:t>
      </w:r>
      <w:r w:rsidRPr="0022144D">
        <w:t>support and workstation/server operating system support, such as that found in Windows and Linux.</w:t>
      </w:r>
    </w:p>
    <w:p w14:paraId="6F51B700" w14:textId="77777777" w:rsidR="0046786A" w:rsidRPr="0022144D" w:rsidRDefault="0046786A" w:rsidP="0046786A">
      <w:pPr>
        <w:pStyle w:val="BodyTextL25"/>
      </w:pPr>
      <w:r w:rsidRPr="0022144D">
        <w:t>This lab focuses on IPv6 addresses and the components of the address. In Part 1, you will identify the IPv6 address types and IPv6 addresses abbreviation. In Part 2, you will view the IPv6 settings on a PC.</w:t>
      </w:r>
    </w:p>
    <w:p w14:paraId="2CE67FB3" w14:textId="77777777" w:rsidR="0046786A" w:rsidRPr="0022144D" w:rsidRDefault="0046786A" w:rsidP="0046786A">
      <w:pPr>
        <w:pStyle w:val="Heading1"/>
      </w:pPr>
      <w:r w:rsidRPr="0022144D">
        <w:t>Required Resources</w:t>
      </w:r>
    </w:p>
    <w:p w14:paraId="21BDC3E1" w14:textId="13A574F6" w:rsidR="0046786A" w:rsidRPr="0022144D" w:rsidRDefault="0046786A" w:rsidP="0046786A">
      <w:pPr>
        <w:pStyle w:val="Bulletlevel1"/>
        <w:spacing w:before="60" w:after="60" w:line="276" w:lineRule="auto"/>
      </w:pPr>
      <w:r w:rsidRPr="0022144D">
        <w:t xml:space="preserve">1 PC (Windows with </w:t>
      </w:r>
      <w:r w:rsidR="007D406E" w:rsidRPr="0022144D">
        <w:t>i</w:t>
      </w:r>
      <w:r w:rsidRPr="0022144D">
        <w:t>nternet access)</w:t>
      </w:r>
    </w:p>
    <w:p w14:paraId="08105E04" w14:textId="77777777" w:rsidR="0046786A" w:rsidRPr="0022144D" w:rsidRDefault="0046786A" w:rsidP="0046786A">
      <w:pPr>
        <w:pStyle w:val="Heading1"/>
      </w:pPr>
      <w:r w:rsidRPr="0022144D">
        <w:t>Instructions</w:t>
      </w:r>
    </w:p>
    <w:p w14:paraId="76F379AB" w14:textId="77777777" w:rsidR="0046786A" w:rsidRPr="0022144D" w:rsidRDefault="0046786A" w:rsidP="0046786A">
      <w:pPr>
        <w:pStyle w:val="Heading2"/>
        <w:numPr>
          <w:ilvl w:val="0"/>
          <w:numId w:val="12"/>
        </w:numPr>
      </w:pPr>
      <w:r w:rsidRPr="0022144D">
        <w:t>Practice with Different Types of IPv6 Addresses</w:t>
      </w:r>
    </w:p>
    <w:p w14:paraId="758F9A7E" w14:textId="77777777" w:rsidR="0046786A" w:rsidRPr="0022144D" w:rsidRDefault="0046786A" w:rsidP="0046786A">
      <w:pPr>
        <w:pStyle w:val="BodyTextL25"/>
      </w:pPr>
      <w:r w:rsidRPr="0022144D">
        <w:t>In this part, you will identify the different types of IPv6 addresses and practice compressing and decompressing IPv6 addresses.</w:t>
      </w:r>
    </w:p>
    <w:p w14:paraId="2126B9E7" w14:textId="77777777" w:rsidR="0046786A" w:rsidRPr="0022144D" w:rsidRDefault="0046786A" w:rsidP="0046786A">
      <w:pPr>
        <w:pStyle w:val="Heading3"/>
      </w:pPr>
      <w:r w:rsidRPr="0022144D">
        <w:t>Match the IPv6 address to its type.</w:t>
      </w:r>
    </w:p>
    <w:p w14:paraId="65B69C92" w14:textId="77777777" w:rsidR="0046786A" w:rsidRPr="0022144D" w:rsidRDefault="0046786A" w:rsidP="0046786A">
      <w:pPr>
        <w:pStyle w:val="BodyTextL25"/>
        <w:ind w:left="0"/>
      </w:pPr>
      <w:r w:rsidRPr="0022144D">
        <w:t>Match the IPv6 addresses to their corresponding address type. Notice that the addresses have been compressed to their abbreviated notation and that the slash network prefix number is not shown. Some answer choices must be used more than once.</w:t>
      </w:r>
    </w:p>
    <w:p w14:paraId="29A17C16" w14:textId="77777777" w:rsidR="0046786A" w:rsidRPr="0022144D" w:rsidRDefault="0046786A" w:rsidP="0046786A">
      <w:pPr>
        <w:pStyle w:val="BodyTextL25"/>
        <w:ind w:left="0"/>
      </w:pPr>
      <w:r w:rsidRPr="0022144D">
        <w:t>Answer choices:</w:t>
      </w:r>
    </w:p>
    <w:p w14:paraId="332212D0" w14:textId="77777777" w:rsidR="0046786A" w:rsidRPr="0022144D" w:rsidRDefault="0046786A" w:rsidP="0046786A">
      <w:pPr>
        <w:pStyle w:val="SubStepAlpha"/>
      </w:pPr>
      <w:r w:rsidRPr="0022144D">
        <w:t>Loopback address</w:t>
      </w:r>
    </w:p>
    <w:p w14:paraId="3D387F98" w14:textId="77777777" w:rsidR="0046786A" w:rsidRPr="0022144D" w:rsidRDefault="0046786A" w:rsidP="0046786A">
      <w:pPr>
        <w:pStyle w:val="SubStepAlpha"/>
      </w:pPr>
      <w:r w:rsidRPr="0022144D">
        <w:t>Global unicast address</w:t>
      </w:r>
    </w:p>
    <w:p w14:paraId="3B83AF61" w14:textId="77777777" w:rsidR="0046786A" w:rsidRPr="0022144D" w:rsidRDefault="0046786A" w:rsidP="0046786A">
      <w:pPr>
        <w:pStyle w:val="SubStepAlpha"/>
      </w:pPr>
      <w:r w:rsidRPr="0022144D">
        <w:t>Link-local address</w:t>
      </w:r>
    </w:p>
    <w:p w14:paraId="45EBE8D1" w14:textId="77777777" w:rsidR="0046786A" w:rsidRPr="0022144D" w:rsidRDefault="0046786A" w:rsidP="0046786A">
      <w:pPr>
        <w:pStyle w:val="SubStepAlpha"/>
      </w:pPr>
      <w:r w:rsidRPr="0022144D">
        <w:t xml:space="preserve"> Unique-local address</w:t>
      </w:r>
    </w:p>
    <w:p w14:paraId="064F65D5" w14:textId="77777777" w:rsidR="0046786A" w:rsidRPr="0022144D" w:rsidRDefault="0046786A" w:rsidP="0046786A">
      <w:pPr>
        <w:pStyle w:val="SubStepAlpha"/>
      </w:pPr>
      <w:r w:rsidRPr="0022144D">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22144D" w:rsidRPr="0022144D" w14:paraId="3D4558B7" w14:textId="77777777" w:rsidTr="00D55DC2">
        <w:trPr>
          <w:tblHeader/>
          <w:jc w:val="center"/>
        </w:trPr>
        <w:tc>
          <w:tcPr>
            <w:tcW w:w="7485" w:type="dxa"/>
            <w:shd w:val="clear" w:color="auto" w:fill="DBE5F1"/>
          </w:tcPr>
          <w:p w14:paraId="2F024FEE" w14:textId="77777777" w:rsidR="0046786A" w:rsidRPr="0022144D" w:rsidRDefault="0046786A" w:rsidP="00D55DC2">
            <w:pPr>
              <w:pStyle w:val="TableHeading"/>
            </w:pPr>
            <w:r w:rsidRPr="0022144D">
              <w:t>IPv6 Address</w:t>
            </w:r>
          </w:p>
        </w:tc>
        <w:tc>
          <w:tcPr>
            <w:tcW w:w="2142" w:type="dxa"/>
            <w:shd w:val="clear" w:color="auto" w:fill="DBE5F1"/>
          </w:tcPr>
          <w:p w14:paraId="06C1361B" w14:textId="77777777" w:rsidR="0046786A" w:rsidRPr="0022144D" w:rsidRDefault="0046786A" w:rsidP="00D55DC2">
            <w:pPr>
              <w:pStyle w:val="TableHeading"/>
            </w:pPr>
            <w:r w:rsidRPr="0022144D">
              <w:t>Answer</w:t>
            </w:r>
          </w:p>
        </w:tc>
      </w:tr>
      <w:tr w:rsidR="0022144D" w:rsidRPr="0022144D" w14:paraId="3F64F9A8" w14:textId="77777777" w:rsidTr="00D55DC2">
        <w:trPr>
          <w:jc w:val="center"/>
        </w:trPr>
        <w:tc>
          <w:tcPr>
            <w:tcW w:w="7485" w:type="dxa"/>
          </w:tcPr>
          <w:p w14:paraId="28693315" w14:textId="77777777" w:rsidR="0046786A" w:rsidRPr="0022144D" w:rsidRDefault="0046786A" w:rsidP="00D55DC2">
            <w:pPr>
              <w:pStyle w:val="TableText"/>
            </w:pPr>
            <w:r w:rsidRPr="0022144D">
              <w:t>2001:0db</w:t>
            </w:r>
            <w:proofErr w:type="gramStart"/>
            <w:r w:rsidRPr="0022144D">
              <w:t>8:1:acad::</w:t>
            </w:r>
            <w:proofErr w:type="gramEnd"/>
            <w:r w:rsidRPr="0022144D">
              <w:t>fe55:6789:b210</w:t>
            </w:r>
          </w:p>
        </w:tc>
        <w:tc>
          <w:tcPr>
            <w:tcW w:w="2142" w:type="dxa"/>
          </w:tcPr>
          <w:p w14:paraId="66D974DC" w14:textId="3317465E" w:rsidR="0046786A" w:rsidRPr="0022144D" w:rsidRDefault="003868DD" w:rsidP="007D406E">
            <w:pPr>
              <w:pStyle w:val="TableAnswer"/>
            </w:pPr>
            <w:r>
              <w:t>Global Unicast Address</w:t>
            </w:r>
          </w:p>
        </w:tc>
      </w:tr>
      <w:tr w:rsidR="0022144D" w:rsidRPr="0022144D" w14:paraId="525FAAF4" w14:textId="77777777" w:rsidTr="00D55DC2">
        <w:trPr>
          <w:jc w:val="center"/>
        </w:trPr>
        <w:tc>
          <w:tcPr>
            <w:tcW w:w="7485" w:type="dxa"/>
          </w:tcPr>
          <w:p w14:paraId="1FCA84CA" w14:textId="77777777" w:rsidR="007D406E" w:rsidRPr="0022144D" w:rsidRDefault="007D406E" w:rsidP="007D406E">
            <w:pPr>
              <w:pStyle w:val="TableText"/>
            </w:pPr>
            <w:proofErr w:type="gramStart"/>
            <w:r w:rsidRPr="0022144D">
              <w:t>::</w:t>
            </w:r>
            <w:proofErr w:type="gramEnd"/>
            <w:r w:rsidRPr="0022144D">
              <w:t>1</w:t>
            </w:r>
          </w:p>
        </w:tc>
        <w:tc>
          <w:tcPr>
            <w:tcW w:w="2142" w:type="dxa"/>
          </w:tcPr>
          <w:p w14:paraId="3754FC4B" w14:textId="712E74B8" w:rsidR="007D406E" w:rsidRPr="0022144D" w:rsidRDefault="00C67D2F" w:rsidP="007D406E">
            <w:pPr>
              <w:pStyle w:val="TableAnswer"/>
            </w:pPr>
            <w:r>
              <w:t>Loopback address</w:t>
            </w:r>
          </w:p>
        </w:tc>
      </w:tr>
      <w:tr w:rsidR="0022144D" w:rsidRPr="0022144D" w14:paraId="76E38051" w14:textId="77777777" w:rsidTr="00D55DC2">
        <w:trPr>
          <w:jc w:val="center"/>
        </w:trPr>
        <w:tc>
          <w:tcPr>
            <w:tcW w:w="7485" w:type="dxa"/>
          </w:tcPr>
          <w:p w14:paraId="3B2E2716" w14:textId="77777777" w:rsidR="007D406E" w:rsidRPr="0022144D" w:rsidRDefault="007D406E" w:rsidP="007D406E">
            <w:pPr>
              <w:pStyle w:val="TableText"/>
            </w:pPr>
            <w:r w:rsidRPr="0022144D">
              <w:t>fc</w:t>
            </w:r>
            <w:proofErr w:type="gramStart"/>
            <w:r w:rsidRPr="0022144D">
              <w:t>00:22:a</w:t>
            </w:r>
            <w:proofErr w:type="gramEnd"/>
            <w:r w:rsidRPr="0022144D">
              <w:t>:2::cd4:23e4:76fa</w:t>
            </w:r>
          </w:p>
        </w:tc>
        <w:tc>
          <w:tcPr>
            <w:tcW w:w="2142" w:type="dxa"/>
          </w:tcPr>
          <w:p w14:paraId="749E45AA" w14:textId="498731FC" w:rsidR="007D406E" w:rsidRPr="0022144D" w:rsidRDefault="003976D2" w:rsidP="007D406E">
            <w:pPr>
              <w:pStyle w:val="TableAnswer"/>
            </w:pPr>
            <w:r>
              <w:t>Unique-local address</w:t>
            </w:r>
          </w:p>
        </w:tc>
      </w:tr>
      <w:tr w:rsidR="0022144D" w:rsidRPr="0022144D" w14:paraId="17E5EF60" w14:textId="77777777" w:rsidTr="00D55DC2">
        <w:trPr>
          <w:jc w:val="center"/>
        </w:trPr>
        <w:tc>
          <w:tcPr>
            <w:tcW w:w="7485" w:type="dxa"/>
          </w:tcPr>
          <w:p w14:paraId="10BEA37B" w14:textId="77777777" w:rsidR="007D406E" w:rsidRPr="0022144D" w:rsidRDefault="007D406E" w:rsidP="007D406E">
            <w:pPr>
              <w:pStyle w:val="TableText"/>
            </w:pPr>
            <w:r w:rsidRPr="0022144D">
              <w:t>2033:db8:1:1:</w:t>
            </w:r>
            <w:proofErr w:type="gramStart"/>
            <w:r w:rsidRPr="0022144D">
              <w:t>22:a</w:t>
            </w:r>
            <w:proofErr w:type="gramEnd"/>
            <w:r w:rsidRPr="0022144D">
              <w:t>33d:259a:21fe</w:t>
            </w:r>
          </w:p>
        </w:tc>
        <w:tc>
          <w:tcPr>
            <w:tcW w:w="2142" w:type="dxa"/>
          </w:tcPr>
          <w:p w14:paraId="7C92697E" w14:textId="07D171E3" w:rsidR="007D406E" w:rsidRPr="0022144D" w:rsidRDefault="000D1592" w:rsidP="007D406E">
            <w:pPr>
              <w:pStyle w:val="TableAnswer"/>
            </w:pPr>
            <w:r>
              <w:t>Global Unicast Address</w:t>
            </w:r>
          </w:p>
        </w:tc>
      </w:tr>
      <w:tr w:rsidR="0022144D" w:rsidRPr="0022144D" w14:paraId="6C45FEC2" w14:textId="77777777" w:rsidTr="00D55DC2">
        <w:trPr>
          <w:jc w:val="center"/>
        </w:trPr>
        <w:tc>
          <w:tcPr>
            <w:tcW w:w="7485" w:type="dxa"/>
          </w:tcPr>
          <w:p w14:paraId="6B1CFF3A" w14:textId="77777777" w:rsidR="007D406E" w:rsidRPr="0022144D" w:rsidRDefault="007D406E" w:rsidP="007D406E">
            <w:pPr>
              <w:pStyle w:val="TableText"/>
            </w:pPr>
            <w:r w:rsidRPr="0022144D">
              <w:t>fe80::3201:cc01:65b1</w:t>
            </w:r>
          </w:p>
        </w:tc>
        <w:tc>
          <w:tcPr>
            <w:tcW w:w="2142" w:type="dxa"/>
          </w:tcPr>
          <w:p w14:paraId="52784D9A" w14:textId="213AF9ED" w:rsidR="007D406E" w:rsidRPr="0022144D" w:rsidRDefault="000D1592" w:rsidP="007D406E">
            <w:pPr>
              <w:pStyle w:val="TableAnswer"/>
            </w:pPr>
            <w:r>
              <w:t>Global Unicast Address</w:t>
            </w:r>
          </w:p>
        </w:tc>
      </w:tr>
      <w:tr w:rsidR="0022144D" w:rsidRPr="0022144D" w14:paraId="52ECC627" w14:textId="77777777" w:rsidTr="00D55DC2">
        <w:trPr>
          <w:jc w:val="center"/>
        </w:trPr>
        <w:tc>
          <w:tcPr>
            <w:tcW w:w="7485" w:type="dxa"/>
          </w:tcPr>
          <w:p w14:paraId="544B554E" w14:textId="77777777" w:rsidR="007D406E" w:rsidRPr="0022144D" w:rsidRDefault="007D406E" w:rsidP="007D406E">
            <w:pPr>
              <w:pStyle w:val="TableText"/>
            </w:pPr>
            <w:r w:rsidRPr="0022144D">
              <w:t>ff</w:t>
            </w:r>
            <w:proofErr w:type="gramStart"/>
            <w:r w:rsidRPr="0022144D">
              <w:t>00::</w:t>
            </w:r>
            <w:proofErr w:type="gramEnd"/>
          </w:p>
        </w:tc>
        <w:tc>
          <w:tcPr>
            <w:tcW w:w="2142" w:type="dxa"/>
          </w:tcPr>
          <w:p w14:paraId="691482DA" w14:textId="7CBA182D" w:rsidR="007D406E" w:rsidRPr="0022144D" w:rsidRDefault="000D1592" w:rsidP="007D406E">
            <w:pPr>
              <w:pStyle w:val="TableAnswer"/>
            </w:pPr>
            <w:r>
              <w:t>Link-local add</w:t>
            </w:r>
            <w:r w:rsidR="00964299">
              <w:t>r</w:t>
            </w:r>
            <w:r>
              <w:t>e</w:t>
            </w:r>
            <w:r w:rsidR="00964299">
              <w:t>ss</w:t>
            </w:r>
          </w:p>
        </w:tc>
      </w:tr>
      <w:tr w:rsidR="0022144D" w:rsidRPr="0022144D" w14:paraId="03C8C20B" w14:textId="77777777" w:rsidTr="00D55DC2">
        <w:trPr>
          <w:jc w:val="center"/>
        </w:trPr>
        <w:tc>
          <w:tcPr>
            <w:tcW w:w="7485" w:type="dxa"/>
          </w:tcPr>
          <w:p w14:paraId="607AA1A7" w14:textId="77777777" w:rsidR="007D406E" w:rsidRPr="0022144D" w:rsidRDefault="007D406E" w:rsidP="007D406E">
            <w:pPr>
              <w:pStyle w:val="TableText"/>
            </w:pPr>
            <w:r w:rsidRPr="0022144D">
              <w:t>ff</w:t>
            </w:r>
            <w:proofErr w:type="gramStart"/>
            <w:r w:rsidRPr="0022144D">
              <w:t>00::</w:t>
            </w:r>
            <w:proofErr w:type="gramEnd"/>
            <w:r w:rsidRPr="0022144D">
              <w:t>db7:4322:a231:67c</w:t>
            </w:r>
          </w:p>
        </w:tc>
        <w:tc>
          <w:tcPr>
            <w:tcW w:w="2142" w:type="dxa"/>
          </w:tcPr>
          <w:p w14:paraId="5B987B8D" w14:textId="5C9F2887" w:rsidR="007D406E" w:rsidRPr="0022144D" w:rsidRDefault="00964299" w:rsidP="007D406E">
            <w:pPr>
              <w:pStyle w:val="TableAnswer"/>
            </w:pPr>
            <w:r>
              <w:t>Multicast address</w:t>
            </w:r>
          </w:p>
        </w:tc>
      </w:tr>
      <w:tr w:rsidR="007D406E" w:rsidRPr="0022144D" w14:paraId="38894ECC" w14:textId="77777777" w:rsidTr="00D55DC2">
        <w:trPr>
          <w:jc w:val="center"/>
        </w:trPr>
        <w:tc>
          <w:tcPr>
            <w:tcW w:w="7485" w:type="dxa"/>
          </w:tcPr>
          <w:p w14:paraId="47C8D01A" w14:textId="77777777" w:rsidR="007D406E" w:rsidRPr="0022144D" w:rsidRDefault="007D406E" w:rsidP="007D406E">
            <w:pPr>
              <w:pStyle w:val="TableText"/>
            </w:pPr>
            <w:r w:rsidRPr="0022144D">
              <w:t>ff02::2</w:t>
            </w:r>
          </w:p>
        </w:tc>
        <w:tc>
          <w:tcPr>
            <w:tcW w:w="2142" w:type="dxa"/>
          </w:tcPr>
          <w:p w14:paraId="7DE44072" w14:textId="469ABA90" w:rsidR="007D406E" w:rsidRPr="0022144D" w:rsidRDefault="00964299" w:rsidP="007D406E">
            <w:pPr>
              <w:pStyle w:val="TableAnswer"/>
            </w:pPr>
            <w:r>
              <w:t>Multicast address</w:t>
            </w:r>
          </w:p>
        </w:tc>
      </w:tr>
    </w:tbl>
    <w:p w14:paraId="3307B549" w14:textId="77777777" w:rsidR="00F66A5F" w:rsidRPr="0022144D" w:rsidRDefault="00F66A5F" w:rsidP="00F66A5F">
      <w:pPr>
        <w:pStyle w:val="ConfigWindow"/>
        <w:rPr>
          <w:color w:val="auto"/>
        </w:rPr>
      </w:pPr>
    </w:p>
    <w:p w14:paraId="06A0CBD8" w14:textId="26EECC1F" w:rsidR="0046786A" w:rsidRPr="0022144D" w:rsidRDefault="0046786A" w:rsidP="0046786A">
      <w:pPr>
        <w:pStyle w:val="Heading3"/>
      </w:pPr>
      <w:r w:rsidRPr="0022144D">
        <w:t>Practice compressing and decompressing IPv6 addresses.</w:t>
      </w:r>
    </w:p>
    <w:p w14:paraId="32199BDA" w14:textId="5A0D0709" w:rsidR="0011590F" w:rsidRPr="0022144D" w:rsidRDefault="0011590F" w:rsidP="0011590F">
      <w:pPr>
        <w:pStyle w:val="Heading4"/>
        <w:rPr>
          <w:color w:val="auto"/>
        </w:rPr>
      </w:pPr>
      <w:r w:rsidRPr="0022144D">
        <w:rPr>
          <w:color w:val="auto"/>
        </w:rPr>
        <w:t>Questions:</w:t>
      </w:r>
    </w:p>
    <w:p w14:paraId="61B8C7E0" w14:textId="77777777" w:rsidR="0046786A" w:rsidRPr="0022144D" w:rsidRDefault="0046786A" w:rsidP="0011590F">
      <w:pPr>
        <w:pStyle w:val="BodyTextL25"/>
        <w:spacing w:before="0"/>
      </w:pPr>
      <w:r w:rsidRPr="0022144D">
        <w:t>Using the rules of IPv6 address abbreviation, either compress or decompress the following addresses:</w:t>
      </w:r>
    </w:p>
    <w:p w14:paraId="08D8D53D" w14:textId="77777777" w:rsidR="0046786A" w:rsidRPr="0022144D" w:rsidRDefault="0046786A" w:rsidP="00EA172C">
      <w:pPr>
        <w:pStyle w:val="BodyTextL25"/>
      </w:pPr>
      <w:r w:rsidRPr="0022144D">
        <w:t>2002:0ec</w:t>
      </w:r>
      <w:proofErr w:type="gramStart"/>
      <w:r w:rsidRPr="0022144D">
        <w:t>0:0200:0001:0000:04</w:t>
      </w:r>
      <w:proofErr w:type="gramEnd"/>
      <w:r w:rsidRPr="0022144D">
        <w:t>eb:44ce:08a2</w:t>
      </w:r>
    </w:p>
    <w:p w14:paraId="0179381E" w14:textId="520C5511" w:rsidR="0046786A" w:rsidRPr="0022144D" w:rsidRDefault="008732A8" w:rsidP="00EA172C">
      <w:pPr>
        <w:pStyle w:val="AnswerLineL25"/>
        <w:rPr>
          <w:color w:val="auto"/>
        </w:rPr>
      </w:pPr>
      <w:r>
        <w:rPr>
          <w:color w:val="auto"/>
        </w:rPr>
        <w:t>2002</w:t>
      </w:r>
      <w:r w:rsidR="002444C9">
        <w:rPr>
          <w:color w:val="auto"/>
        </w:rPr>
        <w:t>:</w:t>
      </w:r>
      <w:r>
        <w:rPr>
          <w:color w:val="auto"/>
        </w:rPr>
        <w:t>E</w:t>
      </w:r>
      <w:r w:rsidR="002444C9">
        <w:rPr>
          <w:color w:val="auto"/>
        </w:rPr>
        <w:t>C</w:t>
      </w:r>
      <w:r>
        <w:rPr>
          <w:color w:val="auto"/>
        </w:rPr>
        <w:t>0:200:1::4EB</w:t>
      </w:r>
      <w:r w:rsidR="002444C9">
        <w:rPr>
          <w:color w:val="auto"/>
        </w:rPr>
        <w:t>:</w:t>
      </w:r>
      <w:r>
        <w:rPr>
          <w:color w:val="auto"/>
        </w:rPr>
        <w:t>44CE</w:t>
      </w:r>
      <w:r w:rsidR="002444C9">
        <w:rPr>
          <w:color w:val="auto"/>
        </w:rPr>
        <w:t>:8A2</w:t>
      </w:r>
    </w:p>
    <w:p w14:paraId="6982769E" w14:textId="77777777" w:rsidR="0046786A" w:rsidRPr="0022144D" w:rsidRDefault="0046786A" w:rsidP="00EA172C">
      <w:pPr>
        <w:pStyle w:val="BodyTextL25"/>
      </w:pPr>
      <w:r w:rsidRPr="0022144D">
        <w:t>fe</w:t>
      </w:r>
      <w:proofErr w:type="gramStart"/>
      <w:r w:rsidRPr="0022144D">
        <w:t>80:0000:0000:0001:0000:60</w:t>
      </w:r>
      <w:proofErr w:type="gramEnd"/>
      <w:r w:rsidRPr="0022144D">
        <w:t>bb:008e:7402</w:t>
      </w:r>
    </w:p>
    <w:p w14:paraId="4D0D88DE" w14:textId="57D62A3A" w:rsidR="0046786A" w:rsidRPr="0022144D" w:rsidRDefault="001C1A64" w:rsidP="00EA172C">
      <w:pPr>
        <w:pStyle w:val="AnswerLineL25"/>
        <w:rPr>
          <w:color w:val="auto"/>
        </w:rPr>
      </w:pPr>
      <w:r>
        <w:rPr>
          <w:color w:val="auto"/>
        </w:rPr>
        <w:t>FE80</w:t>
      </w:r>
      <w:r w:rsidR="00FF055D">
        <w:rPr>
          <w:color w:val="auto"/>
        </w:rPr>
        <w:t>::</w:t>
      </w:r>
      <w:r w:rsidR="00DA4C98">
        <w:rPr>
          <w:color w:val="auto"/>
        </w:rPr>
        <w:t>1::60BB;8E;7402</w:t>
      </w:r>
    </w:p>
    <w:p w14:paraId="466531B7" w14:textId="77777777" w:rsidR="0046786A" w:rsidRPr="0022144D" w:rsidRDefault="0046786A" w:rsidP="00EA172C">
      <w:pPr>
        <w:pStyle w:val="BodyTextL25"/>
      </w:pPr>
      <w:r w:rsidRPr="0022144D">
        <w:t>fe80::</w:t>
      </w:r>
      <w:proofErr w:type="gramStart"/>
      <w:r w:rsidRPr="0022144D">
        <w:t>7042:b</w:t>
      </w:r>
      <w:proofErr w:type="gramEnd"/>
      <w:r w:rsidRPr="0022144D">
        <w:t>3d7:3dec:84b8</w:t>
      </w:r>
    </w:p>
    <w:p w14:paraId="33310B27" w14:textId="419E80ED" w:rsidR="0046786A" w:rsidRPr="0022144D" w:rsidRDefault="001C11A1" w:rsidP="00EA172C">
      <w:pPr>
        <w:pStyle w:val="AnswerLineL25"/>
        <w:rPr>
          <w:color w:val="auto"/>
        </w:rPr>
      </w:pPr>
      <w:r>
        <w:rPr>
          <w:color w:val="auto"/>
        </w:rPr>
        <w:t>FE80:0000:0000:</w:t>
      </w:r>
      <w:proofErr w:type="gramStart"/>
      <w:r>
        <w:rPr>
          <w:color w:val="auto"/>
        </w:rPr>
        <w:t>7042:</w:t>
      </w:r>
      <w:r w:rsidR="00447042">
        <w:rPr>
          <w:color w:val="auto"/>
        </w:rPr>
        <w:t>B3D7:3DEC</w:t>
      </w:r>
      <w:proofErr w:type="gramEnd"/>
      <w:r w:rsidR="00447042">
        <w:rPr>
          <w:color w:val="auto"/>
        </w:rPr>
        <w:t>:84B8</w:t>
      </w:r>
    </w:p>
    <w:p w14:paraId="52D32C2C" w14:textId="77777777" w:rsidR="0046786A" w:rsidRPr="0022144D" w:rsidRDefault="0046786A" w:rsidP="00EA172C">
      <w:pPr>
        <w:pStyle w:val="BodyTextL25"/>
      </w:pPr>
      <w:r w:rsidRPr="0022144D">
        <w:t>ff</w:t>
      </w:r>
      <w:proofErr w:type="gramStart"/>
      <w:r w:rsidRPr="0022144D">
        <w:t>00::</w:t>
      </w:r>
      <w:proofErr w:type="gramEnd"/>
    </w:p>
    <w:p w14:paraId="0A52861B" w14:textId="1A4E55DE" w:rsidR="0046786A" w:rsidRPr="0022144D" w:rsidRDefault="00447042" w:rsidP="00EA172C">
      <w:pPr>
        <w:pStyle w:val="AnswerLineL25"/>
        <w:rPr>
          <w:color w:val="auto"/>
        </w:rPr>
      </w:pPr>
      <w:r>
        <w:rPr>
          <w:color w:val="auto"/>
        </w:rPr>
        <w:t>FF</w:t>
      </w:r>
      <w:proofErr w:type="gramStart"/>
      <w:r>
        <w:rPr>
          <w:color w:val="auto"/>
        </w:rPr>
        <w:t>00:0000:0000</w:t>
      </w:r>
      <w:r w:rsidR="00CC02EE">
        <w:rPr>
          <w:color w:val="auto"/>
        </w:rPr>
        <w:t>:0000:0000:0000</w:t>
      </w:r>
      <w:proofErr w:type="gramEnd"/>
      <w:r w:rsidR="00CC02EE">
        <w:rPr>
          <w:color w:val="auto"/>
        </w:rPr>
        <w:t>:0000:0000</w:t>
      </w:r>
    </w:p>
    <w:p w14:paraId="6C2C931D" w14:textId="77777777" w:rsidR="0046786A" w:rsidRPr="0022144D" w:rsidRDefault="0046786A" w:rsidP="00EA172C">
      <w:pPr>
        <w:pStyle w:val="BodyTextL25"/>
      </w:pPr>
      <w:proofErr w:type="gramStart"/>
      <w:r w:rsidRPr="0022144D">
        <w:t>2001:0030:0001:acad</w:t>
      </w:r>
      <w:proofErr w:type="gramEnd"/>
      <w:r w:rsidRPr="0022144D">
        <w:t>:0000:330e:10c2:32bf</w:t>
      </w:r>
    </w:p>
    <w:p w14:paraId="0514BA6C" w14:textId="50E5F613" w:rsidR="0046786A" w:rsidRPr="0022144D" w:rsidRDefault="00781F10" w:rsidP="00EA172C">
      <w:pPr>
        <w:pStyle w:val="AnswerLineL25"/>
        <w:rPr>
          <w:color w:val="auto"/>
        </w:rPr>
      </w:pPr>
      <w:proofErr w:type="gramStart"/>
      <w:r>
        <w:rPr>
          <w:color w:val="auto"/>
        </w:rPr>
        <w:t>2001:30:1:ACAD::</w:t>
      </w:r>
      <w:proofErr w:type="gramEnd"/>
      <w:r w:rsidR="005F1F02">
        <w:rPr>
          <w:color w:val="auto"/>
        </w:rPr>
        <w:t>330E:10C2:32BF</w:t>
      </w:r>
    </w:p>
    <w:p w14:paraId="4E294308" w14:textId="77777777" w:rsidR="0046786A" w:rsidRPr="0022144D" w:rsidRDefault="0046786A" w:rsidP="0046786A">
      <w:pPr>
        <w:pStyle w:val="Heading2"/>
      </w:pPr>
      <w:r w:rsidRPr="0022144D">
        <w:t>Examine a Host IPv6 Network Interface and Address</w:t>
      </w:r>
    </w:p>
    <w:p w14:paraId="1FFD63E6" w14:textId="77777777" w:rsidR="0046786A" w:rsidRPr="0022144D" w:rsidRDefault="0046786A" w:rsidP="0046786A">
      <w:pPr>
        <w:pStyle w:val="BodyTextL25"/>
      </w:pPr>
      <w:r w:rsidRPr="0022144D">
        <w:t>In Part 2, you will check the IPv6 network settings of your PC to identify your network interface IPv6 address.</w:t>
      </w:r>
    </w:p>
    <w:p w14:paraId="56EE27CD" w14:textId="77777777" w:rsidR="0046786A" w:rsidRPr="0022144D" w:rsidRDefault="0046786A" w:rsidP="0046786A">
      <w:pPr>
        <w:pStyle w:val="Heading3"/>
        <w:numPr>
          <w:ilvl w:val="1"/>
          <w:numId w:val="12"/>
        </w:numPr>
      </w:pPr>
      <w:r w:rsidRPr="0022144D">
        <w:t>Check your PC IPv6 network address settings.</w:t>
      </w:r>
    </w:p>
    <w:p w14:paraId="0979B4A0" w14:textId="77777777" w:rsidR="0046786A" w:rsidRPr="0022144D" w:rsidRDefault="0046786A" w:rsidP="0046786A">
      <w:pPr>
        <w:pStyle w:val="BodyTextL25"/>
      </w:pPr>
      <w:r w:rsidRPr="0022144D">
        <w:t>Verify that the IPv6 protocol is installed and active on your PC-A (check your Local Area Connection settings).</w:t>
      </w:r>
    </w:p>
    <w:p w14:paraId="1D1306BD" w14:textId="77777777" w:rsidR="0046786A" w:rsidRPr="0022144D" w:rsidRDefault="0046786A" w:rsidP="0046786A">
      <w:pPr>
        <w:pStyle w:val="SubStepAlpha"/>
      </w:pPr>
      <w:r w:rsidRPr="0022144D">
        <w:t xml:space="preserve">Navigate to the </w:t>
      </w:r>
      <w:r w:rsidRPr="0022144D">
        <w:rPr>
          <w:b/>
          <w:bCs/>
        </w:rPr>
        <w:t>Control Panel</w:t>
      </w:r>
      <w:r w:rsidRPr="0022144D">
        <w:t>.</w:t>
      </w:r>
    </w:p>
    <w:p w14:paraId="7DF6455E" w14:textId="77777777" w:rsidR="0046786A" w:rsidRPr="0022144D" w:rsidRDefault="0046786A" w:rsidP="0046786A">
      <w:pPr>
        <w:pStyle w:val="SubStepAlpha"/>
      </w:pPr>
      <w:r w:rsidRPr="0022144D">
        <w:t xml:space="preserve">In the Category View, click </w:t>
      </w:r>
      <w:r w:rsidRPr="0022144D">
        <w:rPr>
          <w:b/>
        </w:rPr>
        <w:t xml:space="preserve">Network and Sharing Center </w:t>
      </w:r>
      <w:r w:rsidRPr="0022144D">
        <w:t xml:space="preserve">icon. Click </w:t>
      </w:r>
      <w:r w:rsidRPr="0022144D">
        <w:rPr>
          <w:b/>
        </w:rPr>
        <w:t>View network status and tasks</w:t>
      </w:r>
      <w:r w:rsidRPr="0022144D">
        <w:t>.</w:t>
      </w:r>
    </w:p>
    <w:p w14:paraId="6BD016A4" w14:textId="77777777" w:rsidR="0046786A" w:rsidRPr="0022144D" w:rsidRDefault="0046786A" w:rsidP="0046786A">
      <w:pPr>
        <w:pStyle w:val="SubStepAlpha"/>
      </w:pPr>
      <w:r w:rsidRPr="0022144D">
        <w:t>In the Network and Sharing Center window, you will see your active networks.</w:t>
      </w:r>
    </w:p>
    <w:p w14:paraId="29017635" w14:textId="77777777" w:rsidR="0046786A" w:rsidRPr="0022144D" w:rsidRDefault="0046786A" w:rsidP="0046786A">
      <w:pPr>
        <w:pStyle w:val="SubStepAlpha"/>
      </w:pPr>
      <w:r w:rsidRPr="0022144D">
        <w:t xml:space="preserve">On the left side of the window, click </w:t>
      </w:r>
      <w:r w:rsidRPr="0022144D">
        <w:rPr>
          <w:b/>
        </w:rPr>
        <w:t>Change adapter settings</w:t>
      </w:r>
      <w:r w:rsidRPr="0022144D">
        <w:t xml:space="preserve">. You should now see icons representing your installed network adapters. Right-click your active network interface (it may be an </w:t>
      </w:r>
      <w:r w:rsidRPr="0022144D">
        <w:rPr>
          <w:b/>
        </w:rPr>
        <w:t>Ethernet</w:t>
      </w:r>
      <w:r w:rsidRPr="0022144D">
        <w:t xml:space="preserve"> or a </w:t>
      </w:r>
      <w:r w:rsidRPr="0022144D">
        <w:rPr>
          <w:b/>
        </w:rPr>
        <w:t>Wi-Fi</w:t>
      </w:r>
      <w:r w:rsidRPr="0022144D">
        <w:t xml:space="preserve">), and then click </w:t>
      </w:r>
      <w:r w:rsidRPr="0022144D">
        <w:rPr>
          <w:b/>
        </w:rPr>
        <w:t>Properties</w:t>
      </w:r>
      <w:r w:rsidRPr="0022144D">
        <w:t>.</w:t>
      </w:r>
    </w:p>
    <w:p w14:paraId="3820A6FF" w14:textId="77777777" w:rsidR="0046786A" w:rsidRPr="0022144D" w:rsidRDefault="0046786A" w:rsidP="0046786A">
      <w:pPr>
        <w:pStyle w:val="SubStepAlpha"/>
      </w:pPr>
      <w:r w:rsidRPr="0022144D">
        <w:lastRenderedPageBreak/>
        <w:t>In the Properties window, scroll through the list of items to determine whether IPv6 is present, which indicates that it is installed, and if it is also check marked, which indicates that it is active.</w:t>
      </w:r>
    </w:p>
    <w:p w14:paraId="57B35303" w14:textId="77777777" w:rsidR="0046786A" w:rsidRPr="0022144D" w:rsidRDefault="0046786A" w:rsidP="0046786A">
      <w:pPr>
        <w:pStyle w:val="SubStepAlpha"/>
      </w:pPr>
      <w:r w:rsidRPr="0022144D">
        <w:t xml:space="preserve">Select the item </w:t>
      </w:r>
      <w:r w:rsidRPr="0022144D">
        <w:rPr>
          <w:b/>
        </w:rPr>
        <w:t>Internet Protocol Version 6 (TCP/IPv6)</w:t>
      </w:r>
      <w:r w:rsidRPr="0022144D">
        <w:t xml:space="preserve"> and click </w:t>
      </w:r>
      <w:r w:rsidRPr="0022144D">
        <w:rPr>
          <w:b/>
        </w:rPr>
        <w:t>Properties</w:t>
      </w:r>
      <w:r w:rsidRPr="0022144D">
        <w:t xml:space="preserve">. You should see the IPv6 settings for your network interface. Your IPv6 properties window is likely set to </w:t>
      </w:r>
      <w:r w:rsidRPr="0022144D">
        <w:rPr>
          <w:b/>
        </w:rPr>
        <w:t>Obtain an IPv6 address automatically</w:t>
      </w:r>
      <w:r w:rsidRPr="0022144D">
        <w:t xml:space="preserve">. This does not mean that IPv6 relies on the Dynamic Host Configuration Protocol (DHCP). Instead of using DHCP, IPv6 looks to the local router for IPv6 network information and then auto-configures its own IPv6 addresses. To manually configure IPv6, you must provide the IPv6 address, the subnet prefix length, and the default gateway. Click </w:t>
      </w:r>
      <w:r w:rsidRPr="0022144D">
        <w:rPr>
          <w:b/>
        </w:rPr>
        <w:t>Cancel</w:t>
      </w:r>
      <w:r w:rsidRPr="0022144D">
        <w:t xml:space="preserve"> to exit the properties windows.</w:t>
      </w:r>
    </w:p>
    <w:p w14:paraId="158473C8" w14:textId="77777777" w:rsidR="0046786A" w:rsidRPr="0022144D" w:rsidRDefault="0046786A" w:rsidP="0046786A">
      <w:pPr>
        <w:pStyle w:val="BodyTextL50"/>
      </w:pPr>
      <w:r w:rsidRPr="0022144D">
        <w:rPr>
          <w:b/>
        </w:rPr>
        <w:t>Note</w:t>
      </w:r>
      <w:r w:rsidRPr="0022144D">
        <w:t>: The local router can refer host requests for IPv6 information, especially Domain Name System (DNS) information, to a DHCPv6 server on the network.</w:t>
      </w:r>
    </w:p>
    <w:p w14:paraId="155A8365" w14:textId="77777777" w:rsidR="0046786A" w:rsidRPr="0022144D" w:rsidRDefault="0046786A" w:rsidP="0046786A">
      <w:pPr>
        <w:pStyle w:val="SubStepAlpha"/>
      </w:pPr>
      <w:r w:rsidRPr="0022144D">
        <w:t>After you have verified that IPv6 is installed and active on your PC, you should check your IPv6 address information.</w:t>
      </w:r>
    </w:p>
    <w:p w14:paraId="4C6F74F6" w14:textId="77777777" w:rsidR="0046786A" w:rsidRPr="0022144D" w:rsidRDefault="0046786A" w:rsidP="0046786A">
      <w:pPr>
        <w:pStyle w:val="Heading3"/>
      </w:pPr>
      <w:r w:rsidRPr="0022144D">
        <w:t>Verify the IPv6 address settings using the Command Prompt.</w:t>
      </w:r>
    </w:p>
    <w:p w14:paraId="6AE6CED7" w14:textId="77777777" w:rsidR="0046786A" w:rsidRPr="0022144D" w:rsidRDefault="0046786A" w:rsidP="0046786A">
      <w:pPr>
        <w:pStyle w:val="SubStepAlpha"/>
      </w:pPr>
      <w:r w:rsidRPr="0022144D">
        <w:t xml:space="preserve">Open a command prompt and enter the </w:t>
      </w:r>
      <w:r w:rsidRPr="0022144D">
        <w:rPr>
          <w:b/>
        </w:rPr>
        <w:t>ipconfig /all</w:t>
      </w:r>
      <w:r w:rsidRPr="0022144D">
        <w:t xml:space="preserve"> command. Your output should look </w:t>
      </w:r>
      <w:proofErr w:type="gramStart"/>
      <w:r w:rsidRPr="0022144D">
        <w:t>similar to</w:t>
      </w:r>
      <w:proofErr w:type="gramEnd"/>
      <w:r w:rsidRPr="0022144D">
        <w:t xml:space="preserve"> this:</w:t>
      </w:r>
    </w:p>
    <w:p w14:paraId="339A0744" w14:textId="77777777" w:rsidR="0046786A" w:rsidRPr="0022144D" w:rsidRDefault="0046786A" w:rsidP="0046786A">
      <w:pPr>
        <w:pStyle w:val="CMD"/>
      </w:pPr>
      <w:r w:rsidRPr="0022144D">
        <w:t xml:space="preserve">C:\Users\user&gt; </w:t>
      </w:r>
      <w:r w:rsidRPr="0022144D">
        <w:rPr>
          <w:b/>
        </w:rPr>
        <w:t>ipconfig /all</w:t>
      </w:r>
    </w:p>
    <w:p w14:paraId="37158A9A" w14:textId="77777777" w:rsidR="0046786A" w:rsidRPr="0022144D" w:rsidRDefault="0046786A" w:rsidP="0046786A">
      <w:pPr>
        <w:pStyle w:val="CMDOutput"/>
      </w:pPr>
    </w:p>
    <w:p w14:paraId="50731A0D" w14:textId="77777777" w:rsidR="0046786A" w:rsidRPr="0022144D" w:rsidRDefault="0046786A" w:rsidP="0046786A">
      <w:pPr>
        <w:pStyle w:val="CMDOutput"/>
      </w:pPr>
      <w:r w:rsidRPr="0022144D">
        <w:t>Windows IP Configuration</w:t>
      </w:r>
    </w:p>
    <w:p w14:paraId="6ABB31F9" w14:textId="77777777" w:rsidR="0046786A" w:rsidRPr="0022144D" w:rsidRDefault="0046786A" w:rsidP="0046786A">
      <w:pPr>
        <w:pStyle w:val="CMDOutput"/>
      </w:pPr>
    </w:p>
    <w:p w14:paraId="2A7901B6" w14:textId="77777777" w:rsidR="0046786A" w:rsidRPr="0022144D" w:rsidRDefault="0046786A" w:rsidP="0046786A">
      <w:pPr>
        <w:pStyle w:val="CMDOutput"/>
      </w:pPr>
      <w:r w:rsidRPr="0022144D">
        <w:t>&lt;output omitted&gt;</w:t>
      </w:r>
    </w:p>
    <w:p w14:paraId="7F437E4D" w14:textId="77777777" w:rsidR="0046786A" w:rsidRPr="0022144D" w:rsidRDefault="0046786A" w:rsidP="0046786A">
      <w:pPr>
        <w:pStyle w:val="CMDOutput"/>
      </w:pPr>
    </w:p>
    <w:p w14:paraId="5B515259" w14:textId="77777777" w:rsidR="0046786A" w:rsidRPr="0022144D" w:rsidRDefault="0046786A" w:rsidP="0046786A">
      <w:pPr>
        <w:pStyle w:val="CMDOutput"/>
      </w:pPr>
      <w:r w:rsidRPr="0022144D">
        <w:t>Wireless LAN adapter Wireless Network Connection:</w:t>
      </w:r>
    </w:p>
    <w:p w14:paraId="59D0FC45" w14:textId="77777777" w:rsidR="0046786A" w:rsidRPr="0022144D" w:rsidRDefault="0046786A" w:rsidP="0046786A">
      <w:pPr>
        <w:pStyle w:val="CMDOutput"/>
      </w:pPr>
    </w:p>
    <w:p w14:paraId="416AB809" w14:textId="77777777" w:rsidR="0046786A" w:rsidRPr="0022144D" w:rsidRDefault="0046786A" w:rsidP="0046786A">
      <w:pPr>
        <w:pStyle w:val="CMDOutput"/>
      </w:pPr>
      <w:r w:rsidRPr="0022144D">
        <w:t xml:space="preserve">   Connection-specific DNS </w:t>
      </w:r>
      <w:proofErr w:type="gramStart"/>
      <w:r w:rsidRPr="0022144D">
        <w:t>Suffix  .</w:t>
      </w:r>
      <w:proofErr w:type="gramEnd"/>
      <w:r w:rsidRPr="0022144D">
        <w:t xml:space="preserve"> :</w:t>
      </w:r>
    </w:p>
    <w:p w14:paraId="36230A5C" w14:textId="77777777" w:rsidR="0046786A" w:rsidRPr="0022144D" w:rsidRDefault="0046786A" w:rsidP="0046786A">
      <w:pPr>
        <w:pStyle w:val="CMDOutput"/>
      </w:pPr>
      <w:r w:rsidRPr="0022144D">
        <w:t xml:space="preserve">   Description . . . . . . </w:t>
      </w:r>
      <w:proofErr w:type="gramStart"/>
      <w:r w:rsidRPr="0022144D">
        <w:t>. . . .</w:t>
      </w:r>
      <w:proofErr w:type="gramEnd"/>
      <w:r w:rsidRPr="0022144D">
        <w:t xml:space="preserve"> . : Intel(R) Centrino(R) Advanced-N 6200 AGN</w:t>
      </w:r>
    </w:p>
    <w:p w14:paraId="79514422" w14:textId="77777777" w:rsidR="0046786A" w:rsidRPr="0022144D" w:rsidRDefault="0046786A" w:rsidP="0046786A">
      <w:pPr>
        <w:pStyle w:val="CMDOutput"/>
      </w:pPr>
      <w:r w:rsidRPr="0022144D">
        <w:t xml:space="preserve">   Physical Address. . . . . . </w:t>
      </w:r>
      <w:proofErr w:type="gramStart"/>
      <w:r w:rsidRPr="0022144D">
        <w:t>. . . :</w:t>
      </w:r>
      <w:proofErr w:type="gramEnd"/>
      <w:r w:rsidRPr="0022144D">
        <w:t xml:space="preserve"> 02-37-10-41-FB-48</w:t>
      </w:r>
    </w:p>
    <w:p w14:paraId="3DAFCEF4" w14:textId="77777777" w:rsidR="0046786A" w:rsidRPr="0022144D" w:rsidRDefault="0046786A" w:rsidP="0046786A">
      <w:pPr>
        <w:pStyle w:val="CMDOutput"/>
      </w:pPr>
      <w:r w:rsidRPr="0022144D">
        <w:t xml:space="preserve">   DHCP Enabled. . . . . . </w:t>
      </w:r>
      <w:proofErr w:type="gramStart"/>
      <w:r w:rsidRPr="0022144D">
        <w:t>. . . .</w:t>
      </w:r>
      <w:proofErr w:type="gramEnd"/>
      <w:r w:rsidRPr="0022144D">
        <w:t xml:space="preserve"> . : Yes</w:t>
      </w:r>
    </w:p>
    <w:p w14:paraId="1CA33132" w14:textId="77777777" w:rsidR="0046786A" w:rsidRPr="0022144D" w:rsidRDefault="0046786A" w:rsidP="0046786A">
      <w:pPr>
        <w:pStyle w:val="CMDOutput"/>
      </w:pPr>
      <w:r w:rsidRPr="0022144D">
        <w:t xml:space="preserve">   Autoconfiguration Enabled </w:t>
      </w:r>
      <w:proofErr w:type="gramStart"/>
      <w:r w:rsidRPr="0022144D">
        <w:t>. . . .</w:t>
      </w:r>
      <w:proofErr w:type="gramEnd"/>
      <w:r w:rsidRPr="0022144D">
        <w:t xml:space="preserve"> : Yes</w:t>
      </w:r>
    </w:p>
    <w:p w14:paraId="3BA31ABD" w14:textId="77777777" w:rsidR="0046786A" w:rsidRPr="0022144D" w:rsidRDefault="0046786A" w:rsidP="0046786A">
      <w:pPr>
        <w:pStyle w:val="CMDOutput"/>
        <w:rPr>
          <w:b/>
        </w:rPr>
      </w:pPr>
      <w:r w:rsidRPr="0022144D">
        <w:t xml:space="preserve">   </w:t>
      </w:r>
      <w:r w:rsidRPr="0022144D">
        <w:rPr>
          <w:b/>
        </w:rPr>
        <w:t xml:space="preserve">Link-local IPv6 Address </w:t>
      </w:r>
      <w:proofErr w:type="gramStart"/>
      <w:r w:rsidRPr="0022144D">
        <w:rPr>
          <w:b/>
        </w:rPr>
        <w:t>. . . .</w:t>
      </w:r>
      <w:proofErr w:type="gramEnd"/>
      <w:r w:rsidRPr="0022144D">
        <w:rPr>
          <w:b/>
        </w:rPr>
        <w:t xml:space="preserve"> . : fe80::8d4f:4f4d:3237:95e2%14(Preferred)</w:t>
      </w:r>
    </w:p>
    <w:p w14:paraId="7B459AC0" w14:textId="77777777" w:rsidR="0046786A" w:rsidRPr="0022144D" w:rsidRDefault="0046786A" w:rsidP="0046786A">
      <w:pPr>
        <w:pStyle w:val="CMDOutput"/>
      </w:pPr>
      <w:r w:rsidRPr="0022144D">
        <w:t xml:space="preserve">   IPv4 Address. . . . . . </w:t>
      </w:r>
      <w:proofErr w:type="gramStart"/>
      <w:r w:rsidRPr="0022144D">
        <w:t>. . . .</w:t>
      </w:r>
      <w:proofErr w:type="gramEnd"/>
      <w:r w:rsidRPr="0022144D">
        <w:t xml:space="preserve"> . : 192.168.2.106(Preferred)</w:t>
      </w:r>
    </w:p>
    <w:p w14:paraId="384EACA4" w14:textId="77777777" w:rsidR="0046786A" w:rsidRPr="0022144D" w:rsidRDefault="0046786A" w:rsidP="0046786A">
      <w:pPr>
        <w:pStyle w:val="CMDOutput"/>
      </w:pPr>
      <w:r w:rsidRPr="0022144D">
        <w:t xml:space="preserve">   Subnet Mask . . . . . . </w:t>
      </w:r>
      <w:proofErr w:type="gramStart"/>
      <w:r w:rsidRPr="0022144D">
        <w:t>. . . .</w:t>
      </w:r>
      <w:proofErr w:type="gramEnd"/>
      <w:r w:rsidRPr="0022144D">
        <w:t xml:space="preserve"> . : 255.255.255.0</w:t>
      </w:r>
    </w:p>
    <w:p w14:paraId="3D41D0D7" w14:textId="77777777" w:rsidR="0046786A" w:rsidRPr="0022144D" w:rsidRDefault="0046786A" w:rsidP="0046786A">
      <w:pPr>
        <w:pStyle w:val="CMDOutput"/>
      </w:pPr>
      <w:r w:rsidRPr="0022144D">
        <w:t xml:space="preserve">   Lease Obtained. . . . . . </w:t>
      </w:r>
      <w:proofErr w:type="gramStart"/>
      <w:r w:rsidRPr="0022144D">
        <w:t>. . . .</w:t>
      </w:r>
      <w:proofErr w:type="gramEnd"/>
      <w:r w:rsidRPr="0022144D">
        <w:t xml:space="preserve"> : Sunday, January 06, 2013 9:47:36 AM</w:t>
      </w:r>
    </w:p>
    <w:p w14:paraId="20F5A9F7" w14:textId="77777777" w:rsidR="0046786A" w:rsidRPr="0022144D" w:rsidRDefault="0046786A" w:rsidP="0046786A">
      <w:pPr>
        <w:pStyle w:val="CMDOutput"/>
      </w:pPr>
      <w:r w:rsidRPr="0022144D">
        <w:t xml:space="preserve">   Lease Expires . . . . . . </w:t>
      </w:r>
      <w:proofErr w:type="gramStart"/>
      <w:r w:rsidRPr="0022144D">
        <w:t>. . . .</w:t>
      </w:r>
      <w:proofErr w:type="gramEnd"/>
      <w:r w:rsidRPr="0022144D">
        <w:t xml:space="preserve"> : Monday, January 07, 2013 9:47:38 AM</w:t>
      </w:r>
    </w:p>
    <w:p w14:paraId="0B8624C0" w14:textId="77777777" w:rsidR="0046786A" w:rsidRPr="0022144D" w:rsidRDefault="0046786A" w:rsidP="0046786A">
      <w:pPr>
        <w:pStyle w:val="CMDOutput"/>
      </w:pPr>
      <w:r w:rsidRPr="0022144D">
        <w:t xml:space="preserve">   Default Gateway . . . . . . </w:t>
      </w:r>
      <w:proofErr w:type="gramStart"/>
      <w:r w:rsidRPr="0022144D">
        <w:t>. . . :</w:t>
      </w:r>
      <w:proofErr w:type="gramEnd"/>
      <w:r w:rsidRPr="0022144D">
        <w:t xml:space="preserve"> 192.168.2.1</w:t>
      </w:r>
    </w:p>
    <w:p w14:paraId="343CA02F" w14:textId="77777777" w:rsidR="0046786A" w:rsidRPr="0022144D" w:rsidRDefault="0046786A" w:rsidP="0046786A">
      <w:pPr>
        <w:pStyle w:val="CMDOutput"/>
      </w:pPr>
      <w:r w:rsidRPr="0022144D">
        <w:t xml:space="preserve">   DHCP Server . . . . . . </w:t>
      </w:r>
      <w:proofErr w:type="gramStart"/>
      <w:r w:rsidRPr="0022144D">
        <w:t>. . . .</w:t>
      </w:r>
      <w:proofErr w:type="gramEnd"/>
      <w:r w:rsidRPr="0022144D">
        <w:t xml:space="preserve"> . : 192.168.2.1</w:t>
      </w:r>
    </w:p>
    <w:p w14:paraId="14D9FB07" w14:textId="77777777" w:rsidR="0046786A" w:rsidRPr="0022144D" w:rsidRDefault="0046786A" w:rsidP="0046786A">
      <w:pPr>
        <w:pStyle w:val="CMDOutput"/>
      </w:pPr>
      <w:r w:rsidRPr="0022144D">
        <w:t xml:space="preserve">   DHCPv6 IAID . . . . . . </w:t>
      </w:r>
      <w:proofErr w:type="gramStart"/>
      <w:r w:rsidRPr="0022144D">
        <w:t>. . . .</w:t>
      </w:r>
      <w:proofErr w:type="gramEnd"/>
      <w:r w:rsidRPr="0022144D">
        <w:t xml:space="preserve"> . : 335554320</w:t>
      </w:r>
    </w:p>
    <w:p w14:paraId="097FE7C1" w14:textId="77777777" w:rsidR="0046786A" w:rsidRPr="0022144D" w:rsidRDefault="0046786A" w:rsidP="0046786A">
      <w:pPr>
        <w:pStyle w:val="CMDOutput"/>
      </w:pPr>
      <w:r w:rsidRPr="0022144D">
        <w:t xml:space="preserve">   DHCPv6 Client DUID. . . </w:t>
      </w:r>
      <w:proofErr w:type="gramStart"/>
      <w:r w:rsidRPr="0022144D">
        <w:t>. . . .</w:t>
      </w:r>
      <w:proofErr w:type="gramEnd"/>
      <w:r w:rsidRPr="0022144D">
        <w:t xml:space="preserve"> . : 00-01-00-01-14-57-84-B1-1C-C1-DE-91-C3-5D</w:t>
      </w:r>
    </w:p>
    <w:p w14:paraId="0AEA9109" w14:textId="77777777" w:rsidR="0046786A" w:rsidRPr="0022144D" w:rsidRDefault="0046786A" w:rsidP="0046786A">
      <w:pPr>
        <w:pStyle w:val="CMDOutput"/>
      </w:pPr>
    </w:p>
    <w:p w14:paraId="63CAC967" w14:textId="77777777" w:rsidR="0046786A" w:rsidRPr="0022144D" w:rsidRDefault="0046786A" w:rsidP="0046786A">
      <w:pPr>
        <w:pStyle w:val="CMDOutput"/>
      </w:pPr>
      <w:r w:rsidRPr="0022144D">
        <w:t xml:space="preserve">   DNS Servers . . . . . . </w:t>
      </w:r>
      <w:proofErr w:type="gramStart"/>
      <w:r w:rsidRPr="0022144D">
        <w:t>. . . .</w:t>
      </w:r>
      <w:proofErr w:type="gramEnd"/>
      <w:r w:rsidRPr="0022144D">
        <w:t xml:space="preserve"> . : 192.168.1.1</w:t>
      </w:r>
    </w:p>
    <w:p w14:paraId="759D6B07" w14:textId="77777777" w:rsidR="0046786A" w:rsidRPr="0022144D" w:rsidRDefault="0046786A" w:rsidP="0046786A">
      <w:pPr>
        <w:pStyle w:val="CMDOutput"/>
      </w:pPr>
      <w:r w:rsidRPr="0022144D">
        <w:t xml:space="preserve">                                       8.8.4.4</w:t>
      </w:r>
    </w:p>
    <w:p w14:paraId="331FD9FD" w14:textId="77777777" w:rsidR="0046786A" w:rsidRDefault="0046786A" w:rsidP="0046786A">
      <w:pPr>
        <w:pStyle w:val="CMDOutput"/>
      </w:pPr>
      <w:r w:rsidRPr="0022144D">
        <w:t xml:space="preserve">   &lt;output omitted&gt;</w:t>
      </w:r>
    </w:p>
    <w:p w14:paraId="46642D62" w14:textId="37169A2B" w:rsidR="00E2351C" w:rsidRPr="0022144D" w:rsidRDefault="00E2351C" w:rsidP="0046786A">
      <w:pPr>
        <w:pStyle w:val="CMDOutput"/>
      </w:pPr>
      <w:r w:rsidRPr="00E2351C">
        <w:lastRenderedPageBreak/>
        <w:drawing>
          <wp:inline distT="0" distB="0" distL="0" distR="0" wp14:anchorId="23B2F2D0" wp14:editId="2319D0E8">
            <wp:extent cx="5533576" cy="2667294"/>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5533576" cy="2667294"/>
                    </a:xfrm>
                    <a:prstGeom prst="rect">
                      <a:avLst/>
                    </a:prstGeom>
                  </pic:spPr>
                </pic:pic>
              </a:graphicData>
            </a:graphic>
          </wp:inline>
        </w:drawing>
      </w:r>
      <w:proofErr w:type="spellStart"/>
      <w:r w:rsidR="006134FE">
        <w:t>ipcon</w:t>
      </w:r>
      <w:proofErr w:type="spellEnd"/>
    </w:p>
    <w:p w14:paraId="67FA8EDB" w14:textId="77777777" w:rsidR="0046786A" w:rsidRPr="0022144D" w:rsidRDefault="0046786A" w:rsidP="0046786A">
      <w:pPr>
        <w:pStyle w:val="SubStepAlpha"/>
      </w:pPr>
      <w:r w:rsidRPr="0022144D">
        <w:t>You can see from the output that the client PC has an IPv6 link-local address with a randomly generated interface ID.</w:t>
      </w:r>
    </w:p>
    <w:p w14:paraId="1247607F" w14:textId="77777777" w:rsidR="0046786A" w:rsidRPr="0022144D" w:rsidRDefault="0046786A" w:rsidP="0046786A">
      <w:pPr>
        <w:pStyle w:val="Heading4"/>
        <w:rPr>
          <w:color w:val="auto"/>
        </w:rPr>
      </w:pPr>
      <w:r w:rsidRPr="0022144D">
        <w:rPr>
          <w:color w:val="auto"/>
        </w:rPr>
        <w:t>Questions:</w:t>
      </w:r>
    </w:p>
    <w:p w14:paraId="574DA20E" w14:textId="77777777" w:rsidR="0046786A" w:rsidRPr="0022144D" w:rsidRDefault="0046786A" w:rsidP="0046786A">
      <w:pPr>
        <w:pStyle w:val="BodyTextL50"/>
        <w:spacing w:before="0"/>
      </w:pPr>
      <w:r w:rsidRPr="0022144D">
        <w:t>What does it indicate about the network regarding IPv6 global unicast address, IPv6 unique-local address, or IPv6 gateway address?</w:t>
      </w:r>
    </w:p>
    <w:p w14:paraId="584EDC95" w14:textId="3DC330F4" w:rsidR="0046786A" w:rsidRPr="0022144D" w:rsidRDefault="00A16953" w:rsidP="0046786A">
      <w:pPr>
        <w:pStyle w:val="AnswerLineL50"/>
        <w:spacing w:after="480"/>
        <w:rPr>
          <w:color w:val="auto"/>
        </w:rPr>
      </w:pPr>
      <w:r>
        <w:rPr>
          <w:color w:val="auto"/>
        </w:rPr>
        <w:t xml:space="preserve">I do not have an IPv6 gateway address. </w:t>
      </w:r>
      <w:r w:rsidR="00A11E92">
        <w:rPr>
          <w:color w:val="auto"/>
        </w:rPr>
        <w:t xml:space="preserve">See screenshot above. </w:t>
      </w:r>
    </w:p>
    <w:p w14:paraId="664DDF1A" w14:textId="77777777" w:rsidR="0046786A" w:rsidRPr="0022144D" w:rsidRDefault="0046786A" w:rsidP="0046786A">
      <w:pPr>
        <w:pStyle w:val="BodyTextL50"/>
      </w:pPr>
      <w:r w:rsidRPr="0022144D">
        <w:t xml:space="preserve">What kind of IPv6 addresses did you find when using </w:t>
      </w:r>
      <w:r w:rsidRPr="0022144D">
        <w:rPr>
          <w:b/>
        </w:rPr>
        <w:t>ipconfig /all</w:t>
      </w:r>
      <w:r w:rsidRPr="0022144D">
        <w:t>?</w:t>
      </w:r>
    </w:p>
    <w:p w14:paraId="5474DE9B" w14:textId="7878D0E0" w:rsidR="0046786A" w:rsidRPr="0022144D" w:rsidRDefault="00A11E92" w:rsidP="0046786A">
      <w:pPr>
        <w:pStyle w:val="AnswerLineL50"/>
        <w:spacing w:after="480"/>
        <w:rPr>
          <w:color w:val="auto"/>
        </w:rPr>
      </w:pPr>
      <w:r>
        <w:rPr>
          <w:color w:val="auto"/>
        </w:rPr>
        <w:t>None</w:t>
      </w:r>
    </w:p>
    <w:p w14:paraId="0E6057DD" w14:textId="77777777" w:rsidR="0046786A" w:rsidRPr="0022144D" w:rsidRDefault="0046786A" w:rsidP="0046786A">
      <w:pPr>
        <w:pStyle w:val="Heading1"/>
      </w:pPr>
      <w:r w:rsidRPr="0022144D">
        <w:t>Reflection Questions</w:t>
      </w:r>
    </w:p>
    <w:p w14:paraId="21177BAD" w14:textId="77777777" w:rsidR="0046786A" w:rsidRPr="0022144D" w:rsidRDefault="0046786A" w:rsidP="0046786A">
      <w:pPr>
        <w:pStyle w:val="ReflectionQ"/>
      </w:pPr>
      <w:r w:rsidRPr="0022144D">
        <w:t>How do you think you must support IPv6 in the future?</w:t>
      </w:r>
    </w:p>
    <w:p w14:paraId="1CF04CC7" w14:textId="55743F7B" w:rsidR="0046786A" w:rsidRPr="0022144D" w:rsidRDefault="009F0A40" w:rsidP="0046786A">
      <w:pPr>
        <w:pStyle w:val="AnswerLineL25"/>
        <w:spacing w:after="480"/>
        <w:rPr>
          <w:color w:val="auto"/>
        </w:rPr>
      </w:pPr>
      <w:r>
        <w:rPr>
          <w:color w:val="auto"/>
        </w:rPr>
        <w:t xml:space="preserve">Having to use new devise like routers and switches that support IPv6 for better compatibility. </w:t>
      </w:r>
    </w:p>
    <w:p w14:paraId="21A60BC3" w14:textId="77777777" w:rsidR="0046786A" w:rsidRPr="0022144D" w:rsidRDefault="0046786A" w:rsidP="0046786A">
      <w:pPr>
        <w:pStyle w:val="ReflectionQ"/>
      </w:pPr>
      <w:r w:rsidRPr="0022144D">
        <w:t xml:space="preserve">Do you think IPv4 networks </w:t>
      </w:r>
      <w:proofErr w:type="gramStart"/>
      <w:r w:rsidRPr="0022144D">
        <w:t>continue on</w:t>
      </w:r>
      <w:proofErr w:type="gramEnd"/>
      <w:r w:rsidRPr="0022144D">
        <w:t>, or will everyone eventually switch over to IPv6? How long do you think it will take?</w:t>
      </w:r>
    </w:p>
    <w:p w14:paraId="7A1DF953" w14:textId="649BDD44" w:rsidR="0046786A" w:rsidRPr="0022144D" w:rsidRDefault="009F0A40" w:rsidP="0046786A">
      <w:pPr>
        <w:pStyle w:val="AnswerLineL25"/>
        <w:spacing w:after="480"/>
        <w:rPr>
          <w:color w:val="auto"/>
        </w:rPr>
      </w:pPr>
      <w:r>
        <w:rPr>
          <w:color w:val="auto"/>
        </w:rPr>
        <w:t xml:space="preserve">I think IPv4 will </w:t>
      </w:r>
      <w:r w:rsidR="00C43A0E">
        <w:rPr>
          <w:color w:val="auto"/>
        </w:rPr>
        <w:t xml:space="preserve">be around for a very long time until </w:t>
      </w:r>
      <w:proofErr w:type="gramStart"/>
      <w:r w:rsidR="00C43A0E">
        <w:rPr>
          <w:color w:val="auto"/>
        </w:rPr>
        <w:t>it ,</w:t>
      </w:r>
      <w:proofErr w:type="gramEnd"/>
      <w:r w:rsidR="00C43A0E">
        <w:rPr>
          <w:color w:val="auto"/>
        </w:rPr>
        <w:t xml:space="preserve"> as an investment, pays for itself. Companies have a lot of money invested into optimizing IPv4. Right now it is not worth many companies revamping their entire network. </w:t>
      </w:r>
    </w:p>
    <w:p w14:paraId="41E6D6C8" w14:textId="3C5A0CEB" w:rsidR="008C3356" w:rsidRPr="0022144D" w:rsidRDefault="008C3356" w:rsidP="00127405">
      <w:pPr>
        <w:spacing w:before="0" w:after="0" w:line="240" w:lineRule="auto"/>
      </w:pPr>
      <w:r w:rsidRPr="0022144D">
        <w:br w:type="page"/>
      </w:r>
    </w:p>
    <w:sectPr w:rsidR="008C3356" w:rsidRPr="0022144D"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37B8" w14:textId="77777777" w:rsidR="004E5A8E" w:rsidRDefault="004E5A8E" w:rsidP="00710659">
      <w:pPr>
        <w:spacing w:after="0" w:line="240" w:lineRule="auto"/>
      </w:pPr>
      <w:r>
        <w:separator/>
      </w:r>
    </w:p>
    <w:p w14:paraId="1E8073E6" w14:textId="77777777" w:rsidR="004E5A8E" w:rsidRDefault="004E5A8E"/>
  </w:endnote>
  <w:endnote w:type="continuationSeparator" w:id="0">
    <w:p w14:paraId="12989475" w14:textId="77777777" w:rsidR="004E5A8E" w:rsidRDefault="004E5A8E" w:rsidP="00710659">
      <w:pPr>
        <w:spacing w:after="0" w:line="240" w:lineRule="auto"/>
      </w:pPr>
      <w:r>
        <w:continuationSeparator/>
      </w:r>
    </w:p>
    <w:p w14:paraId="02840B13" w14:textId="77777777" w:rsidR="004E5A8E" w:rsidRDefault="004E5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A2A" w14:textId="0D4D4BC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t xml:space="preserve"> - </w:t>
    </w:r>
    <w:r>
      <w:fldChar w:fldCharType="begin"/>
    </w:r>
    <w:r>
      <w:instrText xml:space="preserve"> SAVEDATE  \@ "yyyy"  \* MERGEFORMAT </w:instrText>
    </w:r>
    <w:r>
      <w:fldChar w:fldCharType="separate"/>
    </w:r>
    <w:r w:rsidR="002214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4EE4" w14:textId="697224F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2144D">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998D" w14:textId="77777777" w:rsidR="004E5A8E" w:rsidRDefault="004E5A8E" w:rsidP="00710659">
      <w:pPr>
        <w:spacing w:after="0" w:line="240" w:lineRule="auto"/>
      </w:pPr>
      <w:r>
        <w:separator/>
      </w:r>
    </w:p>
    <w:p w14:paraId="63B694DB" w14:textId="77777777" w:rsidR="004E5A8E" w:rsidRDefault="004E5A8E"/>
  </w:footnote>
  <w:footnote w:type="continuationSeparator" w:id="0">
    <w:p w14:paraId="4611F270" w14:textId="77777777" w:rsidR="004E5A8E" w:rsidRDefault="004E5A8E" w:rsidP="00710659">
      <w:pPr>
        <w:spacing w:after="0" w:line="240" w:lineRule="auto"/>
      </w:pPr>
      <w:r>
        <w:continuationSeparator/>
      </w:r>
    </w:p>
    <w:p w14:paraId="398E98F7" w14:textId="77777777" w:rsidR="004E5A8E" w:rsidRDefault="004E5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sdtContent>
      <w:p w14:paraId="796F2EB8" w14:textId="05C247D9" w:rsidR="00926CB2" w:rsidRDefault="002868A5" w:rsidP="008402F2">
        <w:pPr>
          <w:pStyle w:val="PageHead"/>
        </w:pPr>
        <w:r>
          <w:t>Lab - Identify IPv6 Addresses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D57C" w14:textId="77777777" w:rsidR="00926CB2" w:rsidRDefault="00882B63" w:rsidP="006C3FCF">
    <w:pPr>
      <w:ind w:left="-288"/>
    </w:pPr>
    <w:r>
      <w:rPr>
        <w:noProof/>
      </w:rPr>
      <w:drawing>
        <wp:inline distT="0" distB="0" distL="0" distR="0" wp14:anchorId="2E7816DC" wp14:editId="5011B8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AC50AC"/>
    <w:multiLevelType w:val="multilevel"/>
    <w:tmpl w:val="BA88625E"/>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A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1592"/>
    <w:rsid w:val="000D55B4"/>
    <w:rsid w:val="000E65F0"/>
    <w:rsid w:val="000F072C"/>
    <w:rsid w:val="000F2074"/>
    <w:rsid w:val="000F31D7"/>
    <w:rsid w:val="000F4E9B"/>
    <w:rsid w:val="000F6743"/>
    <w:rsid w:val="001006C2"/>
    <w:rsid w:val="00101BE8"/>
    <w:rsid w:val="00103401"/>
    <w:rsid w:val="00103A44"/>
    <w:rsid w:val="00103D36"/>
    <w:rsid w:val="0010436E"/>
    <w:rsid w:val="00107B2B"/>
    <w:rsid w:val="00112AC5"/>
    <w:rsid w:val="001133DD"/>
    <w:rsid w:val="0011590F"/>
    <w:rsid w:val="00120CBE"/>
    <w:rsid w:val="00121BAE"/>
    <w:rsid w:val="001220A5"/>
    <w:rsid w:val="00125806"/>
    <w:rsid w:val="001261C4"/>
    <w:rsid w:val="0012740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1A1"/>
    <w:rsid w:val="001C1A64"/>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44D"/>
    <w:rsid w:val="002240AB"/>
    <w:rsid w:val="00225E37"/>
    <w:rsid w:val="00231DCA"/>
    <w:rsid w:val="0023343F"/>
    <w:rsid w:val="00235792"/>
    <w:rsid w:val="00242E3A"/>
    <w:rsid w:val="002444C9"/>
    <w:rsid w:val="00246492"/>
    <w:rsid w:val="002506CF"/>
    <w:rsid w:val="0025107F"/>
    <w:rsid w:val="00260CD4"/>
    <w:rsid w:val="002639D8"/>
    <w:rsid w:val="00265F77"/>
    <w:rsid w:val="00266C83"/>
    <w:rsid w:val="00270FCC"/>
    <w:rsid w:val="002768DC"/>
    <w:rsid w:val="002868A5"/>
    <w:rsid w:val="00294C8F"/>
    <w:rsid w:val="002A0B2E"/>
    <w:rsid w:val="002A0DC1"/>
    <w:rsid w:val="002A6C56"/>
    <w:rsid w:val="002B53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0C1F"/>
    <w:rsid w:val="003819E9"/>
    <w:rsid w:val="003868DD"/>
    <w:rsid w:val="00386D65"/>
    <w:rsid w:val="00390C38"/>
    <w:rsid w:val="00392748"/>
    <w:rsid w:val="00392C65"/>
    <w:rsid w:val="00392ED5"/>
    <w:rsid w:val="003976D2"/>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042"/>
    <w:rsid w:val="004478F4"/>
    <w:rsid w:val="00450F7A"/>
    <w:rsid w:val="00452C6D"/>
    <w:rsid w:val="00455E0B"/>
    <w:rsid w:val="0045724D"/>
    <w:rsid w:val="00457934"/>
    <w:rsid w:val="00462B9F"/>
    <w:rsid w:val="004648E1"/>
    <w:rsid w:val="004659EE"/>
    <w:rsid w:val="0046786A"/>
    <w:rsid w:val="00473E34"/>
    <w:rsid w:val="00476BA9"/>
    <w:rsid w:val="00481650"/>
    <w:rsid w:val="00482BF4"/>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A8E"/>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1F02"/>
    <w:rsid w:val="005F3AE9"/>
    <w:rsid w:val="005F7290"/>
    <w:rsid w:val="006007BB"/>
    <w:rsid w:val="00601DC0"/>
    <w:rsid w:val="006034CB"/>
    <w:rsid w:val="00603503"/>
    <w:rsid w:val="00603C52"/>
    <w:rsid w:val="006131CE"/>
    <w:rsid w:val="0061336B"/>
    <w:rsid w:val="006134FE"/>
    <w:rsid w:val="00617D6E"/>
    <w:rsid w:val="00620ED5"/>
    <w:rsid w:val="00622D61"/>
    <w:rsid w:val="00624198"/>
    <w:rsid w:val="00636C28"/>
    <w:rsid w:val="006428E5"/>
    <w:rsid w:val="00644958"/>
    <w:rsid w:val="006513FB"/>
    <w:rsid w:val="00656EEF"/>
    <w:rsid w:val="006576AF"/>
    <w:rsid w:val="00672919"/>
    <w:rsid w:val="00677544"/>
    <w:rsid w:val="0067772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F1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6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2A8"/>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25B"/>
    <w:rsid w:val="008B68E7"/>
    <w:rsid w:val="008B7FFD"/>
    <w:rsid w:val="008C286A"/>
    <w:rsid w:val="008C2920"/>
    <w:rsid w:val="008C3356"/>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299"/>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AE7"/>
    <w:rsid w:val="009D2C27"/>
    <w:rsid w:val="009D503E"/>
    <w:rsid w:val="009E2309"/>
    <w:rsid w:val="009E42B9"/>
    <w:rsid w:val="009E4E17"/>
    <w:rsid w:val="009E54B9"/>
    <w:rsid w:val="009F0A40"/>
    <w:rsid w:val="009F4C2E"/>
    <w:rsid w:val="00A014A3"/>
    <w:rsid w:val="00A027CC"/>
    <w:rsid w:val="00A0412D"/>
    <w:rsid w:val="00A05A17"/>
    <w:rsid w:val="00A11E92"/>
    <w:rsid w:val="00A15DF0"/>
    <w:rsid w:val="00A16953"/>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2C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69E"/>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D7"/>
    <w:rsid w:val="00C162C0"/>
    <w:rsid w:val="00C1712C"/>
    <w:rsid w:val="00C20634"/>
    <w:rsid w:val="00C212E0"/>
    <w:rsid w:val="00C23E16"/>
    <w:rsid w:val="00C27E37"/>
    <w:rsid w:val="00C32713"/>
    <w:rsid w:val="00C351B8"/>
    <w:rsid w:val="00C410D9"/>
    <w:rsid w:val="00C43A0E"/>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D2F"/>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2EE"/>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26F"/>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A4C98"/>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1A7"/>
    <w:rsid w:val="00E009DA"/>
    <w:rsid w:val="00E037D9"/>
    <w:rsid w:val="00E04927"/>
    <w:rsid w:val="00E11A48"/>
    <w:rsid w:val="00E130EB"/>
    <w:rsid w:val="00E162CD"/>
    <w:rsid w:val="00E17FA5"/>
    <w:rsid w:val="00E21BFE"/>
    <w:rsid w:val="00E21C88"/>
    <w:rsid w:val="00E223AC"/>
    <w:rsid w:val="00E2351C"/>
    <w:rsid w:val="00E26930"/>
    <w:rsid w:val="00E27257"/>
    <w:rsid w:val="00E27F4F"/>
    <w:rsid w:val="00E33C65"/>
    <w:rsid w:val="00E449D0"/>
    <w:rsid w:val="00E44A34"/>
    <w:rsid w:val="00E4506A"/>
    <w:rsid w:val="00E5034D"/>
    <w:rsid w:val="00E53F99"/>
    <w:rsid w:val="00E56510"/>
    <w:rsid w:val="00E611A3"/>
    <w:rsid w:val="00E62EA8"/>
    <w:rsid w:val="00E67A6E"/>
    <w:rsid w:val="00E70096"/>
    <w:rsid w:val="00E71B43"/>
    <w:rsid w:val="00E81612"/>
    <w:rsid w:val="00E82BD7"/>
    <w:rsid w:val="00E859E3"/>
    <w:rsid w:val="00E87D18"/>
    <w:rsid w:val="00E87D62"/>
    <w:rsid w:val="00E97333"/>
    <w:rsid w:val="00EA172C"/>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A1"/>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66A5F"/>
    <w:rsid w:val="00F7050A"/>
    <w:rsid w:val="00F75533"/>
    <w:rsid w:val="00F8036D"/>
    <w:rsid w:val="00F809DC"/>
    <w:rsid w:val="00F858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6C09"/>
    <w:rsid w:val="00FD7E00"/>
    <w:rsid w:val="00FE2824"/>
    <w:rsid w:val="00FE2EA5"/>
    <w:rsid w:val="00FE2F0E"/>
    <w:rsid w:val="00FE53F2"/>
    <w:rsid w:val="00FE661F"/>
    <w:rsid w:val="00FF0400"/>
    <w:rsid w:val="00FF055D"/>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48810B"/>
  <w15:docId w15:val="{40A33A6E-6698-438C-8C42-C3B65C0C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59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F4E9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C3356"/>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59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46786A"/>
    <w:pPr>
      <w:numPr>
        <w:numId w:val="12"/>
      </w:numPr>
    </w:pPr>
  </w:style>
  <w:style w:type="character" w:styleId="Hyperlink">
    <w:name w:val="Hyperlink"/>
    <w:basedOn w:val="DefaultParagraphFont"/>
    <w:unhideWhenUsed/>
    <w:rsid w:val="002B5356"/>
    <w:rPr>
      <w:color w:val="0000FF" w:themeColor="hyperlink"/>
      <w:u w:val="single"/>
    </w:rPr>
  </w:style>
  <w:style w:type="character" w:styleId="UnresolvedMention">
    <w:name w:val="Unresolved Mention"/>
    <w:basedOn w:val="DefaultParagraphFont"/>
    <w:uiPriority w:val="99"/>
    <w:semiHidden/>
    <w:unhideWhenUsed/>
    <w:rsid w:val="002B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8649C7CA444FE48C1090E9698490D6"/>
        <w:category>
          <w:name w:val="General"/>
          <w:gallery w:val="placeholder"/>
        </w:category>
        <w:types>
          <w:type w:val="bbPlcHdr"/>
        </w:types>
        <w:behaviors>
          <w:behavior w:val="content"/>
        </w:behaviors>
        <w:guid w:val="{972B85D9-8B76-498B-851E-B5CB85C5B01B}"/>
      </w:docPartPr>
      <w:docPartBody>
        <w:p w:rsidR="00922056" w:rsidRDefault="007231BD">
          <w:pPr>
            <w:pStyle w:val="7E8649C7CA444FE48C1090E9698490D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D"/>
    <w:rsid w:val="007231BD"/>
    <w:rsid w:val="00922056"/>
    <w:rsid w:val="00A9676E"/>
    <w:rsid w:val="00CE13E8"/>
    <w:rsid w:val="00ED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8649C7CA444FE48C1090E9698490D6">
    <w:name w:val="7E8649C7CA444FE48C1090E969849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0</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Rashad Long</dc:creator>
  <dc:description>2014</dc:description>
  <cp:lastModifiedBy>Rashad Long</cp:lastModifiedBy>
  <cp:revision>2</cp:revision>
  <dcterms:created xsi:type="dcterms:W3CDTF">2022-01-14T09:39:00Z</dcterms:created>
  <dcterms:modified xsi:type="dcterms:W3CDTF">2022-01-14T09:39:00Z</dcterms:modified>
</cp:coreProperties>
</file>