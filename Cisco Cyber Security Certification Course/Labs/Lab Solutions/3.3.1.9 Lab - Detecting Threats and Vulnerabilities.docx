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8DB59" w14:textId="77777777" w:rsidR="00B510B5" w:rsidRDefault="00975174" w:rsidP="00B510B5">
      <w:pPr>
        <w:pStyle w:val="LabTitle"/>
      </w:pPr>
      <w:bookmarkStart w:id="0" w:name="_GoBack"/>
      <w:bookmarkEnd w:id="0"/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8E10FB">
        <w:t>Detecting Threats and Vulnerabilities</w:t>
      </w:r>
    </w:p>
    <w:p w14:paraId="339E108C" w14:textId="2403CBFC" w:rsidR="009D2C27" w:rsidRDefault="009D2C27" w:rsidP="00B510B5">
      <w:pPr>
        <w:pStyle w:val="LabSection"/>
      </w:pPr>
      <w:r w:rsidRPr="001D11AE">
        <w:t>Objective</w:t>
      </w:r>
      <w:r w:rsidR="006E6581" w:rsidRPr="001D11AE">
        <w:t>s</w:t>
      </w:r>
    </w:p>
    <w:p w14:paraId="51ED8AC6" w14:textId="30EA9FFD" w:rsidR="0002636A" w:rsidRDefault="00F33977" w:rsidP="009C72D4">
      <w:pPr>
        <w:pStyle w:val="BodyTextL25"/>
      </w:pPr>
      <w:r>
        <w:t xml:space="preserve">Use </w:t>
      </w:r>
      <w:proofErr w:type="spellStart"/>
      <w:r w:rsidR="008E10FB">
        <w:t>Nmap</w:t>
      </w:r>
      <w:proofErr w:type="spellEnd"/>
      <w:r w:rsidR="008E10FB">
        <w:t xml:space="preserve">, a </w:t>
      </w:r>
      <w:r w:rsidR="00F55CBA">
        <w:t xml:space="preserve">port scanner and </w:t>
      </w:r>
      <w:r w:rsidR="008E10FB">
        <w:t>network mapping tool to detect threats and vulnerabilities on a system.</w:t>
      </w:r>
    </w:p>
    <w:p w14:paraId="20F1A573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7164E63F" w14:textId="77777777" w:rsidR="00737EEE" w:rsidRDefault="00C10333" w:rsidP="00737EEE">
      <w:pPr>
        <w:pStyle w:val="BodyTextL25"/>
      </w:pPr>
      <w:r>
        <w:t xml:space="preserve">Network Mapper, or </w:t>
      </w:r>
      <w:proofErr w:type="spellStart"/>
      <w:r>
        <w:t>Nmap</w:t>
      </w:r>
      <w:proofErr w:type="spellEnd"/>
      <w:r>
        <w:t xml:space="preserve">, is an open source utility used for network discovery and security auditing. Administrators also use </w:t>
      </w:r>
      <w:proofErr w:type="spellStart"/>
      <w:r>
        <w:t>Nmap</w:t>
      </w:r>
      <w:proofErr w:type="spellEnd"/>
      <w:r>
        <w:t xml:space="preserve"> for monitoring hosts or managing service upgrade schedules. </w:t>
      </w:r>
      <w:proofErr w:type="spellStart"/>
      <w:r>
        <w:t>Nmap</w:t>
      </w:r>
      <w:proofErr w:type="spellEnd"/>
      <w:r>
        <w:t xml:space="preserve"> determines what hosts are available on a network, what services are running, what operating systems are running, and what packet filters or firewalls are running.</w:t>
      </w:r>
    </w:p>
    <w:p w14:paraId="46E1E4F0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6318B44F" w14:textId="7DA1B867" w:rsidR="0002636A" w:rsidRDefault="003B4E80" w:rsidP="0002636A">
      <w:pPr>
        <w:pStyle w:val="Bulletlevel1"/>
      </w:pPr>
      <w:r>
        <w:t>PC with Ubuntu 16.0.4 LTS installed in a virtual machine - you can use the VM from labs completed in chapter 2</w:t>
      </w:r>
      <w:r w:rsidR="008E10FB">
        <w:t>.</w:t>
      </w:r>
    </w:p>
    <w:p w14:paraId="45CA34D5" w14:textId="3BB19798" w:rsidR="008B48F0" w:rsidRPr="00D36116" w:rsidRDefault="008E10FB" w:rsidP="00D36116">
      <w:pPr>
        <w:pStyle w:val="StepHead"/>
      </w:pPr>
      <w:r>
        <w:t>Open a terminal window in Ubuntu</w:t>
      </w:r>
      <w:r w:rsidR="00BF0B9C">
        <w:t>.</w:t>
      </w:r>
    </w:p>
    <w:p w14:paraId="7959AC10" w14:textId="77777777" w:rsidR="00E7323A" w:rsidRDefault="008E10FB" w:rsidP="00B74F6B">
      <w:pPr>
        <w:pStyle w:val="SubStepAlpha"/>
      </w:pPr>
      <w:r>
        <w:t xml:space="preserve">Log in to Ubuntu using </w:t>
      </w:r>
      <w:r w:rsidRPr="00B74F6B">
        <w:t>the</w:t>
      </w:r>
      <w:r>
        <w:t xml:space="preserve"> following credentials:</w:t>
      </w:r>
    </w:p>
    <w:p w14:paraId="1765D208" w14:textId="53893D51" w:rsidR="00BF0B9C" w:rsidRDefault="008E10FB" w:rsidP="001A6C97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002AD61B" w14:textId="383732A1" w:rsidR="008E10FB" w:rsidRDefault="008E10FB" w:rsidP="001A6C97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066479B1" w14:textId="77777777" w:rsidR="008E10FB" w:rsidRDefault="008E10FB" w:rsidP="001A6C97">
      <w:pPr>
        <w:pStyle w:val="Visual"/>
      </w:pPr>
      <w:r>
        <w:rPr>
          <w:noProof/>
        </w:rPr>
        <w:drawing>
          <wp:inline distT="0" distB="0" distL="0" distR="0" wp14:anchorId="77F24713" wp14:editId="404A38B7">
            <wp:extent cx="2846467" cy="1038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727" cy="10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03D0" w14:textId="1FA50596" w:rsidR="002545E9" w:rsidRDefault="008E10FB" w:rsidP="00B74F6B">
      <w:pPr>
        <w:pStyle w:val="SubStepAlpha"/>
      </w:pPr>
      <w:r>
        <w:t xml:space="preserve">Click on the </w:t>
      </w:r>
      <w:r w:rsidR="00BF0B9C">
        <w:rPr>
          <w:b/>
        </w:rPr>
        <w:t>terminal</w:t>
      </w:r>
      <w:r w:rsidR="00BF0B9C">
        <w:t xml:space="preserve"> icon</w:t>
      </w:r>
      <w:r>
        <w:t xml:space="preserve"> </w:t>
      </w:r>
      <w:r w:rsidRPr="00B74F6B">
        <w:t>to</w:t>
      </w:r>
      <w:r>
        <w:t xml:space="preserve"> open </w:t>
      </w:r>
      <w:r w:rsidR="00895969">
        <w:t>a</w:t>
      </w:r>
      <w:r w:rsidR="00F55CBA">
        <w:t xml:space="preserve"> </w:t>
      </w:r>
      <w:r>
        <w:t>terminal</w:t>
      </w:r>
      <w:r w:rsidR="0096489F">
        <w:t>.</w:t>
      </w:r>
    </w:p>
    <w:p w14:paraId="2E679738" w14:textId="50A5B7EE" w:rsidR="00BF0B9C" w:rsidRDefault="00BF0B9C" w:rsidP="001A6C97">
      <w:pPr>
        <w:pStyle w:val="Visual"/>
      </w:pPr>
      <w:r w:rsidRPr="00BF0B9C">
        <w:rPr>
          <w:noProof/>
        </w:rPr>
        <w:drawing>
          <wp:inline distT="0" distB="0" distL="0" distR="0" wp14:anchorId="008E011A" wp14:editId="408BD32F">
            <wp:extent cx="689610" cy="2369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014" cy="24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A84D" w14:textId="2131A125" w:rsidR="00BC0DDB" w:rsidRDefault="008E10FB" w:rsidP="00B74F6B">
      <w:pPr>
        <w:pStyle w:val="StepHead"/>
      </w:pPr>
      <w:r>
        <w:t xml:space="preserve">Run </w:t>
      </w:r>
      <w:proofErr w:type="spellStart"/>
      <w:r>
        <w:t>Nmap</w:t>
      </w:r>
      <w:proofErr w:type="spellEnd"/>
      <w:r w:rsidR="00BF0B9C">
        <w:t>.</w:t>
      </w:r>
    </w:p>
    <w:p w14:paraId="614C4E83" w14:textId="77777777" w:rsidR="00BC0DDB" w:rsidRDefault="008E10FB" w:rsidP="001A6C97">
      <w:pPr>
        <w:pStyle w:val="BodyTextL25"/>
      </w:pPr>
      <w:r>
        <w:t>At the com</w:t>
      </w:r>
      <w:r w:rsidRPr="00B74F6B">
        <w:t>ma</w:t>
      </w:r>
      <w:r>
        <w:t>nd prompt, enter the following command</w:t>
      </w:r>
      <w:r w:rsidR="00332079">
        <w:t xml:space="preserve"> to run a basic scan</w:t>
      </w:r>
      <w:r w:rsidR="00F55CBA">
        <w:t xml:space="preserve"> against this Ubuntu system</w:t>
      </w:r>
      <w:r w:rsidR="00332079">
        <w:t>:</w:t>
      </w:r>
    </w:p>
    <w:p w14:paraId="476CEECD" w14:textId="5CF0A8B4" w:rsidR="008E10FB" w:rsidRPr="00332079" w:rsidRDefault="00BF0B9C" w:rsidP="001A6C97">
      <w:pPr>
        <w:pStyle w:val="CMD"/>
      </w:pPr>
      <w:proofErr w:type="spellStart"/>
      <w:r>
        <w:lastRenderedPageBreak/>
        <w:t>cisco@ubuntu</w:t>
      </w:r>
      <w:proofErr w:type="spellEnd"/>
      <w:r>
        <w:t xml:space="preserve">:~$ </w:t>
      </w:r>
      <w:proofErr w:type="spellStart"/>
      <w:r w:rsidR="008E10FB" w:rsidRPr="001A6C97">
        <w:rPr>
          <w:b/>
        </w:rPr>
        <w:t>nmap</w:t>
      </w:r>
      <w:proofErr w:type="spellEnd"/>
      <w:r w:rsidR="008E10FB" w:rsidRPr="001A6C97">
        <w:rPr>
          <w:b/>
        </w:rPr>
        <w:t xml:space="preserve"> localhost</w:t>
      </w:r>
    </w:p>
    <w:p w14:paraId="1170123C" w14:textId="136EFD63" w:rsidR="00332079" w:rsidRDefault="007A1CDE" w:rsidP="001A6C97">
      <w:pPr>
        <w:pStyle w:val="Visual"/>
      </w:pPr>
      <w:r>
        <w:rPr>
          <w:noProof/>
        </w:rPr>
        <w:drawing>
          <wp:inline distT="0" distB="0" distL="0" distR="0" wp14:anchorId="23FB827A" wp14:editId="02C94F0D">
            <wp:extent cx="5943600" cy="1799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132B" w14:textId="0302A5CA" w:rsidR="00332079" w:rsidRDefault="00332079" w:rsidP="001A6C97">
      <w:pPr>
        <w:pStyle w:val="BodyTextL25"/>
      </w:pPr>
      <w:r>
        <w:t>The results are a scan of the first 1024 TCP ports.</w:t>
      </w:r>
    </w:p>
    <w:p w14:paraId="7D891888" w14:textId="77777777" w:rsidR="00332079" w:rsidRDefault="00332079" w:rsidP="001A6C97">
      <w:pPr>
        <w:pStyle w:val="BodyTextL25"/>
      </w:pPr>
      <w:r>
        <w:t>What TCP ports are open?</w:t>
      </w:r>
    </w:p>
    <w:p w14:paraId="0F7F174A" w14:textId="77777777" w:rsidR="00332079" w:rsidRDefault="00332079" w:rsidP="001A6C97">
      <w:pPr>
        <w:pStyle w:val="BodyTextL25"/>
      </w:pPr>
      <w:r>
        <w:t>____________________________________________________________________________________</w:t>
      </w:r>
    </w:p>
    <w:p w14:paraId="236501C0" w14:textId="771B710E" w:rsidR="00532BC5" w:rsidRDefault="00332079" w:rsidP="00D36116">
      <w:pPr>
        <w:pStyle w:val="StepHead"/>
      </w:pPr>
      <w:r>
        <w:t>Us</w:t>
      </w:r>
      <w:r w:rsidR="00BF0B9C">
        <w:t>e</w:t>
      </w:r>
      <w:r>
        <w:t xml:space="preserve"> administrative privileges with </w:t>
      </w:r>
      <w:proofErr w:type="spellStart"/>
      <w:r>
        <w:t>Nmap</w:t>
      </w:r>
      <w:proofErr w:type="spellEnd"/>
      <w:r w:rsidR="00BF0B9C">
        <w:t>.</w:t>
      </w:r>
    </w:p>
    <w:p w14:paraId="7500E55C" w14:textId="140705BA" w:rsidR="00B303C8" w:rsidRDefault="00332079" w:rsidP="00B303C8">
      <w:pPr>
        <w:pStyle w:val="SubStepAlpha"/>
      </w:pPr>
      <w:r>
        <w:t xml:space="preserve">Type the following command in </w:t>
      </w:r>
      <w:r w:rsidR="00F55CBA">
        <w:t xml:space="preserve">the </w:t>
      </w:r>
      <w:r>
        <w:t xml:space="preserve">terminal </w:t>
      </w:r>
      <w:r w:rsidR="00F55CBA">
        <w:t xml:space="preserve">to scan the computer’s UDP ports </w:t>
      </w:r>
      <w:r>
        <w:t>(remember, Ubuntu is case sensitive)</w:t>
      </w:r>
      <w:r w:rsidR="008C663E">
        <w:t xml:space="preserve"> and enter the password </w:t>
      </w:r>
      <w:proofErr w:type="spellStart"/>
      <w:r w:rsidR="008C663E">
        <w:rPr>
          <w:b/>
        </w:rPr>
        <w:t>password</w:t>
      </w:r>
      <w:proofErr w:type="spellEnd"/>
      <w:r w:rsidR="008C663E">
        <w:rPr>
          <w:b/>
        </w:rPr>
        <w:t xml:space="preserve"> </w:t>
      </w:r>
      <w:r w:rsidR="008C663E">
        <w:t>when prompted</w:t>
      </w:r>
      <w:r w:rsidR="00B303C8">
        <w:t>:</w:t>
      </w:r>
    </w:p>
    <w:p w14:paraId="3E6BE69E" w14:textId="70F48D9A" w:rsidR="00E63ED3" w:rsidRPr="00B74F6B" w:rsidRDefault="00BF0B9C" w:rsidP="001A6C97">
      <w:pPr>
        <w:pStyle w:val="CMD"/>
      </w:pPr>
      <w:proofErr w:type="spellStart"/>
      <w:r w:rsidRPr="00B74F6B">
        <w:t>cisco@ubuntu</w:t>
      </w:r>
      <w:proofErr w:type="spellEnd"/>
      <w:r w:rsidRPr="00B74F6B">
        <w:t xml:space="preserve">:~$ </w:t>
      </w:r>
      <w:proofErr w:type="spellStart"/>
      <w:r w:rsidR="00332079" w:rsidRPr="001A6C97">
        <w:rPr>
          <w:b/>
        </w:rPr>
        <w:t>sudo</w:t>
      </w:r>
      <w:proofErr w:type="spellEnd"/>
      <w:r w:rsidR="00332079" w:rsidRPr="001A6C97">
        <w:rPr>
          <w:b/>
        </w:rPr>
        <w:t xml:space="preserve"> </w:t>
      </w:r>
      <w:proofErr w:type="spellStart"/>
      <w:r w:rsidR="00332079" w:rsidRPr="001A6C97">
        <w:rPr>
          <w:b/>
        </w:rPr>
        <w:t>nmap</w:t>
      </w:r>
      <w:proofErr w:type="spellEnd"/>
      <w:r w:rsidR="00332079" w:rsidRPr="001A6C97">
        <w:rPr>
          <w:b/>
        </w:rPr>
        <w:t xml:space="preserve"> –</w:t>
      </w:r>
      <w:proofErr w:type="spellStart"/>
      <w:r w:rsidR="00332079" w:rsidRPr="001A6C97">
        <w:rPr>
          <w:b/>
        </w:rPr>
        <w:t>sU</w:t>
      </w:r>
      <w:proofErr w:type="spellEnd"/>
      <w:r w:rsidR="00332079" w:rsidRPr="001A6C97">
        <w:rPr>
          <w:b/>
        </w:rPr>
        <w:t xml:space="preserve"> localhost</w:t>
      </w:r>
    </w:p>
    <w:p w14:paraId="4C7B2054" w14:textId="77777777" w:rsidR="00FC1BC9" w:rsidRDefault="00FC1BC9" w:rsidP="001A6C97">
      <w:pPr>
        <w:pStyle w:val="Visual"/>
      </w:pPr>
      <w:r>
        <w:rPr>
          <w:noProof/>
        </w:rPr>
        <w:drawing>
          <wp:inline distT="0" distB="0" distL="0" distR="0" wp14:anchorId="16207B96" wp14:editId="03D81E61">
            <wp:extent cx="5486400" cy="180359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7A97" w14:textId="77777777" w:rsidR="00E63ED3" w:rsidRDefault="00E63ED3" w:rsidP="001A6C97">
      <w:pPr>
        <w:pStyle w:val="BodyTextL50"/>
      </w:pPr>
      <w:r>
        <w:t xml:space="preserve">What </w:t>
      </w:r>
      <w:r w:rsidR="00332079">
        <w:t>UDP ports are open</w:t>
      </w:r>
      <w:r>
        <w:t>?</w:t>
      </w:r>
    </w:p>
    <w:p w14:paraId="4291ABCD" w14:textId="77777777" w:rsidR="00E63ED3" w:rsidRDefault="00E63ED3" w:rsidP="00E63ED3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567C18A1" w14:textId="77777777" w:rsidR="00D36116" w:rsidRDefault="00FC1BC9" w:rsidP="001A6C97">
      <w:pPr>
        <w:pStyle w:val="SubStepAlpha"/>
        <w:keepNext/>
      </w:pPr>
      <w:r>
        <w:lastRenderedPageBreak/>
        <w:t xml:space="preserve">Type the following command in </w:t>
      </w:r>
      <w:r w:rsidR="00F55CBA">
        <w:t xml:space="preserve">the </w:t>
      </w:r>
      <w:r>
        <w:t>terminal:</w:t>
      </w:r>
    </w:p>
    <w:p w14:paraId="71C9C20F" w14:textId="08672D8B" w:rsidR="00FC1BC9" w:rsidRPr="00FC1BC9" w:rsidRDefault="00BF0B9C" w:rsidP="001A6C97">
      <w:pPr>
        <w:pStyle w:val="CMD"/>
        <w:keepNext/>
      </w:pPr>
      <w:proofErr w:type="spellStart"/>
      <w:r w:rsidRPr="00D83297">
        <w:t>cisco@ubuntu</w:t>
      </w:r>
      <w:proofErr w:type="spellEnd"/>
      <w:r w:rsidRPr="00D83297">
        <w:t xml:space="preserve">:~$ </w:t>
      </w:r>
      <w:proofErr w:type="spellStart"/>
      <w:r w:rsidR="00FC1BC9" w:rsidRPr="001A6C97">
        <w:rPr>
          <w:b/>
        </w:rPr>
        <w:t>nmap</w:t>
      </w:r>
      <w:proofErr w:type="spellEnd"/>
      <w:r w:rsidR="00FC1BC9" w:rsidRPr="001A6C97">
        <w:rPr>
          <w:b/>
        </w:rPr>
        <w:t xml:space="preserve"> –</w:t>
      </w:r>
      <w:proofErr w:type="spellStart"/>
      <w:r w:rsidR="00FC1BC9" w:rsidRPr="001A6C97">
        <w:rPr>
          <w:b/>
        </w:rPr>
        <w:t>sV</w:t>
      </w:r>
      <w:proofErr w:type="spellEnd"/>
      <w:r w:rsidR="00FC1BC9" w:rsidRPr="001A6C97">
        <w:rPr>
          <w:b/>
        </w:rPr>
        <w:t xml:space="preserve"> localhost</w:t>
      </w:r>
    </w:p>
    <w:p w14:paraId="6426B707" w14:textId="77777777" w:rsidR="00FC1BC9" w:rsidRDefault="00FC1BC9" w:rsidP="001A6C97">
      <w:pPr>
        <w:pStyle w:val="Visual"/>
      </w:pPr>
      <w:r>
        <w:rPr>
          <w:noProof/>
        </w:rPr>
        <w:drawing>
          <wp:inline distT="0" distB="0" distL="0" distR="0" wp14:anchorId="4DCED516" wp14:editId="3C55057E">
            <wp:extent cx="5486400" cy="19639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3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521D2" w14:textId="77777777" w:rsidR="00F764BB" w:rsidRDefault="00FC1BC9" w:rsidP="00FC1BC9">
      <w:pPr>
        <w:pStyle w:val="SubStepAlpha"/>
        <w:numPr>
          <w:ilvl w:val="0"/>
          <w:numId w:val="0"/>
        </w:numPr>
        <w:ind w:left="720"/>
      </w:pPr>
      <w:r>
        <w:t xml:space="preserve">Using the </w:t>
      </w:r>
      <w:r w:rsidRPr="00FC1BC9">
        <w:rPr>
          <w:b/>
        </w:rPr>
        <w:t>–</w:t>
      </w:r>
      <w:proofErr w:type="spellStart"/>
      <w:r w:rsidRPr="00FC1BC9">
        <w:rPr>
          <w:b/>
        </w:rPr>
        <w:t>sV</w:t>
      </w:r>
      <w:proofErr w:type="spellEnd"/>
      <w:r>
        <w:t xml:space="preserve"> switch with the </w:t>
      </w:r>
      <w:proofErr w:type="spellStart"/>
      <w:r w:rsidRPr="001A6C97">
        <w:rPr>
          <w:b/>
        </w:rPr>
        <w:t>nmap</w:t>
      </w:r>
      <w:proofErr w:type="spellEnd"/>
      <w:r>
        <w:t xml:space="preserve"> command performs a version detection which you can use to research vulnerabilities</w:t>
      </w:r>
      <w:r w:rsidR="0026770B">
        <w:t>.</w:t>
      </w:r>
    </w:p>
    <w:p w14:paraId="712F5CC3" w14:textId="02998ED4" w:rsidR="0026770B" w:rsidRDefault="00FC1BC9" w:rsidP="00B80B7E">
      <w:pPr>
        <w:pStyle w:val="StepHead"/>
      </w:pPr>
      <w:r>
        <w:t>Captur</w:t>
      </w:r>
      <w:r w:rsidR="001A6C97">
        <w:t>e</w:t>
      </w:r>
      <w:r>
        <w:t xml:space="preserve"> SSH keys</w:t>
      </w:r>
      <w:r w:rsidR="001A6C97">
        <w:t>.</w:t>
      </w:r>
    </w:p>
    <w:p w14:paraId="41069F20" w14:textId="77777777" w:rsidR="00B80B7E" w:rsidRDefault="00FC1BC9" w:rsidP="001A6C97">
      <w:pPr>
        <w:pStyle w:val="BodyTextL25"/>
      </w:pPr>
      <w:r>
        <w:t xml:space="preserve">Type the following </w:t>
      </w:r>
      <w:r w:rsidRPr="00B74F6B">
        <w:t>command</w:t>
      </w:r>
      <w:r>
        <w:t xml:space="preserve"> in </w:t>
      </w:r>
      <w:r w:rsidR="00317D13">
        <w:t xml:space="preserve">the </w:t>
      </w:r>
      <w:r>
        <w:t>terminal</w:t>
      </w:r>
      <w:r w:rsidR="00317D13">
        <w:t xml:space="preserve"> to initiate a script scan</w:t>
      </w:r>
      <w:r>
        <w:t>:</w:t>
      </w:r>
    </w:p>
    <w:p w14:paraId="361352E3" w14:textId="2FC003F5" w:rsidR="00B80B7E" w:rsidRPr="00FC1BC9" w:rsidRDefault="00182A01" w:rsidP="001A6C97">
      <w:pPr>
        <w:pStyle w:val="CMD"/>
      </w:pPr>
      <w:proofErr w:type="spellStart"/>
      <w:r w:rsidRPr="00D83297">
        <w:t>cisco@ubuntu</w:t>
      </w:r>
      <w:proofErr w:type="spellEnd"/>
      <w:r w:rsidRPr="00D83297">
        <w:t xml:space="preserve">:~$ </w:t>
      </w:r>
      <w:proofErr w:type="spellStart"/>
      <w:r w:rsidR="00FC1BC9" w:rsidRPr="001A6C97">
        <w:rPr>
          <w:b/>
        </w:rPr>
        <w:t>nmap</w:t>
      </w:r>
      <w:proofErr w:type="spellEnd"/>
      <w:r w:rsidR="00FC1BC9" w:rsidRPr="001A6C97">
        <w:rPr>
          <w:b/>
        </w:rPr>
        <w:t xml:space="preserve"> –A localhost</w:t>
      </w:r>
    </w:p>
    <w:p w14:paraId="53C34CCC" w14:textId="77777777" w:rsidR="00FC1BC9" w:rsidRDefault="00FC1BC9" w:rsidP="001A6C97">
      <w:pPr>
        <w:pStyle w:val="Visual"/>
      </w:pPr>
      <w:r>
        <w:rPr>
          <w:noProof/>
        </w:rPr>
        <w:drawing>
          <wp:inline distT="0" distB="0" distL="0" distR="0" wp14:anchorId="0B7EE76F" wp14:editId="0BDEDDB1">
            <wp:extent cx="5486400" cy="24475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7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FC5FC2" w14:textId="2FC2C28B" w:rsidR="0010079C" w:rsidRDefault="00BE248A" w:rsidP="001A6C97">
      <w:pPr>
        <w:pStyle w:val="BodyTextL25"/>
      </w:pPr>
      <w:r w:rsidRPr="001A6C97">
        <w:t>You</w:t>
      </w:r>
      <w:r>
        <w:t xml:space="preserve"> captured the SSH keys for the host system. The command runs a set of scripts built into </w:t>
      </w:r>
      <w:proofErr w:type="spellStart"/>
      <w:r>
        <w:t>Nmap</w:t>
      </w:r>
      <w:proofErr w:type="spellEnd"/>
      <w:r>
        <w:t xml:space="preserve"> to test specific vulnerabilities.</w:t>
      </w:r>
    </w:p>
    <w:p w14:paraId="53DE45E0" w14:textId="77777777" w:rsidR="00656994" w:rsidRDefault="00656994" w:rsidP="00656994">
      <w:pPr>
        <w:pStyle w:val="SubStepAlpha"/>
        <w:numPr>
          <w:ilvl w:val="0"/>
          <w:numId w:val="0"/>
        </w:numPr>
        <w:rPr>
          <w:b/>
          <w:sz w:val="22"/>
        </w:rPr>
      </w:pPr>
      <w:r w:rsidRPr="0010079C">
        <w:rPr>
          <w:b/>
          <w:sz w:val="22"/>
        </w:rPr>
        <w:t>References</w:t>
      </w:r>
    </w:p>
    <w:p w14:paraId="57F7AE15" w14:textId="5C8D9C88" w:rsidR="00656994" w:rsidRPr="0010079C" w:rsidRDefault="00656994" w:rsidP="004E78DB">
      <w:pPr>
        <w:pStyle w:val="BodyTextL25"/>
        <w:rPr>
          <w:rStyle w:val="AnswerGray"/>
        </w:rPr>
      </w:pPr>
      <w:proofErr w:type="spellStart"/>
      <w:r>
        <w:t>Nmap</w:t>
      </w:r>
      <w:proofErr w:type="spellEnd"/>
      <w:r>
        <w:t xml:space="preserve">: </w:t>
      </w:r>
      <w:hyperlink r:id="rId14" w:history="1">
        <w:r w:rsidRPr="00656994">
          <w:rPr>
            <w:rStyle w:val="Hyperlink"/>
          </w:rPr>
          <w:t>https://nmap.org/</w:t>
        </w:r>
      </w:hyperlink>
    </w:p>
    <w:sectPr w:rsidR="00656994" w:rsidRPr="0010079C" w:rsidSect="008C430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53459" w14:textId="77777777" w:rsidR="009950F6" w:rsidRDefault="009950F6" w:rsidP="0090659A">
      <w:pPr>
        <w:spacing w:after="0" w:line="240" w:lineRule="auto"/>
      </w:pPr>
      <w:r>
        <w:separator/>
      </w:r>
    </w:p>
    <w:p w14:paraId="2475F826" w14:textId="77777777" w:rsidR="009950F6" w:rsidRDefault="009950F6"/>
    <w:p w14:paraId="5CBD9E06" w14:textId="77777777" w:rsidR="009950F6" w:rsidRDefault="009950F6"/>
    <w:p w14:paraId="71642C4F" w14:textId="77777777" w:rsidR="009950F6" w:rsidRDefault="009950F6"/>
    <w:p w14:paraId="2B04D4A0" w14:textId="77777777" w:rsidR="009950F6" w:rsidRDefault="009950F6"/>
  </w:endnote>
  <w:endnote w:type="continuationSeparator" w:id="0">
    <w:p w14:paraId="7204F278" w14:textId="77777777" w:rsidR="009950F6" w:rsidRDefault="009950F6" w:rsidP="0090659A">
      <w:pPr>
        <w:spacing w:after="0" w:line="240" w:lineRule="auto"/>
      </w:pPr>
      <w:r>
        <w:continuationSeparator/>
      </w:r>
    </w:p>
    <w:p w14:paraId="42D6DAB5" w14:textId="77777777" w:rsidR="009950F6" w:rsidRDefault="009950F6"/>
    <w:p w14:paraId="479127FF" w14:textId="77777777" w:rsidR="009950F6" w:rsidRDefault="009950F6"/>
    <w:p w14:paraId="26B83E1A" w14:textId="77777777" w:rsidR="009950F6" w:rsidRDefault="009950F6"/>
    <w:p w14:paraId="05332478" w14:textId="77777777" w:rsidR="009950F6" w:rsidRDefault="009950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C9BEC" w14:textId="11897EB4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84522D">
      <w:rPr>
        <w:noProof/>
      </w:rPr>
      <w:t>2017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84522D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84522D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27496" w14:textId="6DA6C063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84522D">
      <w:rPr>
        <w:noProof/>
      </w:rPr>
      <w:t>2017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84522D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84522D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EA957" w14:textId="77777777" w:rsidR="009950F6" w:rsidRDefault="009950F6" w:rsidP="0090659A">
      <w:pPr>
        <w:spacing w:after="0" w:line="240" w:lineRule="auto"/>
      </w:pPr>
      <w:r>
        <w:separator/>
      </w:r>
    </w:p>
    <w:p w14:paraId="274329CD" w14:textId="77777777" w:rsidR="009950F6" w:rsidRDefault="009950F6"/>
    <w:p w14:paraId="56A763FB" w14:textId="77777777" w:rsidR="009950F6" w:rsidRDefault="009950F6"/>
    <w:p w14:paraId="6EB36B19" w14:textId="77777777" w:rsidR="009950F6" w:rsidRDefault="009950F6"/>
    <w:p w14:paraId="742092E4" w14:textId="77777777" w:rsidR="009950F6" w:rsidRDefault="009950F6"/>
  </w:footnote>
  <w:footnote w:type="continuationSeparator" w:id="0">
    <w:p w14:paraId="23F7B9C2" w14:textId="77777777" w:rsidR="009950F6" w:rsidRDefault="009950F6" w:rsidP="0090659A">
      <w:pPr>
        <w:spacing w:after="0" w:line="240" w:lineRule="auto"/>
      </w:pPr>
      <w:r>
        <w:continuationSeparator/>
      </w:r>
    </w:p>
    <w:p w14:paraId="719E05F7" w14:textId="77777777" w:rsidR="009950F6" w:rsidRDefault="009950F6"/>
    <w:p w14:paraId="5657C14D" w14:textId="77777777" w:rsidR="009950F6" w:rsidRDefault="009950F6"/>
    <w:p w14:paraId="7F9F8873" w14:textId="77777777" w:rsidR="009950F6" w:rsidRDefault="009950F6"/>
    <w:p w14:paraId="2642B00C" w14:textId="77777777" w:rsidR="009950F6" w:rsidRDefault="009950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228EE" w14:textId="77777777" w:rsidR="00583E1F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BE248A">
      <w:t>Detecting Threats and Vulnerabilities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F82C4" w14:textId="77777777" w:rsidR="00583E1F" w:rsidRDefault="003636C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9254676" wp14:editId="660CECE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bGoBQBRDD7hQwAAAA=="/>
  </w:docVars>
  <w:rsids>
    <w:rsidRoot w:val="0002636A"/>
    <w:rsid w:val="00001863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545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1DBD"/>
    <w:rsid w:val="000A22C8"/>
    <w:rsid w:val="000B1AB3"/>
    <w:rsid w:val="000B2344"/>
    <w:rsid w:val="000B7DE5"/>
    <w:rsid w:val="000C2312"/>
    <w:rsid w:val="000C4A5A"/>
    <w:rsid w:val="000D55B4"/>
    <w:rsid w:val="000E350C"/>
    <w:rsid w:val="000E6418"/>
    <w:rsid w:val="000E65F0"/>
    <w:rsid w:val="000F072C"/>
    <w:rsid w:val="000F6743"/>
    <w:rsid w:val="001006C2"/>
    <w:rsid w:val="0010079C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3C31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5BE2"/>
    <w:rsid w:val="00166253"/>
    <w:rsid w:val="00170E3D"/>
    <w:rsid w:val="001710C0"/>
    <w:rsid w:val="00171715"/>
    <w:rsid w:val="001720E1"/>
    <w:rsid w:val="00172AFB"/>
    <w:rsid w:val="001772B8"/>
    <w:rsid w:val="00180FBF"/>
    <w:rsid w:val="00182A01"/>
    <w:rsid w:val="00182CF4"/>
    <w:rsid w:val="00186CE1"/>
    <w:rsid w:val="001925CB"/>
    <w:rsid w:val="00192F12"/>
    <w:rsid w:val="00193F14"/>
    <w:rsid w:val="00194C03"/>
    <w:rsid w:val="00195FC1"/>
    <w:rsid w:val="00197614"/>
    <w:rsid w:val="001A0312"/>
    <w:rsid w:val="001A15DA"/>
    <w:rsid w:val="001A2694"/>
    <w:rsid w:val="001A3CC7"/>
    <w:rsid w:val="001A69AC"/>
    <w:rsid w:val="001A6C97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242F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1539"/>
    <w:rsid w:val="00213493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17D13"/>
    <w:rsid w:val="00320788"/>
    <w:rsid w:val="003233A3"/>
    <w:rsid w:val="00327745"/>
    <w:rsid w:val="00331822"/>
    <w:rsid w:val="00332079"/>
    <w:rsid w:val="00336024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2DAE"/>
    <w:rsid w:val="00374CA9"/>
    <w:rsid w:val="00375A29"/>
    <w:rsid w:val="0038581C"/>
    <w:rsid w:val="0039147C"/>
    <w:rsid w:val="00392C65"/>
    <w:rsid w:val="00392ED5"/>
    <w:rsid w:val="003A19DC"/>
    <w:rsid w:val="003A1B45"/>
    <w:rsid w:val="003B46E1"/>
    <w:rsid w:val="003B46FC"/>
    <w:rsid w:val="003B4E80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E78DB"/>
    <w:rsid w:val="004F344A"/>
    <w:rsid w:val="00502E15"/>
    <w:rsid w:val="005037B0"/>
    <w:rsid w:val="00503D3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32BC5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490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42C1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371F7"/>
    <w:rsid w:val="00642815"/>
    <w:rsid w:val="006428E5"/>
    <w:rsid w:val="00643641"/>
    <w:rsid w:val="00644958"/>
    <w:rsid w:val="00653FA5"/>
    <w:rsid w:val="00656994"/>
    <w:rsid w:val="006575A3"/>
    <w:rsid w:val="00664188"/>
    <w:rsid w:val="006649BD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543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36"/>
    <w:rsid w:val="00787CC1"/>
    <w:rsid w:val="00792F4E"/>
    <w:rsid w:val="0079398D"/>
    <w:rsid w:val="00796C25"/>
    <w:rsid w:val="00797706"/>
    <w:rsid w:val="007A1CDE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522D"/>
    <w:rsid w:val="00846494"/>
    <w:rsid w:val="008479AD"/>
    <w:rsid w:val="00847B20"/>
    <w:rsid w:val="00847DFD"/>
    <w:rsid w:val="008509D3"/>
    <w:rsid w:val="00853418"/>
    <w:rsid w:val="0085531D"/>
    <w:rsid w:val="00857CF6"/>
    <w:rsid w:val="008610ED"/>
    <w:rsid w:val="00861C6A"/>
    <w:rsid w:val="008645A4"/>
    <w:rsid w:val="00865199"/>
    <w:rsid w:val="00867952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5969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C663E"/>
    <w:rsid w:val="008D23DF"/>
    <w:rsid w:val="008D2417"/>
    <w:rsid w:val="008D73BF"/>
    <w:rsid w:val="008D7F09"/>
    <w:rsid w:val="008E10FB"/>
    <w:rsid w:val="008E2E61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50F6"/>
    <w:rsid w:val="00996053"/>
    <w:rsid w:val="009A0B2F"/>
    <w:rsid w:val="009A1CF4"/>
    <w:rsid w:val="009A2453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A014A3"/>
    <w:rsid w:val="00A0412D"/>
    <w:rsid w:val="00A205C5"/>
    <w:rsid w:val="00A21211"/>
    <w:rsid w:val="00A32C12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8EF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2B5F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0B5"/>
    <w:rsid w:val="00B517A9"/>
    <w:rsid w:val="00B51C01"/>
    <w:rsid w:val="00B536A6"/>
    <w:rsid w:val="00B5397B"/>
    <w:rsid w:val="00B62809"/>
    <w:rsid w:val="00B659A4"/>
    <w:rsid w:val="00B74F6B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0B9C"/>
    <w:rsid w:val="00BF1001"/>
    <w:rsid w:val="00BF16BF"/>
    <w:rsid w:val="00BF380E"/>
    <w:rsid w:val="00BF4D1F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125D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9DE"/>
    <w:rsid w:val="00D75B6A"/>
    <w:rsid w:val="00D81719"/>
    <w:rsid w:val="00D84813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4B5D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5CBA"/>
    <w:rsid w:val="00F5626C"/>
    <w:rsid w:val="00F60BE0"/>
    <w:rsid w:val="00F60E11"/>
    <w:rsid w:val="00F6280E"/>
    <w:rsid w:val="00F7050A"/>
    <w:rsid w:val="00F75533"/>
    <w:rsid w:val="00F764BB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1BC9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8B250"/>
  <w15:docId w15:val="{078103BC-4F2A-46DA-816E-7CBB54DE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map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49D5D-8595-4668-96F4-1CA67A63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97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Objectives</vt:lpstr>
      <vt:lpstr>Background / Scenario</vt:lpstr>
      <vt:lpstr>Required Resources</vt:lpstr>
      <vt:lpstr>Open a terminal window in Ubuntu.</vt:lpstr>
      <vt:lpstr>Run Nmap.</vt:lpstr>
      <vt:lpstr>Use administrative privileges with Nmap.</vt:lpstr>
      <vt:lpstr>Capture SSH keys.</vt:lpstr>
    </vt:vector>
  </TitlesOfParts>
  <Company>Microsoft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Jeff Luman -T (jluman - ARIES TECHNOLOGY INC at Cisco)</cp:lastModifiedBy>
  <cp:revision>20</cp:revision>
  <cp:lastPrinted>2016-06-08T16:20:00Z</cp:lastPrinted>
  <dcterms:created xsi:type="dcterms:W3CDTF">2016-06-07T15:03:00Z</dcterms:created>
  <dcterms:modified xsi:type="dcterms:W3CDTF">2017-08-23T20:13:00Z</dcterms:modified>
</cp:coreProperties>
</file>