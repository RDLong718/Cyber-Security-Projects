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542C6" w14:textId="405EF52C" w:rsidR="004D36D7" w:rsidRPr="00EC5AEA" w:rsidRDefault="004D50E2" w:rsidP="0065056C">
      <w:pPr>
        <w:pStyle w:val="Title"/>
        <w:rPr>
          <w:rStyle w:val="LabTitleInstVersred"/>
          <w:b/>
          <w:color w:val="auto"/>
        </w:rPr>
      </w:pPr>
      <w:sdt>
        <w:sdtPr>
          <w:rPr>
            <w:b w:val="0"/>
          </w:rPr>
          <w:alias w:val="Title"/>
          <w:tag w:val=""/>
          <w:id w:val="-487021785"/>
          <w:placeholder>
            <w:docPart w:val="E6420CEA551D43B0BAC8339068D0DA6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D2393B" w:rsidRPr="00EC5AEA">
            <w:t>Packet Tracer - Implement Basic Connectivity</w:t>
          </w:r>
        </w:sdtContent>
      </w:sdt>
    </w:p>
    <w:p w14:paraId="13948687" w14:textId="77777777" w:rsidR="0065056C" w:rsidRPr="00EC5AEA" w:rsidRDefault="0065056C" w:rsidP="0065056C">
      <w:pPr>
        <w:pStyle w:val="Heading1"/>
      </w:pPr>
      <w:r w:rsidRPr="00EC5AEA">
        <w:t>Addressing Table</w:t>
      </w:r>
    </w:p>
    <w:tbl>
      <w:tblPr>
        <w:tblW w:w="991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79"/>
        <w:gridCol w:w="2479"/>
        <w:gridCol w:w="2479"/>
        <w:gridCol w:w="2479"/>
      </w:tblGrid>
      <w:tr w:rsidR="00EC5AEA" w:rsidRPr="00EC5AEA" w14:paraId="4745AEF7" w14:textId="77777777" w:rsidTr="00EC7C72">
        <w:trPr>
          <w:cantSplit/>
          <w:tblHeader/>
          <w:jc w:val="center"/>
        </w:trPr>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F9A390" w14:textId="77777777" w:rsidR="0065056C" w:rsidRPr="00EC5AEA" w:rsidRDefault="0065056C" w:rsidP="00EC7C72">
            <w:pPr>
              <w:pStyle w:val="TableHeading"/>
              <w:keepNext w:val="0"/>
              <w:widowControl w:val="0"/>
            </w:pPr>
            <w:r w:rsidRPr="00EC5AEA">
              <w:t>Device</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049FD5" w14:textId="77777777" w:rsidR="0065056C" w:rsidRPr="00EC5AEA" w:rsidRDefault="0065056C" w:rsidP="00EC7C72">
            <w:pPr>
              <w:pStyle w:val="TableHeading"/>
              <w:keepNext w:val="0"/>
              <w:widowControl w:val="0"/>
            </w:pPr>
            <w:r w:rsidRPr="00EC5AEA">
              <w:t>Interface</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748405" w14:textId="77777777" w:rsidR="0065056C" w:rsidRPr="00EC5AEA" w:rsidRDefault="0065056C" w:rsidP="00EC7C72">
            <w:pPr>
              <w:pStyle w:val="TableHeading"/>
              <w:keepNext w:val="0"/>
              <w:widowControl w:val="0"/>
            </w:pPr>
            <w:r w:rsidRPr="00EC5AEA">
              <w:t>IP Address</w:t>
            </w:r>
          </w:p>
        </w:tc>
        <w:tc>
          <w:tcPr>
            <w:tcW w:w="247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F9A543" w14:textId="77777777" w:rsidR="0065056C" w:rsidRPr="00EC5AEA" w:rsidRDefault="0065056C" w:rsidP="00EC7C72">
            <w:pPr>
              <w:pStyle w:val="TableHeading"/>
              <w:keepNext w:val="0"/>
              <w:widowControl w:val="0"/>
            </w:pPr>
            <w:r w:rsidRPr="00EC5AEA">
              <w:t>Subnet Mask</w:t>
            </w:r>
          </w:p>
        </w:tc>
      </w:tr>
      <w:tr w:rsidR="00EC5AEA" w:rsidRPr="00EC5AEA" w14:paraId="791ACE4D" w14:textId="77777777" w:rsidTr="00EC7C72">
        <w:trPr>
          <w:cantSplit/>
          <w:tblHeader/>
          <w:jc w:val="center"/>
        </w:trPr>
        <w:tc>
          <w:tcPr>
            <w:tcW w:w="2479" w:type="dxa"/>
            <w:vAlign w:val="bottom"/>
          </w:tcPr>
          <w:p w14:paraId="57561956" w14:textId="77777777" w:rsidR="0065056C" w:rsidRPr="00EC5AEA" w:rsidRDefault="0065056C" w:rsidP="00EC7C72">
            <w:pPr>
              <w:pStyle w:val="TableText"/>
              <w:widowControl w:val="0"/>
            </w:pPr>
            <w:r w:rsidRPr="00EC5AEA">
              <w:t>S1</w:t>
            </w:r>
          </w:p>
        </w:tc>
        <w:tc>
          <w:tcPr>
            <w:tcW w:w="2479" w:type="dxa"/>
            <w:vAlign w:val="bottom"/>
          </w:tcPr>
          <w:p w14:paraId="1D16EFC1" w14:textId="77777777" w:rsidR="0065056C" w:rsidRPr="00EC5AEA" w:rsidRDefault="0065056C" w:rsidP="00EC7C72">
            <w:pPr>
              <w:pStyle w:val="TableText"/>
              <w:widowControl w:val="0"/>
            </w:pPr>
            <w:r w:rsidRPr="00EC5AEA">
              <w:t>VLAN 1</w:t>
            </w:r>
          </w:p>
        </w:tc>
        <w:tc>
          <w:tcPr>
            <w:tcW w:w="2479" w:type="dxa"/>
            <w:vAlign w:val="bottom"/>
          </w:tcPr>
          <w:p w14:paraId="13F88E17" w14:textId="77777777" w:rsidR="0065056C" w:rsidRPr="00EC5AEA" w:rsidRDefault="0065056C" w:rsidP="00EC7C72">
            <w:pPr>
              <w:pStyle w:val="TableText"/>
              <w:widowControl w:val="0"/>
            </w:pPr>
            <w:r w:rsidRPr="00EC5AEA">
              <w:t>192.168.1.253</w:t>
            </w:r>
          </w:p>
        </w:tc>
        <w:tc>
          <w:tcPr>
            <w:tcW w:w="2479" w:type="dxa"/>
            <w:vAlign w:val="bottom"/>
          </w:tcPr>
          <w:p w14:paraId="416FCD11" w14:textId="77777777" w:rsidR="0065056C" w:rsidRPr="00EC5AEA" w:rsidRDefault="0065056C" w:rsidP="00EC7C72">
            <w:pPr>
              <w:pStyle w:val="TableText"/>
              <w:widowControl w:val="0"/>
            </w:pPr>
            <w:r w:rsidRPr="00EC5AEA">
              <w:t>255.255.255.0</w:t>
            </w:r>
          </w:p>
        </w:tc>
      </w:tr>
      <w:tr w:rsidR="00EC5AEA" w:rsidRPr="00EC5AEA" w14:paraId="41F363C6" w14:textId="77777777" w:rsidTr="00EC7C72">
        <w:trPr>
          <w:cantSplit/>
          <w:tblHeader/>
          <w:jc w:val="center"/>
        </w:trPr>
        <w:tc>
          <w:tcPr>
            <w:tcW w:w="2479" w:type="dxa"/>
            <w:vAlign w:val="bottom"/>
          </w:tcPr>
          <w:p w14:paraId="14696AF8" w14:textId="77777777" w:rsidR="0065056C" w:rsidRPr="00EC5AEA" w:rsidRDefault="0065056C" w:rsidP="00EC7C72">
            <w:pPr>
              <w:pStyle w:val="TableText"/>
              <w:widowControl w:val="0"/>
            </w:pPr>
            <w:r w:rsidRPr="00EC5AEA">
              <w:t>S2</w:t>
            </w:r>
          </w:p>
        </w:tc>
        <w:tc>
          <w:tcPr>
            <w:tcW w:w="2479" w:type="dxa"/>
            <w:vAlign w:val="bottom"/>
          </w:tcPr>
          <w:p w14:paraId="2B395D79" w14:textId="77777777" w:rsidR="0065056C" w:rsidRPr="00EC5AEA" w:rsidRDefault="0065056C" w:rsidP="00EC7C72">
            <w:pPr>
              <w:pStyle w:val="TableText"/>
              <w:widowControl w:val="0"/>
            </w:pPr>
            <w:r w:rsidRPr="00EC5AEA">
              <w:t>VLAN 1</w:t>
            </w:r>
          </w:p>
        </w:tc>
        <w:tc>
          <w:tcPr>
            <w:tcW w:w="2479" w:type="dxa"/>
            <w:vAlign w:val="bottom"/>
          </w:tcPr>
          <w:p w14:paraId="52C3B955" w14:textId="77777777" w:rsidR="0065056C" w:rsidRPr="00EC5AEA" w:rsidRDefault="0065056C" w:rsidP="00EC7C72">
            <w:pPr>
              <w:pStyle w:val="TableText"/>
              <w:widowControl w:val="0"/>
            </w:pPr>
            <w:r w:rsidRPr="00EC5AEA">
              <w:t>192.168.1.254</w:t>
            </w:r>
          </w:p>
        </w:tc>
        <w:tc>
          <w:tcPr>
            <w:tcW w:w="2479" w:type="dxa"/>
            <w:vAlign w:val="bottom"/>
          </w:tcPr>
          <w:p w14:paraId="39A9CB92" w14:textId="77777777" w:rsidR="0065056C" w:rsidRPr="00EC5AEA" w:rsidRDefault="0065056C" w:rsidP="00EC7C72">
            <w:pPr>
              <w:pStyle w:val="TableText"/>
              <w:widowControl w:val="0"/>
            </w:pPr>
            <w:r w:rsidRPr="00EC5AEA">
              <w:t>255.255.255.0</w:t>
            </w:r>
          </w:p>
        </w:tc>
      </w:tr>
      <w:tr w:rsidR="00EC5AEA" w:rsidRPr="00EC5AEA" w14:paraId="435BECE8" w14:textId="77777777" w:rsidTr="00EC7C72">
        <w:trPr>
          <w:cantSplit/>
          <w:tblHeader/>
          <w:jc w:val="center"/>
        </w:trPr>
        <w:tc>
          <w:tcPr>
            <w:tcW w:w="2479" w:type="dxa"/>
            <w:vAlign w:val="bottom"/>
          </w:tcPr>
          <w:p w14:paraId="31478490" w14:textId="77777777" w:rsidR="0065056C" w:rsidRPr="00EC5AEA" w:rsidRDefault="0065056C" w:rsidP="00EC7C72">
            <w:pPr>
              <w:pStyle w:val="TableText"/>
              <w:widowControl w:val="0"/>
            </w:pPr>
            <w:r w:rsidRPr="00EC5AEA">
              <w:t>PC1</w:t>
            </w:r>
          </w:p>
        </w:tc>
        <w:tc>
          <w:tcPr>
            <w:tcW w:w="2479" w:type="dxa"/>
            <w:vAlign w:val="bottom"/>
          </w:tcPr>
          <w:p w14:paraId="1FB555CA" w14:textId="77777777" w:rsidR="0065056C" w:rsidRPr="00EC5AEA" w:rsidRDefault="0065056C" w:rsidP="00EC7C72">
            <w:pPr>
              <w:pStyle w:val="TableText"/>
              <w:widowControl w:val="0"/>
            </w:pPr>
            <w:r w:rsidRPr="00EC5AEA">
              <w:t>NIC</w:t>
            </w:r>
          </w:p>
        </w:tc>
        <w:tc>
          <w:tcPr>
            <w:tcW w:w="2479" w:type="dxa"/>
            <w:vAlign w:val="bottom"/>
          </w:tcPr>
          <w:p w14:paraId="0AA8F92F" w14:textId="77777777" w:rsidR="0065056C" w:rsidRPr="00EC5AEA" w:rsidRDefault="0065056C" w:rsidP="00EC7C72">
            <w:pPr>
              <w:pStyle w:val="TableText"/>
              <w:widowControl w:val="0"/>
            </w:pPr>
            <w:r w:rsidRPr="00EC5AEA">
              <w:t>192.168.1.1</w:t>
            </w:r>
          </w:p>
        </w:tc>
        <w:tc>
          <w:tcPr>
            <w:tcW w:w="2479" w:type="dxa"/>
            <w:vAlign w:val="bottom"/>
          </w:tcPr>
          <w:p w14:paraId="0F6C288A" w14:textId="77777777" w:rsidR="0065056C" w:rsidRPr="00EC5AEA" w:rsidRDefault="0065056C" w:rsidP="00EC7C72">
            <w:pPr>
              <w:pStyle w:val="TableText"/>
              <w:widowControl w:val="0"/>
            </w:pPr>
            <w:r w:rsidRPr="00EC5AEA">
              <w:t>255.255.255.0</w:t>
            </w:r>
          </w:p>
        </w:tc>
      </w:tr>
      <w:tr w:rsidR="0065056C" w:rsidRPr="00EC5AEA" w14:paraId="0E9D4A50" w14:textId="77777777" w:rsidTr="00EC7C72">
        <w:trPr>
          <w:cantSplit/>
          <w:tblHeader/>
          <w:jc w:val="center"/>
        </w:trPr>
        <w:tc>
          <w:tcPr>
            <w:tcW w:w="2479" w:type="dxa"/>
            <w:vAlign w:val="bottom"/>
          </w:tcPr>
          <w:p w14:paraId="389C51A7" w14:textId="77777777" w:rsidR="0065056C" w:rsidRPr="00EC5AEA" w:rsidRDefault="0065056C" w:rsidP="00EC7C72">
            <w:pPr>
              <w:pStyle w:val="TableText"/>
              <w:widowControl w:val="0"/>
            </w:pPr>
            <w:r w:rsidRPr="00EC5AEA">
              <w:t>PC2</w:t>
            </w:r>
          </w:p>
        </w:tc>
        <w:tc>
          <w:tcPr>
            <w:tcW w:w="2479" w:type="dxa"/>
            <w:vAlign w:val="bottom"/>
          </w:tcPr>
          <w:p w14:paraId="5FF5578C" w14:textId="77777777" w:rsidR="0065056C" w:rsidRPr="00EC5AEA" w:rsidRDefault="0065056C" w:rsidP="00EC7C72">
            <w:pPr>
              <w:pStyle w:val="TableText"/>
              <w:widowControl w:val="0"/>
            </w:pPr>
            <w:r w:rsidRPr="00EC5AEA">
              <w:t>NIC</w:t>
            </w:r>
          </w:p>
        </w:tc>
        <w:tc>
          <w:tcPr>
            <w:tcW w:w="2479" w:type="dxa"/>
            <w:vAlign w:val="bottom"/>
          </w:tcPr>
          <w:p w14:paraId="622C7491" w14:textId="77777777" w:rsidR="0065056C" w:rsidRPr="00EC5AEA" w:rsidRDefault="0065056C" w:rsidP="00EC7C72">
            <w:pPr>
              <w:pStyle w:val="TableText"/>
              <w:widowControl w:val="0"/>
            </w:pPr>
            <w:r w:rsidRPr="00EC5AEA">
              <w:t>192.168.1.2</w:t>
            </w:r>
          </w:p>
        </w:tc>
        <w:tc>
          <w:tcPr>
            <w:tcW w:w="2479" w:type="dxa"/>
            <w:vAlign w:val="bottom"/>
          </w:tcPr>
          <w:p w14:paraId="5E80CF4B" w14:textId="77777777" w:rsidR="0065056C" w:rsidRPr="00EC5AEA" w:rsidRDefault="0065056C" w:rsidP="00EC7C72">
            <w:pPr>
              <w:pStyle w:val="TableText"/>
              <w:widowControl w:val="0"/>
            </w:pPr>
            <w:r w:rsidRPr="00EC5AEA">
              <w:t>255.255.255.0</w:t>
            </w:r>
          </w:p>
        </w:tc>
      </w:tr>
    </w:tbl>
    <w:p w14:paraId="440D86E7" w14:textId="77777777" w:rsidR="0065056C" w:rsidRPr="00EC5AEA" w:rsidRDefault="0065056C" w:rsidP="0065056C">
      <w:pPr>
        <w:pStyle w:val="ConfigWindow"/>
        <w:rPr>
          <w:color w:val="auto"/>
        </w:rPr>
      </w:pPr>
    </w:p>
    <w:p w14:paraId="43389F47" w14:textId="2C1F33A8" w:rsidR="0065056C" w:rsidRPr="00EC5AEA" w:rsidRDefault="0065056C" w:rsidP="0065056C">
      <w:pPr>
        <w:pStyle w:val="Heading1"/>
      </w:pPr>
      <w:r w:rsidRPr="00EC5AEA">
        <w:t>Objectives</w:t>
      </w:r>
    </w:p>
    <w:p w14:paraId="6E4333D1" w14:textId="77777777" w:rsidR="0065056C" w:rsidRPr="00EC5AEA" w:rsidRDefault="0065056C" w:rsidP="0065056C">
      <w:pPr>
        <w:pStyle w:val="BodyTextL25"/>
        <w:widowControl w:val="0"/>
        <w:rPr>
          <w:b/>
        </w:rPr>
      </w:pPr>
      <w:r w:rsidRPr="00EC5AEA">
        <w:rPr>
          <w:b/>
        </w:rPr>
        <w:t>Part 1: Perform a Basic Configuration on S1 and S2</w:t>
      </w:r>
    </w:p>
    <w:p w14:paraId="2327CEA4" w14:textId="77777777" w:rsidR="0065056C" w:rsidRPr="00EC5AEA" w:rsidRDefault="0065056C" w:rsidP="0065056C">
      <w:pPr>
        <w:pStyle w:val="BodyTextL25"/>
        <w:widowControl w:val="0"/>
        <w:rPr>
          <w:b/>
        </w:rPr>
      </w:pPr>
      <w:r w:rsidRPr="00EC5AEA">
        <w:rPr>
          <w:b/>
        </w:rPr>
        <w:t>Part 2: Configure the PCs</w:t>
      </w:r>
    </w:p>
    <w:p w14:paraId="492F2AD7" w14:textId="77777777" w:rsidR="0065056C" w:rsidRPr="00EC5AEA" w:rsidRDefault="0065056C" w:rsidP="0065056C">
      <w:pPr>
        <w:pStyle w:val="BodyTextL25"/>
        <w:widowControl w:val="0"/>
        <w:rPr>
          <w:b/>
        </w:rPr>
      </w:pPr>
      <w:r w:rsidRPr="00EC5AEA">
        <w:rPr>
          <w:b/>
        </w:rPr>
        <w:t>Part 3: Configure the Switch Management Interface</w:t>
      </w:r>
    </w:p>
    <w:p w14:paraId="318B5BF7" w14:textId="77777777" w:rsidR="0065056C" w:rsidRPr="00EC5AEA" w:rsidRDefault="0065056C" w:rsidP="0065056C">
      <w:pPr>
        <w:pStyle w:val="Heading1"/>
      </w:pPr>
      <w:r w:rsidRPr="00EC5AEA">
        <w:t>Background / Scenario</w:t>
      </w:r>
    </w:p>
    <w:p w14:paraId="4A53CEBF" w14:textId="77777777" w:rsidR="0065056C" w:rsidRPr="00EC5AEA" w:rsidRDefault="0065056C" w:rsidP="0065056C">
      <w:pPr>
        <w:pStyle w:val="BodyTextL25"/>
      </w:pPr>
      <w:r w:rsidRPr="00EC5AEA">
        <w:t xml:space="preserve">In this activity, you will first perform basic switch configurations. Then you will implement basic connectivity by configuring IP addressing on the switches and PCs. When the IP addressing configuration is complete, you will use various </w:t>
      </w:r>
      <w:r w:rsidRPr="00EC5AEA">
        <w:rPr>
          <w:b/>
          <w:bCs/>
        </w:rPr>
        <w:t>show</w:t>
      </w:r>
      <w:r w:rsidRPr="00EC5AEA">
        <w:t xml:space="preserve"> commands to verify configurations and use the ping command to verify basic connectivity between devices.</w:t>
      </w:r>
    </w:p>
    <w:p w14:paraId="0C2F6230" w14:textId="77777777" w:rsidR="0065056C" w:rsidRPr="00EC5AEA" w:rsidRDefault="0065056C" w:rsidP="0065056C">
      <w:pPr>
        <w:pStyle w:val="Heading1"/>
      </w:pPr>
      <w:r w:rsidRPr="00EC5AEA">
        <w:t>Instructions</w:t>
      </w:r>
    </w:p>
    <w:p w14:paraId="10D67507" w14:textId="77777777" w:rsidR="0065056C" w:rsidRPr="00EC5AEA" w:rsidRDefault="0065056C" w:rsidP="0065056C">
      <w:pPr>
        <w:pStyle w:val="Heading2"/>
      </w:pPr>
      <w:r w:rsidRPr="00EC5AEA">
        <w:t>Perform SVI Configuration on S1 and S2</w:t>
      </w:r>
    </w:p>
    <w:p w14:paraId="0E5439C1" w14:textId="77777777" w:rsidR="0065056C" w:rsidRPr="00EC5AEA" w:rsidRDefault="0065056C" w:rsidP="0065056C">
      <w:pPr>
        <w:pStyle w:val="Heading3"/>
      </w:pPr>
      <w:r w:rsidRPr="00EC5AEA">
        <w:t>Configure S1 with a hostname.</w:t>
      </w:r>
    </w:p>
    <w:p w14:paraId="50385B08" w14:textId="77777777" w:rsidR="0065056C" w:rsidRPr="00EC5AEA" w:rsidRDefault="0065056C" w:rsidP="0065056C">
      <w:pPr>
        <w:pStyle w:val="ConfigWindow"/>
        <w:rPr>
          <w:color w:val="auto"/>
        </w:rPr>
      </w:pPr>
      <w:r w:rsidRPr="00EC5AEA">
        <w:rPr>
          <w:color w:val="auto"/>
        </w:rPr>
        <w:t>Open configuration window</w:t>
      </w:r>
    </w:p>
    <w:p w14:paraId="1D092B68" w14:textId="77777777" w:rsidR="0065056C" w:rsidRPr="00EC5AEA" w:rsidRDefault="0065056C" w:rsidP="0065056C">
      <w:pPr>
        <w:pStyle w:val="SubStepAlpha"/>
        <w:numPr>
          <w:ilvl w:val="2"/>
          <w:numId w:val="12"/>
        </w:numPr>
        <w:spacing w:before="0"/>
      </w:pPr>
      <w:r w:rsidRPr="00EC5AEA">
        <w:t xml:space="preserve">Click </w:t>
      </w:r>
      <w:r w:rsidRPr="00EC5AEA">
        <w:rPr>
          <w:b/>
        </w:rPr>
        <w:t>S1</w:t>
      </w:r>
      <w:r w:rsidRPr="00EC5AEA">
        <w:t xml:space="preserve">, and then click the </w:t>
      </w:r>
      <w:r w:rsidRPr="00EC5AEA">
        <w:rPr>
          <w:b/>
        </w:rPr>
        <w:t>CLI</w:t>
      </w:r>
      <w:r w:rsidRPr="00EC5AEA">
        <w:t xml:space="preserve"> tab.</w:t>
      </w:r>
    </w:p>
    <w:p w14:paraId="03D30509" w14:textId="77777777" w:rsidR="0065056C" w:rsidRPr="00EC5AEA" w:rsidRDefault="0065056C" w:rsidP="0065056C">
      <w:pPr>
        <w:pStyle w:val="SubStepAlpha"/>
        <w:numPr>
          <w:ilvl w:val="2"/>
          <w:numId w:val="12"/>
        </w:numPr>
      </w:pPr>
      <w:r w:rsidRPr="00EC5AEA">
        <w:t>Enter the privileged EXEC mode. Then enter the global configuration mode.</w:t>
      </w:r>
    </w:p>
    <w:p w14:paraId="5174CBFD" w14:textId="77777777" w:rsidR="0065056C" w:rsidRPr="00EC5AEA" w:rsidRDefault="0065056C" w:rsidP="0065056C">
      <w:pPr>
        <w:pStyle w:val="CMD"/>
      </w:pPr>
      <w:r w:rsidRPr="00EC5AEA">
        <w:t xml:space="preserve">Switch&gt; </w:t>
      </w:r>
      <w:r w:rsidRPr="00EC5AEA">
        <w:rPr>
          <w:b/>
        </w:rPr>
        <w:t>enable</w:t>
      </w:r>
    </w:p>
    <w:p w14:paraId="08C278B6" w14:textId="77777777" w:rsidR="0065056C" w:rsidRPr="00EC5AEA" w:rsidRDefault="0065056C" w:rsidP="0065056C">
      <w:pPr>
        <w:pStyle w:val="CMD"/>
      </w:pPr>
      <w:r w:rsidRPr="00EC5AEA">
        <w:t xml:space="preserve">Switch# </w:t>
      </w:r>
      <w:r w:rsidRPr="00EC5AEA">
        <w:rPr>
          <w:b/>
        </w:rPr>
        <w:t>configure terminal</w:t>
      </w:r>
    </w:p>
    <w:p w14:paraId="279DA2C1" w14:textId="77777777" w:rsidR="0065056C" w:rsidRPr="00EC5AEA" w:rsidRDefault="0065056C" w:rsidP="0065056C">
      <w:pPr>
        <w:pStyle w:val="CMD"/>
      </w:pPr>
      <w:r w:rsidRPr="00EC5AEA">
        <w:t>Enter configuration commands, one per line.  End with CNTL/Z.</w:t>
      </w:r>
    </w:p>
    <w:p w14:paraId="65798846" w14:textId="77777777" w:rsidR="0065056C" w:rsidRPr="00EC5AEA" w:rsidRDefault="0065056C" w:rsidP="0065056C">
      <w:pPr>
        <w:pStyle w:val="SubStepAlpha"/>
        <w:numPr>
          <w:ilvl w:val="2"/>
          <w:numId w:val="12"/>
        </w:numPr>
      </w:pPr>
      <w:r w:rsidRPr="00EC5AEA">
        <w:t xml:space="preserve">Configure the hostname as </w:t>
      </w:r>
      <w:r w:rsidRPr="00EC5AEA">
        <w:rPr>
          <w:b/>
        </w:rPr>
        <w:t>S1</w:t>
      </w:r>
      <w:r w:rsidRPr="00EC5AEA">
        <w:t>.</w:t>
      </w:r>
    </w:p>
    <w:p w14:paraId="026DCE2F" w14:textId="77777777" w:rsidR="0065056C" w:rsidRPr="00EC5AEA" w:rsidRDefault="0065056C" w:rsidP="0065056C">
      <w:pPr>
        <w:pStyle w:val="CMD"/>
        <w:rPr>
          <w:b/>
        </w:rPr>
      </w:pPr>
      <w:r w:rsidRPr="00EC5AEA">
        <w:t xml:space="preserve">Switch(config)# </w:t>
      </w:r>
      <w:r w:rsidRPr="00EC5AEA">
        <w:rPr>
          <w:b/>
        </w:rPr>
        <w:t>hostname S1</w:t>
      </w:r>
    </w:p>
    <w:p w14:paraId="498B9201" w14:textId="77777777" w:rsidR="0065056C" w:rsidRPr="00EC5AEA" w:rsidRDefault="0065056C" w:rsidP="0065056C">
      <w:pPr>
        <w:pStyle w:val="CMD"/>
      </w:pPr>
      <w:r w:rsidRPr="00EC5AEA">
        <w:t>S1(config)#</w:t>
      </w:r>
    </w:p>
    <w:p w14:paraId="0A6CFB4C" w14:textId="77777777" w:rsidR="0065056C" w:rsidRPr="00EC5AEA" w:rsidRDefault="0065056C" w:rsidP="0065056C">
      <w:pPr>
        <w:pStyle w:val="Heading3"/>
      </w:pPr>
      <w:r w:rsidRPr="00EC5AEA">
        <w:t>Configure S1 with an IP address.</w:t>
      </w:r>
    </w:p>
    <w:p w14:paraId="11F14F4E" w14:textId="77777777" w:rsidR="0065056C" w:rsidRPr="00EC5AEA" w:rsidRDefault="0065056C" w:rsidP="0065056C">
      <w:pPr>
        <w:pStyle w:val="BodyTextL25"/>
        <w:widowControl w:val="0"/>
      </w:pPr>
      <w:r w:rsidRPr="00EC5AEA">
        <w:t>Switches can be used without any configurations. Switches forward information from one port to another based on Media Access Control (MAC) addresses.</w:t>
      </w:r>
    </w:p>
    <w:p w14:paraId="717C1BC1" w14:textId="77777777" w:rsidR="0065056C" w:rsidRPr="00EC5AEA" w:rsidRDefault="0065056C" w:rsidP="0065056C">
      <w:pPr>
        <w:pStyle w:val="Heading4"/>
        <w:rPr>
          <w:color w:val="auto"/>
        </w:rPr>
      </w:pPr>
      <w:r w:rsidRPr="00EC5AEA">
        <w:rPr>
          <w:color w:val="auto"/>
        </w:rPr>
        <w:lastRenderedPageBreak/>
        <w:t>Question:</w:t>
      </w:r>
    </w:p>
    <w:p w14:paraId="4141B2B3" w14:textId="77777777" w:rsidR="0065056C" w:rsidRDefault="0065056C" w:rsidP="0065056C">
      <w:pPr>
        <w:pStyle w:val="BodyTextL25"/>
        <w:keepNext/>
        <w:spacing w:before="0"/>
      </w:pPr>
      <w:r w:rsidRPr="00EC5AEA">
        <w:t>Why does a switch need an IP address?</w:t>
      </w:r>
    </w:p>
    <w:p w14:paraId="10FB9967" w14:textId="1D0D00FC" w:rsidR="00EC5AEA" w:rsidRPr="00EC5AEA" w:rsidRDefault="00EC5AEA" w:rsidP="0065056C">
      <w:pPr>
        <w:pStyle w:val="BodyTextL25"/>
        <w:keepNext/>
        <w:spacing w:before="0"/>
      </w:pPr>
      <w:r>
        <w:t xml:space="preserve">To </w:t>
      </w:r>
      <w:r w:rsidR="00035A11">
        <w:t xml:space="preserve">contact the switch remotely it needs an IP address. </w:t>
      </w:r>
    </w:p>
    <w:p w14:paraId="2B4824DE" w14:textId="77777777" w:rsidR="0065056C" w:rsidRPr="00EC5AEA" w:rsidRDefault="0065056C" w:rsidP="0065056C">
      <w:pPr>
        <w:pStyle w:val="SubStepAlpha"/>
      </w:pPr>
      <w:r w:rsidRPr="00EC5AEA">
        <w:t>In the global configuration mode, enter the following commands to configure S1 with an IP address in VLAN 1.</w:t>
      </w:r>
    </w:p>
    <w:p w14:paraId="09BB1365" w14:textId="77777777" w:rsidR="0065056C" w:rsidRPr="00EC5AEA" w:rsidRDefault="0065056C" w:rsidP="0065056C">
      <w:pPr>
        <w:pStyle w:val="CMD"/>
        <w:widowControl w:val="0"/>
      </w:pPr>
      <w:r w:rsidRPr="00EC5AEA">
        <w:t xml:space="preserve">S1(config)# </w:t>
      </w:r>
      <w:r w:rsidRPr="00EC5AEA">
        <w:rPr>
          <w:b/>
        </w:rPr>
        <w:t xml:space="preserve">interface </w:t>
      </w:r>
      <w:proofErr w:type="spellStart"/>
      <w:r w:rsidRPr="00EC5AEA">
        <w:rPr>
          <w:b/>
        </w:rPr>
        <w:t>vlan</w:t>
      </w:r>
      <w:proofErr w:type="spellEnd"/>
      <w:r w:rsidRPr="00EC5AEA">
        <w:rPr>
          <w:b/>
        </w:rPr>
        <w:t xml:space="preserve"> 1</w:t>
      </w:r>
    </w:p>
    <w:p w14:paraId="68E3CCC0" w14:textId="77777777" w:rsidR="0065056C" w:rsidRPr="00EC5AEA" w:rsidRDefault="0065056C" w:rsidP="0065056C">
      <w:pPr>
        <w:pStyle w:val="CMD"/>
        <w:widowControl w:val="0"/>
      </w:pPr>
      <w:r w:rsidRPr="00EC5AEA">
        <w:t>S1(config-</w:t>
      </w:r>
      <w:proofErr w:type="gramStart"/>
      <w:r w:rsidRPr="00EC5AEA">
        <w:t>if)#</w:t>
      </w:r>
      <w:proofErr w:type="gramEnd"/>
      <w:r w:rsidRPr="00EC5AEA">
        <w:t xml:space="preserve"> </w:t>
      </w:r>
      <w:proofErr w:type="spellStart"/>
      <w:r w:rsidRPr="00EC5AEA">
        <w:rPr>
          <w:b/>
        </w:rPr>
        <w:t>ip</w:t>
      </w:r>
      <w:proofErr w:type="spellEnd"/>
      <w:r w:rsidRPr="00EC5AEA">
        <w:rPr>
          <w:b/>
        </w:rPr>
        <w:t xml:space="preserve"> address 192.168.1.253 255.255.255.0</w:t>
      </w:r>
    </w:p>
    <w:p w14:paraId="0632D166" w14:textId="77777777" w:rsidR="0065056C" w:rsidRPr="00EC5AEA" w:rsidRDefault="0065056C" w:rsidP="0065056C">
      <w:pPr>
        <w:pStyle w:val="CMD"/>
        <w:widowControl w:val="0"/>
        <w:rPr>
          <w:b/>
        </w:rPr>
      </w:pPr>
      <w:r w:rsidRPr="00EC5AEA">
        <w:t>S1(config-</w:t>
      </w:r>
      <w:proofErr w:type="gramStart"/>
      <w:r w:rsidRPr="00EC5AEA">
        <w:t>if)#</w:t>
      </w:r>
      <w:proofErr w:type="gramEnd"/>
      <w:r w:rsidRPr="00EC5AEA">
        <w:t xml:space="preserve"> </w:t>
      </w:r>
      <w:r w:rsidRPr="00EC5AEA">
        <w:rPr>
          <w:b/>
        </w:rPr>
        <w:t>no shutdown</w:t>
      </w:r>
    </w:p>
    <w:p w14:paraId="6697DBE4" w14:textId="77777777" w:rsidR="0065056C" w:rsidRPr="00EC5AEA" w:rsidRDefault="0065056C" w:rsidP="0065056C">
      <w:pPr>
        <w:pStyle w:val="CMD"/>
        <w:widowControl w:val="0"/>
      </w:pPr>
      <w:r w:rsidRPr="00EC5AEA">
        <w:t>%LINEPROTO-5-UPDOWN: Line protocol on Interface Vlan1, changed state to up</w:t>
      </w:r>
    </w:p>
    <w:p w14:paraId="6ADBAF9D" w14:textId="77777777" w:rsidR="0065056C" w:rsidRPr="00EC5AEA" w:rsidRDefault="0065056C" w:rsidP="0065056C">
      <w:pPr>
        <w:pStyle w:val="Heading4"/>
        <w:rPr>
          <w:color w:val="auto"/>
        </w:rPr>
      </w:pPr>
      <w:r w:rsidRPr="00EC5AEA">
        <w:rPr>
          <w:color w:val="auto"/>
        </w:rPr>
        <w:t>Question:</w:t>
      </w:r>
    </w:p>
    <w:p w14:paraId="08ED088F" w14:textId="77777777" w:rsidR="0065056C" w:rsidRPr="00EC5AEA" w:rsidRDefault="0065056C" w:rsidP="0065056C">
      <w:pPr>
        <w:pStyle w:val="BodyTextL50"/>
        <w:spacing w:before="0"/>
      </w:pPr>
      <w:r w:rsidRPr="00EC5AEA">
        <w:t xml:space="preserve">What does the </w:t>
      </w:r>
      <w:r w:rsidRPr="00EC5AEA">
        <w:rPr>
          <w:b/>
        </w:rPr>
        <w:t>no shutdown</w:t>
      </w:r>
      <w:r w:rsidRPr="00EC5AEA">
        <w:t xml:space="preserve"> command?</w:t>
      </w:r>
    </w:p>
    <w:p w14:paraId="086E066E" w14:textId="7DB5D62D" w:rsidR="0065056C" w:rsidRPr="00EC5AEA" w:rsidRDefault="00761B7A" w:rsidP="0065056C">
      <w:pPr>
        <w:pStyle w:val="AnswerLineL50"/>
        <w:rPr>
          <w:color w:val="auto"/>
        </w:rPr>
      </w:pPr>
      <w:r>
        <w:rPr>
          <w:color w:val="auto"/>
        </w:rPr>
        <w:t>Changes the interfaces stat to up (active)</w:t>
      </w:r>
    </w:p>
    <w:p w14:paraId="1F81E0D5" w14:textId="77777777" w:rsidR="0065056C" w:rsidRPr="00EC5AEA" w:rsidRDefault="0065056C" w:rsidP="0065056C">
      <w:pPr>
        <w:pStyle w:val="SubStepAlpha"/>
      </w:pPr>
      <w:r w:rsidRPr="00EC5AEA">
        <w:t>Exit the configuration mode and save the configuration.</w:t>
      </w:r>
    </w:p>
    <w:p w14:paraId="549B0AB1" w14:textId="77777777" w:rsidR="0065056C" w:rsidRPr="00EC5AEA" w:rsidRDefault="0065056C" w:rsidP="0065056C">
      <w:pPr>
        <w:pStyle w:val="CMD"/>
      </w:pPr>
      <w:r w:rsidRPr="00EC5AEA">
        <w:t>S1(config-</w:t>
      </w:r>
      <w:proofErr w:type="gramStart"/>
      <w:r w:rsidRPr="00EC5AEA">
        <w:t>if)#</w:t>
      </w:r>
      <w:proofErr w:type="gramEnd"/>
      <w:r w:rsidRPr="00EC5AEA">
        <w:t xml:space="preserve"> </w:t>
      </w:r>
      <w:r w:rsidRPr="00EC5AEA">
        <w:rPr>
          <w:b/>
        </w:rPr>
        <w:t>end</w:t>
      </w:r>
    </w:p>
    <w:p w14:paraId="5AF614CC" w14:textId="77777777" w:rsidR="0065056C" w:rsidRPr="00EC5AEA" w:rsidRDefault="0065056C" w:rsidP="0065056C">
      <w:pPr>
        <w:pStyle w:val="CMD"/>
      </w:pPr>
      <w:r w:rsidRPr="00EC5AEA">
        <w:t>S1#</w:t>
      </w:r>
    </w:p>
    <w:p w14:paraId="2D88B08D" w14:textId="77777777" w:rsidR="0065056C" w:rsidRPr="00EC5AEA" w:rsidRDefault="0065056C" w:rsidP="0065056C">
      <w:pPr>
        <w:pStyle w:val="CMD"/>
      </w:pPr>
      <w:r w:rsidRPr="00EC5AEA">
        <w:t xml:space="preserve">S1# </w:t>
      </w:r>
      <w:r w:rsidRPr="00EC5AEA">
        <w:rPr>
          <w:b/>
        </w:rPr>
        <w:t>copy running-config startup-config</w:t>
      </w:r>
    </w:p>
    <w:p w14:paraId="6FE9CDE9" w14:textId="77777777" w:rsidR="0065056C" w:rsidRPr="00EC5AEA" w:rsidRDefault="0065056C" w:rsidP="0065056C">
      <w:pPr>
        <w:pStyle w:val="CMD"/>
      </w:pPr>
      <w:r w:rsidRPr="00EC5AEA">
        <w:t xml:space="preserve">Destination filename [startup-config]? </w:t>
      </w:r>
    </w:p>
    <w:p w14:paraId="778D68CA" w14:textId="77777777" w:rsidR="0065056C" w:rsidRPr="00EC5AEA" w:rsidRDefault="0065056C" w:rsidP="0065056C">
      <w:pPr>
        <w:pStyle w:val="CMD"/>
      </w:pPr>
      <w:r w:rsidRPr="00EC5AEA">
        <w:t>Building configuration...</w:t>
      </w:r>
    </w:p>
    <w:p w14:paraId="06FA050C" w14:textId="77777777" w:rsidR="0065056C" w:rsidRPr="00EC5AEA" w:rsidRDefault="0065056C" w:rsidP="0065056C">
      <w:pPr>
        <w:pStyle w:val="CMD"/>
      </w:pPr>
      <w:r w:rsidRPr="00EC5AEA">
        <w:t>[OK]</w:t>
      </w:r>
    </w:p>
    <w:p w14:paraId="40A053FB" w14:textId="77777777" w:rsidR="0065056C" w:rsidRPr="00EC5AEA" w:rsidRDefault="0065056C" w:rsidP="0065056C">
      <w:pPr>
        <w:pStyle w:val="SubStepAlpha"/>
      </w:pPr>
      <w:r w:rsidRPr="00EC5AEA">
        <w:t>Verify the IP address configuration on S1.</w:t>
      </w:r>
    </w:p>
    <w:p w14:paraId="61C2ADFB" w14:textId="77777777" w:rsidR="0065056C" w:rsidRPr="00EC5AEA" w:rsidRDefault="0065056C" w:rsidP="0065056C">
      <w:pPr>
        <w:pStyle w:val="CMD"/>
      </w:pPr>
      <w:r w:rsidRPr="00EC5AEA">
        <w:t xml:space="preserve">S1# </w:t>
      </w:r>
      <w:r w:rsidRPr="00EC5AEA">
        <w:rPr>
          <w:b/>
        </w:rPr>
        <w:t xml:space="preserve">show </w:t>
      </w:r>
      <w:proofErr w:type="spellStart"/>
      <w:r w:rsidRPr="00EC5AEA">
        <w:rPr>
          <w:b/>
        </w:rPr>
        <w:t>ip</w:t>
      </w:r>
      <w:proofErr w:type="spellEnd"/>
      <w:r w:rsidRPr="00EC5AEA">
        <w:rPr>
          <w:b/>
        </w:rPr>
        <w:t xml:space="preserve"> interface brief</w:t>
      </w:r>
    </w:p>
    <w:p w14:paraId="0499624F" w14:textId="77777777" w:rsidR="0065056C" w:rsidRPr="00EC5AEA" w:rsidRDefault="0065056C" w:rsidP="0065056C">
      <w:pPr>
        <w:pStyle w:val="CMDOutput"/>
      </w:pPr>
      <w:r w:rsidRPr="00EC5AEA">
        <w:t>&lt;output omitted&gt;</w:t>
      </w:r>
    </w:p>
    <w:p w14:paraId="0B5D284D" w14:textId="77777777" w:rsidR="0065056C" w:rsidRPr="00EC5AEA" w:rsidRDefault="0065056C" w:rsidP="0065056C">
      <w:pPr>
        <w:pStyle w:val="CMDOutput"/>
      </w:pPr>
      <w:r w:rsidRPr="00EC5AEA">
        <w:t xml:space="preserve"> Vlan1                  192.168.1.253   YES manual up                    </w:t>
      </w:r>
      <w:proofErr w:type="spellStart"/>
      <w:r w:rsidRPr="00EC5AEA">
        <w:t>up</w:t>
      </w:r>
      <w:proofErr w:type="spellEnd"/>
    </w:p>
    <w:p w14:paraId="0FDFBCE9" w14:textId="77777777" w:rsidR="0065056C" w:rsidRPr="00EC5AEA" w:rsidRDefault="0065056C" w:rsidP="0065056C">
      <w:pPr>
        <w:pStyle w:val="ConfigWindow"/>
        <w:rPr>
          <w:color w:val="auto"/>
        </w:rPr>
      </w:pPr>
      <w:r w:rsidRPr="00EC5AEA">
        <w:rPr>
          <w:color w:val="auto"/>
        </w:rPr>
        <w:t>close configuration window</w:t>
      </w:r>
    </w:p>
    <w:p w14:paraId="155EED32" w14:textId="77777777" w:rsidR="0065056C" w:rsidRPr="00EC5AEA" w:rsidRDefault="0065056C" w:rsidP="0065056C">
      <w:pPr>
        <w:pStyle w:val="Heading3"/>
      </w:pPr>
      <w:r w:rsidRPr="00EC5AEA">
        <w:t>Configure S2 with a hostname and IP address.</w:t>
      </w:r>
    </w:p>
    <w:p w14:paraId="75BE53A1" w14:textId="77777777" w:rsidR="0065056C" w:rsidRPr="00EC5AEA" w:rsidRDefault="0065056C" w:rsidP="0065056C">
      <w:pPr>
        <w:pStyle w:val="BodyTextL25"/>
      </w:pPr>
      <w:r w:rsidRPr="00EC5AEA">
        <w:t>In this step, you will configure S2 with a hostname and IP address.</w:t>
      </w:r>
    </w:p>
    <w:p w14:paraId="219B37BC" w14:textId="77777777" w:rsidR="0065056C" w:rsidRPr="00EC5AEA" w:rsidRDefault="0065056C" w:rsidP="0065056C">
      <w:pPr>
        <w:pStyle w:val="ConfigWindow"/>
        <w:rPr>
          <w:color w:val="auto"/>
        </w:rPr>
      </w:pPr>
      <w:r w:rsidRPr="00EC5AEA">
        <w:rPr>
          <w:color w:val="auto"/>
        </w:rPr>
        <w:t>open configuration window</w:t>
      </w:r>
    </w:p>
    <w:p w14:paraId="5AB5DEAB" w14:textId="77777777" w:rsidR="0065056C" w:rsidRPr="00EC5AEA" w:rsidRDefault="0065056C" w:rsidP="0065056C">
      <w:pPr>
        <w:pStyle w:val="SubStepAlpha"/>
        <w:spacing w:before="0"/>
      </w:pPr>
      <w:r w:rsidRPr="00EC5AEA">
        <w:t xml:space="preserve">Click </w:t>
      </w:r>
      <w:r w:rsidRPr="00EC5AEA">
        <w:rPr>
          <w:b/>
          <w:bCs/>
        </w:rPr>
        <w:t>S2</w:t>
      </w:r>
      <w:r w:rsidRPr="00EC5AEA">
        <w:t>. In the CLI tab, enter the global configuration mode.</w:t>
      </w:r>
    </w:p>
    <w:p w14:paraId="0E2C28E1" w14:textId="77777777" w:rsidR="0065056C" w:rsidRPr="00EC5AEA" w:rsidRDefault="0065056C" w:rsidP="0065056C">
      <w:pPr>
        <w:pStyle w:val="SubStepAlpha"/>
      </w:pPr>
      <w:r w:rsidRPr="00EC5AEA">
        <w:t xml:space="preserve">Configure the switch </w:t>
      </w:r>
      <w:r w:rsidRPr="00EC5AEA">
        <w:rPr>
          <w:b/>
          <w:bCs/>
        </w:rPr>
        <w:t xml:space="preserve">S2 </w:t>
      </w:r>
      <w:r w:rsidRPr="00EC5AEA">
        <w:t>with a hostname using the information according to the Addressing Table.</w:t>
      </w:r>
    </w:p>
    <w:p w14:paraId="4F2902A6" w14:textId="77777777" w:rsidR="0065056C" w:rsidRPr="00EC5AEA" w:rsidRDefault="0065056C" w:rsidP="0065056C">
      <w:pPr>
        <w:pStyle w:val="SubStepAlpha"/>
      </w:pPr>
      <w:r w:rsidRPr="00EC5AEA">
        <w:t>Use the information in the Addressing Table, repeat the same process to configure the switch S2 with an IP address.</w:t>
      </w:r>
    </w:p>
    <w:p w14:paraId="73577C02" w14:textId="77777777" w:rsidR="0065056C" w:rsidRPr="00EC5AEA" w:rsidRDefault="0065056C" w:rsidP="0065056C">
      <w:pPr>
        <w:pStyle w:val="SubStepAlpha"/>
      </w:pPr>
      <w:r w:rsidRPr="00EC5AEA">
        <w:t>Exit the configuration mode. Verify the IP address configuration on S2.</w:t>
      </w:r>
    </w:p>
    <w:p w14:paraId="7E3D5388" w14:textId="77777777" w:rsidR="0065056C" w:rsidRPr="00EC5AEA" w:rsidRDefault="0065056C" w:rsidP="0065056C">
      <w:pPr>
        <w:pStyle w:val="CMD"/>
      </w:pPr>
      <w:r w:rsidRPr="00EC5AEA">
        <w:t xml:space="preserve">S2# </w:t>
      </w:r>
      <w:r w:rsidRPr="00EC5AEA">
        <w:rPr>
          <w:b/>
        </w:rPr>
        <w:t xml:space="preserve">show </w:t>
      </w:r>
      <w:proofErr w:type="spellStart"/>
      <w:r w:rsidRPr="00EC5AEA">
        <w:rPr>
          <w:b/>
        </w:rPr>
        <w:t>ip</w:t>
      </w:r>
      <w:proofErr w:type="spellEnd"/>
      <w:r w:rsidRPr="00EC5AEA">
        <w:rPr>
          <w:b/>
        </w:rPr>
        <w:t xml:space="preserve"> interface brief</w:t>
      </w:r>
    </w:p>
    <w:p w14:paraId="11BA7D86" w14:textId="77777777" w:rsidR="0065056C" w:rsidRPr="00EC5AEA" w:rsidRDefault="0065056C" w:rsidP="0065056C">
      <w:pPr>
        <w:pStyle w:val="CMDOutput"/>
      </w:pPr>
      <w:r w:rsidRPr="00EC5AEA">
        <w:t>&lt;output omitted&gt;</w:t>
      </w:r>
    </w:p>
    <w:p w14:paraId="3A6E2D8F" w14:textId="77777777" w:rsidR="0065056C" w:rsidRPr="00EC5AEA" w:rsidRDefault="0065056C" w:rsidP="0065056C">
      <w:pPr>
        <w:pStyle w:val="CMDOutput"/>
      </w:pPr>
      <w:r w:rsidRPr="00EC5AEA">
        <w:t xml:space="preserve"> Vlan1                  192.168.1.254   YES manual up                    </w:t>
      </w:r>
      <w:proofErr w:type="spellStart"/>
      <w:r w:rsidRPr="00EC5AEA">
        <w:t>up</w:t>
      </w:r>
      <w:proofErr w:type="spellEnd"/>
    </w:p>
    <w:p w14:paraId="2FD6A369" w14:textId="77777777" w:rsidR="0065056C" w:rsidRPr="00EC5AEA" w:rsidRDefault="0065056C" w:rsidP="0065056C">
      <w:pPr>
        <w:pStyle w:val="SubStepAlpha"/>
        <w:spacing w:after="0"/>
      </w:pPr>
      <w:r w:rsidRPr="00EC5AEA">
        <w:t xml:space="preserve">Save the configuration file to NVRAM. Enter the </w:t>
      </w:r>
      <w:r w:rsidRPr="00EC5AEA">
        <w:rPr>
          <w:b/>
        </w:rPr>
        <w:t xml:space="preserve">copy running-config startup-config </w:t>
      </w:r>
      <w:r w:rsidRPr="00EC5AEA">
        <w:t>command to save the configuration.</w:t>
      </w:r>
    </w:p>
    <w:p w14:paraId="5847D287" w14:textId="77777777" w:rsidR="0065056C" w:rsidRPr="00EC5AEA" w:rsidRDefault="0065056C" w:rsidP="0065056C">
      <w:pPr>
        <w:pStyle w:val="ConfigWindow"/>
        <w:rPr>
          <w:color w:val="auto"/>
        </w:rPr>
      </w:pPr>
      <w:r w:rsidRPr="00EC5AEA">
        <w:rPr>
          <w:color w:val="auto"/>
        </w:rPr>
        <w:t>close configuration window</w:t>
      </w:r>
    </w:p>
    <w:p w14:paraId="566467A6" w14:textId="77777777" w:rsidR="0065056C" w:rsidRPr="00EC5AEA" w:rsidRDefault="0065056C" w:rsidP="0065056C">
      <w:pPr>
        <w:pStyle w:val="Heading2"/>
        <w:keepNext w:val="0"/>
        <w:keepLines/>
        <w:widowControl w:val="0"/>
        <w:numPr>
          <w:ilvl w:val="0"/>
          <w:numId w:val="12"/>
        </w:numPr>
        <w:spacing w:after="0"/>
      </w:pPr>
      <w:r w:rsidRPr="00EC5AEA">
        <w:t>Configure the PCs</w:t>
      </w:r>
    </w:p>
    <w:p w14:paraId="64E926A4" w14:textId="77777777" w:rsidR="0065056C" w:rsidRPr="00EC5AEA" w:rsidRDefault="0065056C" w:rsidP="0065056C">
      <w:pPr>
        <w:pStyle w:val="BodyTextL25"/>
      </w:pPr>
      <w:r w:rsidRPr="00EC5AEA">
        <w:t>In this part, you will configure PC1 and PC2 with IP addresses and verify network connectivity.</w:t>
      </w:r>
    </w:p>
    <w:p w14:paraId="5F7C4B86" w14:textId="77777777" w:rsidR="0065056C" w:rsidRPr="00EC5AEA" w:rsidRDefault="0065056C" w:rsidP="0065056C">
      <w:pPr>
        <w:pStyle w:val="Heading3"/>
        <w:keepNext w:val="0"/>
        <w:keepLines/>
        <w:widowControl w:val="0"/>
        <w:numPr>
          <w:ilvl w:val="1"/>
          <w:numId w:val="13"/>
        </w:numPr>
        <w:ind w:left="864" w:hanging="864"/>
      </w:pPr>
      <w:r w:rsidRPr="00EC5AEA">
        <w:t>Configure both PCs with IP addresses.</w:t>
      </w:r>
    </w:p>
    <w:p w14:paraId="3E6A4DBD" w14:textId="77777777" w:rsidR="0065056C" w:rsidRPr="00EC5AEA" w:rsidRDefault="0065056C" w:rsidP="0065056C">
      <w:pPr>
        <w:pStyle w:val="SubStepAlpha"/>
        <w:widowControl w:val="0"/>
        <w:numPr>
          <w:ilvl w:val="2"/>
          <w:numId w:val="12"/>
        </w:numPr>
      </w:pPr>
      <w:r w:rsidRPr="00EC5AEA">
        <w:t xml:space="preserve">Click </w:t>
      </w:r>
      <w:r w:rsidRPr="00EC5AEA">
        <w:rPr>
          <w:b/>
        </w:rPr>
        <w:t>PC1</w:t>
      </w:r>
      <w:r w:rsidRPr="00EC5AEA">
        <w:t xml:space="preserve">, and then click the </w:t>
      </w:r>
      <w:r w:rsidRPr="00EC5AEA">
        <w:rPr>
          <w:b/>
        </w:rPr>
        <w:t>Desktop</w:t>
      </w:r>
      <w:r w:rsidRPr="00EC5AEA">
        <w:t xml:space="preserve"> tab. </w:t>
      </w:r>
    </w:p>
    <w:p w14:paraId="0F352162" w14:textId="77777777" w:rsidR="0065056C" w:rsidRPr="00EC5AEA" w:rsidRDefault="0065056C" w:rsidP="0065056C">
      <w:pPr>
        <w:pStyle w:val="SubStepAlpha"/>
        <w:widowControl w:val="0"/>
        <w:numPr>
          <w:ilvl w:val="2"/>
          <w:numId w:val="12"/>
        </w:numPr>
      </w:pPr>
      <w:r w:rsidRPr="00EC5AEA">
        <w:t xml:space="preserve">Click </w:t>
      </w:r>
      <w:r w:rsidRPr="00EC5AEA">
        <w:rPr>
          <w:b/>
        </w:rPr>
        <w:t>IP Configuration</w:t>
      </w:r>
      <w:r w:rsidRPr="00EC5AEA">
        <w:t xml:space="preserve">. In the </w:t>
      </w:r>
      <w:r w:rsidRPr="00EC5AEA">
        <w:rPr>
          <w:b/>
        </w:rPr>
        <w:t>Addressing Table</w:t>
      </w:r>
      <w:r w:rsidRPr="00EC5AEA">
        <w:t xml:space="preserve"> above, you can see that the IP address for PC1 is supposed to be 192.168.1.1 and the subnet mask 255.255.255.0. Enter this information for PC1 in the </w:t>
      </w:r>
      <w:r w:rsidRPr="00EC5AEA">
        <w:rPr>
          <w:b/>
        </w:rPr>
        <w:t xml:space="preserve">IP </w:t>
      </w:r>
      <w:r w:rsidRPr="00EC5AEA">
        <w:rPr>
          <w:b/>
        </w:rPr>
        <w:lastRenderedPageBreak/>
        <w:t>Configuration</w:t>
      </w:r>
      <w:r w:rsidRPr="00EC5AEA">
        <w:t xml:space="preserve"> window.</w:t>
      </w:r>
    </w:p>
    <w:p w14:paraId="044E584A" w14:textId="77777777" w:rsidR="0065056C" w:rsidRPr="00EC5AEA" w:rsidRDefault="0065056C" w:rsidP="0065056C">
      <w:pPr>
        <w:pStyle w:val="SubStepAlpha"/>
        <w:widowControl w:val="0"/>
        <w:numPr>
          <w:ilvl w:val="2"/>
          <w:numId w:val="12"/>
        </w:numPr>
      </w:pPr>
      <w:r w:rsidRPr="00EC5AEA">
        <w:t>Repeat the previous steps for PC2. Use the IP address listed in the Address Table for PC2.</w:t>
      </w:r>
    </w:p>
    <w:p w14:paraId="4C9DBE63" w14:textId="77777777" w:rsidR="0065056C" w:rsidRPr="00EC5AEA" w:rsidRDefault="0065056C" w:rsidP="0065056C">
      <w:pPr>
        <w:pStyle w:val="Heading3"/>
        <w:keepNext w:val="0"/>
        <w:keepLines/>
        <w:widowControl w:val="0"/>
        <w:numPr>
          <w:ilvl w:val="1"/>
          <w:numId w:val="12"/>
        </w:numPr>
        <w:ind w:left="864" w:hanging="864"/>
      </w:pPr>
      <w:r w:rsidRPr="00EC5AEA">
        <w:t>Test connectivity from the PCs.</w:t>
      </w:r>
    </w:p>
    <w:p w14:paraId="5A9DBBF2" w14:textId="77777777" w:rsidR="0065056C" w:rsidRPr="00EC5AEA" w:rsidRDefault="0065056C" w:rsidP="0065056C">
      <w:pPr>
        <w:pStyle w:val="SubStepAlpha"/>
        <w:widowControl w:val="0"/>
        <w:numPr>
          <w:ilvl w:val="2"/>
          <w:numId w:val="12"/>
        </w:numPr>
      </w:pPr>
      <w:r w:rsidRPr="00EC5AEA">
        <w:t xml:space="preserve">Click </w:t>
      </w:r>
      <w:r w:rsidRPr="00EC5AEA">
        <w:rPr>
          <w:b/>
        </w:rPr>
        <w:t>PC1</w:t>
      </w:r>
      <w:r w:rsidRPr="00EC5AEA">
        <w:t xml:space="preserve">. Close the </w:t>
      </w:r>
      <w:r w:rsidRPr="00EC5AEA">
        <w:rPr>
          <w:b/>
        </w:rPr>
        <w:t>IP Configuration</w:t>
      </w:r>
      <w:r w:rsidRPr="00EC5AEA">
        <w:t xml:space="preserve"> window if it is still open. In the </w:t>
      </w:r>
      <w:r w:rsidRPr="00EC5AEA">
        <w:rPr>
          <w:b/>
        </w:rPr>
        <w:t xml:space="preserve">Desktop </w:t>
      </w:r>
      <w:r w:rsidRPr="00EC5AEA">
        <w:t xml:space="preserve">tab, click </w:t>
      </w:r>
      <w:r w:rsidRPr="00EC5AEA">
        <w:rPr>
          <w:b/>
        </w:rPr>
        <w:t>Command Prompt</w:t>
      </w:r>
      <w:r w:rsidRPr="00EC5AEA">
        <w:t>.</w:t>
      </w:r>
    </w:p>
    <w:p w14:paraId="704026E7" w14:textId="77777777" w:rsidR="0065056C" w:rsidRPr="00EC5AEA" w:rsidRDefault="0065056C" w:rsidP="0065056C">
      <w:pPr>
        <w:pStyle w:val="SubStepAlpha"/>
        <w:widowControl w:val="0"/>
        <w:numPr>
          <w:ilvl w:val="2"/>
          <w:numId w:val="12"/>
        </w:numPr>
      </w:pPr>
      <w:r w:rsidRPr="00EC5AEA">
        <w:t xml:space="preserve">Enter the </w:t>
      </w:r>
      <w:r w:rsidRPr="00EC5AEA">
        <w:rPr>
          <w:b/>
        </w:rPr>
        <w:t xml:space="preserve">ping </w:t>
      </w:r>
      <w:r w:rsidRPr="00EC5AEA">
        <w:t>command and the IP address for S1.</w:t>
      </w:r>
    </w:p>
    <w:p w14:paraId="68214CA6" w14:textId="77777777" w:rsidR="0065056C" w:rsidRPr="00EC5AEA" w:rsidRDefault="0065056C" w:rsidP="0065056C">
      <w:pPr>
        <w:pStyle w:val="CMD"/>
        <w:widowControl w:val="0"/>
      </w:pPr>
      <w:r w:rsidRPr="00EC5AEA">
        <w:t>Packet Tracer PC Command Line 1.0</w:t>
      </w:r>
    </w:p>
    <w:p w14:paraId="60866953" w14:textId="77777777" w:rsidR="0065056C" w:rsidRPr="00EC5AEA" w:rsidRDefault="0065056C" w:rsidP="0065056C">
      <w:pPr>
        <w:pStyle w:val="CMD"/>
        <w:widowControl w:val="0"/>
      </w:pPr>
      <w:r w:rsidRPr="00EC5AEA">
        <w:t xml:space="preserve">PC&gt; </w:t>
      </w:r>
      <w:r w:rsidRPr="00EC5AEA">
        <w:rPr>
          <w:b/>
        </w:rPr>
        <w:t>ping 192.168.1.253</w:t>
      </w:r>
    </w:p>
    <w:p w14:paraId="1F837A02" w14:textId="77777777" w:rsidR="0065056C" w:rsidRPr="00EC5AEA" w:rsidRDefault="0065056C" w:rsidP="0065056C">
      <w:pPr>
        <w:pStyle w:val="Heading4"/>
        <w:rPr>
          <w:color w:val="auto"/>
        </w:rPr>
      </w:pPr>
      <w:r w:rsidRPr="00EC5AEA">
        <w:rPr>
          <w:color w:val="auto"/>
        </w:rPr>
        <w:t>Question:</w:t>
      </w:r>
    </w:p>
    <w:p w14:paraId="11EC64F0" w14:textId="77777777" w:rsidR="0065056C" w:rsidRDefault="0065056C" w:rsidP="0065056C">
      <w:pPr>
        <w:pStyle w:val="BodyTextL50"/>
        <w:widowControl w:val="0"/>
        <w:spacing w:before="0"/>
      </w:pPr>
      <w:r w:rsidRPr="00EC5AEA">
        <w:t>Were you successful? Explain.</w:t>
      </w:r>
    </w:p>
    <w:p w14:paraId="2EA110F4" w14:textId="56E0D71C" w:rsidR="00810B49" w:rsidRPr="00EC5AEA" w:rsidRDefault="00810B49" w:rsidP="0065056C">
      <w:pPr>
        <w:pStyle w:val="BodyTextL50"/>
        <w:widowControl w:val="0"/>
        <w:spacing w:before="0"/>
      </w:pPr>
      <w:r w:rsidRPr="00810B49">
        <w:drawing>
          <wp:inline distT="0" distB="0" distL="0" distR="0" wp14:anchorId="0AA92152" wp14:editId="156FF998">
            <wp:extent cx="3412443" cy="162577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412443" cy="1625779"/>
                    </a:xfrm>
                    <a:prstGeom prst="rect">
                      <a:avLst/>
                    </a:prstGeom>
                  </pic:spPr>
                </pic:pic>
              </a:graphicData>
            </a:graphic>
          </wp:inline>
        </w:drawing>
      </w:r>
    </w:p>
    <w:p w14:paraId="34E9063B" w14:textId="704B701D" w:rsidR="0065056C" w:rsidRPr="00EC5AEA" w:rsidRDefault="0065056C" w:rsidP="0065056C">
      <w:pPr>
        <w:pStyle w:val="AnswerLineL50"/>
        <w:rPr>
          <w:color w:val="auto"/>
        </w:rPr>
      </w:pPr>
    </w:p>
    <w:p w14:paraId="3965C94F" w14:textId="77777777" w:rsidR="0065056C" w:rsidRDefault="0065056C" w:rsidP="0065056C">
      <w:pPr>
        <w:pStyle w:val="SubStepAlpha"/>
      </w:pPr>
      <w:bookmarkStart w:id="0" w:name="_Hlk50996891"/>
      <w:r w:rsidRPr="00EC5AEA">
        <w:t>From PC1, ping S2 and PC2.</w:t>
      </w:r>
    </w:p>
    <w:p w14:paraId="758E748E" w14:textId="174F5F11" w:rsidR="003F75E4" w:rsidRDefault="003F75E4" w:rsidP="003F75E4">
      <w:pPr>
        <w:pStyle w:val="SubStepAlpha"/>
        <w:numPr>
          <w:ilvl w:val="0"/>
          <w:numId w:val="0"/>
        </w:numPr>
        <w:ind w:left="720"/>
      </w:pPr>
      <w:r w:rsidRPr="003F75E4">
        <w:drawing>
          <wp:inline distT="0" distB="0" distL="0" distR="0" wp14:anchorId="5AFEC174" wp14:editId="7A505468">
            <wp:extent cx="4026344" cy="1604610"/>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9"/>
                    <a:stretch>
                      <a:fillRect/>
                    </a:stretch>
                  </pic:blipFill>
                  <pic:spPr>
                    <a:xfrm>
                      <a:off x="0" y="0"/>
                      <a:ext cx="4026344" cy="1604610"/>
                    </a:xfrm>
                    <a:prstGeom prst="rect">
                      <a:avLst/>
                    </a:prstGeom>
                  </pic:spPr>
                </pic:pic>
              </a:graphicData>
            </a:graphic>
          </wp:inline>
        </w:drawing>
      </w:r>
    </w:p>
    <w:p w14:paraId="7A4CA2F9" w14:textId="3E530354" w:rsidR="003760B7" w:rsidRPr="00EC5AEA" w:rsidRDefault="003760B7" w:rsidP="003F75E4">
      <w:pPr>
        <w:pStyle w:val="SubStepAlpha"/>
        <w:numPr>
          <w:ilvl w:val="0"/>
          <w:numId w:val="0"/>
        </w:numPr>
        <w:ind w:left="720"/>
      </w:pPr>
      <w:r w:rsidRPr="003760B7">
        <w:drawing>
          <wp:inline distT="0" distB="0" distL="0" distR="0" wp14:anchorId="11B37DC4" wp14:editId="2DEC9049">
            <wp:extent cx="3598730" cy="1685052"/>
            <wp:effectExtent l="0" t="0" r="1905"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10"/>
                    <a:stretch>
                      <a:fillRect/>
                    </a:stretch>
                  </pic:blipFill>
                  <pic:spPr>
                    <a:xfrm>
                      <a:off x="0" y="0"/>
                      <a:ext cx="3598730" cy="1685052"/>
                    </a:xfrm>
                    <a:prstGeom prst="rect">
                      <a:avLst/>
                    </a:prstGeom>
                  </pic:spPr>
                </pic:pic>
              </a:graphicData>
            </a:graphic>
          </wp:inline>
        </w:drawing>
      </w:r>
    </w:p>
    <w:bookmarkEnd w:id="0"/>
    <w:p w14:paraId="10E8A967" w14:textId="77777777" w:rsidR="0065056C" w:rsidRDefault="0065056C" w:rsidP="0065056C">
      <w:pPr>
        <w:pStyle w:val="SubStepAlpha"/>
      </w:pPr>
      <w:r w:rsidRPr="00EC5AEA">
        <w:t>Repeat the pings to S1, S2, and PC1 from PC2.</w:t>
      </w:r>
    </w:p>
    <w:p w14:paraId="5499E170" w14:textId="0DED8BDC" w:rsidR="00E601AE" w:rsidRDefault="00E601AE" w:rsidP="00E601AE">
      <w:pPr>
        <w:pStyle w:val="SubStepAlpha"/>
        <w:numPr>
          <w:ilvl w:val="0"/>
          <w:numId w:val="0"/>
        </w:numPr>
        <w:ind w:left="720"/>
      </w:pPr>
      <w:r w:rsidRPr="00E601AE">
        <w:lastRenderedPageBreak/>
        <w:drawing>
          <wp:inline distT="0" distB="0" distL="0" distR="0" wp14:anchorId="6D1B382F" wp14:editId="484744EE">
            <wp:extent cx="3662237" cy="1435258"/>
            <wp:effectExtent l="0" t="0" r="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1"/>
                    <a:stretch>
                      <a:fillRect/>
                    </a:stretch>
                  </pic:blipFill>
                  <pic:spPr>
                    <a:xfrm>
                      <a:off x="0" y="0"/>
                      <a:ext cx="3662237" cy="1435258"/>
                    </a:xfrm>
                    <a:prstGeom prst="rect">
                      <a:avLst/>
                    </a:prstGeom>
                  </pic:spPr>
                </pic:pic>
              </a:graphicData>
            </a:graphic>
          </wp:inline>
        </w:drawing>
      </w:r>
    </w:p>
    <w:p w14:paraId="511C98B3" w14:textId="09E0032A" w:rsidR="00120FE0" w:rsidRDefault="00120FE0" w:rsidP="00E601AE">
      <w:pPr>
        <w:pStyle w:val="SubStepAlpha"/>
        <w:numPr>
          <w:ilvl w:val="0"/>
          <w:numId w:val="0"/>
        </w:numPr>
        <w:ind w:left="720"/>
      </w:pPr>
      <w:r w:rsidRPr="00120FE0">
        <w:drawing>
          <wp:inline distT="0" distB="0" distL="0" distR="0" wp14:anchorId="71E61CC6" wp14:editId="23EAD2D0">
            <wp:extent cx="3878161" cy="1710455"/>
            <wp:effectExtent l="0" t="0" r="8255" b="4445"/>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2"/>
                    <a:stretch>
                      <a:fillRect/>
                    </a:stretch>
                  </pic:blipFill>
                  <pic:spPr>
                    <a:xfrm>
                      <a:off x="0" y="0"/>
                      <a:ext cx="3878161" cy="1710455"/>
                    </a:xfrm>
                    <a:prstGeom prst="rect">
                      <a:avLst/>
                    </a:prstGeom>
                  </pic:spPr>
                </pic:pic>
              </a:graphicData>
            </a:graphic>
          </wp:inline>
        </w:drawing>
      </w:r>
    </w:p>
    <w:p w14:paraId="359C6367" w14:textId="1C58DEA1" w:rsidR="00AB15C3" w:rsidRPr="00EC5AEA" w:rsidRDefault="00AB15C3" w:rsidP="00E601AE">
      <w:pPr>
        <w:pStyle w:val="SubStepAlpha"/>
        <w:numPr>
          <w:ilvl w:val="0"/>
          <w:numId w:val="0"/>
        </w:numPr>
        <w:ind w:left="720"/>
      </w:pPr>
      <w:r w:rsidRPr="00AB15C3">
        <w:drawing>
          <wp:inline distT="0" distB="0" distL="0" distR="0" wp14:anchorId="186190D2" wp14:editId="71FD82F5">
            <wp:extent cx="3607198" cy="1625779"/>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pic:cNvPicPr/>
                  </pic:nvPicPr>
                  <pic:blipFill>
                    <a:blip r:embed="rId13"/>
                    <a:stretch>
                      <a:fillRect/>
                    </a:stretch>
                  </pic:blipFill>
                  <pic:spPr>
                    <a:xfrm>
                      <a:off x="0" y="0"/>
                      <a:ext cx="3607198" cy="1625779"/>
                    </a:xfrm>
                    <a:prstGeom prst="rect">
                      <a:avLst/>
                    </a:prstGeom>
                  </pic:spPr>
                </pic:pic>
              </a:graphicData>
            </a:graphic>
          </wp:inline>
        </w:drawing>
      </w:r>
    </w:p>
    <w:p w14:paraId="48B795C1" w14:textId="77777777" w:rsidR="0065056C" w:rsidRPr="00EC5AEA" w:rsidRDefault="0065056C" w:rsidP="0065056C">
      <w:pPr>
        <w:pStyle w:val="BodyTextL25"/>
      </w:pPr>
      <w:r w:rsidRPr="00EC5AEA">
        <w:t>All pings should be successful. If your first ping result is 80%, retry; it should now be 100%. You will learn why a ping may fail the first time later in your studies. If you are unable to ping any of the devices, check your configuration for errors.</w:t>
      </w:r>
    </w:p>
    <w:p w14:paraId="45F8F5F0" w14:textId="77777777" w:rsidR="0065056C" w:rsidRPr="00EC5AEA" w:rsidRDefault="0065056C" w:rsidP="0065056C">
      <w:pPr>
        <w:pStyle w:val="Heading3"/>
        <w:keepNext w:val="0"/>
        <w:keepLines/>
        <w:widowControl w:val="0"/>
        <w:numPr>
          <w:ilvl w:val="1"/>
          <w:numId w:val="12"/>
        </w:numPr>
        <w:ind w:left="864" w:hanging="864"/>
      </w:pPr>
      <w:r w:rsidRPr="00EC5AEA">
        <w:t>Verify network connectivity from the switches.</w:t>
      </w:r>
    </w:p>
    <w:p w14:paraId="7AFFD672" w14:textId="77777777" w:rsidR="0065056C" w:rsidRPr="00EC5AEA" w:rsidRDefault="0065056C" w:rsidP="0065056C">
      <w:pPr>
        <w:pStyle w:val="BodyTextL25"/>
        <w:widowControl w:val="0"/>
      </w:pPr>
      <w:r w:rsidRPr="00EC5AEA">
        <w:t xml:space="preserve">Network connectivity can be verified using the </w:t>
      </w:r>
      <w:r w:rsidRPr="00EC5AEA">
        <w:rPr>
          <w:b/>
        </w:rPr>
        <w:t>ping</w:t>
      </w:r>
      <w:r w:rsidRPr="00EC5AEA">
        <w:t xml:space="preserve"> command. It is very important that connectivity exists throughout the network.</w:t>
      </w:r>
    </w:p>
    <w:p w14:paraId="43D2C096" w14:textId="77777777" w:rsidR="0065056C" w:rsidRPr="00EC5AEA" w:rsidRDefault="0065056C" w:rsidP="0065056C">
      <w:pPr>
        <w:pStyle w:val="SubStepAlpha"/>
        <w:widowControl w:val="0"/>
        <w:numPr>
          <w:ilvl w:val="2"/>
          <w:numId w:val="12"/>
        </w:numPr>
        <w:rPr>
          <w:szCs w:val="20"/>
        </w:rPr>
      </w:pPr>
      <w:r w:rsidRPr="00EC5AEA">
        <w:rPr>
          <w:szCs w:val="20"/>
        </w:rPr>
        <w:t>From S1, ping the other devices in the network. The ping to PC1 is displayed below as an example.</w:t>
      </w:r>
    </w:p>
    <w:p w14:paraId="073306FF" w14:textId="77777777" w:rsidR="0065056C" w:rsidRPr="00EC5AEA" w:rsidRDefault="0065056C" w:rsidP="0065056C">
      <w:pPr>
        <w:pStyle w:val="CMD"/>
      </w:pPr>
      <w:r w:rsidRPr="00EC5AEA">
        <w:t xml:space="preserve">S1&gt; </w:t>
      </w:r>
      <w:r w:rsidRPr="00EC5AEA">
        <w:rPr>
          <w:b/>
        </w:rPr>
        <w:t>ping 192.168.1.1</w:t>
      </w:r>
    </w:p>
    <w:p w14:paraId="4BA02992" w14:textId="77777777" w:rsidR="0065056C" w:rsidRPr="00EC5AEA" w:rsidRDefault="0065056C" w:rsidP="0065056C">
      <w:pPr>
        <w:pStyle w:val="CMD"/>
      </w:pPr>
    </w:p>
    <w:p w14:paraId="5A67A413" w14:textId="77777777" w:rsidR="0065056C" w:rsidRPr="00EC5AEA" w:rsidRDefault="0065056C" w:rsidP="0065056C">
      <w:pPr>
        <w:pStyle w:val="CMD"/>
      </w:pPr>
      <w:r w:rsidRPr="00EC5AEA">
        <w:t>Type escape sequence to abort.</w:t>
      </w:r>
    </w:p>
    <w:p w14:paraId="550E452B" w14:textId="77777777" w:rsidR="0065056C" w:rsidRPr="00EC5AEA" w:rsidRDefault="0065056C" w:rsidP="0065056C">
      <w:pPr>
        <w:pStyle w:val="CMD"/>
      </w:pPr>
      <w:r w:rsidRPr="00EC5AEA">
        <w:t xml:space="preserve">Sending 5, 100-byte ICMP </w:t>
      </w:r>
      <w:proofErr w:type="spellStart"/>
      <w:r w:rsidRPr="00EC5AEA">
        <w:t>Echos</w:t>
      </w:r>
      <w:proofErr w:type="spellEnd"/>
      <w:r w:rsidRPr="00EC5AEA">
        <w:t xml:space="preserve"> to 192.168.1.1, timeout is 2 seconds:</w:t>
      </w:r>
    </w:p>
    <w:p w14:paraId="1F805B6A" w14:textId="77777777" w:rsidR="0065056C" w:rsidRPr="00EC5AEA" w:rsidRDefault="0065056C" w:rsidP="0065056C">
      <w:pPr>
        <w:pStyle w:val="CMD"/>
      </w:pPr>
      <w:r w:rsidRPr="00EC5AEA">
        <w:t>!!!!!</w:t>
      </w:r>
    </w:p>
    <w:p w14:paraId="1A3FAE5A" w14:textId="77777777" w:rsidR="0065056C" w:rsidRDefault="0065056C" w:rsidP="0065056C">
      <w:pPr>
        <w:pStyle w:val="CMD"/>
      </w:pPr>
      <w:r w:rsidRPr="00EC5AEA">
        <w:t xml:space="preserve">Success rate is 100 percent (5/5), round-trip min/avg/max = 0/0/1 </w:t>
      </w:r>
      <w:proofErr w:type="spellStart"/>
      <w:r w:rsidRPr="00EC5AEA">
        <w:t>ms</w:t>
      </w:r>
      <w:proofErr w:type="spellEnd"/>
    </w:p>
    <w:p w14:paraId="0A86A71B" w14:textId="71554D49" w:rsidR="00CA29A2" w:rsidRDefault="00CA29A2" w:rsidP="0065056C">
      <w:pPr>
        <w:pStyle w:val="CMD"/>
      </w:pPr>
      <w:r w:rsidRPr="00CA29A2">
        <w:lastRenderedPageBreak/>
        <w:drawing>
          <wp:inline distT="0" distB="0" distL="0" distR="0" wp14:anchorId="7082D530" wp14:editId="66399363">
            <wp:extent cx="4335411" cy="893332"/>
            <wp:effectExtent l="0" t="0" r="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stretch>
                      <a:fillRect/>
                    </a:stretch>
                  </pic:blipFill>
                  <pic:spPr>
                    <a:xfrm>
                      <a:off x="0" y="0"/>
                      <a:ext cx="4335411" cy="893332"/>
                    </a:xfrm>
                    <a:prstGeom prst="rect">
                      <a:avLst/>
                    </a:prstGeom>
                  </pic:spPr>
                </pic:pic>
              </a:graphicData>
            </a:graphic>
          </wp:inline>
        </w:drawing>
      </w:r>
    </w:p>
    <w:p w14:paraId="22306D51" w14:textId="277421D4" w:rsidR="0003605C" w:rsidRDefault="0003605C" w:rsidP="0065056C">
      <w:pPr>
        <w:pStyle w:val="CMD"/>
      </w:pPr>
      <w:r w:rsidRPr="0003605C">
        <w:drawing>
          <wp:inline distT="0" distB="0" distL="0" distR="0" wp14:anchorId="2D428587" wp14:editId="6C0958C4">
            <wp:extent cx="4500529" cy="84676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4500529" cy="846760"/>
                    </a:xfrm>
                    <a:prstGeom prst="rect">
                      <a:avLst/>
                    </a:prstGeom>
                  </pic:spPr>
                </pic:pic>
              </a:graphicData>
            </a:graphic>
          </wp:inline>
        </w:drawing>
      </w:r>
    </w:p>
    <w:p w14:paraId="5BF6FB74" w14:textId="6ECD6726" w:rsidR="001535E8" w:rsidRPr="00EC5AEA" w:rsidRDefault="001535E8" w:rsidP="0065056C">
      <w:pPr>
        <w:pStyle w:val="CMD"/>
      </w:pPr>
      <w:r w:rsidRPr="001535E8">
        <w:drawing>
          <wp:inline distT="0" distB="0" distL="0" distR="0" wp14:anchorId="58FB0ACC" wp14:editId="31DA26D3">
            <wp:extent cx="4322710" cy="753616"/>
            <wp:effectExtent l="0" t="0" r="1905"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4322710" cy="753616"/>
                    </a:xfrm>
                    <a:prstGeom prst="rect">
                      <a:avLst/>
                    </a:prstGeom>
                  </pic:spPr>
                </pic:pic>
              </a:graphicData>
            </a:graphic>
          </wp:inline>
        </w:drawing>
      </w:r>
    </w:p>
    <w:p w14:paraId="1810790E" w14:textId="77777777" w:rsidR="0065056C" w:rsidRDefault="0065056C" w:rsidP="0065056C">
      <w:pPr>
        <w:pStyle w:val="SubStepAlpha"/>
        <w:numPr>
          <w:ilvl w:val="2"/>
          <w:numId w:val="12"/>
        </w:numPr>
      </w:pPr>
      <w:r w:rsidRPr="00EC5AEA">
        <w:t>From S2, ping the other devices in the network.</w:t>
      </w:r>
    </w:p>
    <w:p w14:paraId="7DBA5C31" w14:textId="76155EB3" w:rsidR="003841F4" w:rsidRDefault="003841F4" w:rsidP="003B48BD">
      <w:pPr>
        <w:pStyle w:val="SubStepAlpha"/>
        <w:numPr>
          <w:ilvl w:val="0"/>
          <w:numId w:val="0"/>
        </w:numPr>
        <w:ind w:left="360"/>
      </w:pPr>
      <w:r w:rsidRPr="003841F4">
        <w:drawing>
          <wp:inline distT="0" distB="0" distL="0" distR="0" wp14:anchorId="2CDEF7CF" wp14:editId="00D58091">
            <wp:extent cx="4496296" cy="791721"/>
            <wp:effectExtent l="0" t="0" r="0" b="889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7"/>
                    <a:stretch>
                      <a:fillRect/>
                    </a:stretch>
                  </pic:blipFill>
                  <pic:spPr>
                    <a:xfrm>
                      <a:off x="0" y="0"/>
                      <a:ext cx="4496296" cy="791721"/>
                    </a:xfrm>
                    <a:prstGeom prst="rect">
                      <a:avLst/>
                    </a:prstGeom>
                  </pic:spPr>
                </pic:pic>
              </a:graphicData>
            </a:graphic>
          </wp:inline>
        </w:drawing>
      </w:r>
    </w:p>
    <w:p w14:paraId="2254616D" w14:textId="43736B1E" w:rsidR="003B48BD" w:rsidRDefault="003B48BD" w:rsidP="003B48BD">
      <w:pPr>
        <w:pStyle w:val="SubStepAlpha"/>
        <w:numPr>
          <w:ilvl w:val="0"/>
          <w:numId w:val="0"/>
        </w:numPr>
        <w:ind w:left="360"/>
      </w:pPr>
      <w:r w:rsidRPr="003B48BD">
        <w:drawing>
          <wp:inline distT="0" distB="0" distL="0" distR="0" wp14:anchorId="3DE1260E" wp14:editId="017DBDDB">
            <wp:extent cx="4437022" cy="834059"/>
            <wp:effectExtent l="0" t="0" r="1905" b="4445"/>
            <wp:docPr id="12" name="Picture 12" descr="Graphical user interface, application, Wo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with medium confidence"/>
                    <pic:cNvPicPr/>
                  </pic:nvPicPr>
                  <pic:blipFill>
                    <a:blip r:embed="rId18"/>
                    <a:stretch>
                      <a:fillRect/>
                    </a:stretch>
                  </pic:blipFill>
                  <pic:spPr>
                    <a:xfrm>
                      <a:off x="0" y="0"/>
                      <a:ext cx="4437022" cy="834059"/>
                    </a:xfrm>
                    <a:prstGeom prst="rect">
                      <a:avLst/>
                    </a:prstGeom>
                  </pic:spPr>
                </pic:pic>
              </a:graphicData>
            </a:graphic>
          </wp:inline>
        </w:drawing>
      </w:r>
    </w:p>
    <w:p w14:paraId="418C0A71" w14:textId="13FF5D33" w:rsidR="003B48BD" w:rsidRPr="00EC5AEA" w:rsidRDefault="00442585" w:rsidP="003B48BD">
      <w:pPr>
        <w:pStyle w:val="SubStepAlpha"/>
        <w:numPr>
          <w:ilvl w:val="0"/>
          <w:numId w:val="0"/>
        </w:numPr>
        <w:ind w:left="360"/>
      </w:pPr>
      <w:r w:rsidRPr="00442585">
        <w:drawing>
          <wp:inline distT="0" distB="0" distL="0" distR="0" wp14:anchorId="46A73AB4" wp14:editId="1883E8AE">
            <wp:extent cx="4377749" cy="774785"/>
            <wp:effectExtent l="0" t="0" r="3810" b="6350"/>
            <wp:docPr id="13" name="Picture 1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low confidence"/>
                    <pic:cNvPicPr/>
                  </pic:nvPicPr>
                  <pic:blipFill>
                    <a:blip r:embed="rId19"/>
                    <a:stretch>
                      <a:fillRect/>
                    </a:stretch>
                  </pic:blipFill>
                  <pic:spPr>
                    <a:xfrm>
                      <a:off x="0" y="0"/>
                      <a:ext cx="4377749" cy="774785"/>
                    </a:xfrm>
                    <a:prstGeom prst="rect">
                      <a:avLst/>
                    </a:prstGeom>
                  </pic:spPr>
                </pic:pic>
              </a:graphicData>
            </a:graphic>
          </wp:inline>
        </w:drawing>
      </w:r>
    </w:p>
    <w:p w14:paraId="4B00D711" w14:textId="77777777" w:rsidR="0065056C" w:rsidRPr="00EC5AEA" w:rsidRDefault="0065056C" w:rsidP="0065056C">
      <w:pPr>
        <w:pStyle w:val="BodyTextL25"/>
        <w:widowControl w:val="0"/>
      </w:pPr>
      <w:r w:rsidRPr="00EC5AEA">
        <w:t>All pings should be successful. If your first ping result is 80%, retry; it should now be 100%. You will learn why a ping may fail the first time later in your studies. If you are unable to ping any of the devices, check your configuration for errors.</w:t>
      </w:r>
    </w:p>
    <w:p w14:paraId="6ACBE0EA" w14:textId="77777777" w:rsidR="00E511ED" w:rsidRPr="00EC5AEA" w:rsidRDefault="00E511ED" w:rsidP="00E511ED">
      <w:pPr>
        <w:pStyle w:val="Heading1"/>
      </w:pPr>
      <w:r w:rsidRPr="00EC5AEA">
        <w:br w:type="page"/>
      </w:r>
      <w:r w:rsidRPr="00EC5AEA">
        <w:lastRenderedPageBreak/>
        <w:t>Answer Key</w:t>
      </w:r>
    </w:p>
    <w:p w14:paraId="2A806BD1" w14:textId="77777777" w:rsidR="00E511ED" w:rsidRPr="00EC5AEA" w:rsidRDefault="00E511ED" w:rsidP="00E511ED">
      <w:pPr>
        <w:pStyle w:val="Heading2"/>
      </w:pPr>
      <w:r w:rsidRPr="00EC5AEA">
        <w:t>Perform SVI Configuration on S1 and S2</w:t>
      </w:r>
    </w:p>
    <w:p w14:paraId="1BB4FFAE" w14:textId="77777777" w:rsidR="00E511ED" w:rsidRPr="00EC5AEA" w:rsidRDefault="00E511ED" w:rsidP="00E511ED">
      <w:pPr>
        <w:pStyle w:val="Heading3"/>
      </w:pPr>
      <w:r w:rsidRPr="00EC5AEA">
        <w:t>Configure S1 with a hostname.</w:t>
      </w:r>
    </w:p>
    <w:p w14:paraId="09C16605" w14:textId="77777777" w:rsidR="00E511ED" w:rsidRPr="00EC5AEA" w:rsidRDefault="00E511ED" w:rsidP="00E511ED">
      <w:pPr>
        <w:pStyle w:val="Heading3"/>
      </w:pPr>
      <w:r w:rsidRPr="00EC5AEA">
        <w:t>Configure S1 with an IP address.</w:t>
      </w:r>
    </w:p>
    <w:p w14:paraId="5B737CF2" w14:textId="77777777" w:rsidR="00E511ED" w:rsidRPr="00EC5AEA" w:rsidRDefault="00E511ED" w:rsidP="00E511ED">
      <w:pPr>
        <w:pStyle w:val="BodyTextL25"/>
        <w:keepNext/>
        <w:spacing w:before="0"/>
      </w:pPr>
      <w:r w:rsidRPr="00EC5AEA">
        <w:t>Why does a switch need an IP address?</w:t>
      </w:r>
    </w:p>
    <w:p w14:paraId="788D336A" w14:textId="77777777" w:rsidR="00E511ED" w:rsidRPr="00EC5AEA" w:rsidRDefault="00E511ED" w:rsidP="00E511ED">
      <w:pPr>
        <w:pStyle w:val="BodyTextL25"/>
        <w:widowControl w:val="0"/>
        <w:rPr>
          <w:rStyle w:val="AnswerGray"/>
        </w:rPr>
      </w:pPr>
      <w:r w:rsidRPr="00EC5AEA">
        <w:rPr>
          <w:rStyle w:val="AnswerGray"/>
        </w:rPr>
        <w:t>An IP address is required to connect to a switch remotely. The switch is managed through VLAN1 by default.</w:t>
      </w:r>
    </w:p>
    <w:p w14:paraId="5BFA721A" w14:textId="77777777" w:rsidR="00E511ED" w:rsidRPr="00EC5AEA" w:rsidRDefault="00E511ED" w:rsidP="00E511ED">
      <w:pPr>
        <w:pStyle w:val="BodyTextL25"/>
      </w:pPr>
      <w:r w:rsidRPr="00EC5AEA">
        <w:t xml:space="preserve">What does the </w:t>
      </w:r>
      <w:r w:rsidRPr="00EC5AEA">
        <w:rPr>
          <w:b/>
        </w:rPr>
        <w:t>no shutdown</w:t>
      </w:r>
      <w:r w:rsidRPr="00EC5AEA">
        <w:t xml:space="preserve"> command?</w:t>
      </w:r>
    </w:p>
    <w:p w14:paraId="31F82E61" w14:textId="77777777" w:rsidR="00E511ED" w:rsidRPr="00EC5AEA" w:rsidRDefault="00E511ED" w:rsidP="00E511ED">
      <w:pPr>
        <w:pStyle w:val="BodyTextL25"/>
        <w:rPr>
          <w:rStyle w:val="AnswerGray"/>
        </w:rPr>
      </w:pPr>
      <w:r w:rsidRPr="00EC5AEA">
        <w:rPr>
          <w:rStyle w:val="AnswerGray"/>
        </w:rPr>
        <w:t>The no shutdown command administratively enables the interface to an active state.</w:t>
      </w:r>
    </w:p>
    <w:p w14:paraId="19181E66" w14:textId="77777777" w:rsidR="00E511ED" w:rsidRPr="00EC5AEA" w:rsidRDefault="00E511ED" w:rsidP="00E511ED">
      <w:pPr>
        <w:pStyle w:val="Heading3"/>
      </w:pPr>
      <w:r w:rsidRPr="00EC5AEA">
        <w:t>Configure S2 with a hostname and IP address.</w:t>
      </w:r>
    </w:p>
    <w:p w14:paraId="4D52FCC1" w14:textId="77777777" w:rsidR="00E511ED" w:rsidRPr="00EC5AEA" w:rsidRDefault="00E511ED" w:rsidP="00E511ED">
      <w:pPr>
        <w:pStyle w:val="Heading2"/>
      </w:pPr>
      <w:r w:rsidRPr="00EC5AEA">
        <w:t>Configure the PCs</w:t>
      </w:r>
    </w:p>
    <w:p w14:paraId="03B75FD1" w14:textId="77777777" w:rsidR="00E511ED" w:rsidRPr="00EC5AEA" w:rsidRDefault="00E511ED" w:rsidP="00E511ED">
      <w:pPr>
        <w:pStyle w:val="Heading3"/>
        <w:keepNext w:val="0"/>
        <w:keepLines/>
        <w:widowControl w:val="0"/>
        <w:numPr>
          <w:ilvl w:val="1"/>
          <w:numId w:val="13"/>
        </w:numPr>
        <w:ind w:left="864" w:hanging="864"/>
      </w:pPr>
      <w:r w:rsidRPr="00EC5AEA">
        <w:t>Configure both PCs with IP addresses.</w:t>
      </w:r>
    </w:p>
    <w:p w14:paraId="2CE39763" w14:textId="77777777" w:rsidR="00E511ED" w:rsidRPr="00EC5AEA" w:rsidRDefault="00E511ED" w:rsidP="00E511ED">
      <w:pPr>
        <w:pStyle w:val="Heading3"/>
        <w:keepNext w:val="0"/>
        <w:keepLines/>
        <w:widowControl w:val="0"/>
        <w:numPr>
          <w:ilvl w:val="1"/>
          <w:numId w:val="12"/>
        </w:numPr>
        <w:ind w:left="864" w:hanging="864"/>
      </w:pPr>
      <w:r w:rsidRPr="00EC5AEA">
        <w:t>Test connectivity from the PCs.</w:t>
      </w:r>
    </w:p>
    <w:p w14:paraId="32338F3A" w14:textId="77777777" w:rsidR="00E511ED" w:rsidRPr="00EC5AEA" w:rsidRDefault="00E511ED" w:rsidP="00E511ED">
      <w:pPr>
        <w:pStyle w:val="BodyTextL25"/>
      </w:pPr>
      <w:r w:rsidRPr="00EC5AEA">
        <w:t>Were you successful? Explain.</w:t>
      </w:r>
    </w:p>
    <w:p w14:paraId="7F0A6AE0" w14:textId="77777777" w:rsidR="00E511ED" w:rsidRPr="00EC5AEA" w:rsidRDefault="00E511ED" w:rsidP="00E511ED">
      <w:pPr>
        <w:pStyle w:val="BodyTextL25"/>
        <w:rPr>
          <w:rStyle w:val="AnswerGray"/>
        </w:rPr>
      </w:pPr>
      <w:r w:rsidRPr="00EC5AEA">
        <w:rPr>
          <w:rStyle w:val="AnswerGray"/>
        </w:rPr>
        <w:t>It should not be successful because the switches have not been configured with an IP address.</w:t>
      </w:r>
    </w:p>
    <w:p w14:paraId="4DB3062A" w14:textId="77777777" w:rsidR="00E511ED" w:rsidRPr="00EC5AEA" w:rsidRDefault="00E511ED" w:rsidP="00E511ED">
      <w:pPr>
        <w:pStyle w:val="Heading3"/>
        <w:keepNext w:val="0"/>
        <w:keepLines/>
        <w:widowControl w:val="0"/>
        <w:numPr>
          <w:ilvl w:val="1"/>
          <w:numId w:val="12"/>
        </w:numPr>
        <w:ind w:left="864" w:hanging="864"/>
      </w:pPr>
      <w:r w:rsidRPr="00EC5AEA">
        <w:t>Verify network connectivity from the switches.</w:t>
      </w:r>
    </w:p>
    <w:p w14:paraId="7A477DDD" w14:textId="16ADAC52" w:rsidR="0065056C" w:rsidRPr="00EC5AEA" w:rsidRDefault="0065056C" w:rsidP="0065056C">
      <w:pPr>
        <w:pStyle w:val="ConfigWindow"/>
        <w:rPr>
          <w:color w:val="auto"/>
        </w:rPr>
      </w:pPr>
      <w:r w:rsidRPr="00EC5AEA">
        <w:rPr>
          <w:color w:val="auto"/>
        </w:rPr>
        <w:t>End of document</w:t>
      </w:r>
    </w:p>
    <w:sectPr w:rsidR="0065056C" w:rsidRPr="00EC5AEA" w:rsidSect="009C3182">
      <w:headerReference w:type="default" r:id="rId20"/>
      <w:footerReference w:type="default" r:id="rId21"/>
      <w:headerReference w:type="first" r:id="rId22"/>
      <w:footerReference w:type="first" r:id="rId2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42A6" w14:textId="77777777" w:rsidR="004D50E2" w:rsidRDefault="004D50E2" w:rsidP="00710659">
      <w:pPr>
        <w:spacing w:after="0" w:line="240" w:lineRule="auto"/>
      </w:pPr>
      <w:r>
        <w:separator/>
      </w:r>
    </w:p>
    <w:p w14:paraId="1F18A05D" w14:textId="77777777" w:rsidR="004D50E2" w:rsidRDefault="004D50E2"/>
  </w:endnote>
  <w:endnote w:type="continuationSeparator" w:id="0">
    <w:p w14:paraId="65371BCA" w14:textId="77777777" w:rsidR="004D50E2" w:rsidRDefault="004D50E2" w:rsidP="00710659">
      <w:pPr>
        <w:spacing w:after="0" w:line="240" w:lineRule="auto"/>
      </w:pPr>
      <w:r>
        <w:continuationSeparator/>
      </w:r>
    </w:p>
    <w:p w14:paraId="0E31F2CC" w14:textId="77777777" w:rsidR="004D50E2" w:rsidRDefault="004D50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FAD9" w14:textId="172DE4B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2393B">
          <w:t>2016</w:t>
        </w:r>
      </w:sdtContent>
    </w:sdt>
    <w:r>
      <w:t xml:space="preserve"> - </w:t>
    </w:r>
    <w:r>
      <w:fldChar w:fldCharType="begin"/>
    </w:r>
    <w:r>
      <w:instrText xml:space="preserve"> SAVEDATE  \@ "yyyy"  \* MERGEFORMAT </w:instrText>
    </w:r>
    <w:r>
      <w:fldChar w:fldCharType="separate"/>
    </w:r>
    <w:r w:rsidR="00F60645">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2A8D7" w14:textId="255E75A2"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2393B">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60645">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8E31E" w14:textId="77777777" w:rsidR="004D50E2" w:rsidRDefault="004D50E2" w:rsidP="00710659">
      <w:pPr>
        <w:spacing w:after="0" w:line="240" w:lineRule="auto"/>
      </w:pPr>
      <w:r>
        <w:separator/>
      </w:r>
    </w:p>
    <w:p w14:paraId="66DDAFF7" w14:textId="77777777" w:rsidR="004D50E2" w:rsidRDefault="004D50E2"/>
  </w:footnote>
  <w:footnote w:type="continuationSeparator" w:id="0">
    <w:p w14:paraId="66BECFA0" w14:textId="77777777" w:rsidR="004D50E2" w:rsidRDefault="004D50E2" w:rsidP="00710659">
      <w:pPr>
        <w:spacing w:after="0" w:line="240" w:lineRule="auto"/>
      </w:pPr>
      <w:r>
        <w:continuationSeparator/>
      </w:r>
    </w:p>
    <w:p w14:paraId="41301C52" w14:textId="77777777" w:rsidR="004D50E2" w:rsidRDefault="004D50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6420CEA551D43B0BAC8339068D0DA6C"/>
      </w:placeholder>
      <w:dataBinding w:prefixMappings="xmlns:ns0='http://purl.org/dc/elements/1.1/' xmlns:ns1='http://schemas.openxmlformats.org/package/2006/metadata/core-properties' " w:xpath="/ns1:coreProperties[1]/ns0:title[1]" w:storeItemID="{6C3C8BC8-F283-45AE-878A-BAB7291924A1}"/>
      <w:text/>
    </w:sdtPr>
    <w:sdtEndPr/>
    <w:sdtContent>
      <w:p w14:paraId="3FDBBCFD" w14:textId="20021F6A" w:rsidR="00926CB2" w:rsidRDefault="00D2393B" w:rsidP="008402F2">
        <w:pPr>
          <w:pStyle w:val="PageHead"/>
        </w:pPr>
        <w:r>
          <w:t>Packet Tracer - Implement Basic Connectivity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8A078" w14:textId="77777777" w:rsidR="00926CB2" w:rsidRDefault="00882B63" w:rsidP="006C3FCF">
    <w:pPr>
      <w:ind w:left="-288"/>
    </w:pPr>
    <w:r>
      <w:rPr>
        <w:noProof/>
      </w:rPr>
      <w:drawing>
        <wp:inline distT="0" distB="0" distL="0" distR="0" wp14:anchorId="4E3DE44D" wp14:editId="376C3E6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BDE29FC"/>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0BECFD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3B"/>
    <w:rsid w:val="00001BDF"/>
    <w:rsid w:val="0000380F"/>
    <w:rsid w:val="00004175"/>
    <w:rsid w:val="000059C9"/>
    <w:rsid w:val="00012C22"/>
    <w:rsid w:val="000160F7"/>
    <w:rsid w:val="00016D5B"/>
    <w:rsid w:val="00016F30"/>
    <w:rsid w:val="0002047C"/>
    <w:rsid w:val="00021B9A"/>
    <w:rsid w:val="000242D6"/>
    <w:rsid w:val="00024EE5"/>
    <w:rsid w:val="00035A11"/>
    <w:rsid w:val="0003605C"/>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2A8D"/>
    <w:rsid w:val="000D55B4"/>
    <w:rsid w:val="000E65F0"/>
    <w:rsid w:val="000F072C"/>
    <w:rsid w:val="000F2074"/>
    <w:rsid w:val="000F31D7"/>
    <w:rsid w:val="000F6743"/>
    <w:rsid w:val="001006C2"/>
    <w:rsid w:val="00101BE8"/>
    <w:rsid w:val="00103401"/>
    <w:rsid w:val="00103A44"/>
    <w:rsid w:val="00103D36"/>
    <w:rsid w:val="00104123"/>
    <w:rsid w:val="0010436E"/>
    <w:rsid w:val="00107B2B"/>
    <w:rsid w:val="00112AC5"/>
    <w:rsid w:val="001133DD"/>
    <w:rsid w:val="00120CBE"/>
    <w:rsid w:val="00120FE0"/>
    <w:rsid w:val="00121BAE"/>
    <w:rsid w:val="00125806"/>
    <w:rsid w:val="001261C4"/>
    <w:rsid w:val="00130A20"/>
    <w:rsid w:val="001314FB"/>
    <w:rsid w:val="001366EC"/>
    <w:rsid w:val="0014219C"/>
    <w:rsid w:val="001425ED"/>
    <w:rsid w:val="00143450"/>
    <w:rsid w:val="00144997"/>
    <w:rsid w:val="001523C0"/>
    <w:rsid w:val="001535E8"/>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66D3"/>
    <w:rsid w:val="002F6D17"/>
    <w:rsid w:val="00302887"/>
    <w:rsid w:val="003056EB"/>
    <w:rsid w:val="003071FF"/>
    <w:rsid w:val="00310652"/>
    <w:rsid w:val="00311065"/>
    <w:rsid w:val="0031371D"/>
    <w:rsid w:val="0031789F"/>
    <w:rsid w:val="00320788"/>
    <w:rsid w:val="003233A3"/>
    <w:rsid w:val="003301E9"/>
    <w:rsid w:val="00334C33"/>
    <w:rsid w:val="0034218C"/>
    <w:rsid w:val="0034455D"/>
    <w:rsid w:val="0034604B"/>
    <w:rsid w:val="00346D17"/>
    <w:rsid w:val="00347972"/>
    <w:rsid w:val="0035469B"/>
    <w:rsid w:val="00354A23"/>
    <w:rsid w:val="003559CC"/>
    <w:rsid w:val="00355D4B"/>
    <w:rsid w:val="003569D7"/>
    <w:rsid w:val="003608AC"/>
    <w:rsid w:val="003626B7"/>
    <w:rsid w:val="00363A23"/>
    <w:rsid w:val="0036440C"/>
    <w:rsid w:val="0036465A"/>
    <w:rsid w:val="003760B7"/>
    <w:rsid w:val="003841F4"/>
    <w:rsid w:val="00386D65"/>
    <w:rsid w:val="00390C38"/>
    <w:rsid w:val="00392748"/>
    <w:rsid w:val="00392C65"/>
    <w:rsid w:val="00392ED5"/>
    <w:rsid w:val="003A19DC"/>
    <w:rsid w:val="003A1B45"/>
    <w:rsid w:val="003A220C"/>
    <w:rsid w:val="003B256A"/>
    <w:rsid w:val="003B46FC"/>
    <w:rsid w:val="003B48BD"/>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5E4"/>
    <w:rsid w:val="00403C7A"/>
    <w:rsid w:val="004057A6"/>
    <w:rsid w:val="00406554"/>
    <w:rsid w:val="00407755"/>
    <w:rsid w:val="0041293B"/>
    <w:rsid w:val="004131B0"/>
    <w:rsid w:val="00416C42"/>
    <w:rsid w:val="00422476"/>
    <w:rsid w:val="0042298C"/>
    <w:rsid w:val="0042385C"/>
    <w:rsid w:val="00426FA5"/>
    <w:rsid w:val="00431654"/>
    <w:rsid w:val="00434926"/>
    <w:rsid w:val="00442585"/>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0E2"/>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056C"/>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1B7A"/>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C7887"/>
    <w:rsid w:val="007D1984"/>
    <w:rsid w:val="007D2AFE"/>
    <w:rsid w:val="007E3264"/>
    <w:rsid w:val="007E3FEA"/>
    <w:rsid w:val="007E6402"/>
    <w:rsid w:val="007F0A0B"/>
    <w:rsid w:val="007F3A60"/>
    <w:rsid w:val="007F3D0B"/>
    <w:rsid w:val="007F7C94"/>
    <w:rsid w:val="00802FFA"/>
    <w:rsid w:val="00810B49"/>
    <w:rsid w:val="00810E4B"/>
    <w:rsid w:val="00814BAA"/>
    <w:rsid w:val="00816F0C"/>
    <w:rsid w:val="0082211C"/>
    <w:rsid w:val="00824295"/>
    <w:rsid w:val="00827A65"/>
    <w:rsid w:val="00830473"/>
    <w:rsid w:val="008313F3"/>
    <w:rsid w:val="00837FF9"/>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5C3"/>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9A2"/>
    <w:rsid w:val="00CA2BB2"/>
    <w:rsid w:val="00CA73D5"/>
    <w:rsid w:val="00CB2FC9"/>
    <w:rsid w:val="00CB5068"/>
    <w:rsid w:val="00CB7D2B"/>
    <w:rsid w:val="00CC1C87"/>
    <w:rsid w:val="00CC3000"/>
    <w:rsid w:val="00CC4859"/>
    <w:rsid w:val="00CC6735"/>
    <w:rsid w:val="00CC7A35"/>
    <w:rsid w:val="00CD072A"/>
    <w:rsid w:val="00CD1070"/>
    <w:rsid w:val="00CD40B1"/>
    <w:rsid w:val="00CD4A44"/>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393B"/>
    <w:rsid w:val="00D2758C"/>
    <w:rsid w:val="00D275CA"/>
    <w:rsid w:val="00D2789B"/>
    <w:rsid w:val="00D345AB"/>
    <w:rsid w:val="00D41566"/>
    <w:rsid w:val="00D452F4"/>
    <w:rsid w:val="00D458EC"/>
    <w:rsid w:val="00D46236"/>
    <w:rsid w:val="00D501B0"/>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6B5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11ED"/>
    <w:rsid w:val="00E53F99"/>
    <w:rsid w:val="00E56510"/>
    <w:rsid w:val="00E601AE"/>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5A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645"/>
    <w:rsid w:val="00F60BE0"/>
    <w:rsid w:val="00F6280E"/>
    <w:rsid w:val="00F666EC"/>
    <w:rsid w:val="00F7050A"/>
    <w:rsid w:val="00F75533"/>
    <w:rsid w:val="00F8036D"/>
    <w:rsid w:val="00F809DC"/>
    <w:rsid w:val="00F86EB0"/>
    <w:rsid w:val="00FA154B"/>
    <w:rsid w:val="00FA3811"/>
    <w:rsid w:val="00FA3B9F"/>
    <w:rsid w:val="00FA3F06"/>
    <w:rsid w:val="00FA4A26"/>
    <w:rsid w:val="00FA5833"/>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55590"/>
  <w15:docId w15:val="{D1B4F235-F486-401C-B501-11A4DFC7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477C2"/>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5664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477C2"/>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C477C2"/>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FA583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FA58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C6735"/>
    <w:pPr>
      <w:spacing w:before="0" w:after="0"/>
    </w:pPr>
    <w:rPr>
      <w:i/>
      <w:color w:val="FFFFFF" w:themeColor="background1"/>
      <w:sz w:val="6"/>
    </w:rPr>
  </w:style>
  <w:style w:type="paragraph" w:customStyle="1" w:styleId="SubStepAlpha">
    <w:name w:val="SubStep Alpha"/>
    <w:basedOn w:val="BodyTextL25"/>
    <w:qFormat/>
    <w:rsid w:val="00C477C2"/>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C477C2"/>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C477C2"/>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FA583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 w:type="numbering" w:customStyle="1" w:styleId="PartStepSubStepList">
    <w:name w:val="Part_Step_SubStep_List"/>
    <w:basedOn w:val="NoList"/>
    <w:uiPriority w:val="99"/>
    <w:rsid w:val="0065056C"/>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420CEA551D43B0BAC8339068D0DA6C"/>
        <w:category>
          <w:name w:val="General"/>
          <w:gallery w:val="placeholder"/>
        </w:category>
        <w:types>
          <w:type w:val="bbPlcHdr"/>
        </w:types>
        <w:behaviors>
          <w:behavior w:val="content"/>
        </w:behaviors>
        <w:guid w:val="{9D6B298F-F721-4D67-A94D-F65A637BFFB4}"/>
      </w:docPartPr>
      <w:docPartBody>
        <w:p w:rsidR="00591FC1" w:rsidRDefault="00915522">
          <w:pPr>
            <w:pStyle w:val="E6420CEA551D43B0BAC8339068D0DA6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22"/>
    <w:rsid w:val="003B7835"/>
    <w:rsid w:val="00591FC1"/>
    <w:rsid w:val="00915522"/>
    <w:rsid w:val="00A0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420CEA551D43B0BAC8339068D0DA6C">
    <w:name w:val="E6420CEA551D43B0BAC8339068D0D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26</TotalTime>
  <Pages>6</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Rashad Long</dc:creator>
  <dc:description>2016</dc:description>
  <cp:lastModifiedBy>Rashad Long</cp:lastModifiedBy>
  <cp:revision>17</cp:revision>
  <dcterms:created xsi:type="dcterms:W3CDTF">2022-01-21T01:39:00Z</dcterms:created>
  <dcterms:modified xsi:type="dcterms:W3CDTF">2022-01-21T02:04:00Z</dcterms:modified>
</cp:coreProperties>
</file>