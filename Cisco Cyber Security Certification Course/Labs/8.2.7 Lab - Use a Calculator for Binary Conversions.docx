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E4F" w14:textId="0192204B" w:rsidR="004D36D7" w:rsidRPr="00DD4815" w:rsidRDefault="007F2115" w:rsidP="006E6B3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F710C02164AB4AD7B6958EEC1B9C25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1B594E" w:rsidRPr="00DD4815">
            <w:t>Lab - Use a Calculator for Binary Conversions</w:t>
          </w:r>
        </w:sdtContent>
      </w:sdt>
    </w:p>
    <w:p w14:paraId="15DC0A3E" w14:textId="77777777" w:rsidR="006E6B3E" w:rsidRPr="00DD4815" w:rsidRDefault="006E6B3E" w:rsidP="006E6B3E">
      <w:pPr>
        <w:pStyle w:val="Heading1"/>
      </w:pPr>
      <w:r w:rsidRPr="00DD4815">
        <w:t>Objectives</w:t>
      </w:r>
    </w:p>
    <w:p w14:paraId="3581A77E" w14:textId="77777777" w:rsidR="006E6B3E" w:rsidRPr="00DD4815" w:rsidRDefault="006E6B3E" w:rsidP="006E6B3E">
      <w:pPr>
        <w:pStyle w:val="Bulletlevel1"/>
        <w:spacing w:before="60" w:after="60" w:line="276" w:lineRule="auto"/>
      </w:pPr>
      <w:r w:rsidRPr="00DD4815">
        <w:rPr>
          <w:spacing w:val="-1"/>
        </w:rPr>
        <w:t>Switch</w:t>
      </w:r>
      <w:r w:rsidRPr="00DD4815">
        <w:rPr>
          <w:spacing w:val="-8"/>
        </w:rPr>
        <w:t xml:space="preserve"> </w:t>
      </w:r>
      <w:r w:rsidRPr="00DD4815">
        <w:t>among</w:t>
      </w:r>
      <w:r w:rsidRPr="00DD4815">
        <w:rPr>
          <w:spacing w:val="-13"/>
        </w:rPr>
        <w:t xml:space="preserve"> </w:t>
      </w:r>
      <w:r w:rsidRPr="00DD4815">
        <w:t>Windows</w:t>
      </w:r>
      <w:r w:rsidRPr="00DD4815">
        <w:rPr>
          <w:spacing w:val="-9"/>
        </w:rPr>
        <w:t xml:space="preserve"> </w:t>
      </w:r>
      <w:r w:rsidRPr="00DD4815">
        <w:t>Calculator</w:t>
      </w:r>
      <w:r w:rsidRPr="00DD4815">
        <w:rPr>
          <w:spacing w:val="-8"/>
        </w:rPr>
        <w:t xml:space="preserve"> </w:t>
      </w:r>
      <w:r w:rsidRPr="00DD4815">
        <w:rPr>
          <w:spacing w:val="1"/>
        </w:rPr>
        <w:t>modes.</w:t>
      </w:r>
    </w:p>
    <w:p w14:paraId="4A0364BD" w14:textId="77777777" w:rsidR="006E6B3E" w:rsidRPr="00DD4815" w:rsidRDefault="006E6B3E" w:rsidP="006E6B3E">
      <w:pPr>
        <w:pStyle w:val="Bulletlevel1"/>
        <w:spacing w:before="60" w:after="60" w:line="276" w:lineRule="auto"/>
      </w:pPr>
      <w:r w:rsidRPr="00DD4815">
        <w:t>Use</w:t>
      </w:r>
      <w:r w:rsidRPr="00DD4815">
        <w:rPr>
          <w:spacing w:val="-13"/>
        </w:rPr>
        <w:t xml:space="preserve"> </w:t>
      </w:r>
      <w:r w:rsidRPr="00DD4815">
        <w:t>Windows</w:t>
      </w:r>
      <w:r w:rsidRPr="00DD4815">
        <w:rPr>
          <w:spacing w:val="-7"/>
        </w:rPr>
        <w:t xml:space="preserve"> </w:t>
      </w:r>
      <w:r w:rsidRPr="00DD4815">
        <w:t>Calculator</w:t>
      </w:r>
      <w:r w:rsidRPr="00DD4815">
        <w:rPr>
          <w:spacing w:val="-8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convert</w:t>
      </w:r>
      <w:r w:rsidRPr="00DD4815">
        <w:rPr>
          <w:spacing w:val="-5"/>
        </w:rPr>
        <w:t xml:space="preserve"> </w:t>
      </w:r>
      <w:r w:rsidRPr="00DD4815">
        <w:t>between</w:t>
      </w:r>
      <w:r w:rsidRPr="00DD4815">
        <w:rPr>
          <w:spacing w:val="-9"/>
        </w:rPr>
        <w:t xml:space="preserve"> </w:t>
      </w:r>
      <w:r w:rsidRPr="00DD4815">
        <w:t>decimal and binary.</w:t>
      </w:r>
    </w:p>
    <w:p w14:paraId="7F3C89F0" w14:textId="77777777" w:rsidR="006E6B3E" w:rsidRPr="00DD4815" w:rsidRDefault="006E6B3E" w:rsidP="006E6B3E">
      <w:pPr>
        <w:pStyle w:val="Bulletlevel1"/>
        <w:spacing w:before="60" w:after="60" w:line="276" w:lineRule="auto"/>
      </w:pPr>
      <w:r w:rsidRPr="00DD4815">
        <w:t>Use</w:t>
      </w:r>
      <w:r w:rsidRPr="00DD4815">
        <w:rPr>
          <w:spacing w:val="-11"/>
        </w:rPr>
        <w:t xml:space="preserve"> </w:t>
      </w:r>
      <w:r w:rsidRPr="00DD4815">
        <w:t>Windows</w:t>
      </w:r>
      <w:r w:rsidRPr="00DD4815">
        <w:rPr>
          <w:spacing w:val="-4"/>
        </w:rPr>
        <w:t xml:space="preserve"> </w:t>
      </w:r>
      <w:r w:rsidRPr="00DD4815">
        <w:t>Calculator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4"/>
        </w:rPr>
        <w:t xml:space="preserve"> </w:t>
      </w:r>
      <w:r w:rsidRPr="00DD4815">
        <w:t>determine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hosts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6"/>
        </w:rPr>
        <w:t xml:space="preserve"> </w:t>
      </w:r>
      <w:r w:rsidRPr="00DD4815">
        <w:t>a</w:t>
      </w:r>
      <w:r w:rsidRPr="00DD4815">
        <w:rPr>
          <w:spacing w:val="-4"/>
        </w:rPr>
        <w:t xml:space="preserve"> </w:t>
      </w:r>
      <w:r w:rsidRPr="00DD4815">
        <w:t>network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with</w:t>
      </w:r>
      <w:r w:rsidRPr="00DD4815">
        <w:rPr>
          <w:spacing w:val="-4"/>
        </w:rPr>
        <w:t xml:space="preserve"> </w:t>
      </w:r>
      <w:r w:rsidRPr="00DD4815">
        <w:t>powers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2.</w:t>
      </w:r>
    </w:p>
    <w:p w14:paraId="5084AFE0" w14:textId="77777777" w:rsidR="006E6B3E" w:rsidRPr="00DD4815" w:rsidRDefault="006E6B3E" w:rsidP="006E6B3E">
      <w:pPr>
        <w:pStyle w:val="Heading1"/>
      </w:pPr>
      <w:r w:rsidRPr="00DD4815">
        <w:t>Background / Scenario</w:t>
      </w:r>
    </w:p>
    <w:p w14:paraId="0D5C0F9A" w14:textId="77777777" w:rsidR="006E6B3E" w:rsidRPr="00DD4815" w:rsidRDefault="006E6B3E" w:rsidP="006E6B3E">
      <w:pPr>
        <w:pStyle w:val="BodyTextL25"/>
      </w:pPr>
      <w:r w:rsidRPr="00DD4815">
        <w:rPr>
          <w:spacing w:val="-1"/>
        </w:rPr>
        <w:t>When working with networking devices, a network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technician should understand binary and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9"/>
        </w:rPr>
        <w:t xml:space="preserve"> </w:t>
      </w:r>
      <w:r w:rsidRPr="00DD4815">
        <w:t>numbers</w:t>
      </w:r>
      <w:r w:rsidRPr="00DD4815">
        <w:rPr>
          <w:spacing w:val="-1"/>
        </w:rPr>
        <w:t xml:space="preserve">. </w:t>
      </w:r>
      <w:r w:rsidRPr="00DD4815">
        <w:t>In</w:t>
      </w:r>
      <w:r w:rsidRPr="00DD4815">
        <w:rPr>
          <w:spacing w:val="-4"/>
        </w:rPr>
        <w:t xml:space="preserve"> </w:t>
      </w:r>
      <w:r w:rsidRPr="00DD4815">
        <w:t>this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lab,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4"/>
        </w:rPr>
        <w:t xml:space="preserve"> </w:t>
      </w:r>
      <w:r w:rsidRPr="00DD4815">
        <w:t>will</w:t>
      </w:r>
      <w:r w:rsidRPr="00DD4815">
        <w:rPr>
          <w:spacing w:val="-5"/>
        </w:rPr>
        <w:t xml:space="preserve"> </w:t>
      </w:r>
      <w:r w:rsidRPr="00DD4815">
        <w:t>use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9"/>
        </w:rPr>
        <w:t xml:space="preserve"> </w:t>
      </w:r>
      <w:r w:rsidRPr="00DD4815">
        <w:t>Windows</w:t>
      </w:r>
      <w:r w:rsidRPr="00DD4815">
        <w:rPr>
          <w:spacing w:val="-5"/>
        </w:rPr>
        <w:t xml:space="preserve"> </w:t>
      </w:r>
      <w:r w:rsidRPr="00DD4815">
        <w:t>Calculator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application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convert</w:t>
      </w:r>
      <w:r w:rsidRPr="00DD4815">
        <w:rPr>
          <w:spacing w:val="-6"/>
        </w:rPr>
        <w:t xml:space="preserve"> </w:t>
      </w:r>
      <w:r w:rsidRPr="00DD4815">
        <w:t>between</w:t>
      </w:r>
      <w:r w:rsidRPr="00DD4815">
        <w:rPr>
          <w:spacing w:val="-1"/>
        </w:rPr>
        <w:t xml:space="preserve"> these numbering </w:t>
      </w:r>
      <w:r w:rsidRPr="00DD4815">
        <w:t>systems.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will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also</w:t>
      </w:r>
      <w:r w:rsidRPr="00DD4815">
        <w:rPr>
          <w:spacing w:val="-5"/>
        </w:rPr>
        <w:t xml:space="preserve"> </w:t>
      </w:r>
      <w:r w:rsidRPr="00DD4815">
        <w:t>use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“</w:t>
      </w:r>
      <w:r w:rsidRPr="00DD4815">
        <w:rPr>
          <w:spacing w:val="-1"/>
        </w:rPr>
        <w:t>powers”</w:t>
      </w:r>
      <w:r w:rsidRPr="00DD4815">
        <w:rPr>
          <w:spacing w:val="-5"/>
        </w:rPr>
        <w:t xml:space="preserve"> </w:t>
      </w:r>
      <w:r w:rsidRPr="00DD4815">
        <w:t>function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to</w:t>
      </w:r>
      <w:r w:rsidRPr="00DD4815">
        <w:rPr>
          <w:spacing w:val="-4"/>
        </w:rPr>
        <w:t xml:space="preserve"> </w:t>
      </w:r>
      <w:r w:rsidRPr="00DD4815">
        <w:t>determine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5"/>
        </w:rPr>
        <w:t xml:space="preserve"> </w:t>
      </w:r>
      <w:r w:rsidRPr="00DD4815">
        <w:t>hosts tha</w:t>
      </w:r>
      <w:r w:rsidRPr="00DD4815">
        <w:rPr>
          <w:spacing w:val="-1"/>
        </w:rPr>
        <w:t>t</w:t>
      </w:r>
      <w:r w:rsidRPr="00DD4815">
        <w:rPr>
          <w:spacing w:val="-6"/>
        </w:rPr>
        <w:t xml:space="preserve"> </w:t>
      </w:r>
      <w:r w:rsidRPr="00DD4815">
        <w:t>can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be</w:t>
      </w:r>
      <w:r w:rsidRPr="00DD4815">
        <w:rPr>
          <w:spacing w:val="-4"/>
        </w:rPr>
        <w:t xml:space="preserve"> </w:t>
      </w:r>
      <w:r w:rsidRPr="00DD4815">
        <w:t>addressed</w:t>
      </w:r>
      <w:r w:rsidRPr="00DD4815">
        <w:rPr>
          <w:spacing w:val="-6"/>
        </w:rPr>
        <w:t xml:space="preserve"> </w:t>
      </w:r>
      <w:r w:rsidRPr="00DD4815">
        <w:t>based</w:t>
      </w:r>
      <w:r w:rsidRPr="00DD4815">
        <w:rPr>
          <w:spacing w:val="-6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-5"/>
        </w:rPr>
        <w:t xml:space="preserve"> </w:t>
      </w:r>
      <w:r w:rsidRPr="00DD4815">
        <w:t>available.</w:t>
      </w:r>
    </w:p>
    <w:p w14:paraId="1FCF37A7" w14:textId="77777777" w:rsidR="006E6B3E" w:rsidRPr="00DD4815" w:rsidRDefault="006E6B3E" w:rsidP="006E6B3E">
      <w:pPr>
        <w:pStyle w:val="Heading1"/>
      </w:pPr>
      <w:r w:rsidRPr="00DD4815">
        <w:t>Required Resources</w:t>
      </w:r>
    </w:p>
    <w:p w14:paraId="6B96B7B0" w14:textId="77777777" w:rsidR="006E6B3E" w:rsidRPr="00DD4815" w:rsidRDefault="006E6B3E" w:rsidP="006E6B3E">
      <w:pPr>
        <w:pStyle w:val="Bulletlevel1"/>
      </w:pPr>
      <w:r w:rsidRPr="00DD4815">
        <w:t>PC (Windows 10)</w:t>
      </w:r>
    </w:p>
    <w:p w14:paraId="1011D9B8" w14:textId="77777777" w:rsidR="006E6B3E" w:rsidRPr="00DD4815" w:rsidRDefault="006E6B3E" w:rsidP="006E6B3E">
      <w:pPr>
        <w:pStyle w:val="Heading1"/>
      </w:pPr>
      <w:r w:rsidRPr="00DD4815">
        <w:t>Instructions</w:t>
      </w:r>
    </w:p>
    <w:p w14:paraId="17DA2836" w14:textId="77777777" w:rsidR="006E6B3E" w:rsidRPr="00DD4815" w:rsidRDefault="006E6B3E" w:rsidP="006E6B3E">
      <w:pPr>
        <w:pStyle w:val="Heading2"/>
      </w:pPr>
      <w:r w:rsidRPr="00DD4815">
        <w:t>Using Windows Calculator</w:t>
      </w:r>
    </w:p>
    <w:p w14:paraId="27455438" w14:textId="77777777" w:rsidR="006E6B3E" w:rsidRPr="00DD4815" w:rsidRDefault="006E6B3E" w:rsidP="006E6B3E">
      <w:pPr>
        <w:pStyle w:val="Heading3"/>
      </w:pPr>
      <w:r w:rsidRPr="00DD4815">
        <w:t>Access Windows Calculator and determine mode of operation.</w:t>
      </w:r>
    </w:p>
    <w:p w14:paraId="29BCAF74" w14:textId="77777777" w:rsidR="006E6B3E" w:rsidRPr="00DD4815" w:rsidRDefault="006E6B3E" w:rsidP="006E6B3E">
      <w:pPr>
        <w:pStyle w:val="SubStepAlpha"/>
        <w:spacing w:after="60"/>
        <w:rPr>
          <w:rFonts w:eastAsia="Arial" w:cs="Arial"/>
          <w:szCs w:val="20"/>
        </w:rPr>
      </w:pPr>
      <w:r w:rsidRPr="00DD4815">
        <w:t>Open the Windows Calculator application. Click</w:t>
      </w:r>
      <w:r w:rsidRPr="00DD4815">
        <w:rPr>
          <w:spacing w:val="-6"/>
        </w:rPr>
        <w:t xml:space="preserve"> </w:t>
      </w:r>
      <w:r w:rsidRPr="00DD4815">
        <w:rPr>
          <w:b/>
        </w:rPr>
        <w:t>Start</w:t>
      </w:r>
      <w:r w:rsidRPr="00DD4815">
        <w:t>,</w:t>
      </w:r>
      <w:r w:rsidRPr="00DD4815">
        <w:rPr>
          <w:spacing w:val="-4"/>
        </w:rPr>
        <w:t xml:space="preserve"> type </w:t>
      </w:r>
      <w:r w:rsidRPr="00DD4815">
        <w:rPr>
          <w:b/>
          <w:spacing w:val="-4"/>
        </w:rPr>
        <w:t>Calculator</w:t>
      </w:r>
      <w:r w:rsidRPr="00DD4815">
        <w:rPr>
          <w:spacing w:val="-4"/>
        </w:rPr>
        <w:t xml:space="preserve">. </w:t>
      </w:r>
      <w:r w:rsidRPr="00DD4815">
        <w:t>Select</w:t>
      </w:r>
      <w:r w:rsidRPr="00DD4815">
        <w:rPr>
          <w:spacing w:val="-6"/>
        </w:rPr>
        <w:t xml:space="preserve"> </w:t>
      </w:r>
      <w:r w:rsidRPr="00DD4815">
        <w:rPr>
          <w:b/>
        </w:rPr>
        <w:t xml:space="preserve">Calculator </w:t>
      </w:r>
      <w:r w:rsidRPr="00DD4815">
        <w:t>in the results.</w:t>
      </w:r>
    </w:p>
    <w:p w14:paraId="46A3B714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11B34E1D" w14:textId="77777777" w:rsidR="006E6B3E" w:rsidRPr="00DD4815" w:rsidRDefault="006E6B3E" w:rsidP="006E6B3E">
      <w:pPr>
        <w:pStyle w:val="BodyTextL50"/>
        <w:spacing w:before="0"/>
      </w:pPr>
      <w:r w:rsidRPr="00DD4815">
        <w:t>What mode is the Calculator in?</w:t>
      </w:r>
    </w:p>
    <w:p w14:paraId="6809FD6B" w14:textId="052359BA" w:rsidR="00382930" w:rsidRPr="00DD4815" w:rsidRDefault="00382930" w:rsidP="006E6B3E">
      <w:pPr>
        <w:pStyle w:val="BodyTextL50"/>
        <w:spacing w:before="0"/>
        <w:rPr>
          <w:rFonts w:eastAsia="Arial" w:cs="Arial"/>
          <w:b/>
          <w:bCs/>
          <w:sz w:val="28"/>
          <w:szCs w:val="28"/>
        </w:rPr>
      </w:pPr>
      <w:r w:rsidRPr="00DD4815">
        <w:rPr>
          <w:b/>
          <w:bCs/>
          <w:sz w:val="28"/>
          <w:szCs w:val="28"/>
        </w:rPr>
        <w:t>Scientific</w:t>
      </w:r>
    </w:p>
    <w:p w14:paraId="26C86BD4" w14:textId="77777777" w:rsidR="006E6B3E" w:rsidRPr="00DD4815" w:rsidRDefault="006E6B3E" w:rsidP="006E6B3E">
      <w:pPr>
        <w:pStyle w:val="AnswerLineL50"/>
        <w:rPr>
          <w:rFonts w:eastAsia="Arial" w:cs="Arial"/>
          <w:color w:val="auto"/>
          <w:szCs w:val="20"/>
        </w:rPr>
      </w:pPr>
      <w:r w:rsidRPr="00DD4815">
        <w:rPr>
          <w:color w:val="auto"/>
        </w:rPr>
        <w:t>Type your answers here.</w:t>
      </w:r>
    </w:p>
    <w:p w14:paraId="56CAE7E8" w14:textId="77777777" w:rsidR="006E6B3E" w:rsidRPr="00DD4815" w:rsidRDefault="006E6B3E" w:rsidP="006E6B3E">
      <w:pPr>
        <w:pStyle w:val="SubStepAlpha"/>
        <w:spacing w:after="60"/>
        <w:rPr>
          <w:rFonts w:eastAsia="Arial" w:cs="Arial"/>
          <w:szCs w:val="20"/>
        </w:rPr>
      </w:pPr>
      <w:r w:rsidRPr="00DD4815">
        <w:rPr>
          <w:rFonts w:eastAsia="Arial" w:cs="Arial"/>
          <w:szCs w:val="20"/>
        </w:rPr>
        <w:t>Click the</w:t>
      </w:r>
      <w:r w:rsidRPr="00DD4815">
        <w:rPr>
          <w:rFonts w:eastAsia="Arial" w:cs="Arial"/>
          <w:b/>
          <w:bCs/>
          <w:szCs w:val="20"/>
        </w:rPr>
        <w:t xml:space="preserve"> Open Navigation</w:t>
      </w:r>
      <w:r w:rsidRPr="00DD4815">
        <w:rPr>
          <w:rFonts w:eastAsia="Arial" w:cs="Arial"/>
          <w:szCs w:val="20"/>
        </w:rPr>
        <w:t xml:space="preserve"> icon </w:t>
      </w:r>
      <w:r w:rsidRPr="00DD4815">
        <w:t>(</w:t>
      </w:r>
      <w:r w:rsidRPr="00DD4815">
        <w:rPr>
          <w:rFonts w:cs="Arial"/>
          <w:b/>
        </w:rPr>
        <w:t>≡</w:t>
      </w:r>
      <w:r w:rsidRPr="00DD4815">
        <w:rPr>
          <w:rFonts w:cs="Arial"/>
        </w:rPr>
        <w:t>) located</w:t>
      </w:r>
      <w:r w:rsidRPr="00DD4815">
        <w:t xml:space="preserve"> in the upper left-hand corner. The Windows calculator supports different mode of calculations.</w:t>
      </w:r>
    </w:p>
    <w:p w14:paraId="412F8839" w14:textId="77777777" w:rsidR="006E6B3E" w:rsidRPr="00DD4815" w:rsidRDefault="006E6B3E" w:rsidP="006E6B3E">
      <w:pPr>
        <w:pStyle w:val="Heading4"/>
        <w:rPr>
          <w:rFonts w:eastAsia="Arial" w:cs="Arial"/>
          <w:color w:val="auto"/>
          <w:szCs w:val="20"/>
        </w:rPr>
      </w:pPr>
      <w:r w:rsidRPr="00DD4815">
        <w:rPr>
          <w:color w:val="auto"/>
        </w:rPr>
        <w:t>Question:</w:t>
      </w:r>
    </w:p>
    <w:p w14:paraId="5789BD7C" w14:textId="77777777" w:rsidR="006E6B3E" w:rsidRPr="00DD4815" w:rsidRDefault="006E6B3E" w:rsidP="006E6B3E">
      <w:pPr>
        <w:pStyle w:val="BodyTextL50"/>
        <w:spacing w:before="0"/>
        <w:rPr>
          <w:rFonts w:eastAsia="Arial" w:cs="Arial"/>
          <w:szCs w:val="20"/>
        </w:rPr>
      </w:pPr>
      <w:r w:rsidRPr="00DD4815">
        <w:t>List the five modes for the calculator.</w:t>
      </w:r>
    </w:p>
    <w:p w14:paraId="2038FDC6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Standard</w:t>
      </w:r>
    </w:p>
    <w:p w14:paraId="7E7C65A4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Scientific</w:t>
      </w:r>
    </w:p>
    <w:p w14:paraId="5BBBEFBD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Graphing</w:t>
      </w:r>
    </w:p>
    <w:p w14:paraId="6DA79AA8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Programmer</w:t>
      </w:r>
    </w:p>
    <w:p w14:paraId="5A372286" w14:textId="2F018EF7" w:rsidR="006E6B3E" w:rsidRPr="00DD4815" w:rsidRDefault="00EE0E48" w:rsidP="006E6B3E">
      <w:pPr>
        <w:pStyle w:val="AnswerLineL50"/>
        <w:rPr>
          <w:rFonts w:eastAsia="Arial" w:cs="Arial"/>
          <w:color w:val="auto"/>
          <w:szCs w:val="20"/>
        </w:rPr>
      </w:pPr>
      <w:r w:rsidRPr="00DD4815">
        <w:rPr>
          <w:i w:val="0"/>
          <w:iCs/>
          <w:color w:val="auto"/>
          <w:sz w:val="28"/>
          <w:szCs w:val="28"/>
        </w:rPr>
        <w:t>Data Calculation</w:t>
      </w:r>
      <w:r w:rsidR="006E6B3E" w:rsidRPr="00DD4815">
        <w:rPr>
          <w:color w:val="auto"/>
        </w:rPr>
        <w:t xml:space="preserve"> here.</w:t>
      </w:r>
    </w:p>
    <w:p w14:paraId="4424A194" w14:textId="77777777" w:rsidR="006E6B3E" w:rsidRPr="00DD4815" w:rsidRDefault="006E6B3E" w:rsidP="006E6B3E">
      <w:pPr>
        <w:pStyle w:val="Heading3"/>
        <w:rPr>
          <w:rFonts w:eastAsia="Arial" w:cs="Arial"/>
          <w:szCs w:val="20"/>
        </w:rPr>
      </w:pPr>
      <w:r w:rsidRPr="00DD4815">
        <w:t>Switch between modes.</w:t>
      </w:r>
    </w:p>
    <w:p w14:paraId="4C5787D3" w14:textId="77777777" w:rsidR="006E6B3E" w:rsidRPr="00DD4815" w:rsidRDefault="006E6B3E" w:rsidP="006E6B3E">
      <w:pPr>
        <w:pStyle w:val="SubStepAlpha"/>
      </w:pPr>
      <w:r w:rsidRPr="00DD4815">
        <w:t xml:space="preserve">To switch between calculator modes, click the </w:t>
      </w:r>
      <w:r w:rsidRPr="00DD4815">
        <w:rPr>
          <w:b/>
        </w:rPr>
        <w:t>Open Navigation</w:t>
      </w:r>
      <w:r w:rsidRPr="00DD4815">
        <w:t xml:space="preserve"> icon (</w:t>
      </w:r>
      <w:r w:rsidRPr="00DD4815">
        <w:rPr>
          <w:rFonts w:cs="Arial"/>
          <w:b/>
        </w:rPr>
        <w:t>≡</w:t>
      </w:r>
      <w:r w:rsidRPr="00DD4815">
        <w:rPr>
          <w:rFonts w:cs="Arial"/>
        </w:rPr>
        <w:t>)</w:t>
      </w:r>
      <w:r w:rsidRPr="00DD4815">
        <w:t xml:space="preserve"> and select desired mode.</w:t>
      </w:r>
    </w:p>
    <w:p w14:paraId="55029A6B" w14:textId="77777777" w:rsidR="006E6B3E" w:rsidRPr="00DD4815" w:rsidRDefault="006E6B3E" w:rsidP="006E6B3E">
      <w:pPr>
        <w:pStyle w:val="SubStepAlpha"/>
        <w:spacing w:after="60"/>
      </w:pPr>
      <w:r w:rsidRPr="00DD4815">
        <w:t>Practice switching between calculator modes to see which options they provide.</w:t>
      </w:r>
    </w:p>
    <w:p w14:paraId="5FEAE2DF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510E6359" w14:textId="77777777" w:rsidR="006E6B3E" w:rsidRPr="00DD4815" w:rsidRDefault="006E6B3E" w:rsidP="006E6B3E">
      <w:pPr>
        <w:pStyle w:val="BodyTextL50"/>
        <w:spacing w:before="0"/>
      </w:pPr>
      <w:r w:rsidRPr="00DD4815">
        <w:t>Briefly explain the function of each mode.</w:t>
      </w:r>
    </w:p>
    <w:p w14:paraId="31F05927" w14:textId="48D0C59A" w:rsidR="00DB3D80" w:rsidRPr="00DD4815" w:rsidRDefault="00DB3D80" w:rsidP="006E6B3E">
      <w:pPr>
        <w:pStyle w:val="BodyTextL50"/>
        <w:spacing w:before="0"/>
        <w:rPr>
          <w:b/>
          <w:bCs/>
          <w:sz w:val="24"/>
          <w:szCs w:val="24"/>
        </w:rPr>
      </w:pPr>
      <w:r w:rsidRPr="00DD4815">
        <w:rPr>
          <w:b/>
          <w:bCs/>
          <w:sz w:val="24"/>
          <w:szCs w:val="24"/>
        </w:rPr>
        <w:lastRenderedPageBreak/>
        <w:t xml:space="preserve">They also have different converters too. </w:t>
      </w:r>
    </w:p>
    <w:p w14:paraId="30061B1C" w14:textId="77777777" w:rsidR="006E6B3E" w:rsidRPr="00DD4815" w:rsidRDefault="006E6B3E" w:rsidP="006E6B3E">
      <w:pPr>
        <w:pStyle w:val="AnswerLineL50"/>
        <w:spacing w:after="240"/>
        <w:rPr>
          <w:rFonts w:eastAsia="Arial" w:cs="Arial"/>
          <w:color w:val="auto"/>
          <w:szCs w:val="20"/>
        </w:rPr>
      </w:pPr>
      <w:r w:rsidRPr="00DD4815">
        <w:rPr>
          <w:color w:val="auto"/>
        </w:rPr>
        <w:t>Type your answers here.</w:t>
      </w:r>
    </w:p>
    <w:p w14:paraId="51203206" w14:textId="77777777" w:rsidR="006E6B3E" w:rsidRPr="00DD4815" w:rsidRDefault="006E6B3E" w:rsidP="006E6B3E">
      <w:pPr>
        <w:pStyle w:val="Heading2"/>
      </w:pPr>
      <w:r w:rsidRPr="00DD4815">
        <w:t>Binary System</w:t>
      </w:r>
    </w:p>
    <w:p w14:paraId="5B2BEED0" w14:textId="77777777" w:rsidR="006E6B3E" w:rsidRPr="00DD4815" w:rsidRDefault="006E6B3E" w:rsidP="006E6B3E">
      <w:pPr>
        <w:pStyle w:val="Heading3"/>
      </w:pPr>
      <w:r w:rsidRPr="00DD4815">
        <w:t>Convert</w:t>
      </w:r>
      <w:r w:rsidRPr="00DD4815">
        <w:rPr>
          <w:spacing w:val="2"/>
        </w:rPr>
        <w:t xml:space="preserve"> </w:t>
      </w:r>
      <w:r w:rsidRPr="00DD4815">
        <w:t>between</w:t>
      </w:r>
      <w:r w:rsidRPr="00DD4815">
        <w:rPr>
          <w:spacing w:val="1"/>
        </w:rPr>
        <w:t xml:space="preserve"> </w:t>
      </w:r>
      <w:r w:rsidRPr="00DD4815">
        <w:t>number</w:t>
      </w:r>
      <w:r w:rsidRPr="00DD4815">
        <w:rPr>
          <w:spacing w:val="-2"/>
        </w:rPr>
        <w:t xml:space="preserve"> </w:t>
      </w:r>
      <w:r w:rsidRPr="00DD4815">
        <w:t>systems.</w:t>
      </w:r>
    </w:p>
    <w:p w14:paraId="3F758B36" w14:textId="77777777" w:rsidR="006E6B3E" w:rsidRPr="00DD4815" w:rsidRDefault="006E6B3E" w:rsidP="006E6B3E">
      <w:pPr>
        <w:pStyle w:val="SubStepAlpha"/>
      </w:pPr>
      <w:r w:rsidRPr="00DD4815">
        <w:rPr>
          <w:spacing w:val="-1"/>
        </w:rPr>
        <w:t>S</w:t>
      </w:r>
      <w:r w:rsidRPr="00DD4815">
        <w:t>elect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4"/>
        </w:rPr>
        <w:t xml:space="preserve"> </w:t>
      </w:r>
      <w:r w:rsidRPr="00DD4815">
        <w:rPr>
          <w:b/>
        </w:rPr>
        <w:t>Programmer</w:t>
      </w:r>
      <w:r w:rsidRPr="00DD4815">
        <w:rPr>
          <w:b/>
          <w:spacing w:val="-4"/>
        </w:rPr>
        <w:t xml:space="preserve"> </w:t>
      </w:r>
      <w:r w:rsidRPr="00DD4815">
        <w:t>mode calculator.</w:t>
      </w:r>
    </w:p>
    <w:p w14:paraId="1B6A74CE" w14:textId="77777777" w:rsidR="006E6B3E" w:rsidRPr="00DD4815" w:rsidRDefault="006E6B3E" w:rsidP="006E6B3E">
      <w:pPr>
        <w:pStyle w:val="SubStepAlpha"/>
        <w:spacing w:after="60"/>
      </w:pPr>
      <w:r w:rsidRPr="00DD4815">
        <w:t>The Programmer calculator supports four numbering</w:t>
      </w:r>
      <w:r w:rsidRPr="00DD4815">
        <w:rPr>
          <w:spacing w:val="-9"/>
        </w:rPr>
        <w:t xml:space="preserve"> </w:t>
      </w:r>
      <w:r w:rsidRPr="00DD4815">
        <w:t>system</w:t>
      </w:r>
      <w:r w:rsidRPr="00DD4815">
        <w:rPr>
          <w:spacing w:val="-7"/>
        </w:rPr>
        <w:t xml:space="preserve">s </w:t>
      </w:r>
      <w:r w:rsidRPr="00DD4815">
        <w:rPr>
          <w:rFonts w:eastAsia="Arial" w:cs="Arial"/>
        </w:rPr>
        <w:t xml:space="preserve">— </w:t>
      </w:r>
      <w:r w:rsidRPr="00DD4815">
        <w:t>HEX</w:t>
      </w:r>
      <w:r w:rsidRPr="00DD4815">
        <w:rPr>
          <w:spacing w:val="-8"/>
        </w:rPr>
        <w:t xml:space="preserve"> </w:t>
      </w:r>
      <w:r w:rsidRPr="00DD4815">
        <w:t>(Hexadecimal),</w:t>
      </w:r>
      <w:r w:rsidRPr="00DD4815">
        <w:rPr>
          <w:spacing w:val="-9"/>
        </w:rPr>
        <w:t xml:space="preserve"> </w:t>
      </w:r>
      <w:r w:rsidRPr="00DD4815">
        <w:t>DEC</w:t>
      </w:r>
      <w:r w:rsidRPr="00DD4815">
        <w:rPr>
          <w:spacing w:val="46"/>
          <w:w w:val="99"/>
        </w:rPr>
        <w:t xml:space="preserve"> </w:t>
      </w:r>
      <w:r w:rsidRPr="00DD4815">
        <w:t>(Decimal),</w:t>
      </w:r>
      <w:r w:rsidRPr="00DD4815">
        <w:rPr>
          <w:spacing w:val="-8"/>
        </w:rPr>
        <w:t xml:space="preserve"> </w:t>
      </w:r>
      <w:r w:rsidRPr="00DD4815">
        <w:t>OCT</w:t>
      </w:r>
      <w:r w:rsidRPr="00DD4815">
        <w:rPr>
          <w:spacing w:val="-7"/>
        </w:rPr>
        <w:t xml:space="preserve"> </w:t>
      </w:r>
      <w:r w:rsidRPr="00DD4815">
        <w:t>(Octal),</w:t>
      </w:r>
      <w:r w:rsidRPr="00DD4815">
        <w:rPr>
          <w:spacing w:val="-8"/>
        </w:rPr>
        <w:t xml:space="preserve"> </w:t>
      </w:r>
      <w:r w:rsidRPr="00DD4815">
        <w:rPr>
          <w:spacing w:val="-1"/>
        </w:rPr>
        <w:t>and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BIN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(Binary).</w:t>
      </w:r>
    </w:p>
    <w:p w14:paraId="5E0FC2AC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1DAC3766" w14:textId="77777777" w:rsidR="006E6B3E" w:rsidRPr="00DD4815" w:rsidRDefault="006E6B3E" w:rsidP="006E6B3E">
      <w:pPr>
        <w:pStyle w:val="BodyTextL50"/>
        <w:tabs>
          <w:tab w:val="left" w:leader="underscore" w:pos="9000"/>
        </w:tabs>
        <w:spacing w:before="0"/>
      </w:pPr>
      <w:r w:rsidRPr="00DD4815">
        <w:t>Which</w:t>
      </w:r>
      <w:r w:rsidRPr="00DD4815">
        <w:rPr>
          <w:spacing w:val="-8"/>
        </w:rPr>
        <w:t xml:space="preserve"> </w:t>
      </w:r>
      <w:r w:rsidRPr="00DD4815">
        <w:t>number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system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7"/>
        </w:rPr>
        <w:t xml:space="preserve"> </w:t>
      </w:r>
      <w:r w:rsidRPr="00DD4815">
        <w:t>currently</w:t>
      </w:r>
      <w:r w:rsidRPr="00DD4815">
        <w:rPr>
          <w:spacing w:val="-11"/>
        </w:rPr>
        <w:t xml:space="preserve"> </w:t>
      </w:r>
      <w:r w:rsidRPr="00DD4815">
        <w:t>active?</w:t>
      </w:r>
    </w:p>
    <w:p w14:paraId="72D601A5" w14:textId="5ECEB3CF" w:rsidR="006E6B3E" w:rsidRPr="00DD4815" w:rsidRDefault="00DD4815" w:rsidP="006E6B3E">
      <w:pPr>
        <w:pStyle w:val="AnswerLineL50"/>
        <w:rPr>
          <w:color w:val="auto"/>
        </w:rPr>
      </w:pPr>
      <w:r>
        <w:rPr>
          <w:color w:val="auto"/>
        </w:rPr>
        <w:t>DEC</w:t>
      </w:r>
    </w:p>
    <w:p w14:paraId="752D25F7" w14:textId="77777777" w:rsidR="006E6B3E" w:rsidRPr="00DD4815" w:rsidRDefault="006E6B3E" w:rsidP="006E6B3E">
      <w:pPr>
        <w:pStyle w:val="BodyTextL50"/>
        <w:tabs>
          <w:tab w:val="left" w:leader="underscore" w:pos="9000"/>
          <w:tab w:val="left" w:leader="underscore" w:pos="9180"/>
        </w:tabs>
      </w:pPr>
      <w:r w:rsidRPr="00DD4815">
        <w:t>Which</w:t>
      </w:r>
      <w:r w:rsidRPr="00DD4815">
        <w:rPr>
          <w:spacing w:val="-7"/>
        </w:rPr>
        <w:t xml:space="preserve"> </w:t>
      </w:r>
      <w:r w:rsidRPr="00DD4815">
        <w:t>numbers</w:t>
      </w:r>
      <w:r w:rsidRPr="00DD4815">
        <w:rPr>
          <w:spacing w:val="-5"/>
        </w:rPr>
        <w:t xml:space="preserve"> </w:t>
      </w:r>
      <w:r w:rsidRPr="00DD4815">
        <w:t>on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pad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are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active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mode?</w:t>
      </w:r>
    </w:p>
    <w:p w14:paraId="60167C80" w14:textId="7C7FA797" w:rsidR="006E6B3E" w:rsidRPr="00DD4815" w:rsidRDefault="004E2F52" w:rsidP="006E6B3E">
      <w:pPr>
        <w:pStyle w:val="AnswerLineL50"/>
        <w:rPr>
          <w:color w:val="auto"/>
        </w:rPr>
      </w:pPr>
      <w:r>
        <w:rPr>
          <w:color w:val="auto"/>
        </w:rPr>
        <w:t>0-9</w:t>
      </w:r>
    </w:p>
    <w:p w14:paraId="46E3967C" w14:textId="77777777" w:rsidR="006E6B3E" w:rsidRPr="00DD4815" w:rsidRDefault="006E6B3E" w:rsidP="006E6B3E">
      <w:pPr>
        <w:pStyle w:val="SubStepAlpha"/>
        <w:spacing w:after="60"/>
      </w:pPr>
      <w:r w:rsidRPr="00DD4815">
        <w:rPr>
          <w:spacing w:val="-1"/>
        </w:rPr>
        <w:t>Click</w:t>
      </w:r>
      <w:r w:rsidRPr="00DD4815">
        <w:rPr>
          <w:spacing w:val="-3"/>
        </w:rPr>
        <w:t xml:space="preserve"> </w:t>
      </w:r>
      <w:r w:rsidRPr="00DD4815">
        <w:rPr>
          <w:b/>
        </w:rPr>
        <w:t>BIN</w:t>
      </w:r>
      <w:r w:rsidRPr="00DD4815">
        <w:t>.</w:t>
      </w:r>
    </w:p>
    <w:p w14:paraId="2410E0C0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368AE717" w14:textId="77777777" w:rsidR="006E6B3E" w:rsidRPr="00DD4815" w:rsidRDefault="006E6B3E" w:rsidP="006E6B3E">
      <w:pPr>
        <w:pStyle w:val="BodyTextL50"/>
        <w:spacing w:before="0"/>
      </w:pPr>
      <w:r w:rsidRPr="00DD4815">
        <w:rPr>
          <w:spacing w:val="1"/>
        </w:rPr>
        <w:t>Which</w:t>
      </w:r>
      <w:r w:rsidRPr="00DD4815">
        <w:rPr>
          <w:spacing w:val="-5"/>
        </w:rPr>
        <w:t xml:space="preserve"> </w:t>
      </w:r>
      <w:r w:rsidRPr="00DD4815">
        <w:t>numbers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pad</w:t>
      </w:r>
      <w:r w:rsidRPr="00DD4815">
        <w:rPr>
          <w:spacing w:val="-4"/>
        </w:rPr>
        <w:t xml:space="preserve"> </w:t>
      </w:r>
      <w:r w:rsidRPr="00DD4815">
        <w:t>are</w:t>
      </w:r>
      <w:r w:rsidRPr="00DD4815">
        <w:rPr>
          <w:spacing w:val="-5"/>
        </w:rPr>
        <w:t xml:space="preserve"> </w:t>
      </w:r>
      <w:r w:rsidRPr="00DD4815">
        <w:t>now</w:t>
      </w:r>
      <w:r w:rsidRPr="00DD4815">
        <w:rPr>
          <w:spacing w:val="-6"/>
        </w:rPr>
        <w:t xml:space="preserve"> </w:t>
      </w:r>
      <w:r w:rsidRPr="00DD4815">
        <w:t>active?</w:t>
      </w:r>
    </w:p>
    <w:p w14:paraId="09D01FD2" w14:textId="3BF81747" w:rsidR="006E6B3E" w:rsidRPr="00DD4815" w:rsidRDefault="004E2F52" w:rsidP="006E6B3E">
      <w:pPr>
        <w:pStyle w:val="AnswerLineL50"/>
        <w:rPr>
          <w:color w:val="auto"/>
        </w:rPr>
      </w:pPr>
      <w:r>
        <w:rPr>
          <w:color w:val="auto"/>
        </w:rPr>
        <w:t>0-1</w:t>
      </w:r>
    </w:p>
    <w:p w14:paraId="058CBF40" w14:textId="77777777" w:rsidR="006E6B3E" w:rsidRPr="00DD4815" w:rsidRDefault="006E6B3E" w:rsidP="006E6B3E">
      <w:pPr>
        <w:pStyle w:val="BodyTextL50"/>
        <w:tabs>
          <w:tab w:val="left" w:leader="underscore" w:pos="10080"/>
        </w:tabs>
      </w:pPr>
      <w:r w:rsidRPr="00DD4815">
        <w:rPr>
          <w:spacing w:val="2"/>
        </w:rPr>
        <w:t>Why</w:t>
      </w:r>
      <w:r w:rsidRPr="00DD4815">
        <w:rPr>
          <w:spacing w:val="-12"/>
        </w:rPr>
        <w:t xml:space="preserve"> </w:t>
      </w:r>
      <w:r w:rsidRPr="00DD4815">
        <w:t>do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6"/>
        </w:rPr>
        <w:t xml:space="preserve"> </w:t>
      </w:r>
      <w:r w:rsidRPr="00DD4815">
        <w:t>think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5"/>
        </w:rPr>
        <w:t xml:space="preserve"> </w:t>
      </w:r>
      <w:r w:rsidRPr="00DD4815">
        <w:t>other</w:t>
      </w:r>
      <w:r w:rsidRPr="00DD4815">
        <w:rPr>
          <w:spacing w:val="-3"/>
        </w:rPr>
        <w:t xml:space="preserve"> </w:t>
      </w:r>
      <w:r w:rsidRPr="00DD4815">
        <w:t>numbers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grayed</w:t>
      </w:r>
      <w:r w:rsidRPr="00DD4815">
        <w:rPr>
          <w:spacing w:val="-5"/>
        </w:rPr>
        <w:t xml:space="preserve"> </w:t>
      </w:r>
      <w:r w:rsidRPr="00DD4815">
        <w:t>out?</w:t>
      </w:r>
    </w:p>
    <w:p w14:paraId="0391A051" w14:textId="6B038F2B" w:rsidR="006E6B3E" w:rsidRPr="00DD4815" w:rsidRDefault="004E2F52" w:rsidP="006E6B3E">
      <w:pPr>
        <w:pStyle w:val="AnswerLineL50"/>
        <w:rPr>
          <w:color w:val="auto"/>
        </w:rPr>
      </w:pPr>
      <w:r>
        <w:rPr>
          <w:color w:val="auto"/>
        </w:rPr>
        <w:t>1 is as high as you can go in Binary mode</w:t>
      </w:r>
    </w:p>
    <w:p w14:paraId="55023B7C" w14:textId="77777777" w:rsidR="006E6B3E" w:rsidRPr="00DD4815" w:rsidRDefault="006E6B3E" w:rsidP="006E6B3E">
      <w:pPr>
        <w:pStyle w:val="SubStepAlpha"/>
      </w:pPr>
      <w:r w:rsidRPr="00DD4815">
        <w:t>Click</w:t>
      </w:r>
      <w:r w:rsidRPr="00DD4815">
        <w:rPr>
          <w:spacing w:val="-2"/>
        </w:rPr>
        <w:t xml:space="preserve"> </w:t>
      </w:r>
      <w:r w:rsidRPr="00DD4815">
        <w:rPr>
          <w:b/>
        </w:rPr>
        <w:t>DEC</w:t>
      </w:r>
      <w:r w:rsidRPr="00DD4815">
        <w:t>.</w:t>
      </w:r>
      <w:r w:rsidRPr="00DD4815">
        <w:rPr>
          <w:spacing w:val="-5"/>
        </w:rPr>
        <w:t xml:space="preserve"> </w:t>
      </w:r>
      <w:r w:rsidRPr="00DD4815">
        <w:t>Using</w:t>
      </w:r>
      <w:r w:rsidRPr="00DD4815">
        <w:rPr>
          <w:spacing w:val="-2"/>
        </w:rPr>
        <w:t xml:space="preserve"> </w:t>
      </w:r>
      <w:r w:rsidRPr="00DD4815">
        <w:t>your</w:t>
      </w:r>
      <w:r w:rsidRPr="00DD4815">
        <w:rPr>
          <w:spacing w:val="-5"/>
        </w:rPr>
        <w:t xml:space="preserve"> </w:t>
      </w:r>
      <w:r w:rsidRPr="00DD4815">
        <w:t>mouse,</w:t>
      </w:r>
      <w:r w:rsidRPr="00DD4815">
        <w:rPr>
          <w:spacing w:val="-5"/>
        </w:rPr>
        <w:t xml:space="preserve"> </w:t>
      </w:r>
      <w:r w:rsidRPr="00DD4815">
        <w:t>click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1"/>
        </w:rPr>
        <w:t xml:space="preserve"> </w:t>
      </w:r>
      <w:r w:rsidRPr="00DD4815">
        <w:rPr>
          <w:b/>
        </w:rPr>
        <w:t>1</w:t>
      </w:r>
      <w:r w:rsidRPr="00DD4815">
        <w:rPr>
          <w:b/>
          <w:spacing w:val="-5"/>
        </w:rPr>
        <w:t xml:space="preserve"> </w:t>
      </w:r>
      <w:r w:rsidRPr="00DD4815">
        <w:t>followed</w:t>
      </w:r>
      <w:r w:rsidRPr="00DD4815">
        <w:rPr>
          <w:spacing w:val="-3"/>
        </w:rPr>
        <w:t xml:space="preserve"> </w:t>
      </w:r>
      <w:r w:rsidRPr="00DD4815">
        <w:t>by</w:t>
      </w:r>
      <w:r w:rsidRPr="00DD4815">
        <w:rPr>
          <w:spacing w:val="-8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number</w:t>
      </w:r>
      <w:r w:rsidRPr="00DD4815">
        <w:rPr>
          <w:spacing w:val="-2"/>
        </w:rPr>
        <w:t xml:space="preserve"> </w:t>
      </w:r>
      <w:r w:rsidRPr="00DD4815">
        <w:rPr>
          <w:b/>
        </w:rPr>
        <w:t>5</w:t>
      </w:r>
      <w:r w:rsidRPr="00DD4815">
        <w:rPr>
          <w:b/>
          <w:spacing w:val="-5"/>
        </w:rPr>
        <w:t xml:space="preserve"> </w:t>
      </w:r>
      <w:r w:rsidRPr="00DD4815">
        <w:t>on</w:t>
      </w:r>
      <w:r w:rsidRPr="00DD4815">
        <w:rPr>
          <w:spacing w:val="45"/>
          <w:w w:val="99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pad.</w:t>
      </w:r>
      <w:r w:rsidRPr="00DD4815">
        <w:rPr>
          <w:spacing w:val="-5"/>
        </w:rPr>
        <w:t xml:space="preserve"> </w:t>
      </w:r>
      <w:r w:rsidRPr="00DD4815">
        <w:rPr>
          <w:spacing w:val="1"/>
        </w:rPr>
        <w:t>The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15</w:t>
      </w:r>
      <w:r w:rsidRPr="00DD4815">
        <w:rPr>
          <w:spacing w:val="-6"/>
        </w:rPr>
        <w:t xml:space="preserve"> </w:t>
      </w:r>
      <w:r w:rsidRPr="00DD4815">
        <w:t>has</w:t>
      </w:r>
      <w:r w:rsidRPr="00DD4815">
        <w:rPr>
          <w:spacing w:val="-4"/>
        </w:rPr>
        <w:t xml:space="preserve"> </w:t>
      </w:r>
      <w:r w:rsidRPr="00DD4815">
        <w:t>now</w:t>
      </w:r>
      <w:r w:rsidRPr="00DD4815">
        <w:rPr>
          <w:spacing w:val="-6"/>
        </w:rPr>
        <w:t xml:space="preserve"> </w:t>
      </w:r>
      <w:r w:rsidRPr="00DD4815">
        <w:t>been</w:t>
      </w:r>
      <w:r w:rsidRPr="00DD4815">
        <w:rPr>
          <w:spacing w:val="-5"/>
        </w:rPr>
        <w:t xml:space="preserve"> </w:t>
      </w:r>
      <w:r w:rsidRPr="00DD4815">
        <w:t>entered.</w:t>
      </w:r>
    </w:p>
    <w:p w14:paraId="51B0DBF0" w14:textId="77777777" w:rsidR="006E6B3E" w:rsidRPr="00DD4815" w:rsidRDefault="006E6B3E" w:rsidP="006E6B3E">
      <w:pPr>
        <w:pStyle w:val="SubStepAlpha"/>
        <w:spacing w:after="60"/>
        <w:rPr>
          <w:spacing w:val="1"/>
        </w:rPr>
      </w:pPr>
      <w:r w:rsidRPr="00DD4815">
        <w:rPr>
          <w:spacing w:val="-4"/>
        </w:rPr>
        <w:t xml:space="preserve">Now </w:t>
      </w:r>
      <w:r w:rsidRPr="00DD4815">
        <w:t>click</w:t>
      </w:r>
      <w:r w:rsidRPr="00DD4815">
        <w:rPr>
          <w:spacing w:val="-2"/>
        </w:rPr>
        <w:t xml:space="preserve"> </w:t>
      </w:r>
      <w:r w:rsidRPr="00DD4815">
        <w:rPr>
          <w:b/>
        </w:rPr>
        <w:t>BIN</w:t>
      </w:r>
      <w:r w:rsidRPr="00DD4815">
        <w:t>.</w:t>
      </w:r>
    </w:p>
    <w:p w14:paraId="08F26281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55B999F2" w14:textId="77777777" w:rsidR="006E6B3E" w:rsidRPr="00DD4815" w:rsidRDefault="006E6B3E" w:rsidP="006E6B3E">
      <w:pPr>
        <w:pStyle w:val="BodyTextL50"/>
        <w:spacing w:before="0"/>
        <w:rPr>
          <w:spacing w:val="1"/>
        </w:rPr>
      </w:pPr>
      <w:r w:rsidRPr="00DD4815">
        <w:t>What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happened</w:t>
      </w:r>
      <w:r w:rsidRPr="00DD4815">
        <w:rPr>
          <w:spacing w:val="-3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number</w:t>
      </w:r>
      <w:r w:rsidRPr="00DD4815">
        <w:rPr>
          <w:spacing w:val="-4"/>
        </w:rPr>
        <w:t xml:space="preserve"> </w:t>
      </w:r>
      <w:r w:rsidRPr="00DD4815">
        <w:t>15</w:t>
      </w:r>
      <w:r w:rsidRPr="00DD4815">
        <w:rPr>
          <w:spacing w:val="-4"/>
        </w:rPr>
        <w:t xml:space="preserve"> </w:t>
      </w:r>
      <w:r w:rsidRPr="00DD4815">
        <w:t>listed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textbox</w:t>
      </w:r>
      <w:r w:rsidRPr="00DD4815">
        <w:rPr>
          <w:spacing w:val="-2"/>
        </w:rPr>
        <w:t xml:space="preserve"> </w:t>
      </w:r>
      <w:r w:rsidRPr="00DD4815">
        <w:t>at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top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of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rPr>
          <w:spacing w:val="1"/>
        </w:rPr>
        <w:t>window?</w:t>
      </w:r>
    </w:p>
    <w:p w14:paraId="4C53C3C3" w14:textId="011555B2" w:rsidR="006E6B3E" w:rsidRPr="00DD4815" w:rsidRDefault="004F548F" w:rsidP="006E6B3E">
      <w:pPr>
        <w:pStyle w:val="AnswerLineL50"/>
        <w:rPr>
          <w:color w:val="auto"/>
        </w:rPr>
      </w:pPr>
      <w:r>
        <w:rPr>
          <w:color w:val="auto"/>
        </w:rPr>
        <w:t>1111</w:t>
      </w:r>
    </w:p>
    <w:p w14:paraId="79F34896" w14:textId="77777777" w:rsidR="006E6B3E" w:rsidRPr="00DD4815" w:rsidRDefault="006E6B3E" w:rsidP="006E6B3E">
      <w:pPr>
        <w:pStyle w:val="SubStepAlpha"/>
        <w:spacing w:after="60"/>
      </w:pPr>
      <w:r w:rsidRPr="00DD4815">
        <w:t>Enter 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220</w:t>
      </w:r>
      <w:r w:rsidRPr="00DD4815">
        <w:rPr>
          <w:spacing w:val="-5"/>
        </w:rPr>
        <w:t xml:space="preserve"> </w:t>
      </w:r>
      <w:r w:rsidRPr="00DD4815">
        <w:t>and select BIN.</w:t>
      </w:r>
    </w:p>
    <w:p w14:paraId="05349F67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4ED3DE1A" w14:textId="77777777" w:rsidR="006E6B3E" w:rsidRPr="00DD4815" w:rsidRDefault="006E6B3E" w:rsidP="006E6B3E">
      <w:pPr>
        <w:pStyle w:val="BodyTextL50"/>
        <w:tabs>
          <w:tab w:val="left" w:leader="underscore" w:pos="9000"/>
        </w:tabs>
        <w:spacing w:before="0"/>
      </w:pPr>
      <w:r w:rsidRPr="00DD4815">
        <w:t>What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binary</w:t>
      </w:r>
      <w:r w:rsidRPr="00DD4815">
        <w:rPr>
          <w:spacing w:val="-7"/>
        </w:rPr>
        <w:t xml:space="preserve"> </w:t>
      </w:r>
      <w:r w:rsidRPr="00DD4815">
        <w:t>equivalent</w:t>
      </w:r>
      <w:r w:rsidRPr="00DD4815">
        <w:rPr>
          <w:spacing w:val="-6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220?</w:t>
      </w:r>
    </w:p>
    <w:p w14:paraId="30FC6150" w14:textId="31589D8A" w:rsidR="006E6B3E" w:rsidRPr="00DD4815" w:rsidRDefault="00874B6E" w:rsidP="006E6B3E">
      <w:pPr>
        <w:pStyle w:val="AnswerLineL50"/>
        <w:rPr>
          <w:color w:val="auto"/>
        </w:rPr>
      </w:pPr>
      <w:r>
        <w:rPr>
          <w:color w:val="auto"/>
        </w:rPr>
        <w:t>1101 1100</w:t>
      </w:r>
    </w:p>
    <w:p w14:paraId="4CAA0BFC" w14:textId="77777777" w:rsidR="006E6B3E" w:rsidRPr="00DD4815" w:rsidRDefault="006E6B3E" w:rsidP="006E6B3E">
      <w:pPr>
        <w:pStyle w:val="SubStepAlpha"/>
        <w:spacing w:after="60"/>
      </w:pPr>
      <w:r w:rsidRPr="00DD4815">
        <w:rPr>
          <w:spacing w:val="-1"/>
        </w:rPr>
        <w:t>Clear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binary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value</w:t>
      </w:r>
      <w:r w:rsidRPr="00DD4815">
        <w:rPr>
          <w:spacing w:val="-5"/>
        </w:rPr>
        <w:t xml:space="preserve"> </w:t>
      </w:r>
      <w:r w:rsidRPr="00DD4815">
        <w:t>representing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220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</w:t>
      </w:r>
      <w:r w:rsidRPr="00DD4815">
        <w:t>window.</w:t>
      </w:r>
      <w:r w:rsidRPr="00DD4815">
        <w:rPr>
          <w:spacing w:val="46"/>
        </w:rPr>
        <w:t xml:space="preserve"> </w:t>
      </w:r>
      <w:r w:rsidRPr="00DD4815">
        <w:t>From</w:t>
      </w:r>
      <w:r w:rsidRPr="00DD4815">
        <w:rPr>
          <w:spacing w:val="-2"/>
        </w:rPr>
        <w:t xml:space="preserve"> </w:t>
      </w:r>
      <w:r w:rsidRPr="00DD4815">
        <w:t>Binary</w:t>
      </w:r>
      <w:r w:rsidRPr="00DD4815">
        <w:rPr>
          <w:spacing w:val="-9"/>
        </w:rPr>
        <w:t xml:space="preserve"> </w:t>
      </w:r>
      <w:r w:rsidRPr="00DD4815">
        <w:t>mode,</w:t>
      </w:r>
      <w:r w:rsidRPr="00DD4815">
        <w:rPr>
          <w:spacing w:val="-5"/>
        </w:rPr>
        <w:t xml:space="preserve"> </w:t>
      </w:r>
      <w:r w:rsidRPr="00DD4815">
        <w:t>type</w:t>
      </w:r>
      <w:r w:rsidRPr="00DD4815">
        <w:rPr>
          <w:spacing w:val="-6"/>
        </w:rPr>
        <w:t xml:space="preserve"> </w:t>
      </w:r>
      <w:r w:rsidRPr="00DD4815">
        <w:t>in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following</w:t>
      </w:r>
      <w:r w:rsidRPr="00DD4815">
        <w:rPr>
          <w:spacing w:val="64"/>
          <w:w w:val="99"/>
        </w:rPr>
        <w:t xml:space="preserve"> </w:t>
      </w:r>
      <w:r w:rsidRPr="00DD4815">
        <w:t>binary</w:t>
      </w:r>
      <w:r w:rsidRPr="00DD4815">
        <w:rPr>
          <w:spacing w:val="-10"/>
        </w:rPr>
        <w:t xml:space="preserve"> </w:t>
      </w:r>
      <w:r w:rsidRPr="00DD4815">
        <w:t>number:</w:t>
      </w:r>
      <w:r w:rsidRPr="00DD4815">
        <w:rPr>
          <w:spacing w:val="-7"/>
        </w:rPr>
        <w:t xml:space="preserve"> </w:t>
      </w:r>
      <w:r w:rsidRPr="00DD4815">
        <w:rPr>
          <w:b/>
        </w:rPr>
        <w:t>11001100</w:t>
      </w:r>
      <w:r w:rsidRPr="00DD4815">
        <w:t>.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Select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rPr>
          <w:b/>
        </w:rPr>
        <w:t>DEC</w:t>
      </w:r>
      <w:r w:rsidRPr="00DD4815">
        <w:t>.</w:t>
      </w:r>
    </w:p>
    <w:p w14:paraId="329AA348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7176C7BC" w14:textId="77777777" w:rsidR="006E6B3E" w:rsidRPr="00DD4815" w:rsidRDefault="006E6B3E" w:rsidP="006E6B3E">
      <w:pPr>
        <w:pStyle w:val="BodyTextL50"/>
        <w:tabs>
          <w:tab w:val="left" w:leader="underscore" w:pos="9630"/>
        </w:tabs>
        <w:spacing w:before="0"/>
      </w:pPr>
      <w:r w:rsidRPr="00DD4815">
        <w:t>What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7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equivalent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binary</w:t>
      </w:r>
      <w:r w:rsidRPr="00DD4815">
        <w:rPr>
          <w:spacing w:val="-9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8"/>
        </w:rPr>
        <w:t xml:space="preserve"> </w:t>
      </w:r>
      <w:r w:rsidRPr="00DD4815">
        <w:t>11001100?</w:t>
      </w:r>
    </w:p>
    <w:p w14:paraId="74D97B8B" w14:textId="0735EDCB" w:rsidR="006E6B3E" w:rsidRPr="00DD4815" w:rsidRDefault="00523F72" w:rsidP="006E6B3E">
      <w:pPr>
        <w:pStyle w:val="AnswerLineL50"/>
        <w:rPr>
          <w:color w:val="auto"/>
        </w:rPr>
      </w:pPr>
      <w:r>
        <w:rPr>
          <w:color w:val="auto"/>
        </w:rPr>
        <w:t>204</w:t>
      </w:r>
    </w:p>
    <w:p w14:paraId="0D2A166B" w14:textId="0E3CFBD5" w:rsidR="006E6B3E" w:rsidRPr="00DD4815" w:rsidRDefault="006E6B3E" w:rsidP="006E6B3E">
      <w:pPr>
        <w:pStyle w:val="Heading3"/>
      </w:pPr>
      <w:r w:rsidRPr="00DD4815">
        <w:t>Practice the conversion between binary and decimal numbering system.</w:t>
      </w:r>
    </w:p>
    <w:p w14:paraId="5495D905" w14:textId="4BFC9894" w:rsidR="00DC5FA1" w:rsidRPr="00DD4815" w:rsidRDefault="00DC5FA1" w:rsidP="00DC5FA1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22AAC5D0" w14:textId="77777777" w:rsidR="006E6B3E" w:rsidRPr="00DD4815" w:rsidRDefault="006E6B3E" w:rsidP="009E04FE">
      <w:pPr>
        <w:pStyle w:val="BodyTextL25"/>
        <w:keepNext/>
        <w:spacing w:before="0"/>
      </w:pPr>
      <w:r w:rsidRPr="00DD4815">
        <w:rPr>
          <w:spacing w:val="-1"/>
        </w:rPr>
        <w:t>Convert</w:t>
      </w:r>
      <w:r w:rsidRPr="00DD4815">
        <w:rPr>
          <w:spacing w:val="-8"/>
        </w:rPr>
        <w:t xml:space="preserve"> </w:t>
      </w:r>
      <w:r w:rsidRPr="00DD4815">
        <w:t>the</w:t>
      </w:r>
      <w:r w:rsidRPr="00DD4815">
        <w:rPr>
          <w:spacing w:val="-8"/>
        </w:rPr>
        <w:t xml:space="preserve"> </w:t>
      </w:r>
      <w:r w:rsidRPr="00DD4815">
        <w:t>following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9"/>
        </w:rPr>
        <w:t xml:space="preserve"> </w:t>
      </w:r>
      <w:r w:rsidRPr="00DD4815">
        <w:t>numbers</w:t>
      </w:r>
      <w:r w:rsidRPr="00DD4815">
        <w:rPr>
          <w:spacing w:val="-7"/>
        </w:rPr>
        <w:t xml:space="preserve"> </w:t>
      </w:r>
      <w:r w:rsidRPr="00DD4815">
        <w:t>to</w:t>
      </w:r>
      <w:r w:rsidRPr="00DD4815">
        <w:rPr>
          <w:spacing w:val="-7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728"/>
        <w:gridCol w:w="4728"/>
      </w:tblGrid>
      <w:tr w:rsidR="00DD4815" w:rsidRPr="00DD4815" w14:paraId="210F565D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28" w:type="dxa"/>
          </w:tcPr>
          <w:p w14:paraId="0C738638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728" w:type="dxa"/>
          </w:tcPr>
          <w:p w14:paraId="46F0DB06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118B6292" w14:textId="77777777" w:rsidTr="00060802">
        <w:tc>
          <w:tcPr>
            <w:tcW w:w="4728" w:type="dxa"/>
          </w:tcPr>
          <w:p w14:paraId="6470F7D0" w14:textId="77777777" w:rsidR="006E6B3E" w:rsidRPr="00DD4815" w:rsidRDefault="006E6B3E" w:rsidP="00060802">
            <w:pPr>
              <w:pStyle w:val="TableText"/>
              <w:jc w:val="center"/>
            </w:pPr>
            <w:r w:rsidRPr="00DD4815">
              <w:t>86</w:t>
            </w:r>
          </w:p>
        </w:tc>
        <w:tc>
          <w:tcPr>
            <w:tcW w:w="4728" w:type="dxa"/>
            <w:vAlign w:val="center"/>
          </w:tcPr>
          <w:p w14:paraId="5CDFD215" w14:textId="250BA7B9" w:rsidR="006E6B3E" w:rsidRPr="00DD4815" w:rsidRDefault="009D03D2" w:rsidP="00512CB9">
            <w:pPr>
              <w:pStyle w:val="TableAnswer"/>
            </w:pPr>
            <w:r>
              <w:t>0101 0110</w:t>
            </w:r>
          </w:p>
        </w:tc>
      </w:tr>
      <w:tr w:rsidR="00DD4815" w:rsidRPr="00DD4815" w14:paraId="7E105EDE" w14:textId="77777777" w:rsidTr="003F499D">
        <w:tc>
          <w:tcPr>
            <w:tcW w:w="4728" w:type="dxa"/>
          </w:tcPr>
          <w:p w14:paraId="2B5146F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175</w:t>
            </w:r>
          </w:p>
        </w:tc>
        <w:tc>
          <w:tcPr>
            <w:tcW w:w="4728" w:type="dxa"/>
            <w:vAlign w:val="top"/>
          </w:tcPr>
          <w:p w14:paraId="681B6576" w14:textId="38060FB7" w:rsidR="00512CB9" w:rsidRPr="00DD4815" w:rsidRDefault="009D03D2" w:rsidP="00512CB9">
            <w:pPr>
              <w:pStyle w:val="TableAnswer"/>
            </w:pPr>
            <w:r>
              <w:t>1010 1111</w:t>
            </w:r>
          </w:p>
        </w:tc>
      </w:tr>
      <w:tr w:rsidR="00DD4815" w:rsidRPr="00DD4815" w14:paraId="69A3E872" w14:textId="77777777" w:rsidTr="003F499D">
        <w:tc>
          <w:tcPr>
            <w:tcW w:w="4728" w:type="dxa"/>
          </w:tcPr>
          <w:p w14:paraId="55146647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204</w:t>
            </w:r>
          </w:p>
        </w:tc>
        <w:tc>
          <w:tcPr>
            <w:tcW w:w="4728" w:type="dxa"/>
            <w:vAlign w:val="top"/>
          </w:tcPr>
          <w:p w14:paraId="0AA4A6E9" w14:textId="38572134" w:rsidR="00512CB9" w:rsidRPr="00DD4815" w:rsidRDefault="000370A9" w:rsidP="00512CB9">
            <w:pPr>
              <w:pStyle w:val="TableAnswer"/>
            </w:pPr>
            <w:r>
              <w:t>1100 1100</w:t>
            </w:r>
          </w:p>
        </w:tc>
      </w:tr>
      <w:tr w:rsidR="00DD4815" w:rsidRPr="00DD4815" w14:paraId="66CAB645" w14:textId="77777777" w:rsidTr="003F499D">
        <w:tc>
          <w:tcPr>
            <w:tcW w:w="4728" w:type="dxa"/>
          </w:tcPr>
          <w:p w14:paraId="50195945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19</w:t>
            </w:r>
          </w:p>
        </w:tc>
        <w:tc>
          <w:tcPr>
            <w:tcW w:w="4728" w:type="dxa"/>
            <w:vAlign w:val="top"/>
          </w:tcPr>
          <w:p w14:paraId="77828F91" w14:textId="3CFFB269" w:rsidR="00512CB9" w:rsidRPr="00DD4815" w:rsidRDefault="000370A9" w:rsidP="00512CB9">
            <w:pPr>
              <w:pStyle w:val="TableAnswer"/>
            </w:pPr>
            <w:r>
              <w:t>0001 0011</w:t>
            </w:r>
          </w:p>
        </w:tc>
      </w:tr>
    </w:tbl>
    <w:p w14:paraId="08B95EBC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9BF5401" w14:textId="369EE4B9" w:rsidR="006E6B3E" w:rsidRPr="00DD4815" w:rsidRDefault="006E6B3E" w:rsidP="00D55107">
      <w:pPr>
        <w:pStyle w:val="BodyTextL25"/>
      </w:pPr>
      <w:r w:rsidRPr="00DD4815">
        <w:lastRenderedPageBreak/>
        <w:t>Convert</w:t>
      </w:r>
      <w:r w:rsidRPr="00DD4815">
        <w:rPr>
          <w:spacing w:val="-8"/>
        </w:rPr>
        <w:t xml:space="preserve"> </w:t>
      </w:r>
      <w:r w:rsidRPr="00DD4815">
        <w:t>the</w:t>
      </w:r>
      <w:r w:rsidRPr="00DD4815">
        <w:rPr>
          <w:spacing w:val="-8"/>
        </w:rPr>
        <w:t xml:space="preserve"> </w:t>
      </w:r>
      <w:r w:rsidRPr="00DD4815">
        <w:t>following</w:t>
      </w:r>
      <w:r w:rsidRPr="00DD4815">
        <w:rPr>
          <w:spacing w:val="-6"/>
        </w:rPr>
        <w:t xml:space="preserve"> </w:t>
      </w:r>
      <w:r w:rsidRPr="00DD4815">
        <w:t>binary</w:t>
      </w:r>
      <w:r w:rsidRPr="00DD4815">
        <w:rPr>
          <w:spacing w:val="-9"/>
        </w:rPr>
        <w:t xml:space="preserve"> </w:t>
      </w:r>
      <w:r w:rsidRPr="00DD4815">
        <w:t>numbers</w:t>
      </w:r>
      <w:r w:rsidRPr="00DD4815">
        <w:rPr>
          <w:spacing w:val="-7"/>
        </w:rPr>
        <w:t xml:space="preserve"> </w:t>
      </w:r>
      <w:r w:rsidRPr="00DD4815">
        <w:t>to</w:t>
      </w:r>
      <w:r w:rsidRPr="00DD4815">
        <w:rPr>
          <w:spacing w:val="-7"/>
        </w:rPr>
        <w:t xml:space="preserve"> </w:t>
      </w:r>
      <w:r w:rsidRPr="00DD4815">
        <w:t>decimal.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686"/>
        <w:gridCol w:w="4773"/>
      </w:tblGrid>
      <w:tr w:rsidR="00DD4815" w:rsidRPr="00DD4815" w14:paraId="460C53EB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0C06632A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  <w:tc>
          <w:tcPr>
            <w:tcW w:w="4773" w:type="dxa"/>
          </w:tcPr>
          <w:p w14:paraId="6C16E998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</w:tr>
      <w:tr w:rsidR="00DD4815" w:rsidRPr="00DD4815" w14:paraId="1FA94768" w14:textId="77777777" w:rsidTr="007628E7">
        <w:tc>
          <w:tcPr>
            <w:tcW w:w="4686" w:type="dxa"/>
          </w:tcPr>
          <w:p w14:paraId="61FC4732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1100 0011</w:t>
            </w:r>
          </w:p>
        </w:tc>
        <w:tc>
          <w:tcPr>
            <w:tcW w:w="4773" w:type="dxa"/>
            <w:vAlign w:val="top"/>
          </w:tcPr>
          <w:p w14:paraId="2644276D" w14:textId="7D0D24AE" w:rsidR="00512CB9" w:rsidRPr="00DD4815" w:rsidRDefault="0013043A" w:rsidP="00512CB9">
            <w:pPr>
              <w:pStyle w:val="TableAnswer"/>
            </w:pPr>
            <w:r>
              <w:t>195</w:t>
            </w:r>
          </w:p>
        </w:tc>
      </w:tr>
      <w:tr w:rsidR="00DD4815" w:rsidRPr="00DD4815" w14:paraId="47BBEC49" w14:textId="77777777" w:rsidTr="007628E7">
        <w:tc>
          <w:tcPr>
            <w:tcW w:w="4686" w:type="dxa"/>
          </w:tcPr>
          <w:p w14:paraId="3C252D35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0010 1010</w:t>
            </w:r>
          </w:p>
        </w:tc>
        <w:tc>
          <w:tcPr>
            <w:tcW w:w="4773" w:type="dxa"/>
            <w:vAlign w:val="top"/>
          </w:tcPr>
          <w:p w14:paraId="79442E94" w14:textId="5496AC5A" w:rsidR="00512CB9" w:rsidRPr="00DD4815" w:rsidRDefault="001746F4" w:rsidP="00512CB9">
            <w:pPr>
              <w:pStyle w:val="TableAnswer"/>
            </w:pPr>
            <w:r>
              <w:t>42</w:t>
            </w:r>
          </w:p>
        </w:tc>
      </w:tr>
      <w:tr w:rsidR="00DD4815" w:rsidRPr="00DD4815" w14:paraId="56FE09BB" w14:textId="77777777" w:rsidTr="007628E7">
        <w:tc>
          <w:tcPr>
            <w:tcW w:w="4686" w:type="dxa"/>
          </w:tcPr>
          <w:p w14:paraId="0F648490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0011 1000</w:t>
            </w:r>
          </w:p>
        </w:tc>
        <w:tc>
          <w:tcPr>
            <w:tcW w:w="4773" w:type="dxa"/>
            <w:vAlign w:val="top"/>
          </w:tcPr>
          <w:p w14:paraId="1E3E4C33" w14:textId="20B76947" w:rsidR="00512CB9" w:rsidRPr="00DD4815" w:rsidRDefault="001746F4" w:rsidP="00512CB9">
            <w:pPr>
              <w:pStyle w:val="TableAnswer"/>
            </w:pPr>
            <w:r>
              <w:t>56</w:t>
            </w:r>
          </w:p>
        </w:tc>
      </w:tr>
      <w:tr w:rsidR="00DD4815" w:rsidRPr="00DD4815" w14:paraId="5509A27F" w14:textId="77777777" w:rsidTr="007628E7">
        <w:tc>
          <w:tcPr>
            <w:tcW w:w="4686" w:type="dxa"/>
          </w:tcPr>
          <w:p w14:paraId="6AC83687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1001 0011</w:t>
            </w:r>
          </w:p>
        </w:tc>
        <w:tc>
          <w:tcPr>
            <w:tcW w:w="4773" w:type="dxa"/>
            <w:vAlign w:val="top"/>
          </w:tcPr>
          <w:p w14:paraId="1DE0D2F4" w14:textId="5BAC87E1" w:rsidR="00512CB9" w:rsidRPr="00DD4815" w:rsidRDefault="00026977" w:rsidP="00512CB9">
            <w:pPr>
              <w:pStyle w:val="TableAnswer"/>
            </w:pPr>
            <w:r>
              <w:t>147</w:t>
            </w:r>
          </w:p>
        </w:tc>
      </w:tr>
    </w:tbl>
    <w:p w14:paraId="07463B67" w14:textId="77777777" w:rsidR="00A73300" w:rsidRPr="00DD4815" w:rsidRDefault="00A73300" w:rsidP="00A73300">
      <w:pPr>
        <w:pStyle w:val="ConfigWindow"/>
        <w:rPr>
          <w:color w:val="auto"/>
        </w:rPr>
      </w:pPr>
    </w:p>
    <w:p w14:paraId="6DABC364" w14:textId="1461CEC6" w:rsidR="006E6B3E" w:rsidRPr="00DD4815" w:rsidRDefault="006E6B3E" w:rsidP="006E6B3E">
      <w:pPr>
        <w:pStyle w:val="Heading2"/>
      </w:pPr>
      <w:r w:rsidRPr="00DD4815">
        <w:t>Network Addresses</w:t>
      </w:r>
    </w:p>
    <w:p w14:paraId="7173CAB0" w14:textId="77777777" w:rsidR="006E6B3E" w:rsidRPr="00DD4815" w:rsidRDefault="006E6B3E" w:rsidP="006E6B3E">
      <w:pPr>
        <w:pStyle w:val="Heading3"/>
      </w:pPr>
      <w:r w:rsidRPr="00DD4815">
        <w:t>Convert</w:t>
      </w:r>
      <w:r w:rsidRPr="00DD4815">
        <w:rPr>
          <w:spacing w:val="2"/>
        </w:rPr>
        <w:t xml:space="preserve"> </w:t>
      </w:r>
      <w:r w:rsidRPr="00DD4815">
        <w:rPr>
          <w:spacing w:val="-2"/>
        </w:rPr>
        <w:t>host</w:t>
      </w:r>
      <w:r w:rsidRPr="00DD4815">
        <w:t xml:space="preserve"> IP addresses.</w:t>
      </w:r>
    </w:p>
    <w:p w14:paraId="0233A96B" w14:textId="77777777" w:rsidR="006E6B3E" w:rsidRPr="00DD4815" w:rsidRDefault="006E6B3E" w:rsidP="006E6B3E">
      <w:pPr>
        <w:pStyle w:val="SubStepAlpha"/>
        <w:numPr>
          <w:ilvl w:val="3"/>
          <w:numId w:val="14"/>
        </w:numPr>
        <w:tabs>
          <w:tab w:val="left" w:leader="underscore" w:pos="10080"/>
        </w:tabs>
        <w:spacing w:after="60"/>
        <w:rPr>
          <w:shd w:val="clear" w:color="auto" w:fill="BFBFBF"/>
        </w:rPr>
      </w:pPr>
      <w:r w:rsidRPr="00DD4815">
        <w:t>Computer</w:t>
      </w:r>
      <w:r w:rsidRPr="00DD4815">
        <w:rPr>
          <w:spacing w:val="-7"/>
        </w:rPr>
        <w:t xml:space="preserve"> </w:t>
      </w:r>
      <w:r w:rsidRPr="00DD4815">
        <w:t>hosts usually have two addresses, an Internet Protocol (IP) address and an Ethernet Media Access Control (MAC) address. For the benefit of humans, the IP address is normally represented as a dotted decimal notation, such as 192.168.10.2. Each of the decimal octets in the address or a mask can be converted to 8 binary bits. Remember that the computer only understands binary bits.</w:t>
      </w:r>
    </w:p>
    <w:p w14:paraId="12F71B81" w14:textId="77777777" w:rsidR="006E6B3E" w:rsidRPr="00DD4815" w:rsidRDefault="006E6B3E" w:rsidP="006E6B3E">
      <w:pPr>
        <w:pStyle w:val="Heading4"/>
        <w:rPr>
          <w:color w:val="auto"/>
          <w:shd w:val="clear" w:color="auto" w:fill="BFBFBF"/>
        </w:rPr>
      </w:pPr>
      <w:r w:rsidRPr="00DD4815">
        <w:rPr>
          <w:color w:val="auto"/>
        </w:rPr>
        <w:t>Question:</w:t>
      </w:r>
    </w:p>
    <w:p w14:paraId="2CE6EF18" w14:textId="77777777" w:rsidR="006E6B3E" w:rsidRDefault="006E6B3E" w:rsidP="006E6B3E">
      <w:pPr>
        <w:pStyle w:val="BodyTextL50"/>
        <w:spacing w:before="0"/>
      </w:pPr>
      <w:r w:rsidRPr="00DD4815">
        <w:t xml:space="preserve">If all 4 </w:t>
      </w:r>
      <w:r w:rsidRPr="00DD4815">
        <w:rPr>
          <w:spacing w:val="-1"/>
        </w:rPr>
        <w:t>octets</w:t>
      </w:r>
      <w:r w:rsidRPr="00DD4815">
        <w:rPr>
          <w:spacing w:val="-2"/>
        </w:rPr>
        <w:t xml:space="preserve"> </w:t>
      </w:r>
      <w:r w:rsidRPr="00DD4815">
        <w:t>were</w:t>
      </w:r>
      <w:r w:rsidRPr="00DD4815">
        <w:rPr>
          <w:spacing w:val="-5"/>
        </w:rPr>
        <w:t xml:space="preserve"> </w:t>
      </w:r>
      <w:r w:rsidRPr="00DD4815">
        <w:t>converted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to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binary,</w:t>
      </w:r>
      <w:r w:rsidRPr="00DD4815">
        <w:rPr>
          <w:spacing w:val="-3"/>
        </w:rPr>
        <w:t xml:space="preserve"> </w:t>
      </w:r>
      <w:r w:rsidRPr="00DD4815">
        <w:t>how</w:t>
      </w:r>
      <w:r w:rsidRPr="00DD4815">
        <w:rPr>
          <w:spacing w:val="-8"/>
        </w:rPr>
        <w:t xml:space="preserve"> </w:t>
      </w:r>
      <w:r w:rsidRPr="00DD4815">
        <w:rPr>
          <w:spacing w:val="1"/>
        </w:rPr>
        <w:t>many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-2"/>
        </w:rPr>
        <w:t xml:space="preserve"> </w:t>
      </w:r>
      <w:r w:rsidRPr="00DD4815">
        <w:t>would</w:t>
      </w:r>
      <w:r w:rsidRPr="00DD4815">
        <w:rPr>
          <w:spacing w:val="-5"/>
        </w:rPr>
        <w:t xml:space="preserve"> </w:t>
      </w:r>
      <w:r w:rsidRPr="00DD4815">
        <w:t>there</w:t>
      </w:r>
      <w:r w:rsidRPr="00DD4815">
        <w:rPr>
          <w:spacing w:val="-6"/>
        </w:rPr>
        <w:t xml:space="preserve"> </w:t>
      </w:r>
      <w:r w:rsidRPr="00DD4815">
        <w:t>be?</w:t>
      </w:r>
    </w:p>
    <w:p w14:paraId="60DA4273" w14:textId="6067B83B" w:rsidR="004C0540" w:rsidRPr="00575FDF" w:rsidRDefault="00575FDF" w:rsidP="006E6B3E">
      <w:pPr>
        <w:pStyle w:val="BodyTextL50"/>
        <w:spacing w:before="0"/>
        <w:rPr>
          <w:b/>
          <w:bCs/>
          <w:sz w:val="24"/>
          <w:szCs w:val="24"/>
          <w:shd w:val="clear" w:color="auto" w:fill="BFBFBF"/>
        </w:rPr>
      </w:pPr>
      <w:r w:rsidRPr="00575FDF">
        <w:rPr>
          <w:b/>
          <w:bCs/>
          <w:sz w:val="24"/>
          <w:szCs w:val="24"/>
        </w:rPr>
        <w:t>32</w:t>
      </w:r>
    </w:p>
    <w:p w14:paraId="2A2CB92B" w14:textId="05F5833E" w:rsidR="001E7E3B" w:rsidRPr="00DD4815" w:rsidRDefault="006E6B3E" w:rsidP="006E6B3E">
      <w:pPr>
        <w:pStyle w:val="SubStepAlpha"/>
        <w:numPr>
          <w:ilvl w:val="3"/>
          <w:numId w:val="12"/>
        </w:numPr>
      </w:pPr>
      <w:r w:rsidRPr="00DD4815">
        <w:t>IP</w:t>
      </w:r>
      <w:r w:rsidRPr="00DD4815">
        <w:rPr>
          <w:spacing w:val="-7"/>
        </w:rPr>
        <w:t xml:space="preserve"> </w:t>
      </w:r>
      <w:r w:rsidRPr="00DD4815">
        <w:t>addresses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5"/>
        </w:rPr>
        <w:t xml:space="preserve"> </w:t>
      </w:r>
      <w:r w:rsidRPr="00DD4815">
        <w:t>normally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shown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with</w:t>
      </w:r>
      <w:r w:rsidRPr="00DD4815">
        <w:rPr>
          <w:spacing w:val="-5"/>
        </w:rPr>
        <w:t xml:space="preserve"> </w:t>
      </w:r>
      <w:r w:rsidRPr="00DD4815">
        <w:t>four</w:t>
      </w:r>
      <w:r w:rsidRPr="00DD4815">
        <w:rPr>
          <w:spacing w:val="-4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numbers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ranging</w:t>
      </w:r>
      <w:r w:rsidRPr="00DD4815">
        <w:rPr>
          <w:spacing w:val="-6"/>
        </w:rPr>
        <w:t xml:space="preserve"> </w:t>
      </w:r>
      <w:r w:rsidRPr="00DD4815">
        <w:t>from</w:t>
      </w:r>
      <w:r w:rsidRPr="00DD4815">
        <w:rPr>
          <w:spacing w:val="-3"/>
        </w:rPr>
        <w:t xml:space="preserve"> </w:t>
      </w:r>
      <w:r w:rsidRPr="00DD4815">
        <w:t>0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255</w:t>
      </w:r>
      <w:r w:rsidRPr="00DD4815">
        <w:rPr>
          <w:spacing w:val="-6"/>
        </w:rPr>
        <w:t xml:space="preserve"> </w:t>
      </w:r>
      <w:r w:rsidRPr="00DD4815">
        <w:t>and</w:t>
      </w:r>
      <w:r w:rsidRPr="00DD4815">
        <w:rPr>
          <w:spacing w:val="-5"/>
        </w:rPr>
        <w:t xml:space="preserve"> </w:t>
      </w:r>
      <w:r w:rsidRPr="00DD4815">
        <w:t>separated</w:t>
      </w:r>
      <w:r w:rsidRPr="00DD4815">
        <w:rPr>
          <w:spacing w:val="-5"/>
        </w:rPr>
        <w:t xml:space="preserve"> </w:t>
      </w:r>
      <w:r w:rsidRPr="00DD4815">
        <w:rPr>
          <w:spacing w:val="2"/>
        </w:rPr>
        <w:t>by</w:t>
      </w:r>
      <w:r w:rsidRPr="00DD4815">
        <w:rPr>
          <w:spacing w:val="50"/>
          <w:w w:val="99"/>
        </w:rPr>
        <w:t xml:space="preserve"> </w:t>
      </w:r>
      <w:r w:rsidRPr="00DD4815">
        <w:t>a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period.</w:t>
      </w:r>
    </w:p>
    <w:p w14:paraId="76F220AA" w14:textId="0D21FC67" w:rsidR="001E7E3B" w:rsidRPr="00DD4815" w:rsidRDefault="001E7E3B" w:rsidP="001E7E3B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7390B502" w14:textId="10C88063" w:rsidR="006E6B3E" w:rsidRPr="00DD4815" w:rsidRDefault="006E6B3E" w:rsidP="001E7E3B">
      <w:pPr>
        <w:pStyle w:val="BodyTextL50"/>
        <w:spacing w:before="0"/>
      </w:pPr>
      <w:r w:rsidRPr="00DD4815">
        <w:t>Convert</w:t>
      </w:r>
      <w:r w:rsidRPr="00DD4815">
        <w:rPr>
          <w:spacing w:val="-2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4</w:t>
      </w:r>
      <w:r w:rsidRPr="00DD4815">
        <w:rPr>
          <w:spacing w:val="-5"/>
        </w:rPr>
        <w:t xml:space="preserve"> </w:t>
      </w:r>
      <w:r w:rsidRPr="00DD4815">
        <w:t>parts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</w:t>
      </w:r>
      <w:r w:rsidRPr="00DD4815">
        <w:t>IP</w:t>
      </w:r>
      <w:r w:rsidRPr="00DD4815">
        <w:rPr>
          <w:spacing w:val="-5"/>
        </w:rPr>
        <w:t xml:space="preserve"> </w:t>
      </w:r>
      <w:r w:rsidRPr="00DD4815">
        <w:t>address</w:t>
      </w:r>
      <w:r w:rsidRPr="00DD4815">
        <w:rPr>
          <w:spacing w:val="-4"/>
        </w:rPr>
        <w:t xml:space="preserve"> </w:t>
      </w:r>
      <w:r w:rsidRPr="00DD4815">
        <w:t>192.168.10.2</w:t>
      </w:r>
      <w:r w:rsidRPr="00DD4815">
        <w:rPr>
          <w:spacing w:val="-2"/>
        </w:rPr>
        <w:t xml:space="preserve"> </w:t>
      </w:r>
      <w:r w:rsidRPr="00DD4815">
        <w:t>to</w:t>
      </w:r>
      <w:r w:rsidRPr="00DD4815">
        <w:rPr>
          <w:spacing w:val="-4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686"/>
        <w:gridCol w:w="4686"/>
      </w:tblGrid>
      <w:tr w:rsidR="00DD4815" w:rsidRPr="00DD4815" w14:paraId="0CDECCDB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117CFBF3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686" w:type="dxa"/>
          </w:tcPr>
          <w:p w14:paraId="02DA5440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7454DC72" w14:textId="77777777" w:rsidTr="00A54052">
        <w:tc>
          <w:tcPr>
            <w:tcW w:w="4686" w:type="dxa"/>
          </w:tcPr>
          <w:p w14:paraId="5A65AA7A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192</w:t>
            </w:r>
          </w:p>
        </w:tc>
        <w:tc>
          <w:tcPr>
            <w:tcW w:w="4686" w:type="dxa"/>
            <w:vAlign w:val="top"/>
          </w:tcPr>
          <w:p w14:paraId="0949EEA5" w14:textId="19D75BB3" w:rsidR="00512CB9" w:rsidRPr="00DD4815" w:rsidRDefault="00575FDF" w:rsidP="00512CB9">
            <w:pPr>
              <w:pStyle w:val="TableAnswer"/>
            </w:pPr>
            <w:r>
              <w:t>1100 0000</w:t>
            </w:r>
          </w:p>
        </w:tc>
      </w:tr>
      <w:tr w:rsidR="00DD4815" w:rsidRPr="00DD4815" w14:paraId="2FFC01C8" w14:textId="77777777" w:rsidTr="00A54052">
        <w:tc>
          <w:tcPr>
            <w:tcW w:w="4686" w:type="dxa"/>
          </w:tcPr>
          <w:p w14:paraId="7699FD9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168</w:t>
            </w:r>
          </w:p>
        </w:tc>
        <w:tc>
          <w:tcPr>
            <w:tcW w:w="4686" w:type="dxa"/>
            <w:vAlign w:val="top"/>
          </w:tcPr>
          <w:p w14:paraId="0CA1A322" w14:textId="74BCD878" w:rsidR="00512CB9" w:rsidRPr="00DD4815" w:rsidRDefault="00725429" w:rsidP="00512CB9">
            <w:pPr>
              <w:pStyle w:val="TableAnswer"/>
            </w:pPr>
            <w:r>
              <w:t>1010 1000</w:t>
            </w:r>
          </w:p>
        </w:tc>
      </w:tr>
      <w:tr w:rsidR="00DD4815" w:rsidRPr="00DD4815" w14:paraId="3EDE86FA" w14:textId="77777777" w:rsidTr="00A54052">
        <w:tc>
          <w:tcPr>
            <w:tcW w:w="4686" w:type="dxa"/>
          </w:tcPr>
          <w:p w14:paraId="71DD127F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10</w:t>
            </w:r>
          </w:p>
        </w:tc>
        <w:tc>
          <w:tcPr>
            <w:tcW w:w="4686" w:type="dxa"/>
            <w:vAlign w:val="top"/>
          </w:tcPr>
          <w:p w14:paraId="491B7EDC" w14:textId="426B1599" w:rsidR="00512CB9" w:rsidRPr="00DD4815" w:rsidRDefault="00725429" w:rsidP="00512CB9">
            <w:pPr>
              <w:pStyle w:val="TableAnswer"/>
            </w:pPr>
            <w:r>
              <w:t>0000 1010</w:t>
            </w:r>
          </w:p>
        </w:tc>
      </w:tr>
      <w:tr w:rsidR="00DD4815" w:rsidRPr="00DD4815" w14:paraId="4E095D10" w14:textId="77777777" w:rsidTr="00A54052">
        <w:tc>
          <w:tcPr>
            <w:tcW w:w="4686" w:type="dxa"/>
          </w:tcPr>
          <w:p w14:paraId="79ED027A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</w:t>
            </w:r>
          </w:p>
        </w:tc>
        <w:tc>
          <w:tcPr>
            <w:tcW w:w="4686" w:type="dxa"/>
            <w:vAlign w:val="top"/>
          </w:tcPr>
          <w:p w14:paraId="14850479" w14:textId="342D79DB" w:rsidR="00512CB9" w:rsidRPr="00DD4815" w:rsidRDefault="00725429" w:rsidP="00512CB9">
            <w:pPr>
              <w:pStyle w:val="TableAnswer"/>
            </w:pPr>
            <w:r>
              <w:t>0000 0010</w:t>
            </w:r>
          </w:p>
        </w:tc>
      </w:tr>
    </w:tbl>
    <w:p w14:paraId="37FB5AC9" w14:textId="77777777" w:rsidR="00A73300" w:rsidRPr="00DD4815" w:rsidRDefault="00A73300" w:rsidP="00A73300">
      <w:pPr>
        <w:pStyle w:val="ConfigWindow"/>
        <w:rPr>
          <w:color w:val="auto"/>
        </w:rPr>
      </w:pPr>
    </w:p>
    <w:p w14:paraId="5844171D" w14:textId="2C619E1C" w:rsidR="006E6B3E" w:rsidRPr="00DD4815" w:rsidRDefault="006E6B3E" w:rsidP="006E6B3E">
      <w:pPr>
        <w:pStyle w:val="Heading3"/>
      </w:pPr>
      <w:r w:rsidRPr="00DD4815">
        <w:t>Convert</w:t>
      </w:r>
      <w:r w:rsidRPr="00DD4815">
        <w:rPr>
          <w:spacing w:val="2"/>
        </w:rPr>
        <w:t xml:space="preserve"> </w:t>
      </w:r>
      <w:r w:rsidRPr="00DD4815">
        <w:rPr>
          <w:spacing w:val="-2"/>
        </w:rPr>
        <w:t>host</w:t>
      </w:r>
      <w:r w:rsidRPr="00DD4815">
        <w:t xml:space="preserve"> IP subnet masks.</w:t>
      </w:r>
    </w:p>
    <w:p w14:paraId="017F9A9B" w14:textId="593931A7" w:rsidR="001E7E3B" w:rsidRPr="00DD4815" w:rsidRDefault="006E6B3E" w:rsidP="00D55107">
      <w:pPr>
        <w:pStyle w:val="BodyTextL25"/>
      </w:pPr>
      <w:r w:rsidRPr="00DD4815">
        <w:rPr>
          <w:spacing w:val="-1"/>
        </w:rPr>
        <w:t>Subnet</w:t>
      </w:r>
      <w:r w:rsidRPr="00DD4815">
        <w:rPr>
          <w:spacing w:val="-7"/>
        </w:rPr>
        <w:t xml:space="preserve"> </w:t>
      </w:r>
      <w:r w:rsidRPr="00DD4815">
        <w:rPr>
          <w:spacing w:val="1"/>
        </w:rPr>
        <w:t>masks,</w:t>
      </w:r>
      <w:r w:rsidRPr="00DD4815">
        <w:rPr>
          <w:spacing w:val="-7"/>
        </w:rPr>
        <w:t xml:space="preserve"> </w:t>
      </w:r>
      <w:r w:rsidRPr="00DD4815">
        <w:t>such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as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255.255.255.0,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also</w:t>
      </w:r>
      <w:r w:rsidRPr="00DD4815">
        <w:rPr>
          <w:spacing w:val="-7"/>
        </w:rPr>
        <w:t xml:space="preserve"> </w:t>
      </w:r>
      <w:r w:rsidRPr="00DD4815">
        <w:t>represented</w:t>
      </w:r>
      <w:r w:rsidRPr="00DD4815">
        <w:rPr>
          <w:spacing w:val="-5"/>
        </w:rPr>
        <w:t xml:space="preserve"> </w:t>
      </w:r>
      <w:r w:rsidRPr="00DD4815">
        <w:t>as</w:t>
      </w:r>
      <w:r w:rsidRPr="00DD4815">
        <w:rPr>
          <w:spacing w:val="-6"/>
        </w:rPr>
        <w:t xml:space="preserve"> </w:t>
      </w:r>
      <w:r w:rsidRPr="00DD4815">
        <w:t>dotted</w:t>
      </w:r>
      <w:r w:rsidRPr="00DD4815">
        <w:rPr>
          <w:spacing w:val="-6"/>
        </w:rPr>
        <w:t xml:space="preserve"> </w:t>
      </w:r>
      <w:r w:rsidRPr="00DD4815">
        <w:t>decimal.</w:t>
      </w:r>
      <w:r w:rsidRPr="00DD4815">
        <w:rPr>
          <w:spacing w:val="1"/>
        </w:rPr>
        <w:t xml:space="preserve"> </w:t>
      </w:r>
      <w:r w:rsidRPr="00DD4815">
        <w:t>A</w:t>
      </w:r>
      <w:r w:rsidRPr="00DD4815">
        <w:rPr>
          <w:spacing w:val="-8"/>
        </w:rPr>
        <w:t xml:space="preserve"> </w:t>
      </w:r>
      <w:r w:rsidRPr="00DD4815">
        <w:t>subnet</w:t>
      </w:r>
      <w:r w:rsidRPr="00DD4815">
        <w:rPr>
          <w:spacing w:val="-6"/>
        </w:rPr>
        <w:t xml:space="preserve"> </w:t>
      </w:r>
      <w:r w:rsidRPr="00DD4815">
        <w:t>mask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will</w:t>
      </w:r>
      <w:r w:rsidRPr="00DD4815">
        <w:rPr>
          <w:spacing w:val="62"/>
          <w:w w:val="99"/>
        </w:rPr>
        <w:t xml:space="preserve"> </w:t>
      </w:r>
      <w:r w:rsidRPr="00DD4815">
        <w:rPr>
          <w:spacing w:val="-1"/>
        </w:rPr>
        <w:t>always</w:t>
      </w:r>
      <w:r w:rsidRPr="00DD4815">
        <w:rPr>
          <w:spacing w:val="-5"/>
        </w:rPr>
        <w:t xml:space="preserve"> </w:t>
      </w:r>
      <w:r w:rsidRPr="00DD4815">
        <w:t>consist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2"/>
        </w:rPr>
        <w:t xml:space="preserve"> </w:t>
      </w:r>
      <w:r w:rsidRPr="00DD4815">
        <w:t>four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8-bit</w:t>
      </w:r>
      <w:r w:rsidRPr="00DD4815">
        <w:rPr>
          <w:spacing w:val="-4"/>
        </w:rPr>
        <w:t xml:space="preserve"> </w:t>
      </w:r>
      <w:r w:rsidRPr="00DD4815">
        <w:t>octets,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each</w:t>
      </w:r>
      <w:r w:rsidRPr="00DD4815">
        <w:rPr>
          <w:spacing w:val="-4"/>
        </w:rPr>
        <w:t xml:space="preserve"> </w:t>
      </w:r>
      <w:r w:rsidRPr="00DD4815">
        <w:t>one</w:t>
      </w:r>
      <w:r w:rsidRPr="00DD4815">
        <w:rPr>
          <w:spacing w:val="-6"/>
        </w:rPr>
        <w:t xml:space="preserve"> </w:t>
      </w:r>
      <w:r w:rsidRPr="00DD4815">
        <w:t>represented</w:t>
      </w:r>
      <w:r w:rsidRPr="00DD4815">
        <w:rPr>
          <w:spacing w:val="-6"/>
        </w:rPr>
        <w:t xml:space="preserve"> </w:t>
      </w:r>
      <w:r w:rsidRPr="00DD4815">
        <w:t>as</w:t>
      </w:r>
      <w:r w:rsidRPr="00DD4815">
        <w:rPr>
          <w:spacing w:val="-5"/>
        </w:rPr>
        <w:t xml:space="preserve"> </w:t>
      </w:r>
      <w:r w:rsidRPr="00DD4815">
        <w:t>a</w:t>
      </w:r>
      <w:r w:rsidRPr="00DD4815">
        <w:rPr>
          <w:spacing w:val="-4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number.</w:t>
      </w:r>
      <w:r w:rsidRPr="00DD4815">
        <w:rPr>
          <w:spacing w:val="-7"/>
        </w:rPr>
        <w:t xml:space="preserve"> </w:t>
      </w:r>
      <w:r w:rsidRPr="00DD4815">
        <w:t>With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exception</w:t>
      </w:r>
      <w:r w:rsidRPr="00DD4815">
        <w:rPr>
          <w:spacing w:val="-6"/>
        </w:rPr>
        <w:t xml:space="preserve"> </w:t>
      </w:r>
      <w:r w:rsidRPr="00DD4815">
        <w:t>of</w:t>
      </w:r>
      <w:r w:rsidRPr="00DD4815">
        <w:rPr>
          <w:spacing w:val="52"/>
          <w:w w:val="99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0</w:t>
      </w:r>
      <w:r w:rsidRPr="00DD4815">
        <w:rPr>
          <w:spacing w:val="-5"/>
        </w:rPr>
        <w:t xml:space="preserve"> </w:t>
      </w:r>
      <w:r w:rsidRPr="00DD4815">
        <w:t>(all</w:t>
      </w:r>
      <w:r w:rsidRPr="00DD4815">
        <w:rPr>
          <w:spacing w:val="-5"/>
        </w:rPr>
        <w:t xml:space="preserve"> </w:t>
      </w:r>
      <w:r w:rsidRPr="00DD4815">
        <w:t>8</w:t>
      </w:r>
      <w:r w:rsidRPr="00DD4815">
        <w:rPr>
          <w:spacing w:val="-4"/>
        </w:rPr>
        <w:t xml:space="preserve"> </w:t>
      </w:r>
      <w:r w:rsidRPr="00DD4815">
        <w:t>binary</w:t>
      </w:r>
      <w:r w:rsidRPr="00DD4815">
        <w:rPr>
          <w:spacing w:val="-6"/>
        </w:rPr>
        <w:t xml:space="preserve"> </w:t>
      </w:r>
      <w:r w:rsidRPr="00DD4815">
        <w:t>zeros)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and</w:t>
      </w:r>
      <w:r w:rsidRPr="00DD4815">
        <w:rPr>
          <w:spacing w:val="-6"/>
        </w:rPr>
        <w:t xml:space="preserve"> </w:t>
      </w:r>
      <w:r w:rsidRPr="00DD4815">
        <w:rPr>
          <w:spacing w:val="1"/>
        </w:rPr>
        <w:t>decimal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255</w:t>
      </w:r>
      <w:r w:rsidRPr="00DD4815">
        <w:rPr>
          <w:spacing w:val="-5"/>
        </w:rPr>
        <w:t xml:space="preserve"> </w:t>
      </w:r>
      <w:r w:rsidRPr="00DD4815">
        <w:t>(all</w:t>
      </w:r>
      <w:r w:rsidRPr="00DD4815">
        <w:rPr>
          <w:spacing w:val="-4"/>
        </w:rPr>
        <w:t xml:space="preserve"> </w:t>
      </w:r>
      <w:r w:rsidRPr="00DD4815">
        <w:t>8</w:t>
      </w:r>
      <w:r w:rsidRPr="00DD4815">
        <w:rPr>
          <w:spacing w:val="-5"/>
        </w:rPr>
        <w:t xml:space="preserve"> </w:t>
      </w:r>
      <w:r w:rsidRPr="00DD4815">
        <w:t>binary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ones),</w:t>
      </w:r>
      <w:r w:rsidRPr="00DD4815">
        <w:rPr>
          <w:spacing w:val="-6"/>
        </w:rPr>
        <w:t xml:space="preserve"> </w:t>
      </w:r>
      <w:r w:rsidRPr="00DD4815">
        <w:t>each</w:t>
      </w:r>
      <w:r w:rsidRPr="00DD4815">
        <w:rPr>
          <w:spacing w:val="-5"/>
        </w:rPr>
        <w:t xml:space="preserve"> </w:t>
      </w:r>
      <w:r w:rsidRPr="00DD4815">
        <w:t>octet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will</w:t>
      </w:r>
      <w:r w:rsidRPr="00DD4815">
        <w:rPr>
          <w:spacing w:val="2"/>
        </w:rPr>
        <w:t xml:space="preserve"> </w:t>
      </w:r>
      <w:r w:rsidRPr="00DD4815">
        <w:t>have</w:t>
      </w:r>
      <w:r w:rsidRPr="00DD4815">
        <w:rPr>
          <w:spacing w:val="-6"/>
        </w:rPr>
        <w:t xml:space="preserve"> </w:t>
      </w:r>
      <w:r w:rsidRPr="00DD4815">
        <w:rPr>
          <w:spacing w:val="1"/>
        </w:rPr>
        <w:t>some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54"/>
          <w:w w:val="99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ones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left</w:t>
      </w:r>
      <w:r w:rsidRPr="00DD4815">
        <w:rPr>
          <w:spacing w:val="-5"/>
        </w:rPr>
        <w:t xml:space="preserve"> </w:t>
      </w:r>
      <w:r w:rsidRPr="00DD4815">
        <w:t>and</w:t>
      </w:r>
      <w:r w:rsidRPr="00DD4815">
        <w:rPr>
          <w:spacing w:val="-4"/>
        </w:rPr>
        <w:t xml:space="preserve"> </w:t>
      </w:r>
      <w:r w:rsidRPr="00DD4815">
        <w:t>some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of</w:t>
      </w:r>
      <w:r w:rsidRPr="00DD4815">
        <w:rPr>
          <w:spacing w:val="-1"/>
        </w:rPr>
        <w:t xml:space="preserve"> zeros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right.</w:t>
      </w:r>
    </w:p>
    <w:p w14:paraId="125C69CF" w14:textId="3A3D73E4" w:rsidR="001E7E3B" w:rsidRPr="00DD4815" w:rsidRDefault="001E7E3B" w:rsidP="001E7E3B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47378761" w14:textId="175AD2F9" w:rsidR="006E6B3E" w:rsidRPr="00DD4815" w:rsidRDefault="006E6B3E" w:rsidP="00BD6E7D">
      <w:pPr>
        <w:pStyle w:val="BodyTextL25"/>
        <w:keepNext/>
        <w:spacing w:before="0"/>
      </w:pPr>
      <w:r w:rsidRPr="00DD4815">
        <w:t>Convert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8</w:t>
      </w:r>
      <w:r w:rsidRPr="00DD4815">
        <w:rPr>
          <w:spacing w:val="-4"/>
        </w:rPr>
        <w:t xml:space="preserve"> </w:t>
      </w:r>
      <w:r w:rsidRPr="00DD4815">
        <w:t>possible</w:t>
      </w:r>
      <w:r w:rsidRPr="00DD4815">
        <w:rPr>
          <w:spacing w:val="1"/>
        </w:rPr>
        <w:t xml:space="preserve"> </w:t>
      </w:r>
      <w:r w:rsidRPr="00DD4815">
        <w:t>decimal</w:t>
      </w:r>
      <w:r w:rsidRPr="00DD4815">
        <w:rPr>
          <w:spacing w:val="-6"/>
        </w:rPr>
        <w:t xml:space="preserve"> </w:t>
      </w:r>
      <w:r w:rsidRPr="00DD4815">
        <w:t>subnet</w:t>
      </w:r>
      <w:r w:rsidRPr="00DD4815">
        <w:rPr>
          <w:spacing w:val="32"/>
          <w:w w:val="99"/>
        </w:rPr>
        <w:t xml:space="preserve"> </w:t>
      </w:r>
      <w:r w:rsidRPr="00DD4815">
        <w:t>octet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values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767"/>
        <w:gridCol w:w="4689"/>
      </w:tblGrid>
      <w:tr w:rsidR="00DD4815" w:rsidRPr="00DD4815" w14:paraId="1EFCEE42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67" w:type="dxa"/>
          </w:tcPr>
          <w:p w14:paraId="385177E5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689" w:type="dxa"/>
          </w:tcPr>
          <w:p w14:paraId="287155FF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3F81CA44" w14:textId="77777777" w:rsidTr="00BB4375">
        <w:tc>
          <w:tcPr>
            <w:tcW w:w="4767" w:type="dxa"/>
          </w:tcPr>
          <w:p w14:paraId="684D0C8D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</w:t>
            </w:r>
          </w:p>
        </w:tc>
        <w:tc>
          <w:tcPr>
            <w:tcW w:w="4689" w:type="dxa"/>
            <w:vAlign w:val="top"/>
          </w:tcPr>
          <w:p w14:paraId="6EE76E5D" w14:textId="0CF871A0" w:rsidR="00512CB9" w:rsidRPr="00DD4815" w:rsidRDefault="00725429" w:rsidP="00512CB9">
            <w:pPr>
              <w:pStyle w:val="TableAnswer"/>
            </w:pPr>
            <w:r>
              <w:t>0000 0000</w:t>
            </w:r>
          </w:p>
        </w:tc>
      </w:tr>
      <w:tr w:rsidR="00DD4815" w:rsidRPr="00DD4815" w14:paraId="24E5E069" w14:textId="77777777" w:rsidTr="00BB4375">
        <w:tc>
          <w:tcPr>
            <w:tcW w:w="4767" w:type="dxa"/>
          </w:tcPr>
          <w:p w14:paraId="71395C8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128</w:t>
            </w:r>
          </w:p>
        </w:tc>
        <w:tc>
          <w:tcPr>
            <w:tcW w:w="4689" w:type="dxa"/>
            <w:vAlign w:val="top"/>
          </w:tcPr>
          <w:p w14:paraId="409EBDD8" w14:textId="2935ACDC" w:rsidR="00512CB9" w:rsidRPr="00DD4815" w:rsidRDefault="002601C9" w:rsidP="00512CB9">
            <w:pPr>
              <w:pStyle w:val="TableAnswer"/>
            </w:pPr>
            <w:r>
              <w:t>1000 0000</w:t>
            </w:r>
          </w:p>
        </w:tc>
      </w:tr>
      <w:tr w:rsidR="00DD4815" w:rsidRPr="00DD4815" w14:paraId="673997B5" w14:textId="77777777" w:rsidTr="00BB4375">
        <w:tc>
          <w:tcPr>
            <w:tcW w:w="4767" w:type="dxa"/>
          </w:tcPr>
          <w:p w14:paraId="21DEE6ED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192</w:t>
            </w:r>
          </w:p>
        </w:tc>
        <w:tc>
          <w:tcPr>
            <w:tcW w:w="4689" w:type="dxa"/>
            <w:vAlign w:val="top"/>
          </w:tcPr>
          <w:p w14:paraId="7F4DD036" w14:textId="6D6562E4" w:rsidR="00512CB9" w:rsidRPr="00DD4815" w:rsidRDefault="002601C9" w:rsidP="00512CB9">
            <w:pPr>
              <w:pStyle w:val="TableAnswer"/>
            </w:pPr>
            <w:r>
              <w:t>1100 0000</w:t>
            </w:r>
          </w:p>
        </w:tc>
      </w:tr>
      <w:tr w:rsidR="00DD4815" w:rsidRPr="00DD4815" w14:paraId="4A68371B" w14:textId="77777777" w:rsidTr="00BB4375">
        <w:tc>
          <w:tcPr>
            <w:tcW w:w="4767" w:type="dxa"/>
          </w:tcPr>
          <w:p w14:paraId="277DF0C5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224</w:t>
            </w:r>
          </w:p>
        </w:tc>
        <w:tc>
          <w:tcPr>
            <w:tcW w:w="4689" w:type="dxa"/>
            <w:vAlign w:val="top"/>
          </w:tcPr>
          <w:p w14:paraId="258A6C44" w14:textId="301A883B" w:rsidR="00512CB9" w:rsidRPr="00DD4815" w:rsidRDefault="002601C9" w:rsidP="00512CB9">
            <w:pPr>
              <w:pStyle w:val="TableAnswer"/>
            </w:pPr>
            <w:r>
              <w:t>1110 0000</w:t>
            </w:r>
          </w:p>
        </w:tc>
      </w:tr>
      <w:tr w:rsidR="00DD4815" w:rsidRPr="00DD4815" w14:paraId="427BAA8C" w14:textId="77777777" w:rsidTr="00BB4375">
        <w:tc>
          <w:tcPr>
            <w:tcW w:w="4767" w:type="dxa"/>
          </w:tcPr>
          <w:p w14:paraId="1B16EED0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lastRenderedPageBreak/>
              <w:t>240</w:t>
            </w:r>
          </w:p>
        </w:tc>
        <w:tc>
          <w:tcPr>
            <w:tcW w:w="4689" w:type="dxa"/>
            <w:vAlign w:val="top"/>
          </w:tcPr>
          <w:p w14:paraId="59D45988" w14:textId="7B81779D" w:rsidR="00512CB9" w:rsidRPr="00DD4815" w:rsidRDefault="00A34BC2" w:rsidP="00512CB9">
            <w:pPr>
              <w:pStyle w:val="TableAnswer"/>
            </w:pPr>
            <w:r>
              <w:t>1111 0000</w:t>
            </w:r>
          </w:p>
        </w:tc>
      </w:tr>
      <w:tr w:rsidR="00DD4815" w:rsidRPr="00DD4815" w14:paraId="08D73C01" w14:textId="77777777" w:rsidTr="00BB4375">
        <w:tc>
          <w:tcPr>
            <w:tcW w:w="4767" w:type="dxa"/>
          </w:tcPr>
          <w:p w14:paraId="1D4A852B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248</w:t>
            </w:r>
          </w:p>
        </w:tc>
        <w:tc>
          <w:tcPr>
            <w:tcW w:w="4689" w:type="dxa"/>
            <w:vAlign w:val="top"/>
          </w:tcPr>
          <w:p w14:paraId="4EE380F6" w14:textId="5747B7CF" w:rsidR="00512CB9" w:rsidRPr="00DD4815" w:rsidRDefault="00A34BC2" w:rsidP="00512CB9">
            <w:pPr>
              <w:pStyle w:val="TableAnswer"/>
            </w:pPr>
            <w:r>
              <w:t>1111 1000</w:t>
            </w:r>
          </w:p>
        </w:tc>
      </w:tr>
      <w:tr w:rsidR="00DD4815" w:rsidRPr="00DD4815" w14:paraId="7545C49C" w14:textId="77777777" w:rsidTr="00BB4375">
        <w:tc>
          <w:tcPr>
            <w:tcW w:w="4767" w:type="dxa"/>
          </w:tcPr>
          <w:p w14:paraId="4425B5A6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252</w:t>
            </w:r>
          </w:p>
        </w:tc>
        <w:tc>
          <w:tcPr>
            <w:tcW w:w="4689" w:type="dxa"/>
            <w:vAlign w:val="top"/>
          </w:tcPr>
          <w:p w14:paraId="75B67F7D" w14:textId="45FF90FC" w:rsidR="00512CB9" w:rsidRPr="00DD4815" w:rsidRDefault="00A34BC2" w:rsidP="00512CB9">
            <w:pPr>
              <w:pStyle w:val="TableAnswer"/>
            </w:pPr>
            <w:r>
              <w:t>1111 1100</w:t>
            </w:r>
          </w:p>
        </w:tc>
      </w:tr>
      <w:tr w:rsidR="00DD4815" w:rsidRPr="00DD4815" w14:paraId="156E662E" w14:textId="77777777" w:rsidTr="00BB4375">
        <w:tc>
          <w:tcPr>
            <w:tcW w:w="4767" w:type="dxa"/>
          </w:tcPr>
          <w:p w14:paraId="10948B96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254</w:t>
            </w:r>
          </w:p>
        </w:tc>
        <w:tc>
          <w:tcPr>
            <w:tcW w:w="4689" w:type="dxa"/>
            <w:vAlign w:val="top"/>
          </w:tcPr>
          <w:p w14:paraId="2DBBB729" w14:textId="2509FFC7" w:rsidR="00512CB9" w:rsidRPr="00DD4815" w:rsidRDefault="00772E2D" w:rsidP="00512CB9">
            <w:pPr>
              <w:pStyle w:val="TableAnswer"/>
            </w:pPr>
            <w:r>
              <w:t>1111 1110</w:t>
            </w:r>
          </w:p>
        </w:tc>
      </w:tr>
      <w:tr w:rsidR="00DD4815" w:rsidRPr="00DD4815" w14:paraId="5996B759" w14:textId="77777777" w:rsidTr="00BB4375">
        <w:tc>
          <w:tcPr>
            <w:tcW w:w="4767" w:type="dxa"/>
          </w:tcPr>
          <w:p w14:paraId="4752B4B9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89" w:type="dxa"/>
            <w:vAlign w:val="top"/>
          </w:tcPr>
          <w:p w14:paraId="4AEBF805" w14:textId="435CA4EE" w:rsidR="00512CB9" w:rsidRPr="00DD4815" w:rsidRDefault="00772E2D" w:rsidP="00512CB9">
            <w:pPr>
              <w:pStyle w:val="TableAnswer"/>
            </w:pPr>
            <w:r>
              <w:t>1111 1111</w:t>
            </w:r>
          </w:p>
        </w:tc>
      </w:tr>
    </w:tbl>
    <w:p w14:paraId="03660E21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604C1E1" w14:textId="40D696DA" w:rsidR="006E6B3E" w:rsidRPr="00DD4815" w:rsidRDefault="006E6B3E" w:rsidP="00BD6E7D">
      <w:pPr>
        <w:pStyle w:val="BodyTextL25"/>
        <w:keepNext/>
      </w:pPr>
      <w:r w:rsidRPr="00DD4815">
        <w:rPr>
          <w:spacing w:val="-1"/>
        </w:rPr>
        <w:t>Convert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four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parts</w:t>
      </w:r>
      <w:r w:rsidRPr="00DD4815">
        <w:rPr>
          <w:spacing w:val="-4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subnet</w:t>
      </w:r>
      <w:r w:rsidRPr="00DD4815">
        <w:rPr>
          <w:spacing w:val="-7"/>
        </w:rPr>
        <w:t xml:space="preserve"> </w:t>
      </w:r>
      <w:r w:rsidRPr="00DD4815">
        <w:t>mask</w:t>
      </w:r>
      <w:r w:rsidRPr="00DD4815">
        <w:rPr>
          <w:spacing w:val="-2"/>
        </w:rPr>
        <w:t xml:space="preserve"> </w:t>
      </w:r>
      <w:r w:rsidRPr="00DD4815">
        <w:t>255.255.255.0</w:t>
      </w:r>
      <w:r w:rsidRPr="00DD4815">
        <w:rPr>
          <w:spacing w:val="-7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734"/>
        <w:gridCol w:w="4641"/>
      </w:tblGrid>
      <w:tr w:rsidR="00DD4815" w:rsidRPr="00DD4815" w14:paraId="2695E0E6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34" w:type="dxa"/>
          </w:tcPr>
          <w:p w14:paraId="7F8E8178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641" w:type="dxa"/>
          </w:tcPr>
          <w:p w14:paraId="1909C34B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38C6EE58" w14:textId="77777777" w:rsidTr="00D65DF0">
        <w:tc>
          <w:tcPr>
            <w:tcW w:w="4734" w:type="dxa"/>
          </w:tcPr>
          <w:p w14:paraId="5EE1AA6C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41" w:type="dxa"/>
            <w:vAlign w:val="top"/>
          </w:tcPr>
          <w:p w14:paraId="1253ED65" w14:textId="3F8BEC1F" w:rsidR="00512CB9" w:rsidRPr="00DD4815" w:rsidRDefault="00D60369" w:rsidP="00512CB9">
            <w:pPr>
              <w:pStyle w:val="TableAnswer"/>
            </w:pPr>
            <w:r>
              <w:t>1111 1111</w:t>
            </w:r>
          </w:p>
        </w:tc>
      </w:tr>
      <w:tr w:rsidR="00DD4815" w:rsidRPr="00DD4815" w14:paraId="5D130D35" w14:textId="77777777" w:rsidTr="00D65DF0">
        <w:tc>
          <w:tcPr>
            <w:tcW w:w="4734" w:type="dxa"/>
          </w:tcPr>
          <w:p w14:paraId="42B277B7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41" w:type="dxa"/>
            <w:vAlign w:val="top"/>
          </w:tcPr>
          <w:p w14:paraId="53A787D6" w14:textId="64C51208" w:rsidR="00512CB9" w:rsidRPr="00DD4815" w:rsidRDefault="00D60369" w:rsidP="00512CB9">
            <w:pPr>
              <w:pStyle w:val="TableAnswer"/>
            </w:pPr>
            <w:r>
              <w:t>1111 1111</w:t>
            </w:r>
          </w:p>
        </w:tc>
      </w:tr>
      <w:tr w:rsidR="00DD4815" w:rsidRPr="00DD4815" w14:paraId="150611C0" w14:textId="77777777" w:rsidTr="00D65DF0">
        <w:tc>
          <w:tcPr>
            <w:tcW w:w="4734" w:type="dxa"/>
          </w:tcPr>
          <w:p w14:paraId="3EEE9CBF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41" w:type="dxa"/>
            <w:vAlign w:val="top"/>
          </w:tcPr>
          <w:p w14:paraId="630013D7" w14:textId="7737491F" w:rsidR="00512CB9" w:rsidRPr="00DD4815" w:rsidRDefault="00D60369" w:rsidP="00512CB9">
            <w:pPr>
              <w:pStyle w:val="TableAnswer"/>
            </w:pPr>
            <w:r>
              <w:t>1111 1111</w:t>
            </w:r>
          </w:p>
        </w:tc>
      </w:tr>
      <w:tr w:rsidR="00DD4815" w:rsidRPr="00DD4815" w14:paraId="34E9DB72" w14:textId="77777777" w:rsidTr="00D65DF0">
        <w:tc>
          <w:tcPr>
            <w:tcW w:w="4734" w:type="dxa"/>
          </w:tcPr>
          <w:p w14:paraId="24E3A2C8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</w:t>
            </w:r>
          </w:p>
        </w:tc>
        <w:tc>
          <w:tcPr>
            <w:tcW w:w="4641" w:type="dxa"/>
            <w:vAlign w:val="top"/>
          </w:tcPr>
          <w:p w14:paraId="4BE896B1" w14:textId="5F465810" w:rsidR="00512CB9" w:rsidRPr="00DD4815" w:rsidRDefault="00D60369" w:rsidP="00512CB9">
            <w:pPr>
              <w:pStyle w:val="TableAnswer"/>
            </w:pPr>
            <w:r>
              <w:t>0000 0000</w:t>
            </w:r>
          </w:p>
        </w:tc>
      </w:tr>
    </w:tbl>
    <w:p w14:paraId="0296CBC3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A946169" w14:textId="7D38AECC" w:rsidR="006E6B3E" w:rsidRPr="00DD4815" w:rsidRDefault="006E6B3E" w:rsidP="006E6B3E">
      <w:pPr>
        <w:pStyle w:val="Heading3"/>
      </w:pPr>
      <w:r w:rsidRPr="00DD4815">
        <w:t>Manipulate</w:t>
      </w:r>
      <w:r w:rsidRPr="00DD4815">
        <w:rPr>
          <w:spacing w:val="-2"/>
        </w:rPr>
        <w:t xml:space="preserve"> </w:t>
      </w:r>
      <w:r w:rsidRPr="00DD4815">
        <w:t>powers of 2 to determine</w:t>
      </w:r>
      <w:r w:rsidRPr="00DD4815">
        <w:rPr>
          <w:spacing w:val="-3"/>
        </w:rPr>
        <w:t xml:space="preserve"> </w:t>
      </w:r>
      <w:r w:rsidRPr="00DD4815">
        <w:t>the number of hosts</w:t>
      </w:r>
      <w:r w:rsidRPr="00DD4815">
        <w:rPr>
          <w:spacing w:val="-2"/>
        </w:rPr>
        <w:t xml:space="preserve"> </w:t>
      </w:r>
      <w:r w:rsidRPr="00DD4815">
        <w:t>on a</w:t>
      </w:r>
      <w:r w:rsidRPr="00DD4815">
        <w:rPr>
          <w:spacing w:val="-2"/>
        </w:rPr>
        <w:t xml:space="preserve"> </w:t>
      </w:r>
      <w:r w:rsidRPr="00DD4815">
        <w:t>network</w:t>
      </w:r>
    </w:p>
    <w:p w14:paraId="7969A713" w14:textId="77777777" w:rsidR="006E6B3E" w:rsidRPr="00DD4815" w:rsidRDefault="006E6B3E" w:rsidP="006E6B3E">
      <w:pPr>
        <w:pStyle w:val="SubStepAlpha"/>
      </w:pPr>
      <w:r w:rsidRPr="00DD4815">
        <w:t>Binary numbers use two digits, 0 and 1. When you calculate how many hosts can be on a subnetwork, you use powers of two because binary is being used. As an example, we have a subnet mask that leaves six bits in the host portion of the IP address. In this case, the number of hosts on that network</w:t>
      </w:r>
      <w:r w:rsidRPr="00DD4815">
        <w:rPr>
          <w:spacing w:val="-1"/>
        </w:rPr>
        <w:t xml:space="preserve"> is</w:t>
      </w:r>
      <w:r w:rsidRPr="00DD4815">
        <w:rPr>
          <w:spacing w:val="-4"/>
        </w:rPr>
        <w:t xml:space="preserve"> </w:t>
      </w:r>
      <w:r w:rsidRPr="00DD4815">
        <w:t>2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</w:t>
      </w:r>
      <w:r w:rsidRPr="00DD4815">
        <w:t>6</w:t>
      </w:r>
      <w:proofErr w:type="spellStart"/>
      <w:r w:rsidRPr="00DD4815">
        <w:rPr>
          <w:position w:val="6"/>
          <w:sz w:val="13"/>
          <w:szCs w:val="13"/>
        </w:rPr>
        <w:t>th</w:t>
      </w:r>
      <w:proofErr w:type="spellEnd"/>
      <w:r w:rsidRPr="00DD4815">
        <w:rPr>
          <w:spacing w:val="14"/>
          <w:position w:val="6"/>
          <w:sz w:val="13"/>
          <w:szCs w:val="13"/>
        </w:rPr>
        <w:t xml:space="preserve"> </w:t>
      </w:r>
      <w:r w:rsidRPr="00DD4815">
        <w:rPr>
          <w:spacing w:val="-1"/>
        </w:rPr>
        <w:t>power</w:t>
      </w:r>
      <w:r w:rsidRPr="00DD4815">
        <w:rPr>
          <w:spacing w:val="-4"/>
        </w:rPr>
        <w:t xml:space="preserve"> </w:t>
      </w:r>
      <w:r w:rsidRPr="00DD4815">
        <w:t>minus</w:t>
      </w:r>
      <w:r w:rsidRPr="00DD4815">
        <w:rPr>
          <w:spacing w:val="-5"/>
        </w:rPr>
        <w:t xml:space="preserve"> </w:t>
      </w:r>
      <w:r w:rsidRPr="00DD4815">
        <w:t>2</w:t>
      </w:r>
      <w:r w:rsidRPr="00DD4815">
        <w:rPr>
          <w:spacing w:val="-5"/>
        </w:rPr>
        <w:t xml:space="preserve"> </w:t>
      </w:r>
      <w:r w:rsidRPr="00DD4815">
        <w:t>(because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3"/>
        </w:rPr>
        <w:t xml:space="preserve"> </w:t>
      </w:r>
      <w:r w:rsidRPr="00DD4815">
        <w:t>need</w:t>
      </w:r>
      <w:r w:rsidRPr="00DD4815">
        <w:rPr>
          <w:spacing w:val="-5"/>
        </w:rPr>
        <w:t xml:space="preserve"> </w:t>
      </w:r>
      <w:r w:rsidRPr="00DD4815">
        <w:t>a</w:t>
      </w:r>
      <w:r w:rsidRPr="00DD4815">
        <w:rPr>
          <w:spacing w:val="-4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represent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network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and</w:t>
      </w:r>
      <w:r w:rsidRPr="00DD4815">
        <w:rPr>
          <w:spacing w:val="50"/>
          <w:w w:val="99"/>
        </w:rPr>
        <w:t xml:space="preserve"> </w:t>
      </w:r>
      <w:r w:rsidRPr="00DD4815">
        <w:t>a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that</w:t>
      </w:r>
      <w:r w:rsidRPr="00DD4815">
        <w:rPr>
          <w:spacing w:val="-5"/>
        </w:rPr>
        <w:t xml:space="preserve"> </w:t>
      </w:r>
      <w:r w:rsidRPr="00DD4815">
        <w:t>can</w:t>
      </w:r>
      <w:r w:rsidRPr="00DD4815">
        <w:rPr>
          <w:spacing w:val="-6"/>
        </w:rPr>
        <w:t xml:space="preserve"> </w:t>
      </w:r>
      <w:r w:rsidRPr="00DD4815">
        <w:t>be</w:t>
      </w:r>
      <w:r w:rsidRPr="00DD4815">
        <w:rPr>
          <w:spacing w:val="-5"/>
        </w:rPr>
        <w:t xml:space="preserve"> </w:t>
      </w:r>
      <w:r w:rsidRPr="00DD4815">
        <w:t>used</w:t>
      </w:r>
      <w:r w:rsidRPr="00DD4815">
        <w:rPr>
          <w:spacing w:val="-2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reach</w:t>
      </w:r>
      <w:r w:rsidRPr="00DD4815">
        <w:rPr>
          <w:spacing w:val="-3"/>
        </w:rPr>
        <w:t xml:space="preserve"> </w:t>
      </w:r>
      <w:r w:rsidRPr="00DD4815">
        <w:t>all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hosts</w:t>
      </w:r>
      <w:r w:rsidRPr="00DD4815">
        <w:rPr>
          <w:rFonts w:eastAsia="Arial" w:cs="Arial"/>
        </w:rPr>
        <w:t>—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broadcast</w:t>
      </w:r>
      <w:r w:rsidRPr="00DD4815">
        <w:rPr>
          <w:spacing w:val="-6"/>
        </w:rPr>
        <w:t xml:space="preserve"> </w:t>
      </w:r>
      <w:r w:rsidRPr="00DD4815">
        <w:t>address).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2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always</w:t>
      </w:r>
      <w:r w:rsidRPr="00DD4815">
        <w:rPr>
          <w:spacing w:val="52"/>
          <w:w w:val="99"/>
        </w:rPr>
        <w:t xml:space="preserve"> </w:t>
      </w:r>
      <w:r w:rsidRPr="00DD4815">
        <w:t>used</w:t>
      </w:r>
      <w:r w:rsidRPr="00DD4815">
        <w:rPr>
          <w:spacing w:val="-5"/>
        </w:rPr>
        <w:t xml:space="preserve"> </w:t>
      </w:r>
      <w:r w:rsidRPr="00DD4815">
        <w:t>because</w:t>
      </w:r>
      <w:r w:rsidRPr="00DD4815">
        <w:rPr>
          <w:spacing w:val="-3"/>
        </w:rPr>
        <w:t xml:space="preserve"> </w:t>
      </w:r>
      <w:r w:rsidRPr="00DD4815">
        <w:t>we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are</w:t>
      </w:r>
      <w:r w:rsidRPr="00DD4815">
        <w:rPr>
          <w:spacing w:val="-3"/>
        </w:rPr>
        <w:t xml:space="preserve"> </w:t>
      </w:r>
      <w:r w:rsidRPr="00DD4815">
        <w:t>working</w:t>
      </w:r>
      <w:r w:rsidRPr="00DD4815">
        <w:rPr>
          <w:spacing w:val="-5"/>
        </w:rPr>
        <w:t xml:space="preserve"> </w:t>
      </w:r>
      <w:r w:rsidRPr="00DD4815">
        <w:t>in</w:t>
      </w:r>
      <w:r w:rsidRPr="00DD4815">
        <w:rPr>
          <w:spacing w:val="-5"/>
        </w:rPr>
        <w:t xml:space="preserve"> </w:t>
      </w:r>
      <w:r w:rsidRPr="00DD4815">
        <w:t>binary.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6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of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-3"/>
        </w:rPr>
        <w:t xml:space="preserve"> </w:t>
      </w:r>
      <w:r w:rsidRPr="00DD4815">
        <w:t>that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5"/>
        </w:rPr>
        <w:t xml:space="preserve"> </w:t>
      </w:r>
      <w:r w:rsidRPr="00DD4815">
        <w:t>used</w:t>
      </w:r>
      <w:r w:rsidRPr="00DD4815">
        <w:rPr>
          <w:spacing w:val="-5"/>
        </w:rPr>
        <w:t xml:space="preserve"> </w:t>
      </w:r>
      <w:r w:rsidRPr="00DD4815">
        <w:t>for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host</w:t>
      </w:r>
      <w:r w:rsidRPr="00DD4815">
        <w:rPr>
          <w:spacing w:val="54"/>
          <w:w w:val="99"/>
        </w:rPr>
        <w:t xml:space="preserve"> </w:t>
      </w:r>
      <w:r w:rsidRPr="00DD4815">
        <w:rPr>
          <w:spacing w:val="-1"/>
        </w:rPr>
        <w:t>bits.</w:t>
      </w:r>
    </w:p>
    <w:p w14:paraId="653B6B00" w14:textId="77777777" w:rsidR="006E6B3E" w:rsidRPr="00DD4815" w:rsidRDefault="006E6B3E" w:rsidP="006E6B3E">
      <w:pPr>
        <w:pStyle w:val="SubStepAlpha"/>
      </w:pPr>
      <w:r w:rsidRPr="00DD4815">
        <w:t>Change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calculator </w:t>
      </w:r>
      <w:r w:rsidRPr="00DD4815">
        <w:rPr>
          <w:spacing w:val="-1"/>
        </w:rPr>
        <w:t>view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2"/>
        </w:rPr>
        <w:t xml:space="preserve"> </w:t>
      </w:r>
      <w:r w:rsidRPr="00DD4815">
        <w:rPr>
          <w:b/>
        </w:rPr>
        <w:t xml:space="preserve">Scientific </w:t>
      </w:r>
      <w:r w:rsidRPr="00DD4815">
        <w:t>mode.</w:t>
      </w:r>
      <w:r w:rsidRPr="00DD4815">
        <w:rPr>
          <w:spacing w:val="-5"/>
        </w:rPr>
        <w:t xml:space="preserve"> </w:t>
      </w:r>
      <w:r w:rsidRPr="00DD4815">
        <w:t>Input</w:t>
      </w:r>
      <w:r w:rsidRPr="00DD4815">
        <w:rPr>
          <w:spacing w:val="-3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3"/>
        </w:rPr>
        <w:t xml:space="preserve"> </w:t>
      </w:r>
      <w:r w:rsidRPr="00DD4815">
        <w:rPr>
          <w:b/>
          <w:spacing w:val="-1"/>
        </w:rPr>
        <w:t>2</w:t>
      </w:r>
      <w:r w:rsidRPr="00DD4815">
        <w:rPr>
          <w:spacing w:val="-1"/>
        </w:rPr>
        <w:t>.</w:t>
      </w:r>
      <w:r w:rsidRPr="00DD4815">
        <w:rPr>
          <w:spacing w:val="-6"/>
        </w:rPr>
        <w:t xml:space="preserve"> </w:t>
      </w:r>
      <w:r w:rsidRPr="00DD4815">
        <w:t>Select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rPr>
          <w:b/>
          <w:spacing w:val="1"/>
        </w:rPr>
        <w:t>x</w:t>
      </w:r>
      <w:r w:rsidRPr="00DD4815">
        <w:rPr>
          <w:b/>
          <w:spacing w:val="1"/>
          <w:position w:val="7"/>
          <w:sz w:val="13"/>
          <w:szCs w:val="13"/>
        </w:rPr>
        <w:t>y</w:t>
      </w:r>
      <w:r w:rsidRPr="00DD4815">
        <w:rPr>
          <w:b/>
          <w:spacing w:val="11"/>
          <w:position w:val="7"/>
          <w:sz w:val="13"/>
          <w:szCs w:val="13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on</w:t>
      </w:r>
      <w:r w:rsidRPr="00DD4815">
        <w:rPr>
          <w:spacing w:val="37"/>
          <w:w w:val="99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calculator,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5"/>
        </w:rPr>
        <w:t xml:space="preserve"> </w:t>
      </w:r>
      <w:r w:rsidRPr="00DD4815">
        <w:t>which</w:t>
      </w:r>
      <w:r w:rsidRPr="00DD4815">
        <w:rPr>
          <w:spacing w:val="-5"/>
        </w:rPr>
        <w:t xml:space="preserve"> </w:t>
      </w:r>
      <w:r w:rsidRPr="00DD4815">
        <w:t>raises</w:t>
      </w:r>
      <w:r w:rsidRPr="00DD4815">
        <w:rPr>
          <w:spacing w:val="-4"/>
        </w:rPr>
        <w:t xml:space="preserve"> </w:t>
      </w:r>
      <w:r w:rsidRPr="00DD4815">
        <w:t>a</w:t>
      </w:r>
      <w:r w:rsidRPr="00DD4815">
        <w:rPr>
          <w:spacing w:val="-3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a</w:t>
      </w:r>
      <w:r w:rsidRPr="00DD4815">
        <w:rPr>
          <w:spacing w:val="-3"/>
        </w:rPr>
        <w:t xml:space="preserve"> </w:t>
      </w:r>
      <w:r w:rsidRPr="00DD4815">
        <w:t>power.</w:t>
      </w:r>
      <w:r w:rsidRPr="00DD4815">
        <w:rPr>
          <w:spacing w:val="-5"/>
        </w:rPr>
        <w:t xml:space="preserve"> </w:t>
      </w:r>
      <w:r w:rsidRPr="00DD4815">
        <w:t>Input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3"/>
        </w:rPr>
        <w:t xml:space="preserve"> </w:t>
      </w:r>
      <w:r w:rsidRPr="00DD4815">
        <w:rPr>
          <w:b/>
          <w:spacing w:val="-1"/>
        </w:rPr>
        <w:t>6</w:t>
      </w:r>
      <w:r w:rsidRPr="00DD4815">
        <w:rPr>
          <w:spacing w:val="-1"/>
        </w:rPr>
        <w:t>.</w:t>
      </w:r>
      <w:r w:rsidRPr="00DD4815">
        <w:rPr>
          <w:spacing w:val="-5"/>
        </w:rPr>
        <w:t xml:space="preserve"> To compete the operation, c</w:t>
      </w:r>
      <w:r w:rsidRPr="00DD4815">
        <w:t>lick</w:t>
      </w:r>
      <w:r w:rsidRPr="00DD4815">
        <w:rPr>
          <w:spacing w:val="-1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4"/>
        </w:rPr>
        <w:t xml:space="preserve"> </w:t>
      </w:r>
      <w:r w:rsidRPr="00DD4815">
        <w:t>=</w:t>
      </w:r>
      <w:r w:rsidRPr="00DD4815">
        <w:rPr>
          <w:b/>
          <w:spacing w:val="-4"/>
        </w:rPr>
        <w:t xml:space="preserve"> </w:t>
      </w:r>
      <w:r w:rsidRPr="00DD4815">
        <w:rPr>
          <w:spacing w:val="-1"/>
        </w:rPr>
        <w:t>key,</w:t>
      </w:r>
      <w:r w:rsidRPr="00DD4815">
        <w:rPr>
          <w:spacing w:val="38"/>
          <w:w w:val="99"/>
        </w:rPr>
        <w:t xml:space="preserve"> </w:t>
      </w:r>
      <w:r w:rsidRPr="00DD4815">
        <w:t>press</w:t>
      </w:r>
      <w:r w:rsidRPr="00DD4815">
        <w:rPr>
          <w:spacing w:val="-5"/>
        </w:rPr>
        <w:t xml:space="preserve"> </w:t>
      </w:r>
      <w:r w:rsidRPr="00DD4815">
        <w:rPr>
          <w:b/>
          <w:spacing w:val="-1"/>
        </w:rPr>
        <w:t>Enter</w:t>
      </w:r>
      <w:r w:rsidRPr="00DD4815">
        <w:rPr>
          <w:b/>
          <w:spacing w:val="-5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keyboard,</w:t>
      </w:r>
      <w:r w:rsidRPr="00DD4815">
        <w:rPr>
          <w:spacing w:val="-5"/>
        </w:rPr>
        <w:t xml:space="preserve"> </w:t>
      </w:r>
      <w:r w:rsidRPr="00DD4815">
        <w:t>or</w:t>
      </w:r>
      <w:r w:rsidRPr="00DD4815">
        <w:rPr>
          <w:spacing w:val="-5"/>
        </w:rPr>
        <w:t xml:space="preserve"> </w:t>
      </w:r>
      <w:r w:rsidRPr="00DD4815">
        <w:t>press</w:t>
      </w:r>
      <w:r w:rsidRPr="00DD4815">
        <w:rPr>
          <w:spacing w:val="-5"/>
        </w:rPr>
        <w:t xml:space="preserve"> </w:t>
      </w:r>
      <w:r w:rsidRPr="00DD4815">
        <w:t xml:space="preserve">the </w:t>
      </w:r>
      <w:r w:rsidRPr="00DD4815">
        <w:rPr>
          <w:b/>
        </w:rPr>
        <w:t>=</w:t>
      </w:r>
      <w:r w:rsidRPr="00DD4815">
        <w:rPr>
          <w:b/>
          <w:spacing w:val="-7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8"/>
        </w:rPr>
        <w:t xml:space="preserve"> </w:t>
      </w:r>
      <w:r w:rsidRPr="00DD4815">
        <w:t>on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keyboard.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64</w:t>
      </w:r>
      <w:r w:rsidRPr="00DD4815">
        <w:rPr>
          <w:spacing w:val="28"/>
          <w:w w:val="99"/>
        </w:rPr>
        <w:t xml:space="preserve"> </w:t>
      </w:r>
      <w:r w:rsidRPr="00DD4815">
        <w:t>appears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output.</w:t>
      </w:r>
      <w:r w:rsidRPr="00DD4815">
        <w:rPr>
          <w:spacing w:val="-3"/>
        </w:rPr>
        <w:t xml:space="preserve"> </w:t>
      </w:r>
      <w:r w:rsidRPr="00DD4815">
        <w:rPr>
          <w:spacing w:val="1"/>
        </w:rPr>
        <w:t>To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subtract</w:t>
      </w:r>
      <w:r w:rsidRPr="00DD4815">
        <w:rPr>
          <w:spacing w:val="-5"/>
        </w:rPr>
        <w:t xml:space="preserve"> </w:t>
      </w:r>
      <w:r w:rsidRPr="00DD4815">
        <w:t>two,</w:t>
      </w:r>
      <w:r w:rsidRPr="00DD4815">
        <w:rPr>
          <w:spacing w:val="-5"/>
        </w:rPr>
        <w:t xml:space="preserve"> </w:t>
      </w:r>
      <w:r w:rsidRPr="00DD4815">
        <w:t>click</w:t>
      </w:r>
      <w:r w:rsidRPr="00DD4815">
        <w:rPr>
          <w:spacing w:val="-1"/>
        </w:rPr>
        <w:t xml:space="preserve"> </w:t>
      </w:r>
      <w:r w:rsidRPr="00DD4815">
        <w:t>on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t>minus</w:t>
      </w:r>
      <w:r w:rsidRPr="00DD4815">
        <w:rPr>
          <w:spacing w:val="-4"/>
        </w:rPr>
        <w:t xml:space="preserve"> </w:t>
      </w:r>
      <w:r w:rsidRPr="00DD4815">
        <w:t>(-)</w:t>
      </w:r>
      <w:r w:rsidRPr="00DD4815">
        <w:rPr>
          <w:spacing w:val="-3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11"/>
        </w:rPr>
        <w:t xml:space="preserve"> </w:t>
      </w:r>
      <w:r w:rsidRPr="00DD4815">
        <w:t>and</w:t>
      </w:r>
      <w:r w:rsidRPr="00DD4815">
        <w:rPr>
          <w:spacing w:val="-4"/>
        </w:rPr>
        <w:t xml:space="preserve"> </w:t>
      </w:r>
      <w:r w:rsidRPr="00DD4815">
        <w:t>then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2"/>
        </w:rPr>
        <w:t xml:space="preserve"> </w:t>
      </w:r>
      <w:r w:rsidRPr="00DD4815">
        <w:rPr>
          <w:b/>
        </w:rPr>
        <w:t>2</w:t>
      </w:r>
      <w:r w:rsidRPr="00DD4815">
        <w:rPr>
          <w:b/>
          <w:spacing w:val="-5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7"/>
        </w:rPr>
        <w:t xml:space="preserve"> </w:t>
      </w:r>
      <w:r w:rsidRPr="00DD4815">
        <w:t>followed</w:t>
      </w:r>
      <w:r w:rsidRPr="00DD4815">
        <w:rPr>
          <w:spacing w:val="-5"/>
        </w:rPr>
        <w:t xml:space="preserve"> </w:t>
      </w:r>
      <w:r w:rsidRPr="00DD4815">
        <w:rPr>
          <w:spacing w:val="2"/>
        </w:rPr>
        <w:t>by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1"/>
        </w:rPr>
        <w:t xml:space="preserve"> </w:t>
      </w:r>
      <w:r w:rsidRPr="00DD4815">
        <w:rPr>
          <w:b/>
        </w:rPr>
        <w:t>=</w:t>
      </w:r>
      <w:r w:rsidRPr="00DD4815">
        <w:rPr>
          <w:b/>
          <w:spacing w:val="44"/>
          <w:w w:val="99"/>
        </w:rPr>
        <w:t xml:space="preserve"> </w:t>
      </w:r>
      <w:r w:rsidRPr="00DD4815">
        <w:rPr>
          <w:spacing w:val="-1"/>
        </w:rPr>
        <w:t>key.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62</w:t>
      </w:r>
      <w:r w:rsidRPr="00DD4815">
        <w:rPr>
          <w:spacing w:val="-5"/>
        </w:rPr>
        <w:t xml:space="preserve"> </w:t>
      </w:r>
      <w:r w:rsidRPr="00DD4815">
        <w:t>appears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t>output. This</w:t>
      </w:r>
      <w:r w:rsidRPr="00DD4815">
        <w:rPr>
          <w:spacing w:val="-5"/>
        </w:rPr>
        <w:t xml:space="preserve"> </w:t>
      </w:r>
      <w:r w:rsidRPr="00DD4815">
        <w:t>means</w:t>
      </w:r>
      <w:r w:rsidRPr="00DD4815">
        <w:rPr>
          <w:spacing w:val="-4"/>
        </w:rPr>
        <w:t xml:space="preserve"> </w:t>
      </w:r>
      <w:r w:rsidRPr="00DD4815">
        <w:t>62</w:t>
      </w:r>
      <w:r w:rsidRPr="00DD4815">
        <w:rPr>
          <w:spacing w:val="-5"/>
        </w:rPr>
        <w:t xml:space="preserve"> </w:t>
      </w:r>
      <w:r w:rsidRPr="00DD4815">
        <w:t>hosts</w:t>
      </w:r>
      <w:r w:rsidRPr="00DD4815">
        <w:rPr>
          <w:spacing w:val="-5"/>
        </w:rPr>
        <w:t xml:space="preserve"> </w:t>
      </w:r>
      <w:r w:rsidRPr="00DD4815">
        <w:t>could</w:t>
      </w:r>
      <w:r w:rsidRPr="00DD4815">
        <w:rPr>
          <w:spacing w:val="-3"/>
        </w:rPr>
        <w:t xml:space="preserve"> </w:t>
      </w:r>
      <w:r w:rsidRPr="00DD4815">
        <w:t>be</w:t>
      </w:r>
      <w:r w:rsidRPr="00DD4815">
        <w:rPr>
          <w:spacing w:val="-5"/>
        </w:rPr>
        <w:t xml:space="preserve"> </w:t>
      </w:r>
      <w:r w:rsidRPr="00DD4815">
        <w:t>utilized.</w:t>
      </w:r>
    </w:p>
    <w:p w14:paraId="5BE4E630" w14:textId="0E3DE9AC" w:rsidR="001E7E3B" w:rsidRPr="00DD4815" w:rsidRDefault="001E7E3B" w:rsidP="001E7E3B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3384DCCE" w14:textId="6293D1CF" w:rsidR="006E6B3E" w:rsidRPr="00DD4815" w:rsidRDefault="006E6B3E" w:rsidP="00BD6E7D">
      <w:pPr>
        <w:pStyle w:val="BodyTextL50"/>
        <w:keepNext/>
        <w:spacing w:before="0"/>
      </w:pPr>
      <w:r w:rsidRPr="00DD4815">
        <w:t>Using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previously</w:t>
      </w:r>
      <w:r w:rsidRPr="00DD4815">
        <w:rPr>
          <w:spacing w:val="-7"/>
        </w:rPr>
        <w:t xml:space="preserve"> </w:t>
      </w:r>
      <w:r w:rsidRPr="00DD4815">
        <w:t>described</w:t>
      </w:r>
      <w:r w:rsidRPr="00DD4815">
        <w:rPr>
          <w:spacing w:val="-5"/>
        </w:rPr>
        <w:t xml:space="preserve"> </w:t>
      </w:r>
      <w:r w:rsidRPr="00DD4815">
        <w:t>process,</w:t>
      </w:r>
      <w:r w:rsidRPr="00DD4815">
        <w:rPr>
          <w:spacing w:val="-6"/>
        </w:rPr>
        <w:t xml:space="preserve"> </w:t>
      </w:r>
      <w:r w:rsidRPr="00DD4815">
        <w:t>determine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hosts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if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7"/>
        </w:rPr>
        <w:t xml:space="preserve"> </w:t>
      </w:r>
      <w:r w:rsidRPr="00DD4815">
        <w:t>following</w:t>
      </w:r>
      <w:r w:rsidRPr="00DD4815">
        <w:rPr>
          <w:spacing w:val="-4"/>
        </w:rPr>
        <w:t xml:space="preserve"> </w:t>
      </w:r>
      <w:r w:rsidRPr="00DD4815">
        <w:t>number</w:t>
      </w:r>
      <w:r w:rsidRPr="00DD4815">
        <w:rPr>
          <w:spacing w:val="3"/>
        </w:rPr>
        <w:t xml:space="preserve"> </w:t>
      </w:r>
      <w:r w:rsidRPr="00DD4815">
        <w:t>of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38"/>
          <w:w w:val="99"/>
        </w:rPr>
        <w:t xml:space="preserve"> </w:t>
      </w:r>
      <w:r w:rsidRPr="00DD4815">
        <w:t>are</w:t>
      </w:r>
      <w:r w:rsidRPr="00DD4815">
        <w:rPr>
          <w:spacing w:val="-6"/>
        </w:rPr>
        <w:t xml:space="preserve"> </w:t>
      </w:r>
      <w:r w:rsidRPr="00DD4815">
        <w:t>used</w:t>
      </w:r>
      <w:r w:rsidRPr="00DD4815">
        <w:rPr>
          <w:spacing w:val="-5"/>
        </w:rPr>
        <w:t xml:space="preserve"> </w:t>
      </w:r>
      <w:r w:rsidRPr="00DD4815">
        <w:t>for</w:t>
      </w:r>
      <w:r w:rsidRPr="00DD4815">
        <w:rPr>
          <w:spacing w:val="-5"/>
        </w:rPr>
        <w:t xml:space="preserve"> </w:t>
      </w:r>
      <w:r w:rsidRPr="00DD4815">
        <w:t>host</w:t>
      </w:r>
      <w:r w:rsidRPr="00DD4815">
        <w:rPr>
          <w:spacing w:val="-5"/>
        </w:rPr>
        <w:t xml:space="preserve"> </w:t>
      </w:r>
      <w:r w:rsidRPr="00DD4815">
        <w:t>bits.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number of bits used for hosts and the number of hosts. Record your answers in the cells labeled as &quot;blank&quot;."/>
      </w:tblPr>
      <w:tblGrid>
        <w:gridCol w:w="4776"/>
        <w:gridCol w:w="4776"/>
      </w:tblGrid>
      <w:tr w:rsidR="00DD4815" w:rsidRPr="00DD4815" w14:paraId="24783121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76" w:type="dxa"/>
          </w:tcPr>
          <w:p w14:paraId="0B17A3B4" w14:textId="77777777" w:rsidR="006E6B3E" w:rsidRPr="00DD4815" w:rsidRDefault="006E6B3E" w:rsidP="00060802">
            <w:pPr>
              <w:pStyle w:val="TableHeading"/>
            </w:pPr>
            <w:r w:rsidRPr="00DD4815">
              <w:t>No. of Bits Used for Hosts</w:t>
            </w:r>
          </w:p>
        </w:tc>
        <w:tc>
          <w:tcPr>
            <w:tcW w:w="4776" w:type="dxa"/>
          </w:tcPr>
          <w:p w14:paraId="24EFF434" w14:textId="77777777" w:rsidR="006E6B3E" w:rsidRPr="00DD4815" w:rsidRDefault="006E6B3E" w:rsidP="00060802">
            <w:pPr>
              <w:pStyle w:val="TableHeading"/>
            </w:pPr>
            <w:r w:rsidRPr="00DD4815">
              <w:t>No. of Hosts</w:t>
            </w:r>
          </w:p>
        </w:tc>
      </w:tr>
      <w:tr w:rsidR="00DD4815" w:rsidRPr="00DD4815" w14:paraId="2C930F62" w14:textId="77777777" w:rsidTr="00FA3727">
        <w:tc>
          <w:tcPr>
            <w:tcW w:w="4776" w:type="dxa"/>
          </w:tcPr>
          <w:p w14:paraId="32018858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5</w:t>
            </w:r>
          </w:p>
        </w:tc>
        <w:tc>
          <w:tcPr>
            <w:tcW w:w="4776" w:type="dxa"/>
            <w:vAlign w:val="top"/>
          </w:tcPr>
          <w:p w14:paraId="7FD86B23" w14:textId="4ADFF4E4" w:rsidR="00512CB9" w:rsidRPr="00DD4815" w:rsidRDefault="00DD1878" w:rsidP="00512CB9">
            <w:pPr>
              <w:pStyle w:val="TableAnswer"/>
            </w:pPr>
            <w:r>
              <w:t>30</w:t>
            </w:r>
          </w:p>
        </w:tc>
      </w:tr>
      <w:tr w:rsidR="00DD4815" w:rsidRPr="00DD4815" w14:paraId="3F8F0BBF" w14:textId="77777777" w:rsidTr="00FA3727">
        <w:tc>
          <w:tcPr>
            <w:tcW w:w="4776" w:type="dxa"/>
          </w:tcPr>
          <w:p w14:paraId="20C1EB36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14</w:t>
            </w:r>
          </w:p>
        </w:tc>
        <w:tc>
          <w:tcPr>
            <w:tcW w:w="4776" w:type="dxa"/>
            <w:vAlign w:val="top"/>
          </w:tcPr>
          <w:p w14:paraId="4A692A78" w14:textId="375EEE86" w:rsidR="00512CB9" w:rsidRPr="00DD4815" w:rsidRDefault="00821F8A" w:rsidP="00512CB9">
            <w:pPr>
              <w:pStyle w:val="TableAnswer"/>
            </w:pPr>
            <w:r>
              <w:t>16,382</w:t>
            </w:r>
          </w:p>
        </w:tc>
      </w:tr>
      <w:tr w:rsidR="00DD4815" w:rsidRPr="00DD4815" w14:paraId="60438936" w14:textId="77777777" w:rsidTr="00FA3727">
        <w:tc>
          <w:tcPr>
            <w:tcW w:w="4776" w:type="dxa"/>
          </w:tcPr>
          <w:p w14:paraId="6DC2632B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24</w:t>
            </w:r>
          </w:p>
        </w:tc>
        <w:tc>
          <w:tcPr>
            <w:tcW w:w="4776" w:type="dxa"/>
            <w:vAlign w:val="top"/>
          </w:tcPr>
          <w:p w14:paraId="55635F15" w14:textId="444F3DE3" w:rsidR="00512CB9" w:rsidRPr="00DD4815" w:rsidRDefault="00821F8A" w:rsidP="00512CB9">
            <w:pPr>
              <w:pStyle w:val="TableAnswer"/>
            </w:pPr>
            <w:r w:rsidRPr="00821F8A">
              <w:t>16,777,214</w:t>
            </w:r>
          </w:p>
        </w:tc>
      </w:tr>
      <w:tr w:rsidR="00DD4815" w:rsidRPr="00DD4815" w14:paraId="4728BA31" w14:textId="77777777" w:rsidTr="00FA3727">
        <w:tc>
          <w:tcPr>
            <w:tcW w:w="4776" w:type="dxa"/>
          </w:tcPr>
          <w:p w14:paraId="19F3BBA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10</w:t>
            </w:r>
          </w:p>
        </w:tc>
        <w:tc>
          <w:tcPr>
            <w:tcW w:w="4776" w:type="dxa"/>
            <w:vAlign w:val="top"/>
          </w:tcPr>
          <w:p w14:paraId="3671CF41" w14:textId="1D9FF0A7" w:rsidR="00512CB9" w:rsidRPr="00DD4815" w:rsidRDefault="00EE3BCB" w:rsidP="00512CB9">
            <w:pPr>
              <w:pStyle w:val="TableAnswer"/>
            </w:pPr>
            <w:r w:rsidRPr="00EE3BCB">
              <w:t>1,022</w:t>
            </w:r>
          </w:p>
        </w:tc>
      </w:tr>
    </w:tbl>
    <w:p w14:paraId="0474CA89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07BD1E1" w14:textId="6E13B0DC" w:rsidR="006E6B3E" w:rsidRPr="00DD4815" w:rsidRDefault="006E6B3E" w:rsidP="001E7E3B">
      <w:pPr>
        <w:pStyle w:val="BodyTextL50"/>
      </w:pPr>
      <w:r w:rsidRPr="00DD4815">
        <w:t>Using</w:t>
      </w:r>
      <w:r w:rsidRPr="00DD4815">
        <w:rPr>
          <w:spacing w:val="-6"/>
        </w:rPr>
        <w:t xml:space="preserve"> </w:t>
      </w:r>
      <w:r w:rsidRPr="00DD4815">
        <w:t>a</w:t>
      </w:r>
      <w:r w:rsidRPr="00DD4815">
        <w:rPr>
          <w:spacing w:val="-6"/>
        </w:rPr>
        <w:t xml:space="preserve"> </w:t>
      </w:r>
      <w:r w:rsidRPr="00DD4815">
        <w:t>similar</w:t>
      </w:r>
      <w:r w:rsidRPr="00DD4815">
        <w:rPr>
          <w:spacing w:val="-6"/>
        </w:rPr>
        <w:t xml:space="preserve"> </w:t>
      </w:r>
      <w:r w:rsidRPr="00DD4815">
        <w:t>technique</w:t>
      </w:r>
      <w:r w:rsidRPr="00DD4815">
        <w:rPr>
          <w:spacing w:val="-5"/>
        </w:rPr>
        <w:t xml:space="preserve"> </w:t>
      </w:r>
      <w:r w:rsidRPr="00DD4815">
        <w:t>as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learned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previously,</w:t>
      </w:r>
      <w:r w:rsidRPr="00DD4815">
        <w:rPr>
          <w:spacing w:val="-4"/>
        </w:rPr>
        <w:t xml:space="preserve"> </w:t>
      </w:r>
      <w:r w:rsidRPr="00DD4815">
        <w:t>determine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what</w:t>
      </w:r>
      <w:r w:rsidRPr="00DD4815">
        <w:rPr>
          <w:spacing w:val="-6"/>
        </w:rPr>
        <w:t xml:space="preserve"> </w:t>
      </w:r>
      <w:r w:rsidRPr="00DD4815">
        <w:t>10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to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rPr>
          <w:spacing w:val="2"/>
        </w:rPr>
        <w:t>4</w:t>
      </w:r>
      <w:proofErr w:type="spellStart"/>
      <w:r w:rsidRPr="00DD4815">
        <w:rPr>
          <w:spacing w:val="2"/>
          <w:position w:val="6"/>
          <w:sz w:val="13"/>
        </w:rPr>
        <w:t>th</w:t>
      </w:r>
      <w:proofErr w:type="spellEnd"/>
      <w:r w:rsidRPr="00DD4815">
        <w:rPr>
          <w:spacing w:val="13"/>
          <w:position w:val="6"/>
          <w:sz w:val="13"/>
        </w:rPr>
        <w:t xml:space="preserve"> </w:t>
      </w:r>
      <w:r w:rsidRPr="00DD4815">
        <w:t>power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equals.</w:t>
      </w:r>
    </w:p>
    <w:p w14:paraId="292F63AE" w14:textId="18FA13E7" w:rsidR="006E6B3E" w:rsidRPr="00EE3BCB" w:rsidRDefault="00EE3BCB" w:rsidP="006E6B3E">
      <w:pPr>
        <w:pStyle w:val="AnswerLineL50"/>
        <w:rPr>
          <w:i w:val="0"/>
          <w:iCs/>
          <w:color w:val="auto"/>
          <w:sz w:val="24"/>
          <w:szCs w:val="24"/>
        </w:rPr>
      </w:pPr>
      <w:r w:rsidRPr="00EE3BCB">
        <w:rPr>
          <w:i w:val="0"/>
          <w:iCs/>
          <w:color w:val="auto"/>
          <w:sz w:val="24"/>
          <w:szCs w:val="24"/>
        </w:rPr>
        <w:t>10,000</w:t>
      </w:r>
    </w:p>
    <w:p w14:paraId="6C3FBFD4" w14:textId="77777777" w:rsidR="006E6B3E" w:rsidRPr="00DD4815" w:rsidRDefault="006E6B3E" w:rsidP="006E6B3E">
      <w:pPr>
        <w:pStyle w:val="SubStepAlpha"/>
      </w:pPr>
      <w:r w:rsidRPr="00DD4815">
        <w:rPr>
          <w:spacing w:val="-1"/>
        </w:rPr>
        <w:t>Close</w:t>
      </w:r>
      <w:r w:rsidRPr="00DD4815">
        <w:rPr>
          <w:spacing w:val="-10"/>
        </w:rPr>
        <w:t xml:space="preserve"> </w:t>
      </w:r>
      <w:r w:rsidRPr="00DD4815">
        <w:t>the</w:t>
      </w:r>
      <w:r w:rsidRPr="00DD4815">
        <w:rPr>
          <w:spacing w:val="-13"/>
        </w:rPr>
        <w:t xml:space="preserve"> </w:t>
      </w:r>
      <w:r w:rsidRPr="00DD4815">
        <w:t>Windows</w:t>
      </w:r>
      <w:r w:rsidRPr="00DD4815">
        <w:rPr>
          <w:spacing w:val="-9"/>
        </w:rPr>
        <w:t xml:space="preserve"> </w:t>
      </w:r>
      <w:r w:rsidRPr="00DD4815">
        <w:t>Calculator</w:t>
      </w:r>
      <w:r w:rsidRPr="00DD4815">
        <w:rPr>
          <w:spacing w:val="-10"/>
        </w:rPr>
        <w:t xml:space="preserve"> </w:t>
      </w:r>
      <w:r w:rsidRPr="00DD4815">
        <w:t>application.</w:t>
      </w:r>
    </w:p>
    <w:p w14:paraId="64AF17D8" w14:textId="77777777" w:rsidR="006E6B3E" w:rsidRPr="00DD4815" w:rsidRDefault="006E6B3E" w:rsidP="006E6B3E">
      <w:pPr>
        <w:pStyle w:val="Heading1"/>
      </w:pPr>
      <w:r w:rsidRPr="00DD4815">
        <w:lastRenderedPageBreak/>
        <w:t>Reflection</w:t>
      </w:r>
    </w:p>
    <w:p w14:paraId="2C32AA63" w14:textId="77777777" w:rsidR="006E6B3E" w:rsidRPr="00DD4815" w:rsidRDefault="006E6B3E" w:rsidP="006E6B3E">
      <w:pPr>
        <w:pStyle w:val="BodyTextL25"/>
      </w:pPr>
      <w:r w:rsidRPr="00DD4815">
        <w:rPr>
          <w:spacing w:val="-1"/>
        </w:rPr>
        <w:t>List</w:t>
      </w:r>
      <w:r w:rsidRPr="00DD4815">
        <w:rPr>
          <w:spacing w:val="-5"/>
        </w:rPr>
        <w:t xml:space="preserve"> </w:t>
      </w:r>
      <w:r w:rsidRPr="00DD4815">
        <w:t>one</w:t>
      </w:r>
      <w:r w:rsidRPr="00DD4815">
        <w:rPr>
          <w:spacing w:val="-5"/>
        </w:rPr>
        <w:t xml:space="preserve"> </w:t>
      </w:r>
      <w:r w:rsidRPr="00DD4815">
        <w:t>other</w:t>
      </w:r>
      <w:r w:rsidRPr="00DD4815">
        <w:rPr>
          <w:spacing w:val="-4"/>
        </w:rPr>
        <w:t xml:space="preserve"> </w:t>
      </w:r>
      <w:r w:rsidRPr="00DD4815">
        <w:t>thing</w:t>
      </w:r>
      <w:r w:rsidRPr="00DD4815">
        <w:rPr>
          <w:spacing w:val="-5"/>
        </w:rPr>
        <w:t xml:space="preserve"> </w:t>
      </w:r>
      <w:r w:rsidRPr="00DD4815">
        <w:t>for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which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5"/>
        </w:rPr>
        <w:t xml:space="preserve"> </w:t>
      </w:r>
      <w:r w:rsidRPr="00DD4815">
        <w:t>might</w:t>
      </w:r>
      <w:r w:rsidRPr="00DD4815">
        <w:rPr>
          <w:spacing w:val="-5"/>
        </w:rPr>
        <w:t xml:space="preserve"> </w:t>
      </w:r>
      <w:r w:rsidRPr="00DD4815">
        <w:t>use</w:t>
      </w:r>
      <w:r w:rsidRPr="00DD4815">
        <w:rPr>
          <w:spacing w:val="-3"/>
        </w:rPr>
        <w:t xml:space="preserve"> </w:t>
      </w:r>
      <w:r w:rsidRPr="00DD4815">
        <w:t>the</w:t>
      </w:r>
      <w:r w:rsidRPr="00DD4815">
        <w:rPr>
          <w:spacing w:val="-8"/>
        </w:rPr>
        <w:t xml:space="preserve"> </w:t>
      </w:r>
      <w:r w:rsidRPr="00DD4815">
        <w:t>Windows</w:t>
      </w:r>
      <w:r w:rsidRPr="00DD4815">
        <w:rPr>
          <w:spacing w:val="-4"/>
        </w:rPr>
        <w:t xml:space="preserve"> </w:t>
      </w:r>
      <w:r w:rsidRPr="00DD4815">
        <w:t>Calculator</w:t>
      </w:r>
      <w:r w:rsidRPr="00DD4815">
        <w:rPr>
          <w:spacing w:val="-5"/>
        </w:rPr>
        <w:t xml:space="preserve"> </w:t>
      </w:r>
      <w:r w:rsidRPr="00DD4815">
        <w:t>scientific mode. It does not have to</w:t>
      </w:r>
      <w:r w:rsidRPr="00DD4815">
        <w:rPr>
          <w:spacing w:val="-7"/>
        </w:rPr>
        <w:t xml:space="preserve"> </w:t>
      </w:r>
      <w:r w:rsidRPr="00DD4815">
        <w:t>be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related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networking.</w:t>
      </w:r>
    </w:p>
    <w:p w14:paraId="2EBF678A" w14:textId="5DAB4F2E" w:rsidR="006E6B3E" w:rsidRPr="00DD4815" w:rsidRDefault="00B77BA9" w:rsidP="006E6B3E">
      <w:pPr>
        <w:pStyle w:val="AnswerLineL25"/>
        <w:rPr>
          <w:color w:val="auto"/>
        </w:rPr>
      </w:pPr>
      <w:proofErr w:type="spellStart"/>
      <w:r>
        <w:rPr>
          <w:color w:val="auto"/>
        </w:rPr>
        <w:t>Triganometric</w:t>
      </w:r>
      <w:proofErr w:type="spellEnd"/>
      <w:r>
        <w:rPr>
          <w:color w:val="auto"/>
        </w:rPr>
        <w:t xml:space="preserve"> and algebraic equations. </w:t>
      </w:r>
    </w:p>
    <w:sectPr w:rsidR="006E6B3E" w:rsidRPr="00DD4815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7695" w14:textId="77777777" w:rsidR="007F2115" w:rsidRDefault="007F2115" w:rsidP="00710659">
      <w:pPr>
        <w:spacing w:after="0" w:line="240" w:lineRule="auto"/>
      </w:pPr>
      <w:r>
        <w:separator/>
      </w:r>
    </w:p>
    <w:p w14:paraId="1F5C1796" w14:textId="77777777" w:rsidR="007F2115" w:rsidRDefault="007F2115"/>
  </w:endnote>
  <w:endnote w:type="continuationSeparator" w:id="0">
    <w:p w14:paraId="749A27A4" w14:textId="77777777" w:rsidR="007F2115" w:rsidRDefault="007F2115" w:rsidP="00710659">
      <w:pPr>
        <w:spacing w:after="0" w:line="240" w:lineRule="auto"/>
      </w:pPr>
      <w:r>
        <w:continuationSeparator/>
      </w:r>
    </w:p>
    <w:p w14:paraId="58EFC6DF" w14:textId="77777777" w:rsidR="007F2115" w:rsidRDefault="007F2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92FB" w14:textId="6C5F2B5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B594E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82930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72D0" w14:textId="055EFC6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B594E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82930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15A4" w14:textId="77777777" w:rsidR="007F2115" w:rsidRDefault="007F2115" w:rsidP="00710659">
      <w:pPr>
        <w:spacing w:after="0" w:line="240" w:lineRule="auto"/>
      </w:pPr>
      <w:r>
        <w:separator/>
      </w:r>
    </w:p>
    <w:p w14:paraId="3C5209FF" w14:textId="77777777" w:rsidR="007F2115" w:rsidRDefault="007F2115"/>
  </w:footnote>
  <w:footnote w:type="continuationSeparator" w:id="0">
    <w:p w14:paraId="35817656" w14:textId="77777777" w:rsidR="007F2115" w:rsidRDefault="007F2115" w:rsidP="00710659">
      <w:pPr>
        <w:spacing w:after="0" w:line="240" w:lineRule="auto"/>
      </w:pPr>
      <w:r>
        <w:continuationSeparator/>
      </w:r>
    </w:p>
    <w:p w14:paraId="42A59FBA" w14:textId="77777777" w:rsidR="007F2115" w:rsidRDefault="007F21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710C02164AB4AD7B6958EEC1B9C25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5993ECC" w14:textId="10A100E9" w:rsidR="00926CB2" w:rsidRDefault="001B594E" w:rsidP="008402F2">
        <w:pPr>
          <w:pStyle w:val="PageHead"/>
        </w:pPr>
        <w:r>
          <w:t>Lab - Use a Calculator for Binary Conversions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127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33F763C" wp14:editId="34A7993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977"/>
    <w:rsid w:val="000370A9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72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43A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3D0"/>
    <w:rsid w:val="00166253"/>
    <w:rsid w:val="001704B7"/>
    <w:rsid w:val="001708A6"/>
    <w:rsid w:val="001710C0"/>
    <w:rsid w:val="00172AFB"/>
    <w:rsid w:val="001746F4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94E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E7E3B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1C9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2930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540"/>
    <w:rsid w:val="004C0909"/>
    <w:rsid w:val="004C3F97"/>
    <w:rsid w:val="004D01F2"/>
    <w:rsid w:val="004D2CED"/>
    <w:rsid w:val="004D3339"/>
    <w:rsid w:val="004D353F"/>
    <w:rsid w:val="004D36D7"/>
    <w:rsid w:val="004D682B"/>
    <w:rsid w:val="004E2F52"/>
    <w:rsid w:val="004E6152"/>
    <w:rsid w:val="004F344A"/>
    <w:rsid w:val="004F4EC3"/>
    <w:rsid w:val="004F548F"/>
    <w:rsid w:val="00504D52"/>
    <w:rsid w:val="00504ED4"/>
    <w:rsid w:val="00510639"/>
    <w:rsid w:val="00511791"/>
    <w:rsid w:val="00512CB9"/>
    <w:rsid w:val="005139BE"/>
    <w:rsid w:val="00516142"/>
    <w:rsid w:val="0051681C"/>
    <w:rsid w:val="00520027"/>
    <w:rsid w:val="0052093C"/>
    <w:rsid w:val="00521B31"/>
    <w:rsid w:val="00522469"/>
    <w:rsid w:val="00523F72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5FDF"/>
    <w:rsid w:val="005762B1"/>
    <w:rsid w:val="00580456"/>
    <w:rsid w:val="00580E73"/>
    <w:rsid w:val="00592329"/>
    <w:rsid w:val="00593386"/>
    <w:rsid w:val="00596998"/>
    <w:rsid w:val="00596B0D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598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B3E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5429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E2D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115"/>
    <w:rsid w:val="007F3A60"/>
    <w:rsid w:val="007F3D0B"/>
    <w:rsid w:val="007F7C94"/>
    <w:rsid w:val="00802FFA"/>
    <w:rsid w:val="00810E4B"/>
    <w:rsid w:val="00814BAA"/>
    <w:rsid w:val="00816F0C"/>
    <w:rsid w:val="00821F8A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203"/>
    <w:rsid w:val="00870763"/>
    <w:rsid w:val="008713EA"/>
    <w:rsid w:val="00873C6B"/>
    <w:rsid w:val="00874B6E"/>
    <w:rsid w:val="00882B63"/>
    <w:rsid w:val="00883500"/>
    <w:rsid w:val="0088426A"/>
    <w:rsid w:val="008852BA"/>
    <w:rsid w:val="0088627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3D2"/>
    <w:rsid w:val="009D2C27"/>
    <w:rsid w:val="009D503E"/>
    <w:rsid w:val="009E04F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BC2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300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383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572"/>
    <w:rsid w:val="00B62809"/>
    <w:rsid w:val="00B72F2A"/>
    <w:rsid w:val="00B74716"/>
    <w:rsid w:val="00B7675A"/>
    <w:rsid w:val="00B77BA9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D6E7D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5237"/>
    <w:rsid w:val="00D41566"/>
    <w:rsid w:val="00D452F4"/>
    <w:rsid w:val="00D458EC"/>
    <w:rsid w:val="00D501B0"/>
    <w:rsid w:val="00D52582"/>
    <w:rsid w:val="00D531D0"/>
    <w:rsid w:val="00D53FF1"/>
    <w:rsid w:val="00D55107"/>
    <w:rsid w:val="00D56A0E"/>
    <w:rsid w:val="00D57AD3"/>
    <w:rsid w:val="00D60369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3D80"/>
    <w:rsid w:val="00DB4029"/>
    <w:rsid w:val="00DB5F4D"/>
    <w:rsid w:val="00DB66F2"/>
    <w:rsid w:val="00DB6DA5"/>
    <w:rsid w:val="00DC076B"/>
    <w:rsid w:val="00DC186F"/>
    <w:rsid w:val="00DC252F"/>
    <w:rsid w:val="00DC5FA1"/>
    <w:rsid w:val="00DC6050"/>
    <w:rsid w:val="00DC6445"/>
    <w:rsid w:val="00DD1878"/>
    <w:rsid w:val="00DD35E1"/>
    <w:rsid w:val="00DD43EA"/>
    <w:rsid w:val="00DD4815"/>
    <w:rsid w:val="00DE6F44"/>
    <w:rsid w:val="00DF1B58"/>
    <w:rsid w:val="00E000E4"/>
    <w:rsid w:val="00E009DA"/>
    <w:rsid w:val="00E037D9"/>
    <w:rsid w:val="00E04160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25E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0E48"/>
    <w:rsid w:val="00EE2BFF"/>
    <w:rsid w:val="00EE3909"/>
    <w:rsid w:val="00EE3BC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7AE9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CA4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9D34B"/>
  <w15:docId w15:val="{3B554E73-F44A-4BF0-8BE9-87BF7B9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E04F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E04F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6E7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E04F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BD6E7D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LabSectionGray">
    <w:name w:val="Lab Section Gray"/>
    <w:uiPriority w:val="1"/>
    <w:qFormat/>
    <w:rsid w:val="006E6B3E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NoList"/>
    <w:uiPriority w:val="99"/>
    <w:rsid w:val="006E6B3E"/>
    <w:pPr>
      <w:numPr>
        <w:numId w:val="13"/>
      </w:numPr>
    </w:pPr>
  </w:style>
  <w:style w:type="paragraph" w:customStyle="1" w:styleId="Body">
    <w:name w:val="Body"/>
    <w:basedOn w:val="Normal"/>
    <w:link w:val="BodyChar"/>
    <w:rsid w:val="006E6B3E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basedOn w:val="DefaultParagraphFont"/>
    <w:link w:val="Body"/>
    <w:rsid w:val="006E6B3E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10C02164AB4AD7B6958EEC1B9C2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68FA-CD85-4B30-A1C6-D108C3D27983}"/>
      </w:docPartPr>
      <w:docPartBody>
        <w:p w:rsidR="003D639A" w:rsidRDefault="000A2713">
          <w:pPr>
            <w:pStyle w:val="F710C02164AB4AD7B6958EEC1B9C25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13"/>
    <w:rsid w:val="000A2713"/>
    <w:rsid w:val="00184942"/>
    <w:rsid w:val="003D639A"/>
    <w:rsid w:val="00426150"/>
    <w:rsid w:val="00495A68"/>
    <w:rsid w:val="0058295D"/>
    <w:rsid w:val="006F2989"/>
    <w:rsid w:val="008823A2"/>
    <w:rsid w:val="009732D3"/>
    <w:rsid w:val="00A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10C02164AB4AD7B6958EEC1B9C25EC">
    <w:name w:val="F710C02164AB4AD7B6958EEC1B9C2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29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Use a Calculator for Binary Conversions</dc:title>
  <dc:description>2016</dc:description>
  <cp:lastModifiedBy>Rashad Long</cp:lastModifiedBy>
  <cp:revision>30</cp:revision>
  <dcterms:created xsi:type="dcterms:W3CDTF">2020-09-30T16:58:00Z</dcterms:created>
  <dcterms:modified xsi:type="dcterms:W3CDTF">2022-01-12T16:14:00Z</dcterms:modified>
</cp:coreProperties>
</file>