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97A1" w14:textId="394D5067" w:rsidR="004D36D7" w:rsidRPr="00FD4A68" w:rsidRDefault="00055521" w:rsidP="00F4418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F17774E32B94F18AED909B9C8428E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839F2">
            <w:t>Packet Tracer - Use Cisco IOS Show Commands</w:t>
          </w:r>
        </w:sdtContent>
      </w:sdt>
    </w:p>
    <w:p w14:paraId="3E2644A9" w14:textId="77777777" w:rsidR="00F4418E" w:rsidRPr="00E70096" w:rsidRDefault="00F4418E" w:rsidP="00F4418E">
      <w:pPr>
        <w:pStyle w:val="Heading1"/>
      </w:pPr>
      <w:r w:rsidRPr="00E70096">
        <w:t>Objectives</w:t>
      </w:r>
    </w:p>
    <w:p w14:paraId="5D24E641" w14:textId="7DDAA013" w:rsidR="00F4418E" w:rsidRPr="00A34D9A" w:rsidRDefault="00F4418E" w:rsidP="00F4418E">
      <w:pPr>
        <w:pStyle w:val="Bulletlevel1"/>
        <w:spacing w:before="60" w:after="60" w:line="276" w:lineRule="auto"/>
      </w:pPr>
      <w:r w:rsidRPr="00C15595">
        <w:t>Use Cisco IOS</w:t>
      </w:r>
      <w:r>
        <w:t xml:space="preserve"> </w:t>
      </w:r>
      <w:r w:rsidRPr="00C15595">
        <w:rPr>
          <w:b/>
          <w:bCs/>
        </w:rPr>
        <w:t>show</w:t>
      </w:r>
      <w:r>
        <w:rPr>
          <w:b/>
          <w:bCs/>
        </w:rPr>
        <w:t xml:space="preserve"> </w:t>
      </w:r>
      <w:r>
        <w:t>commands</w:t>
      </w:r>
    </w:p>
    <w:p w14:paraId="6BA223CD" w14:textId="77777777" w:rsidR="00F4418E" w:rsidRDefault="00F4418E" w:rsidP="00F4418E">
      <w:pPr>
        <w:pStyle w:val="Heading1"/>
      </w:pPr>
      <w:r w:rsidRPr="00E70096">
        <w:t>Background / Scenario</w:t>
      </w:r>
    </w:p>
    <w:p w14:paraId="464467A8" w14:textId="77777777" w:rsidR="00F4418E" w:rsidRDefault="00F4418E" w:rsidP="00F4418E">
      <w:pPr>
        <w:pStyle w:val="BodyTextL25"/>
      </w:pPr>
      <w:r w:rsidRPr="00C15595">
        <w:t>The Cisco IOS</w:t>
      </w:r>
      <w:r>
        <w:t xml:space="preserve"> </w:t>
      </w:r>
      <w:r w:rsidRPr="00C15595">
        <w:rPr>
          <w:b/>
          <w:bCs/>
        </w:rPr>
        <w:t>show</w:t>
      </w:r>
      <w:r>
        <w:rPr>
          <w:b/>
          <w:bCs/>
        </w:rPr>
        <w:t xml:space="preserve"> </w:t>
      </w:r>
      <w:r w:rsidRPr="00C15595">
        <w:t>commands are used extensively when working with Cisco equipment. In this activity, you will use the</w:t>
      </w:r>
      <w:r>
        <w:t xml:space="preserve"> </w:t>
      </w:r>
      <w:r w:rsidRPr="00C15595">
        <w:rPr>
          <w:b/>
          <w:bCs/>
        </w:rPr>
        <w:t>show</w:t>
      </w:r>
      <w:r>
        <w:t xml:space="preserve"> </w:t>
      </w:r>
      <w:r w:rsidRPr="00C15595">
        <w:t>commands on a router located at an ISP.</w:t>
      </w:r>
    </w:p>
    <w:p w14:paraId="49497F5B" w14:textId="77777777" w:rsidR="00F4418E" w:rsidRDefault="00F4418E" w:rsidP="00F4418E">
      <w:pPr>
        <w:pStyle w:val="Heading1"/>
      </w:pPr>
      <w:r>
        <w:t>Instructions</w:t>
      </w:r>
    </w:p>
    <w:p w14:paraId="23A7B268" w14:textId="0E5CC489" w:rsidR="00F4418E" w:rsidRPr="00C15595" w:rsidRDefault="00F4418E" w:rsidP="00F4418E">
      <w:pPr>
        <w:pStyle w:val="Heading2"/>
      </w:pPr>
      <w:r w:rsidRPr="00C15595">
        <w:t xml:space="preserve">Connect to the ISP Cisco </w:t>
      </w:r>
      <w:r w:rsidR="00677C46">
        <w:t>4321</w:t>
      </w:r>
      <w:r w:rsidRPr="00C15595">
        <w:t xml:space="preserve"> router.</w:t>
      </w:r>
    </w:p>
    <w:p w14:paraId="73740C48" w14:textId="017B1D3C" w:rsidR="00F4418E" w:rsidRDefault="00F4418E" w:rsidP="00F4418E">
      <w:pPr>
        <w:pStyle w:val="BodyTextL25"/>
      </w:pPr>
      <w:r>
        <w:t>In this part, you will u</w:t>
      </w:r>
      <w:r w:rsidRPr="00C15595">
        <w:t xml:space="preserve">se the terminal emulation software on ISP PC to connect to the Cisco </w:t>
      </w:r>
      <w:r w:rsidR="00677C46">
        <w:t>4321</w:t>
      </w:r>
      <w:r w:rsidRPr="00C15595">
        <w:t xml:space="preserve"> router.</w:t>
      </w:r>
    </w:p>
    <w:p w14:paraId="46081174" w14:textId="77777777" w:rsidR="00F4418E" w:rsidRDefault="00F4418E" w:rsidP="00F4418E">
      <w:pPr>
        <w:pStyle w:val="SubStepAlpha"/>
      </w:pPr>
      <w:r>
        <w:t xml:space="preserve">Click </w:t>
      </w:r>
      <w:r>
        <w:rPr>
          <w:b/>
        </w:rPr>
        <w:t>ISP PC</w:t>
      </w:r>
      <w:r>
        <w:t>.</w:t>
      </w:r>
    </w:p>
    <w:p w14:paraId="3E926D2D" w14:textId="77777777" w:rsidR="00F4418E" w:rsidRDefault="00F4418E" w:rsidP="00F4418E">
      <w:pPr>
        <w:pStyle w:val="SubStepAlpha"/>
      </w:pPr>
      <w:r>
        <w:t xml:space="preserve">Click </w:t>
      </w:r>
      <w:r>
        <w:rPr>
          <w:b/>
        </w:rPr>
        <w:t xml:space="preserve">Desktop </w:t>
      </w:r>
      <w:r>
        <w:t xml:space="preserve">tab. Select </w:t>
      </w:r>
      <w:r>
        <w:rPr>
          <w:b/>
        </w:rPr>
        <w:t>Terminal</w:t>
      </w:r>
      <w:r>
        <w:t xml:space="preserve">. Review the terminal configuration and click </w:t>
      </w:r>
      <w:r>
        <w:rPr>
          <w:b/>
        </w:rPr>
        <w:t xml:space="preserve">OK </w:t>
      </w:r>
      <w:r>
        <w:t>to continue.</w:t>
      </w:r>
    </w:p>
    <w:p w14:paraId="12732F9E" w14:textId="77777777" w:rsidR="00F4418E" w:rsidRDefault="00F4418E" w:rsidP="00F4418E">
      <w:pPr>
        <w:pStyle w:val="SubStepAlpha"/>
      </w:pPr>
      <w:r w:rsidRPr="00C15595">
        <w:t>The</w:t>
      </w:r>
      <w:r>
        <w:t xml:space="preserve"> </w:t>
      </w:r>
      <w:r w:rsidRPr="00C15595">
        <w:rPr>
          <w:b/>
          <w:bCs/>
        </w:rPr>
        <w:t>ISPRouter</w:t>
      </w:r>
      <w:r>
        <w:rPr>
          <w:b/>
          <w:bCs/>
        </w:rPr>
        <w:t xml:space="preserve"> </w:t>
      </w:r>
      <w:r w:rsidRPr="00C15595">
        <w:rPr>
          <w:b/>
          <w:bCs/>
        </w:rPr>
        <w:t>&gt;</w:t>
      </w:r>
      <w:r>
        <w:rPr>
          <w:b/>
          <w:bCs/>
        </w:rPr>
        <w:t xml:space="preserve"> </w:t>
      </w:r>
      <w:r w:rsidRPr="00C15595">
        <w:t>prompt indicates that you are in user EXEC mode.</w:t>
      </w:r>
      <w:r>
        <w:t xml:space="preserve"> Press Enter if the prompt did not display.</w:t>
      </w:r>
    </w:p>
    <w:p w14:paraId="67F672D3" w14:textId="77777777" w:rsidR="00F4418E" w:rsidRPr="00C15595" w:rsidRDefault="00F4418E" w:rsidP="00F4418E">
      <w:pPr>
        <w:pStyle w:val="Heading2"/>
      </w:pPr>
      <w:r w:rsidRPr="00C15595">
        <w:t>Explore the show commands.</w:t>
      </w:r>
    </w:p>
    <w:p w14:paraId="749FEBDB" w14:textId="77777777" w:rsidR="00F4418E" w:rsidRDefault="00F4418E" w:rsidP="00F4418E">
      <w:pPr>
        <w:pStyle w:val="BodyTextL25"/>
      </w:pPr>
      <w:r w:rsidRPr="00C15595">
        <w:t>Use the information displayed by these</w:t>
      </w:r>
      <w:r>
        <w:t xml:space="preserve"> </w:t>
      </w:r>
      <w:r w:rsidRPr="00C15595">
        <w:rPr>
          <w:b/>
          <w:bCs/>
        </w:rPr>
        <w:t>show</w:t>
      </w:r>
      <w:r>
        <w:rPr>
          <w:b/>
          <w:bCs/>
        </w:rPr>
        <w:t xml:space="preserve"> </w:t>
      </w:r>
      <w:r w:rsidRPr="00C15595">
        <w:t>commands to answer the</w:t>
      </w:r>
      <w:r>
        <w:t xml:space="preserve"> following</w:t>
      </w:r>
      <w:r w:rsidRPr="00C15595">
        <w:t xml:space="preserve"> questions.</w:t>
      </w:r>
    </w:p>
    <w:p w14:paraId="36281D48" w14:textId="258F811F" w:rsidR="00F4418E" w:rsidRDefault="00F4418E" w:rsidP="00F4418E">
      <w:pPr>
        <w:pStyle w:val="Heading3"/>
      </w:pPr>
      <w:r>
        <w:t>Explore show commands in User EXEC mode.</w:t>
      </w:r>
    </w:p>
    <w:p w14:paraId="0D594ADF" w14:textId="3D80B094" w:rsidR="005F75BD" w:rsidRPr="005F75BD" w:rsidRDefault="005F75BD" w:rsidP="005F75BD">
      <w:pPr>
        <w:pStyle w:val="ConfigWindow"/>
      </w:pPr>
      <w:r w:rsidRPr="005F75BD">
        <w:t>Open configuration window</w:t>
      </w:r>
    </w:p>
    <w:p w14:paraId="3BF81C36" w14:textId="77777777" w:rsidR="00F4418E" w:rsidRDefault="00F4418E" w:rsidP="005F75BD">
      <w:pPr>
        <w:pStyle w:val="SubStepAlpha"/>
        <w:spacing w:before="0"/>
      </w:pPr>
      <w:r>
        <w:t xml:space="preserve">Type </w:t>
      </w:r>
      <w:r>
        <w:rPr>
          <w:b/>
        </w:rPr>
        <w:t>show ?</w:t>
      </w:r>
      <w:r>
        <w:t xml:space="preserve"> at the prompt.</w:t>
      </w:r>
    </w:p>
    <w:p w14:paraId="385F2147" w14:textId="77777777" w:rsidR="00F4418E" w:rsidRDefault="00F4418E" w:rsidP="00F4418E">
      <w:pPr>
        <w:pStyle w:val="Heading4"/>
      </w:pPr>
      <w:r>
        <w:t>Question:</w:t>
      </w:r>
    </w:p>
    <w:p w14:paraId="348C7C95" w14:textId="77777777" w:rsidR="00F4418E" w:rsidRDefault="00F4418E" w:rsidP="00F4418E">
      <w:pPr>
        <w:pStyle w:val="BodyTextL50"/>
        <w:spacing w:before="0"/>
      </w:pPr>
      <w:r>
        <w:t xml:space="preserve">List a few more </w:t>
      </w:r>
      <w:r>
        <w:rPr>
          <w:b/>
        </w:rPr>
        <w:t xml:space="preserve">show </w:t>
      </w:r>
      <w:r>
        <w:t>commands that are available in the user EXEC mode.</w:t>
      </w:r>
    </w:p>
    <w:p w14:paraId="0C94272A" w14:textId="77777777" w:rsidR="00F4418E" w:rsidRDefault="00F4418E" w:rsidP="00F4418E">
      <w:pPr>
        <w:pStyle w:val="AnswerLineL50"/>
      </w:pPr>
      <w:r>
        <w:t>Type your answers here.</w:t>
      </w:r>
    </w:p>
    <w:p w14:paraId="1E00560A" w14:textId="77777777" w:rsidR="00F4418E" w:rsidRDefault="00F4418E" w:rsidP="00F4418E">
      <w:pPr>
        <w:pStyle w:val="SubStepAlpha"/>
      </w:pPr>
      <w:r>
        <w:t xml:space="preserve">Enter </w:t>
      </w:r>
      <w:r w:rsidRPr="00A34D9A">
        <w:rPr>
          <w:b/>
        </w:rPr>
        <w:t>show arp</w:t>
      </w:r>
      <w:r w:rsidRPr="001E56FE">
        <w:t xml:space="preserve"> at the prompt.</w:t>
      </w:r>
    </w:p>
    <w:p w14:paraId="0DF17A8E" w14:textId="77777777" w:rsidR="00F4418E" w:rsidRPr="001E56FE" w:rsidRDefault="00F4418E" w:rsidP="00F4418E">
      <w:pPr>
        <w:pStyle w:val="Heading4"/>
      </w:pPr>
      <w:r>
        <w:t>Question:</w:t>
      </w:r>
    </w:p>
    <w:p w14:paraId="03F7408D" w14:textId="77777777" w:rsidR="00F4418E" w:rsidRDefault="00F4418E" w:rsidP="00F4418E">
      <w:pPr>
        <w:pStyle w:val="BodyTextL50"/>
        <w:spacing w:before="0"/>
      </w:pPr>
      <w:r>
        <w:t>Record the MAC address and the IP address listed.</w:t>
      </w:r>
    </w:p>
    <w:p w14:paraId="3F742615" w14:textId="77777777" w:rsidR="00F4418E" w:rsidRDefault="00F4418E" w:rsidP="00F4418E">
      <w:pPr>
        <w:pStyle w:val="AnswerLineL50"/>
      </w:pPr>
      <w:r>
        <w:t>Type your answers here.</w:t>
      </w:r>
    </w:p>
    <w:p w14:paraId="3B9DEB0D" w14:textId="77777777" w:rsidR="00F4418E" w:rsidRDefault="00F4418E" w:rsidP="00F4418E">
      <w:pPr>
        <w:pStyle w:val="SubStepAlpha"/>
      </w:pPr>
      <w:r>
        <w:t xml:space="preserve">Enter </w:t>
      </w:r>
      <w:r w:rsidRPr="00A34D9A">
        <w:rPr>
          <w:b/>
        </w:rPr>
        <w:t>show flash</w:t>
      </w:r>
      <w:r w:rsidRPr="001E56FE">
        <w:t xml:space="preserve"> at the prompt.</w:t>
      </w:r>
    </w:p>
    <w:p w14:paraId="344F2A24" w14:textId="77777777" w:rsidR="00F4418E" w:rsidRDefault="00F4418E" w:rsidP="00F4418E">
      <w:pPr>
        <w:pStyle w:val="Heading4"/>
      </w:pPr>
      <w:r>
        <w:t>Question:</w:t>
      </w:r>
    </w:p>
    <w:p w14:paraId="5C106771" w14:textId="77777777" w:rsidR="00F4418E" w:rsidRDefault="00F4418E" w:rsidP="00F4418E">
      <w:pPr>
        <w:pStyle w:val="BodyTextL50"/>
        <w:tabs>
          <w:tab w:val="left" w:leader="underscore" w:pos="10080"/>
        </w:tabs>
        <w:spacing w:before="0"/>
      </w:pPr>
      <w:r>
        <w:t>Record the IOS image listed:</w:t>
      </w:r>
    </w:p>
    <w:p w14:paraId="7C5D3503" w14:textId="77777777" w:rsidR="00F4418E" w:rsidRDefault="00F4418E" w:rsidP="00F4418E">
      <w:pPr>
        <w:pStyle w:val="AnswerLineL50"/>
      </w:pPr>
      <w:r>
        <w:t>Type your answers here.</w:t>
      </w:r>
    </w:p>
    <w:p w14:paraId="6B8DD352" w14:textId="77777777" w:rsidR="00F4418E" w:rsidRDefault="00F4418E" w:rsidP="00F4418E">
      <w:pPr>
        <w:pStyle w:val="SubStepAlpha"/>
      </w:pPr>
      <w:r>
        <w:t xml:space="preserve">Enter </w:t>
      </w:r>
      <w:r w:rsidRPr="00A34D9A">
        <w:rPr>
          <w:b/>
        </w:rPr>
        <w:t>show ip route</w:t>
      </w:r>
      <w:r>
        <w:t xml:space="preserve"> at the prompt.</w:t>
      </w:r>
    </w:p>
    <w:p w14:paraId="3AF0F1F7" w14:textId="77777777" w:rsidR="00F4418E" w:rsidRDefault="00F4418E" w:rsidP="00F4418E">
      <w:pPr>
        <w:pStyle w:val="Heading4"/>
      </w:pPr>
      <w:r>
        <w:t>Question:</w:t>
      </w:r>
    </w:p>
    <w:p w14:paraId="487F7044" w14:textId="77777777" w:rsidR="00F4418E" w:rsidRDefault="00F4418E" w:rsidP="00F4418E">
      <w:pPr>
        <w:pStyle w:val="BodyTextL50"/>
        <w:spacing w:before="0"/>
      </w:pPr>
      <w:r>
        <w:t>How many routes are listed in the table?</w:t>
      </w:r>
    </w:p>
    <w:p w14:paraId="5C02AAE1" w14:textId="77777777" w:rsidR="00F4418E" w:rsidRPr="00775827" w:rsidRDefault="00F4418E" w:rsidP="00F4418E">
      <w:pPr>
        <w:pStyle w:val="AnswerLineL50"/>
      </w:pPr>
      <w:r w:rsidRPr="00775827">
        <w:t>Type your answers here.</w:t>
      </w:r>
    </w:p>
    <w:p w14:paraId="74EA2FDC" w14:textId="77777777" w:rsidR="00F4418E" w:rsidRPr="001E56FE" w:rsidRDefault="00F4418E" w:rsidP="00F4418E">
      <w:pPr>
        <w:pStyle w:val="SubStepAlpha"/>
      </w:pPr>
      <w:r>
        <w:t xml:space="preserve">Enter </w:t>
      </w:r>
      <w:r w:rsidRPr="00A34D9A">
        <w:rPr>
          <w:b/>
        </w:rPr>
        <w:t>show interfaces</w:t>
      </w:r>
      <w:r w:rsidRPr="001E56FE">
        <w:t xml:space="preserve"> at the prompt.</w:t>
      </w:r>
    </w:p>
    <w:p w14:paraId="573AFDF0" w14:textId="77777777" w:rsidR="00F4418E" w:rsidRDefault="00F4418E" w:rsidP="00F4418E">
      <w:pPr>
        <w:pStyle w:val="Heading4"/>
      </w:pPr>
      <w:r>
        <w:t>Question:</w:t>
      </w:r>
    </w:p>
    <w:p w14:paraId="0D2CB323" w14:textId="77777777" w:rsidR="00F4418E" w:rsidRDefault="00F4418E" w:rsidP="00F4418E">
      <w:pPr>
        <w:pStyle w:val="BodyTextL50"/>
        <w:tabs>
          <w:tab w:val="left" w:leader="underscore" w:pos="10080"/>
        </w:tabs>
        <w:spacing w:before="0"/>
      </w:pPr>
      <w:r w:rsidRPr="00C15595">
        <w:t>Which interface is up and running?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e table lists the status and protocol for each interface. Record your answers in the cells labeled &quot;blank&quot;."/>
      </w:tblPr>
      <w:tblGrid>
        <w:gridCol w:w="5037"/>
        <w:gridCol w:w="2430"/>
        <w:gridCol w:w="2074"/>
      </w:tblGrid>
      <w:tr w:rsidR="00F4418E" w14:paraId="6B439977" w14:textId="77777777" w:rsidTr="00633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37" w:type="dxa"/>
          </w:tcPr>
          <w:p w14:paraId="06E0FC1E" w14:textId="77777777" w:rsidR="00F4418E" w:rsidRDefault="00F4418E" w:rsidP="00EC7C72">
            <w:pPr>
              <w:pStyle w:val="TableHeading"/>
              <w:tabs>
                <w:tab w:val="left" w:leader="underscore" w:pos="10080"/>
              </w:tabs>
            </w:pPr>
            <w:r>
              <w:t>Interface</w:t>
            </w:r>
          </w:p>
        </w:tc>
        <w:tc>
          <w:tcPr>
            <w:tcW w:w="2430" w:type="dxa"/>
          </w:tcPr>
          <w:p w14:paraId="0034B96F" w14:textId="77777777" w:rsidR="00F4418E" w:rsidRDefault="00F4418E" w:rsidP="00EC7C72">
            <w:pPr>
              <w:pStyle w:val="TableHeading"/>
              <w:tabs>
                <w:tab w:val="left" w:leader="underscore" w:pos="10080"/>
              </w:tabs>
            </w:pPr>
            <w:r>
              <w:t>Status</w:t>
            </w:r>
          </w:p>
        </w:tc>
        <w:tc>
          <w:tcPr>
            <w:tcW w:w="2074" w:type="dxa"/>
          </w:tcPr>
          <w:p w14:paraId="01BA8316" w14:textId="77777777" w:rsidR="00F4418E" w:rsidRDefault="00F4418E" w:rsidP="00EC7C72">
            <w:pPr>
              <w:pStyle w:val="TableHeading"/>
              <w:tabs>
                <w:tab w:val="left" w:leader="underscore" w:pos="10080"/>
              </w:tabs>
            </w:pPr>
            <w:r>
              <w:t>Protocol</w:t>
            </w:r>
          </w:p>
        </w:tc>
      </w:tr>
      <w:tr w:rsidR="00F4418E" w14:paraId="677BB814" w14:textId="77777777" w:rsidTr="00633A91">
        <w:tc>
          <w:tcPr>
            <w:tcW w:w="5037" w:type="dxa"/>
          </w:tcPr>
          <w:p w14:paraId="1B635478" w14:textId="0273194A" w:rsidR="00F4418E" w:rsidRDefault="00F4418E" w:rsidP="00EC7C72">
            <w:pPr>
              <w:pStyle w:val="TableText"/>
              <w:tabs>
                <w:tab w:val="left" w:leader="underscore" w:pos="10080"/>
              </w:tabs>
            </w:pPr>
            <w:r>
              <w:t>GigabitEthernet 0/0</w:t>
            </w:r>
            <w:r w:rsidR="00677C46">
              <w:t>/0</w:t>
            </w:r>
          </w:p>
        </w:tc>
        <w:tc>
          <w:tcPr>
            <w:tcW w:w="2430" w:type="dxa"/>
          </w:tcPr>
          <w:p w14:paraId="4CAC48F3" w14:textId="77777777" w:rsidR="00F4418E" w:rsidRDefault="00F4418E" w:rsidP="00EC7C72">
            <w:pPr>
              <w:pStyle w:val="TableText"/>
              <w:tabs>
                <w:tab w:val="left" w:leader="underscore" w:pos="10080"/>
              </w:tabs>
            </w:pPr>
            <w:r>
              <w:t>Up</w:t>
            </w:r>
          </w:p>
        </w:tc>
        <w:tc>
          <w:tcPr>
            <w:tcW w:w="2074" w:type="dxa"/>
          </w:tcPr>
          <w:p w14:paraId="08776574" w14:textId="66F78E76" w:rsidR="00F4418E" w:rsidRPr="00633A91" w:rsidRDefault="00633A91" w:rsidP="00633A91">
            <w:pPr>
              <w:pStyle w:val="TableAnswer"/>
            </w:pPr>
            <w:r w:rsidRPr="00633A91">
              <w:t>Blank</w:t>
            </w:r>
          </w:p>
        </w:tc>
      </w:tr>
      <w:tr w:rsidR="00633A91" w14:paraId="5627D21B" w14:textId="77777777" w:rsidTr="00633A91">
        <w:tc>
          <w:tcPr>
            <w:tcW w:w="5037" w:type="dxa"/>
          </w:tcPr>
          <w:p w14:paraId="1051C62A" w14:textId="0A042D46" w:rsidR="00633A91" w:rsidRDefault="00633A91" w:rsidP="00633A91">
            <w:pPr>
              <w:pStyle w:val="TableText"/>
              <w:tabs>
                <w:tab w:val="left" w:leader="underscore" w:pos="10080"/>
              </w:tabs>
            </w:pPr>
            <w:r>
              <w:t>GigabitEthernet 0/0/1</w:t>
            </w:r>
          </w:p>
        </w:tc>
        <w:tc>
          <w:tcPr>
            <w:tcW w:w="2430" w:type="dxa"/>
            <w:vAlign w:val="top"/>
          </w:tcPr>
          <w:p w14:paraId="2C2BE624" w14:textId="0F116C25" w:rsidR="00633A91" w:rsidRPr="00633A91" w:rsidRDefault="00633A91" w:rsidP="00633A91">
            <w:pPr>
              <w:pStyle w:val="TableAnswer"/>
            </w:pPr>
            <w:r w:rsidRPr="00633A91">
              <w:t>Blank</w:t>
            </w:r>
          </w:p>
        </w:tc>
        <w:tc>
          <w:tcPr>
            <w:tcW w:w="2074" w:type="dxa"/>
          </w:tcPr>
          <w:p w14:paraId="2B28C55A" w14:textId="77777777" w:rsidR="00633A91" w:rsidRDefault="00633A91" w:rsidP="00633A91">
            <w:pPr>
              <w:pStyle w:val="TableText"/>
              <w:tabs>
                <w:tab w:val="left" w:leader="underscore" w:pos="10080"/>
              </w:tabs>
            </w:pPr>
            <w:r>
              <w:t>Down</w:t>
            </w:r>
          </w:p>
        </w:tc>
      </w:tr>
      <w:tr w:rsidR="00633A91" w14:paraId="2AFFD904" w14:textId="77777777" w:rsidTr="00BD4582">
        <w:tc>
          <w:tcPr>
            <w:tcW w:w="5037" w:type="dxa"/>
          </w:tcPr>
          <w:p w14:paraId="50B4296E" w14:textId="77777777" w:rsidR="00633A91" w:rsidRDefault="00633A91" w:rsidP="00633A91">
            <w:pPr>
              <w:pStyle w:val="TableText"/>
              <w:tabs>
                <w:tab w:val="left" w:leader="underscore" w:pos="10080"/>
              </w:tabs>
            </w:pPr>
            <w:r>
              <w:t>Serial0/1/0</w:t>
            </w:r>
          </w:p>
        </w:tc>
        <w:tc>
          <w:tcPr>
            <w:tcW w:w="2430" w:type="dxa"/>
            <w:vAlign w:val="top"/>
          </w:tcPr>
          <w:p w14:paraId="2AA62FB6" w14:textId="6B1AFECB" w:rsidR="00633A91" w:rsidRPr="00633A91" w:rsidRDefault="00633A91" w:rsidP="00633A91">
            <w:pPr>
              <w:pStyle w:val="TableAnswer"/>
            </w:pPr>
            <w:r w:rsidRPr="00633A91">
              <w:t>Blank</w:t>
            </w:r>
          </w:p>
        </w:tc>
        <w:tc>
          <w:tcPr>
            <w:tcW w:w="2074" w:type="dxa"/>
            <w:vAlign w:val="top"/>
          </w:tcPr>
          <w:p w14:paraId="44812F49" w14:textId="345A1446" w:rsidR="00633A91" w:rsidRPr="00633A91" w:rsidRDefault="00633A91" w:rsidP="00633A91">
            <w:pPr>
              <w:pStyle w:val="TableAnswer"/>
            </w:pPr>
            <w:r w:rsidRPr="00633A91">
              <w:t>Blank</w:t>
            </w:r>
          </w:p>
        </w:tc>
      </w:tr>
      <w:tr w:rsidR="00633A91" w14:paraId="26573F8F" w14:textId="77777777" w:rsidTr="00BD4582">
        <w:tc>
          <w:tcPr>
            <w:tcW w:w="5037" w:type="dxa"/>
          </w:tcPr>
          <w:p w14:paraId="34352B98" w14:textId="77777777" w:rsidR="00633A91" w:rsidRDefault="00633A91" w:rsidP="00633A91">
            <w:pPr>
              <w:pStyle w:val="TableText"/>
              <w:tabs>
                <w:tab w:val="left" w:leader="underscore" w:pos="10080"/>
              </w:tabs>
            </w:pPr>
            <w:r>
              <w:t>Serial0/1/1</w:t>
            </w:r>
          </w:p>
        </w:tc>
        <w:tc>
          <w:tcPr>
            <w:tcW w:w="2430" w:type="dxa"/>
          </w:tcPr>
          <w:p w14:paraId="76D64872" w14:textId="77777777" w:rsidR="00633A91" w:rsidRDefault="00633A91" w:rsidP="00633A91">
            <w:pPr>
              <w:pStyle w:val="TableText"/>
              <w:tabs>
                <w:tab w:val="left" w:leader="underscore" w:pos="10080"/>
              </w:tabs>
            </w:pPr>
            <w:r>
              <w:t>Down</w:t>
            </w:r>
          </w:p>
        </w:tc>
        <w:tc>
          <w:tcPr>
            <w:tcW w:w="2074" w:type="dxa"/>
            <w:vAlign w:val="top"/>
          </w:tcPr>
          <w:p w14:paraId="15A642A4" w14:textId="713B94C3" w:rsidR="00633A91" w:rsidRPr="00633A91" w:rsidRDefault="00633A91" w:rsidP="00633A91">
            <w:pPr>
              <w:pStyle w:val="TableAnswer"/>
            </w:pPr>
            <w:r w:rsidRPr="00633A91">
              <w:t>Blank</w:t>
            </w:r>
          </w:p>
        </w:tc>
      </w:tr>
    </w:tbl>
    <w:p w14:paraId="08C971F5" w14:textId="77777777" w:rsidR="00782288" w:rsidRDefault="00782288" w:rsidP="00782288">
      <w:pPr>
        <w:pStyle w:val="ConfigWindow"/>
      </w:pPr>
    </w:p>
    <w:p w14:paraId="7C2E0A57" w14:textId="22CF6103" w:rsidR="00F4418E" w:rsidRPr="00663FC3" w:rsidRDefault="00F4418E" w:rsidP="00F4418E">
      <w:pPr>
        <w:pStyle w:val="SubStepAlpha"/>
      </w:pPr>
      <w:r w:rsidRPr="00663FC3">
        <w:t xml:space="preserve">Enter </w:t>
      </w:r>
      <w:r w:rsidRPr="00663FC3">
        <w:rPr>
          <w:b/>
          <w:bCs/>
        </w:rPr>
        <w:t>show ip interface</w:t>
      </w:r>
      <w:r w:rsidRPr="00663FC3">
        <w:t xml:space="preserve"> at the prompt.</w:t>
      </w:r>
    </w:p>
    <w:p w14:paraId="0D4FB10E" w14:textId="77777777" w:rsidR="00F4418E" w:rsidRPr="00167A47" w:rsidRDefault="00F4418E" w:rsidP="00F4418E">
      <w:pPr>
        <w:pStyle w:val="Heading4"/>
      </w:pPr>
      <w:r w:rsidRPr="00167A47">
        <w:t>Question:</w:t>
      </w:r>
    </w:p>
    <w:p w14:paraId="45482CE5" w14:textId="77777777" w:rsidR="00F4418E" w:rsidRPr="00167A47" w:rsidRDefault="00F4418E" w:rsidP="00F4418E">
      <w:pPr>
        <w:pStyle w:val="BodyTextL50"/>
        <w:spacing w:before="0"/>
      </w:pPr>
      <w:r>
        <w:t xml:space="preserve">According to the </w:t>
      </w:r>
      <w:r>
        <w:rPr>
          <w:b/>
          <w:bCs/>
        </w:rPr>
        <w:t>show ip interface</w:t>
      </w:r>
      <w:r>
        <w:t xml:space="preserve"> output, which interface is connected?</w:t>
      </w:r>
    </w:p>
    <w:p w14:paraId="7CEF199D" w14:textId="77777777" w:rsidR="00F4418E" w:rsidRPr="00167A47" w:rsidRDefault="00F4418E" w:rsidP="00F4418E">
      <w:pPr>
        <w:pStyle w:val="AnswerLineL50"/>
      </w:pPr>
      <w:r w:rsidRPr="00167A47">
        <w:t>Type your answers here.</w:t>
      </w:r>
    </w:p>
    <w:p w14:paraId="29270FCE" w14:textId="77777777" w:rsidR="00F4418E" w:rsidRDefault="00F4418E" w:rsidP="00F4418E">
      <w:pPr>
        <w:pStyle w:val="SubStepAlpha"/>
      </w:pPr>
      <w:r>
        <w:t xml:space="preserve">Enter </w:t>
      </w:r>
      <w:r w:rsidRPr="00A34D9A">
        <w:rPr>
          <w:b/>
        </w:rPr>
        <w:t>show version</w:t>
      </w:r>
      <w:r w:rsidRPr="001E56FE">
        <w:t xml:space="preserve"> at the prompt.</w:t>
      </w:r>
    </w:p>
    <w:p w14:paraId="5A960A68" w14:textId="77777777" w:rsidR="00F4418E" w:rsidRDefault="00F4418E" w:rsidP="00F4418E">
      <w:pPr>
        <w:pStyle w:val="Heading4"/>
      </w:pPr>
      <w:r>
        <w:t>Question:</w:t>
      </w:r>
    </w:p>
    <w:p w14:paraId="491A16F1" w14:textId="77777777" w:rsidR="00F4418E" w:rsidRDefault="00F4418E" w:rsidP="00F4418E">
      <w:pPr>
        <w:pStyle w:val="BodyTextL50"/>
        <w:tabs>
          <w:tab w:val="left" w:leader="underscore" w:pos="10080"/>
        </w:tabs>
        <w:spacing w:before="0"/>
      </w:pPr>
      <w:r>
        <w:t>What technology package is enabled currently on the router?</w:t>
      </w:r>
    </w:p>
    <w:p w14:paraId="08EEE941" w14:textId="77777777" w:rsidR="00F4418E" w:rsidRDefault="00F4418E" w:rsidP="00F4418E">
      <w:pPr>
        <w:pStyle w:val="AnswerLineL50"/>
      </w:pPr>
      <w:r>
        <w:t>Type your answers here.</w:t>
      </w:r>
    </w:p>
    <w:p w14:paraId="05AB0A1B" w14:textId="77777777" w:rsidR="00F4418E" w:rsidRDefault="00F4418E" w:rsidP="00F4418E">
      <w:pPr>
        <w:pStyle w:val="SubStepAlpha"/>
      </w:pPr>
      <w:r>
        <w:t xml:space="preserve">Enter </w:t>
      </w:r>
      <w:r>
        <w:rPr>
          <w:b/>
          <w:bCs/>
        </w:rPr>
        <w:t>show protocols</w:t>
      </w:r>
      <w:r>
        <w:t xml:space="preserve"> at the prompt.</w:t>
      </w:r>
    </w:p>
    <w:p w14:paraId="0DAF65B5" w14:textId="77777777" w:rsidR="00F4418E" w:rsidRDefault="00F4418E" w:rsidP="00F4418E">
      <w:pPr>
        <w:pStyle w:val="Heading4"/>
      </w:pPr>
      <w:r>
        <w:t>Question:</w:t>
      </w:r>
    </w:p>
    <w:p w14:paraId="1CDD9790" w14:textId="77777777" w:rsidR="00F4418E" w:rsidRDefault="00F4418E" w:rsidP="00F4418E">
      <w:pPr>
        <w:pStyle w:val="BodyTextL50"/>
        <w:spacing w:before="0"/>
      </w:pPr>
      <w:r>
        <w:t>Which protocols are enabled currently on the router?</w:t>
      </w:r>
    </w:p>
    <w:p w14:paraId="7C0C3BBC" w14:textId="77777777" w:rsidR="00F4418E" w:rsidRDefault="00F4418E" w:rsidP="00F4418E">
      <w:pPr>
        <w:pStyle w:val="AnswerLineL50"/>
      </w:pPr>
      <w:r>
        <w:t>Type your answers here.</w:t>
      </w:r>
    </w:p>
    <w:p w14:paraId="0958BD25" w14:textId="77777777" w:rsidR="00F4418E" w:rsidRDefault="00F4418E" w:rsidP="00F4418E">
      <w:pPr>
        <w:pStyle w:val="SubStepAlpha"/>
      </w:pPr>
      <w:r>
        <w:t xml:space="preserve">Enter </w:t>
      </w:r>
      <w:r>
        <w:rPr>
          <w:b/>
          <w:bCs/>
        </w:rPr>
        <w:t>show running-config</w:t>
      </w:r>
      <w:r>
        <w:t xml:space="preserve"> at the prompt.</w:t>
      </w:r>
    </w:p>
    <w:p w14:paraId="2C5CED04" w14:textId="77777777" w:rsidR="00F4418E" w:rsidRDefault="00F4418E" w:rsidP="00F4418E">
      <w:pPr>
        <w:pStyle w:val="Heading4"/>
      </w:pPr>
      <w:r>
        <w:t>Question:</w:t>
      </w:r>
    </w:p>
    <w:p w14:paraId="03FD6B41" w14:textId="77777777" w:rsidR="00F4418E" w:rsidRDefault="00F4418E" w:rsidP="00F4418E">
      <w:pPr>
        <w:pStyle w:val="BodyTextL50"/>
        <w:spacing w:before="0"/>
      </w:pPr>
      <w:r>
        <w:t>What is the output?</w:t>
      </w:r>
    </w:p>
    <w:p w14:paraId="2C0843F4" w14:textId="77777777" w:rsidR="00F4418E" w:rsidRDefault="00F4418E" w:rsidP="00F4418E">
      <w:pPr>
        <w:pStyle w:val="AnswerLineL50"/>
        <w:spacing w:after="480"/>
      </w:pPr>
      <w:r>
        <w:t>Type your answers here.</w:t>
      </w:r>
    </w:p>
    <w:p w14:paraId="6FEEA8D8" w14:textId="77777777" w:rsidR="00F4418E" w:rsidRDefault="00F4418E" w:rsidP="00F4418E">
      <w:pPr>
        <w:pStyle w:val="Heading3"/>
      </w:pPr>
      <w:r>
        <w:t>Explore the show commands in privileged EXEC mode.</w:t>
      </w:r>
    </w:p>
    <w:p w14:paraId="31D06732" w14:textId="77777777" w:rsidR="00F4418E" w:rsidRDefault="00F4418E" w:rsidP="00F4418E">
      <w:pPr>
        <w:pStyle w:val="SubStepAlpha"/>
      </w:pPr>
      <w:r>
        <w:t xml:space="preserve">Enter </w:t>
      </w:r>
      <w:r>
        <w:rPr>
          <w:b/>
        </w:rPr>
        <w:t>enable</w:t>
      </w:r>
      <w:r>
        <w:t xml:space="preserve"> at the prompt to enter the privileged EXEC mode.</w:t>
      </w:r>
    </w:p>
    <w:p w14:paraId="2313C567" w14:textId="77777777" w:rsidR="00F4418E" w:rsidRDefault="00F4418E" w:rsidP="00F4418E">
      <w:pPr>
        <w:pStyle w:val="Heading4"/>
      </w:pPr>
      <w:r>
        <w:t>Question:</w:t>
      </w:r>
    </w:p>
    <w:p w14:paraId="4888CAE6" w14:textId="77777777" w:rsidR="00F4418E" w:rsidRDefault="00F4418E" w:rsidP="00782288">
      <w:pPr>
        <w:pStyle w:val="BodyTextL50"/>
        <w:keepNext/>
        <w:spacing w:before="0"/>
      </w:pPr>
      <w:r>
        <w:t xml:space="preserve">List some additional </w:t>
      </w:r>
      <w:r>
        <w:rPr>
          <w:b/>
        </w:rPr>
        <w:t xml:space="preserve">show </w:t>
      </w:r>
      <w:r>
        <w:t>commands in this mode.</w:t>
      </w:r>
    </w:p>
    <w:p w14:paraId="42DCA229" w14:textId="77777777" w:rsidR="00F4418E" w:rsidRDefault="00F4418E" w:rsidP="00F4418E">
      <w:pPr>
        <w:pStyle w:val="AnswerLineL50"/>
      </w:pPr>
      <w:r>
        <w:t>Type your answers here.</w:t>
      </w:r>
    </w:p>
    <w:p w14:paraId="03A6D553" w14:textId="77777777" w:rsidR="00F4418E" w:rsidRDefault="00F4418E" w:rsidP="00F4418E">
      <w:pPr>
        <w:pStyle w:val="SubStepAlpha"/>
      </w:pPr>
      <w:r>
        <w:t xml:space="preserve">Enter </w:t>
      </w:r>
      <w:r>
        <w:rPr>
          <w:b/>
          <w:bCs/>
        </w:rPr>
        <w:t>show running-config</w:t>
      </w:r>
      <w:r>
        <w:t xml:space="preserve"> at the prompt.</w:t>
      </w:r>
    </w:p>
    <w:p w14:paraId="325295F0" w14:textId="77777777" w:rsidR="00F4418E" w:rsidRDefault="00F4418E" w:rsidP="00F4418E">
      <w:pPr>
        <w:pStyle w:val="Heading4"/>
      </w:pPr>
      <w:r>
        <w:t>Question:</w:t>
      </w:r>
    </w:p>
    <w:p w14:paraId="254EE84A" w14:textId="77777777" w:rsidR="00F4418E" w:rsidRDefault="00F4418E" w:rsidP="00F4418E">
      <w:pPr>
        <w:pStyle w:val="BodyTextL50"/>
        <w:spacing w:before="0"/>
      </w:pPr>
      <w:r>
        <w:t>What is the output?</w:t>
      </w:r>
    </w:p>
    <w:p w14:paraId="5F321907" w14:textId="77777777" w:rsidR="00F4418E" w:rsidRDefault="00F4418E" w:rsidP="00F4418E">
      <w:pPr>
        <w:pStyle w:val="AnswerLineL50"/>
      </w:pPr>
      <w:r>
        <w:t>Type your answers here.</w:t>
      </w:r>
    </w:p>
    <w:p w14:paraId="60204886" w14:textId="074AC20A" w:rsidR="005F75BD" w:rsidRPr="005F75BD" w:rsidRDefault="005F75BD" w:rsidP="005F75BD">
      <w:pPr>
        <w:pStyle w:val="ConfigWindow"/>
      </w:pPr>
      <w:r>
        <w:t>Close</w:t>
      </w:r>
      <w:r w:rsidRPr="005F75BD">
        <w:t xml:space="preserve"> configuration window</w:t>
      </w:r>
    </w:p>
    <w:p w14:paraId="62DBC58C" w14:textId="77777777" w:rsidR="00AE7AAE" w:rsidRPr="00AE7AAE" w:rsidRDefault="00AE7AAE" w:rsidP="00AE7AAE">
      <w:pPr>
        <w:pStyle w:val="Heading1"/>
      </w:pPr>
      <w:r>
        <w:br w:type="page"/>
      </w:r>
      <w:r w:rsidRPr="00AE7AAE">
        <w:t>Answer Key</w:t>
      </w:r>
    </w:p>
    <w:p w14:paraId="2436700A" w14:textId="77777777" w:rsidR="00AE7AAE" w:rsidRPr="00AE7AAE" w:rsidRDefault="00AE7AAE" w:rsidP="00AE7AAE">
      <w:pPr>
        <w:keepNext/>
        <w:numPr>
          <w:ilvl w:val="1"/>
          <w:numId w:val="5"/>
        </w:numPr>
        <w:spacing w:before="240" w:after="120" w:line="240" w:lineRule="auto"/>
        <w:outlineLvl w:val="1"/>
        <w:rPr>
          <w:rFonts w:eastAsia="Times New Roman"/>
          <w:b/>
          <w:bCs/>
          <w:sz w:val="24"/>
          <w:szCs w:val="26"/>
        </w:rPr>
      </w:pPr>
      <w:r w:rsidRPr="00AE7AAE">
        <w:rPr>
          <w:rFonts w:eastAsia="Times New Roman"/>
          <w:b/>
          <w:bCs/>
          <w:sz w:val="24"/>
          <w:szCs w:val="26"/>
        </w:rPr>
        <w:t>Connect to the ISP Cisco 4321 router.</w:t>
      </w:r>
    </w:p>
    <w:p w14:paraId="577503DA" w14:textId="77777777" w:rsidR="00AE7AAE" w:rsidRPr="00AE7AAE" w:rsidRDefault="00AE7AAE" w:rsidP="00AE7AAE">
      <w:pPr>
        <w:keepNext/>
        <w:numPr>
          <w:ilvl w:val="1"/>
          <w:numId w:val="5"/>
        </w:numPr>
        <w:spacing w:before="240" w:after="120" w:line="240" w:lineRule="auto"/>
        <w:outlineLvl w:val="1"/>
        <w:rPr>
          <w:rFonts w:eastAsia="Times New Roman"/>
          <w:b/>
          <w:bCs/>
          <w:sz w:val="24"/>
          <w:szCs w:val="26"/>
        </w:rPr>
      </w:pPr>
      <w:r w:rsidRPr="00AE7AAE">
        <w:rPr>
          <w:rFonts w:eastAsia="Times New Roman"/>
          <w:b/>
          <w:bCs/>
          <w:sz w:val="24"/>
          <w:szCs w:val="26"/>
        </w:rPr>
        <w:t>Explore the show commands.</w:t>
      </w:r>
    </w:p>
    <w:p w14:paraId="3F21A254" w14:textId="77777777" w:rsidR="00AE7AAE" w:rsidRPr="00AE7AAE" w:rsidRDefault="00AE7AAE" w:rsidP="00AE7AAE">
      <w:pPr>
        <w:keepNext/>
        <w:numPr>
          <w:ilvl w:val="2"/>
          <w:numId w:val="5"/>
        </w:numPr>
        <w:spacing w:before="240" w:after="120" w:line="240" w:lineRule="auto"/>
        <w:outlineLvl w:val="2"/>
        <w:rPr>
          <w:rFonts w:eastAsia="Times New Roman"/>
          <w:b/>
          <w:bCs/>
          <w:szCs w:val="26"/>
        </w:rPr>
      </w:pPr>
      <w:r w:rsidRPr="00AE7AAE">
        <w:rPr>
          <w:rFonts w:eastAsia="Times New Roman"/>
          <w:b/>
          <w:bCs/>
          <w:szCs w:val="26"/>
        </w:rPr>
        <w:t>Explore show commands in User EXEC mode.</w:t>
      </w:r>
    </w:p>
    <w:p w14:paraId="085D4C15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 xml:space="preserve">List a few more </w:t>
      </w:r>
      <w:r w:rsidRPr="00AE7AAE">
        <w:rPr>
          <w:b/>
          <w:sz w:val="20"/>
        </w:rPr>
        <w:t xml:space="preserve">show </w:t>
      </w:r>
      <w:r w:rsidRPr="00AE7AAE">
        <w:rPr>
          <w:sz w:val="20"/>
        </w:rPr>
        <w:t>commands that are available in the user EXEC mode.</w:t>
      </w:r>
    </w:p>
    <w:p w14:paraId="7E3C73C1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b/>
          <w:sz w:val="20"/>
          <w:shd w:val="clear" w:color="auto" w:fill="F2F2F2" w:themeFill="background1" w:themeFillShade="F2"/>
        </w:rPr>
        <w:t>Answers will vary. These are a few of available show commands: show cdp, show class-map, show clock</w:t>
      </w:r>
    </w:p>
    <w:p w14:paraId="7031A0CE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Record the MAC address and the IP address listed.</w:t>
      </w:r>
    </w:p>
    <w:p w14:paraId="3AF2FC0B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b/>
          <w:sz w:val="20"/>
          <w:shd w:val="clear" w:color="auto" w:fill="F2F2F2" w:themeFill="background1" w:themeFillShade="F2"/>
        </w:rPr>
        <w:t>Answers may vary. 0001.96CD.2501: 209.165.201.1, 000A.F3C7.5CD3: 209.165.201.5, and 0002.162C.67A7: 209.165.201.10</w:t>
      </w:r>
    </w:p>
    <w:p w14:paraId="16BBF98E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Record the IOS image listed:</w:t>
      </w:r>
    </w:p>
    <w:p w14:paraId="446181F8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b/>
          <w:sz w:val="20"/>
          <w:shd w:val="clear" w:color="auto" w:fill="F2F2F2" w:themeFill="background1" w:themeFillShade="F2"/>
        </w:rPr>
        <w:t>isr4300-universalk9.03.16.05.S.155-3.S5-ext.SPA.bin</w:t>
      </w:r>
    </w:p>
    <w:p w14:paraId="6BC3E893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How many routes are listed in the table?</w:t>
      </w:r>
    </w:p>
    <w:p w14:paraId="55BE354E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b/>
          <w:sz w:val="20"/>
          <w:shd w:val="clear" w:color="auto" w:fill="F2F2F2" w:themeFill="background1" w:themeFillShade="F2"/>
        </w:rPr>
        <w:t>2</w:t>
      </w:r>
    </w:p>
    <w:p w14:paraId="7D0FCC5F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Which interface is up and running?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e table lists the status and protocol for each interface. Record your answers in the cells labeled &quot;blank&quot;."/>
      </w:tblPr>
      <w:tblGrid>
        <w:gridCol w:w="5037"/>
        <w:gridCol w:w="2430"/>
        <w:gridCol w:w="2074"/>
      </w:tblGrid>
      <w:tr w:rsidR="00AE7AAE" w:rsidRPr="00AE7AAE" w14:paraId="0FB29320" w14:textId="77777777" w:rsidTr="00E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37" w:type="dxa"/>
          </w:tcPr>
          <w:p w14:paraId="62204CF3" w14:textId="77777777" w:rsidR="00AE7AAE" w:rsidRPr="00AE7AAE" w:rsidRDefault="00AE7AAE" w:rsidP="00AE7AAE">
            <w:pPr>
              <w:keepNext/>
              <w:tabs>
                <w:tab w:val="left" w:leader="underscore" w:pos="10080"/>
              </w:tabs>
              <w:spacing w:before="120" w:after="120"/>
              <w:rPr>
                <w:b/>
                <w:sz w:val="20"/>
              </w:rPr>
            </w:pPr>
            <w:r w:rsidRPr="00AE7AAE">
              <w:rPr>
                <w:b/>
                <w:sz w:val="20"/>
              </w:rPr>
              <w:t>Interface</w:t>
            </w:r>
          </w:p>
        </w:tc>
        <w:tc>
          <w:tcPr>
            <w:tcW w:w="2430" w:type="dxa"/>
          </w:tcPr>
          <w:p w14:paraId="0C34EA9C" w14:textId="77777777" w:rsidR="00AE7AAE" w:rsidRPr="00AE7AAE" w:rsidRDefault="00AE7AAE" w:rsidP="00AE7AAE">
            <w:pPr>
              <w:keepNext/>
              <w:tabs>
                <w:tab w:val="left" w:leader="underscore" w:pos="10080"/>
              </w:tabs>
              <w:spacing w:before="120" w:after="120"/>
              <w:rPr>
                <w:b/>
                <w:sz w:val="20"/>
              </w:rPr>
            </w:pPr>
            <w:r w:rsidRPr="00AE7AAE">
              <w:rPr>
                <w:b/>
                <w:sz w:val="20"/>
              </w:rPr>
              <w:t>Status</w:t>
            </w:r>
          </w:p>
        </w:tc>
        <w:tc>
          <w:tcPr>
            <w:tcW w:w="2074" w:type="dxa"/>
          </w:tcPr>
          <w:p w14:paraId="65191E76" w14:textId="77777777" w:rsidR="00AE7AAE" w:rsidRPr="00AE7AAE" w:rsidRDefault="00AE7AAE" w:rsidP="00AE7AAE">
            <w:pPr>
              <w:keepNext/>
              <w:tabs>
                <w:tab w:val="left" w:leader="underscore" w:pos="10080"/>
              </w:tabs>
              <w:spacing w:before="120" w:after="120"/>
              <w:rPr>
                <w:b/>
                <w:sz w:val="20"/>
              </w:rPr>
            </w:pPr>
            <w:r w:rsidRPr="00AE7AAE">
              <w:rPr>
                <w:b/>
                <w:sz w:val="20"/>
              </w:rPr>
              <w:t>Protocol</w:t>
            </w:r>
          </w:p>
        </w:tc>
      </w:tr>
      <w:tr w:rsidR="00AE7AAE" w:rsidRPr="00AE7AAE" w14:paraId="7A0460CC" w14:textId="77777777" w:rsidTr="00EC7C72">
        <w:tc>
          <w:tcPr>
            <w:tcW w:w="5037" w:type="dxa"/>
          </w:tcPr>
          <w:p w14:paraId="50C2E893" w14:textId="77777777" w:rsidR="00AE7AAE" w:rsidRPr="00AE7AAE" w:rsidRDefault="00AE7AAE" w:rsidP="00AE7AAE">
            <w:pPr>
              <w:tabs>
                <w:tab w:val="left" w:leader="underscore" w:pos="10080"/>
              </w:tabs>
              <w:spacing w:line="240" w:lineRule="auto"/>
              <w:rPr>
                <w:sz w:val="20"/>
                <w:szCs w:val="20"/>
              </w:rPr>
            </w:pPr>
            <w:r w:rsidRPr="00AE7AAE">
              <w:rPr>
                <w:sz w:val="20"/>
                <w:szCs w:val="20"/>
              </w:rPr>
              <w:t>GigabitEthernet 0/0/0</w:t>
            </w:r>
          </w:p>
        </w:tc>
        <w:tc>
          <w:tcPr>
            <w:tcW w:w="2430" w:type="dxa"/>
          </w:tcPr>
          <w:p w14:paraId="606120D9" w14:textId="77777777" w:rsidR="00AE7AAE" w:rsidRPr="00AE7AAE" w:rsidRDefault="00AE7AAE" w:rsidP="00AE7AAE">
            <w:pPr>
              <w:tabs>
                <w:tab w:val="left" w:leader="underscore" w:pos="10080"/>
              </w:tabs>
              <w:spacing w:line="240" w:lineRule="auto"/>
              <w:rPr>
                <w:sz w:val="20"/>
                <w:szCs w:val="20"/>
              </w:rPr>
            </w:pPr>
            <w:r w:rsidRPr="00AE7AAE">
              <w:rPr>
                <w:sz w:val="20"/>
                <w:szCs w:val="20"/>
              </w:rPr>
              <w:t>Up</w:t>
            </w:r>
          </w:p>
        </w:tc>
        <w:tc>
          <w:tcPr>
            <w:tcW w:w="2074" w:type="dxa"/>
          </w:tcPr>
          <w:p w14:paraId="09360FAF" w14:textId="77777777" w:rsidR="00AE7AAE" w:rsidRPr="00AE7AAE" w:rsidRDefault="00AE7AAE" w:rsidP="00AE7AAE">
            <w:pPr>
              <w:spacing w:line="240" w:lineRule="auto"/>
              <w:rPr>
                <w:b/>
                <w:sz w:val="20"/>
                <w:szCs w:val="20"/>
                <w:shd w:val="clear" w:color="auto" w:fill="F2F2F2" w:themeFill="background1" w:themeFillShade="F2"/>
              </w:rPr>
            </w:pPr>
            <w:r w:rsidRPr="00AE7AAE">
              <w:rPr>
                <w:b/>
                <w:sz w:val="20"/>
                <w:szCs w:val="20"/>
                <w:shd w:val="clear" w:color="auto" w:fill="F2F2F2" w:themeFill="background1" w:themeFillShade="F2"/>
              </w:rPr>
              <w:t>Up</w:t>
            </w:r>
          </w:p>
        </w:tc>
      </w:tr>
      <w:tr w:rsidR="00AE7AAE" w:rsidRPr="00AE7AAE" w14:paraId="02F45E01" w14:textId="77777777" w:rsidTr="00EC7C72">
        <w:tc>
          <w:tcPr>
            <w:tcW w:w="5037" w:type="dxa"/>
          </w:tcPr>
          <w:p w14:paraId="1502631B" w14:textId="77777777" w:rsidR="00AE7AAE" w:rsidRPr="00AE7AAE" w:rsidRDefault="00AE7AAE" w:rsidP="00AE7AAE">
            <w:pPr>
              <w:tabs>
                <w:tab w:val="left" w:leader="underscore" w:pos="10080"/>
              </w:tabs>
              <w:spacing w:line="240" w:lineRule="auto"/>
              <w:rPr>
                <w:sz w:val="20"/>
                <w:szCs w:val="20"/>
              </w:rPr>
            </w:pPr>
            <w:r w:rsidRPr="00AE7AAE">
              <w:rPr>
                <w:sz w:val="20"/>
                <w:szCs w:val="20"/>
              </w:rPr>
              <w:t>GigabitEthernet 0/0/1</w:t>
            </w:r>
          </w:p>
        </w:tc>
        <w:tc>
          <w:tcPr>
            <w:tcW w:w="2430" w:type="dxa"/>
          </w:tcPr>
          <w:p w14:paraId="17A0B2FE" w14:textId="77777777" w:rsidR="00AE7AAE" w:rsidRPr="00AE7AAE" w:rsidRDefault="00AE7AAE" w:rsidP="00AE7AAE">
            <w:pPr>
              <w:spacing w:line="240" w:lineRule="auto"/>
              <w:rPr>
                <w:b/>
                <w:sz w:val="20"/>
                <w:szCs w:val="20"/>
                <w:shd w:val="clear" w:color="auto" w:fill="F2F2F2" w:themeFill="background1" w:themeFillShade="F2"/>
              </w:rPr>
            </w:pPr>
            <w:r w:rsidRPr="00AE7AAE">
              <w:rPr>
                <w:b/>
                <w:sz w:val="20"/>
                <w:szCs w:val="20"/>
                <w:shd w:val="clear" w:color="auto" w:fill="F2F2F2" w:themeFill="background1" w:themeFillShade="F2"/>
              </w:rPr>
              <w:t>Administratively Down</w:t>
            </w:r>
          </w:p>
        </w:tc>
        <w:tc>
          <w:tcPr>
            <w:tcW w:w="2074" w:type="dxa"/>
          </w:tcPr>
          <w:p w14:paraId="0AFF65E3" w14:textId="77777777" w:rsidR="00AE7AAE" w:rsidRPr="00AE7AAE" w:rsidRDefault="00AE7AAE" w:rsidP="00AE7AAE">
            <w:pPr>
              <w:tabs>
                <w:tab w:val="left" w:leader="underscore" w:pos="10080"/>
              </w:tabs>
              <w:spacing w:line="240" w:lineRule="auto"/>
              <w:rPr>
                <w:sz w:val="20"/>
                <w:szCs w:val="20"/>
              </w:rPr>
            </w:pPr>
            <w:r w:rsidRPr="00AE7AAE">
              <w:rPr>
                <w:sz w:val="20"/>
                <w:szCs w:val="20"/>
              </w:rPr>
              <w:t>Down</w:t>
            </w:r>
          </w:p>
        </w:tc>
      </w:tr>
      <w:tr w:rsidR="00AE7AAE" w:rsidRPr="00AE7AAE" w14:paraId="4A6E96E0" w14:textId="77777777" w:rsidTr="00EC7C72">
        <w:tc>
          <w:tcPr>
            <w:tcW w:w="5037" w:type="dxa"/>
          </w:tcPr>
          <w:p w14:paraId="73C70A1A" w14:textId="77777777" w:rsidR="00AE7AAE" w:rsidRPr="00AE7AAE" w:rsidRDefault="00AE7AAE" w:rsidP="00AE7AAE">
            <w:pPr>
              <w:tabs>
                <w:tab w:val="left" w:leader="underscore" w:pos="10080"/>
              </w:tabs>
              <w:spacing w:line="240" w:lineRule="auto"/>
              <w:rPr>
                <w:sz w:val="20"/>
                <w:szCs w:val="20"/>
              </w:rPr>
            </w:pPr>
            <w:r w:rsidRPr="00AE7AAE">
              <w:rPr>
                <w:sz w:val="20"/>
                <w:szCs w:val="20"/>
              </w:rPr>
              <w:t>Serial0/1/0</w:t>
            </w:r>
          </w:p>
        </w:tc>
        <w:tc>
          <w:tcPr>
            <w:tcW w:w="2430" w:type="dxa"/>
          </w:tcPr>
          <w:p w14:paraId="35DB7B10" w14:textId="77777777" w:rsidR="00AE7AAE" w:rsidRPr="00AE7AAE" w:rsidRDefault="00AE7AAE" w:rsidP="00AE7AAE">
            <w:pPr>
              <w:spacing w:line="240" w:lineRule="auto"/>
              <w:rPr>
                <w:b/>
                <w:sz w:val="20"/>
                <w:szCs w:val="20"/>
                <w:shd w:val="clear" w:color="auto" w:fill="F2F2F2" w:themeFill="background1" w:themeFillShade="F2"/>
              </w:rPr>
            </w:pPr>
            <w:r w:rsidRPr="00AE7AAE">
              <w:rPr>
                <w:b/>
                <w:sz w:val="20"/>
                <w:szCs w:val="20"/>
                <w:shd w:val="clear" w:color="auto" w:fill="F2F2F2" w:themeFill="background1" w:themeFillShade="F2"/>
              </w:rPr>
              <w:t>Down</w:t>
            </w:r>
          </w:p>
        </w:tc>
        <w:tc>
          <w:tcPr>
            <w:tcW w:w="2074" w:type="dxa"/>
          </w:tcPr>
          <w:p w14:paraId="400CE9B5" w14:textId="77777777" w:rsidR="00AE7AAE" w:rsidRPr="00AE7AAE" w:rsidRDefault="00AE7AAE" w:rsidP="00AE7AAE">
            <w:pPr>
              <w:spacing w:line="240" w:lineRule="auto"/>
              <w:rPr>
                <w:b/>
                <w:sz w:val="20"/>
                <w:szCs w:val="20"/>
                <w:shd w:val="clear" w:color="auto" w:fill="F2F2F2" w:themeFill="background1" w:themeFillShade="F2"/>
              </w:rPr>
            </w:pPr>
            <w:r w:rsidRPr="00AE7AAE">
              <w:rPr>
                <w:b/>
                <w:sz w:val="20"/>
                <w:szCs w:val="20"/>
                <w:shd w:val="clear" w:color="auto" w:fill="F2F2F2" w:themeFill="background1" w:themeFillShade="F2"/>
              </w:rPr>
              <w:t>Down</w:t>
            </w:r>
          </w:p>
        </w:tc>
      </w:tr>
      <w:tr w:rsidR="00AE7AAE" w:rsidRPr="00AE7AAE" w14:paraId="1ABC49CA" w14:textId="77777777" w:rsidTr="00EC7C72">
        <w:tc>
          <w:tcPr>
            <w:tcW w:w="5037" w:type="dxa"/>
          </w:tcPr>
          <w:p w14:paraId="0F9EEC37" w14:textId="77777777" w:rsidR="00AE7AAE" w:rsidRPr="00AE7AAE" w:rsidRDefault="00AE7AAE" w:rsidP="00AE7AAE">
            <w:pPr>
              <w:tabs>
                <w:tab w:val="left" w:leader="underscore" w:pos="10080"/>
              </w:tabs>
              <w:spacing w:line="240" w:lineRule="auto"/>
              <w:rPr>
                <w:sz w:val="20"/>
                <w:szCs w:val="20"/>
              </w:rPr>
            </w:pPr>
            <w:r w:rsidRPr="00AE7AAE">
              <w:rPr>
                <w:sz w:val="20"/>
                <w:szCs w:val="20"/>
              </w:rPr>
              <w:t>Serial0/1/1</w:t>
            </w:r>
          </w:p>
        </w:tc>
        <w:tc>
          <w:tcPr>
            <w:tcW w:w="2430" w:type="dxa"/>
          </w:tcPr>
          <w:p w14:paraId="5ED8AF7A" w14:textId="77777777" w:rsidR="00AE7AAE" w:rsidRPr="00AE7AAE" w:rsidRDefault="00AE7AAE" w:rsidP="00AE7AAE">
            <w:pPr>
              <w:tabs>
                <w:tab w:val="left" w:leader="underscore" w:pos="10080"/>
              </w:tabs>
              <w:spacing w:line="240" w:lineRule="auto"/>
              <w:rPr>
                <w:sz w:val="20"/>
                <w:szCs w:val="20"/>
              </w:rPr>
            </w:pPr>
            <w:r w:rsidRPr="00AE7AAE">
              <w:rPr>
                <w:sz w:val="20"/>
                <w:szCs w:val="20"/>
              </w:rPr>
              <w:t>Down</w:t>
            </w:r>
          </w:p>
        </w:tc>
        <w:tc>
          <w:tcPr>
            <w:tcW w:w="2074" w:type="dxa"/>
          </w:tcPr>
          <w:p w14:paraId="39D0CFAF" w14:textId="77777777" w:rsidR="00AE7AAE" w:rsidRPr="00AE7AAE" w:rsidRDefault="00AE7AAE" w:rsidP="00AE7AAE">
            <w:pPr>
              <w:spacing w:line="240" w:lineRule="auto"/>
              <w:rPr>
                <w:b/>
                <w:sz w:val="20"/>
                <w:szCs w:val="20"/>
                <w:shd w:val="clear" w:color="auto" w:fill="F2F2F2" w:themeFill="background1" w:themeFillShade="F2"/>
              </w:rPr>
            </w:pPr>
            <w:r w:rsidRPr="00AE7AAE">
              <w:rPr>
                <w:b/>
                <w:sz w:val="20"/>
                <w:szCs w:val="20"/>
                <w:shd w:val="clear" w:color="auto" w:fill="F2F2F2" w:themeFill="background1" w:themeFillShade="F2"/>
              </w:rPr>
              <w:t>Down</w:t>
            </w:r>
          </w:p>
        </w:tc>
      </w:tr>
    </w:tbl>
    <w:p w14:paraId="710858D4" w14:textId="77777777" w:rsidR="00AE7AAE" w:rsidRDefault="00AE7AAE" w:rsidP="00AE7AAE">
      <w:pPr>
        <w:pStyle w:val="ConfigWindow"/>
      </w:pPr>
    </w:p>
    <w:p w14:paraId="511AB52E" w14:textId="5F6AF9F2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 xml:space="preserve">According to the </w:t>
      </w:r>
      <w:r w:rsidRPr="00AE7AAE">
        <w:rPr>
          <w:b/>
          <w:bCs/>
          <w:sz w:val="20"/>
        </w:rPr>
        <w:t>show ip interface</w:t>
      </w:r>
      <w:r w:rsidRPr="00AE7AAE">
        <w:rPr>
          <w:sz w:val="20"/>
        </w:rPr>
        <w:t xml:space="preserve"> output, which interface is connected?</w:t>
      </w:r>
    </w:p>
    <w:p w14:paraId="08A584CC" w14:textId="77777777" w:rsidR="00AE7AAE" w:rsidRPr="00AE7AAE" w:rsidRDefault="00AE7AAE" w:rsidP="00AE7AAE">
      <w:pPr>
        <w:spacing w:before="120" w:after="120" w:line="240" w:lineRule="auto"/>
        <w:ind w:left="360"/>
        <w:rPr>
          <w:b/>
          <w:sz w:val="20"/>
          <w:shd w:val="clear" w:color="auto" w:fill="F2F2F2" w:themeFill="background1" w:themeFillShade="F2"/>
        </w:rPr>
      </w:pPr>
      <w:r w:rsidRPr="00AE7AAE">
        <w:rPr>
          <w:b/>
          <w:sz w:val="20"/>
          <w:shd w:val="clear" w:color="auto" w:fill="F2F2F2" w:themeFill="background1" w:themeFillShade="F2"/>
        </w:rPr>
        <w:t>GigabitEthernet0/0/0</w:t>
      </w:r>
    </w:p>
    <w:p w14:paraId="50E44CD7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What technology package is enabled currently on the router?</w:t>
      </w:r>
    </w:p>
    <w:p w14:paraId="6164BFED" w14:textId="77777777" w:rsidR="00AE7AAE" w:rsidRPr="00AE7AAE" w:rsidRDefault="00AE7AAE" w:rsidP="00AE7AAE">
      <w:pPr>
        <w:spacing w:before="120" w:after="120" w:line="240" w:lineRule="auto"/>
        <w:ind w:left="360"/>
        <w:rPr>
          <w:b/>
          <w:sz w:val="20"/>
          <w:shd w:val="clear" w:color="auto" w:fill="F2F2F2" w:themeFill="background1" w:themeFillShade="F2"/>
        </w:rPr>
      </w:pPr>
      <w:r w:rsidRPr="00AE7AAE">
        <w:rPr>
          <w:b/>
          <w:sz w:val="20"/>
          <w:shd w:val="clear" w:color="auto" w:fill="F2F2F2" w:themeFill="background1" w:themeFillShade="F2"/>
        </w:rPr>
        <w:t>ipbasek9 and securityk9</w:t>
      </w:r>
    </w:p>
    <w:p w14:paraId="7123CF8C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Which protocols are enabled currently on the router?</w:t>
      </w:r>
    </w:p>
    <w:p w14:paraId="05DE0FA5" w14:textId="77777777" w:rsidR="00AE7AAE" w:rsidRPr="00AE7AAE" w:rsidRDefault="00AE7AAE" w:rsidP="00AE7AAE">
      <w:pPr>
        <w:spacing w:before="120" w:after="120" w:line="240" w:lineRule="auto"/>
        <w:ind w:left="360"/>
        <w:rPr>
          <w:b/>
          <w:sz w:val="20"/>
          <w:shd w:val="clear" w:color="auto" w:fill="F2F2F2" w:themeFill="background1" w:themeFillShade="F2"/>
        </w:rPr>
      </w:pPr>
      <w:r w:rsidRPr="00AE7AAE">
        <w:rPr>
          <w:b/>
          <w:sz w:val="20"/>
          <w:shd w:val="clear" w:color="auto" w:fill="F2F2F2" w:themeFill="background1" w:themeFillShade="F2"/>
        </w:rPr>
        <w:t>Internet Protocol routing is enabled. Line protocol is up for GigabitEthernet0/0/0.</w:t>
      </w:r>
    </w:p>
    <w:p w14:paraId="330AE211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What is the output?</w:t>
      </w:r>
    </w:p>
    <w:p w14:paraId="438F77B3" w14:textId="77777777" w:rsidR="00AE7AAE" w:rsidRPr="00AE7AAE" w:rsidRDefault="00AE7AAE" w:rsidP="00AE7AAE">
      <w:pPr>
        <w:spacing w:before="120" w:after="120" w:line="240" w:lineRule="auto"/>
        <w:ind w:left="360"/>
        <w:rPr>
          <w:rFonts w:ascii="Courier New" w:hAnsi="Courier New" w:cs="Courier New"/>
          <w:b/>
          <w:sz w:val="20"/>
          <w:shd w:val="clear" w:color="auto" w:fill="F2F2F2" w:themeFill="background1" w:themeFillShade="F2"/>
        </w:rPr>
      </w:pPr>
      <w:r w:rsidRPr="00AE7AAE">
        <w:rPr>
          <w:rFonts w:ascii="Courier New" w:hAnsi="Courier New" w:cs="Courier New"/>
          <w:b/>
          <w:sz w:val="20"/>
          <w:shd w:val="clear" w:color="auto" w:fill="F2F2F2" w:themeFill="background1" w:themeFillShade="F2"/>
        </w:rPr>
        <w:t>ISPRouter&gt; show running-config</w:t>
      </w:r>
    </w:p>
    <w:p w14:paraId="71EFD97A" w14:textId="77777777" w:rsidR="00AE7AAE" w:rsidRPr="00AE7AAE" w:rsidRDefault="00AE7AAE" w:rsidP="00AE7AAE">
      <w:pPr>
        <w:spacing w:before="120" w:after="120" w:line="240" w:lineRule="auto"/>
        <w:ind w:left="360"/>
        <w:rPr>
          <w:rFonts w:ascii="Courier New" w:hAnsi="Courier New" w:cs="Courier New"/>
          <w:b/>
          <w:sz w:val="20"/>
          <w:shd w:val="clear" w:color="auto" w:fill="F2F2F2" w:themeFill="background1" w:themeFillShade="F2"/>
        </w:rPr>
      </w:pPr>
      <w:r w:rsidRPr="00AE7AAE">
        <w:rPr>
          <w:rFonts w:ascii="Courier New" w:hAnsi="Courier New" w:cs="Courier New"/>
          <w:b/>
          <w:sz w:val="20"/>
          <w:shd w:val="clear" w:color="auto" w:fill="F2F2F2" w:themeFill="background1" w:themeFillShade="F2"/>
        </w:rPr>
        <w:t>^</w:t>
      </w:r>
    </w:p>
    <w:p w14:paraId="19771A27" w14:textId="77777777" w:rsidR="00AE7AAE" w:rsidRPr="00AE7AAE" w:rsidRDefault="00AE7AAE" w:rsidP="00AE7AAE">
      <w:pPr>
        <w:spacing w:before="120" w:after="120" w:line="240" w:lineRule="auto"/>
        <w:ind w:left="360"/>
        <w:rPr>
          <w:rFonts w:ascii="Courier New" w:hAnsi="Courier New" w:cs="Courier New"/>
          <w:b/>
          <w:sz w:val="20"/>
          <w:shd w:val="clear" w:color="auto" w:fill="F2F2F2" w:themeFill="background1" w:themeFillShade="F2"/>
        </w:rPr>
      </w:pPr>
      <w:r w:rsidRPr="00AE7AAE">
        <w:rPr>
          <w:rFonts w:ascii="Courier New" w:hAnsi="Courier New" w:cs="Courier New"/>
          <w:b/>
          <w:sz w:val="20"/>
          <w:shd w:val="clear" w:color="auto" w:fill="F2F2F2" w:themeFill="background1" w:themeFillShade="F2"/>
        </w:rPr>
        <w:t>% Invalid input detected at '^' marker.</w:t>
      </w:r>
    </w:p>
    <w:p w14:paraId="09331553" w14:textId="77777777" w:rsidR="00AE7AAE" w:rsidRPr="00AE7AAE" w:rsidRDefault="00AE7AAE" w:rsidP="00AE7AAE">
      <w:pPr>
        <w:keepNext/>
        <w:numPr>
          <w:ilvl w:val="2"/>
          <w:numId w:val="5"/>
        </w:numPr>
        <w:spacing w:before="240" w:after="120" w:line="240" w:lineRule="auto"/>
        <w:outlineLvl w:val="2"/>
        <w:rPr>
          <w:rFonts w:eastAsia="Times New Roman"/>
          <w:b/>
          <w:bCs/>
          <w:szCs w:val="26"/>
        </w:rPr>
      </w:pPr>
      <w:r w:rsidRPr="00AE7AAE">
        <w:rPr>
          <w:rFonts w:eastAsia="Times New Roman"/>
          <w:b/>
          <w:bCs/>
          <w:szCs w:val="26"/>
        </w:rPr>
        <w:t>Explore the show commands in privileged EXEC mode.</w:t>
      </w:r>
    </w:p>
    <w:p w14:paraId="07C5CBC0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 xml:space="preserve">List some additional </w:t>
      </w:r>
      <w:r w:rsidRPr="00AE7AAE">
        <w:rPr>
          <w:b/>
          <w:sz w:val="20"/>
        </w:rPr>
        <w:t xml:space="preserve">show </w:t>
      </w:r>
      <w:r w:rsidRPr="00AE7AAE">
        <w:rPr>
          <w:sz w:val="20"/>
        </w:rPr>
        <w:t>commands in this mode.</w:t>
      </w:r>
    </w:p>
    <w:p w14:paraId="4A2639E0" w14:textId="77777777" w:rsidR="00AE7AAE" w:rsidRPr="00AE7AAE" w:rsidRDefault="00AE7AAE" w:rsidP="00AE7AAE">
      <w:pPr>
        <w:spacing w:before="120" w:after="120" w:line="240" w:lineRule="auto"/>
        <w:ind w:left="360"/>
        <w:rPr>
          <w:b/>
          <w:sz w:val="20"/>
          <w:shd w:val="clear" w:color="auto" w:fill="F2F2F2" w:themeFill="background1" w:themeFillShade="F2"/>
        </w:rPr>
      </w:pPr>
      <w:r w:rsidRPr="00AE7AAE">
        <w:rPr>
          <w:b/>
          <w:sz w:val="20"/>
          <w:shd w:val="clear" w:color="auto" w:fill="F2F2F2" w:themeFill="background1" w:themeFillShade="F2"/>
        </w:rPr>
        <w:t>Answers will vary. Some example of the show commands are: show aaa, show access-list, show file</w:t>
      </w:r>
    </w:p>
    <w:p w14:paraId="378717E6" w14:textId="77777777" w:rsidR="00AE7AAE" w:rsidRPr="00AE7AAE" w:rsidRDefault="00AE7AAE" w:rsidP="00AE7AAE">
      <w:pPr>
        <w:spacing w:before="120" w:after="120" w:line="240" w:lineRule="auto"/>
        <w:ind w:left="360"/>
        <w:rPr>
          <w:sz w:val="20"/>
        </w:rPr>
      </w:pPr>
      <w:r w:rsidRPr="00AE7AAE">
        <w:rPr>
          <w:sz w:val="20"/>
        </w:rPr>
        <w:t>What is the output?</w:t>
      </w:r>
    </w:p>
    <w:p w14:paraId="54AC9E02" w14:textId="77777777" w:rsidR="00AE7AAE" w:rsidRPr="00AE7AAE" w:rsidRDefault="00AE7AAE" w:rsidP="00AE7AAE">
      <w:pPr>
        <w:spacing w:before="120" w:after="120" w:line="240" w:lineRule="auto"/>
        <w:ind w:left="360"/>
        <w:rPr>
          <w:b/>
          <w:sz w:val="20"/>
          <w:shd w:val="clear" w:color="auto" w:fill="F2F2F2" w:themeFill="background1" w:themeFillShade="F2"/>
        </w:rPr>
      </w:pPr>
      <w:r w:rsidRPr="00AE7AAE">
        <w:rPr>
          <w:b/>
          <w:sz w:val="20"/>
          <w:shd w:val="clear" w:color="auto" w:fill="F2F2F2" w:themeFill="background1" w:themeFillShade="F2"/>
        </w:rPr>
        <w:t>The output displays the current configurations and settings.</w:t>
      </w:r>
    </w:p>
    <w:p w14:paraId="49449F11" w14:textId="39A10410" w:rsidR="00C162C0" w:rsidRPr="008B2964" w:rsidRDefault="00F4418E" w:rsidP="00F4418E">
      <w:pPr>
        <w:pStyle w:val="ConfigWindow"/>
      </w:pPr>
      <w:r w:rsidRPr="00775827">
        <w:t>End of documen</w:t>
      </w:r>
      <w:r w:rsidRPr="008B2964">
        <w:t>t</w:t>
      </w:r>
    </w:p>
    <w:sectPr w:rsidR="00C162C0" w:rsidRPr="008B29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B4947" w14:textId="77777777" w:rsidR="00055521" w:rsidRDefault="00055521" w:rsidP="00710659">
      <w:pPr>
        <w:spacing w:after="0" w:line="240" w:lineRule="auto"/>
      </w:pPr>
      <w:r>
        <w:separator/>
      </w:r>
    </w:p>
    <w:p w14:paraId="513716B6" w14:textId="77777777" w:rsidR="00055521" w:rsidRDefault="00055521"/>
  </w:endnote>
  <w:endnote w:type="continuationSeparator" w:id="0">
    <w:p w14:paraId="498C12C4" w14:textId="77777777" w:rsidR="00055521" w:rsidRDefault="00055521" w:rsidP="00710659">
      <w:pPr>
        <w:spacing w:after="0" w:line="240" w:lineRule="auto"/>
      </w:pPr>
      <w:r>
        <w:continuationSeparator/>
      </w:r>
    </w:p>
    <w:p w14:paraId="1DB8CF1C" w14:textId="77777777" w:rsidR="00055521" w:rsidRDefault="000555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46470" w14:textId="1DED880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39F2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80306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FD5BF" w14:textId="74DE0DD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39F2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80306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BDD16" w14:textId="77777777" w:rsidR="00055521" w:rsidRDefault="00055521" w:rsidP="00710659">
      <w:pPr>
        <w:spacing w:after="0" w:line="240" w:lineRule="auto"/>
      </w:pPr>
      <w:r>
        <w:separator/>
      </w:r>
    </w:p>
    <w:p w14:paraId="3CAD45EC" w14:textId="77777777" w:rsidR="00055521" w:rsidRDefault="00055521"/>
  </w:footnote>
  <w:footnote w:type="continuationSeparator" w:id="0">
    <w:p w14:paraId="2C90FAD0" w14:textId="77777777" w:rsidR="00055521" w:rsidRDefault="00055521" w:rsidP="00710659">
      <w:pPr>
        <w:spacing w:after="0" w:line="240" w:lineRule="auto"/>
      </w:pPr>
      <w:r>
        <w:continuationSeparator/>
      </w:r>
    </w:p>
    <w:p w14:paraId="50F2BF0D" w14:textId="77777777" w:rsidR="00055521" w:rsidRDefault="000555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8F17774E32B94F18AED909B9C8428E8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D824C58" w14:textId="6667A822" w:rsidR="00926CB2" w:rsidRDefault="00DE2A9B" w:rsidP="008402F2">
        <w:pPr>
          <w:pStyle w:val="PageHead"/>
        </w:pPr>
        <w:r>
          <w:t>Packet Tracer - Use Cisco IOS Show Commands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8083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61756F3" wp14:editId="586F92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5521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32E0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306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5BD"/>
    <w:rsid w:val="006007BB"/>
    <w:rsid w:val="00601DC0"/>
    <w:rsid w:val="006032C5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A91"/>
    <w:rsid w:val="00636C28"/>
    <w:rsid w:val="00641DFB"/>
    <w:rsid w:val="006428E5"/>
    <w:rsid w:val="00644958"/>
    <w:rsid w:val="006513FB"/>
    <w:rsid w:val="00656EEF"/>
    <w:rsid w:val="006576AF"/>
    <w:rsid w:val="00672919"/>
    <w:rsid w:val="00677544"/>
    <w:rsid w:val="00677C46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288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964"/>
    <w:rsid w:val="008B4F20"/>
    <w:rsid w:val="008B68E7"/>
    <w:rsid w:val="008B7FFD"/>
    <w:rsid w:val="008C286A"/>
    <w:rsid w:val="008C2920"/>
    <w:rsid w:val="008C4307"/>
    <w:rsid w:val="008D23DF"/>
    <w:rsid w:val="008D2FC0"/>
    <w:rsid w:val="008D73BF"/>
    <w:rsid w:val="008D7F09"/>
    <w:rsid w:val="008E00D5"/>
    <w:rsid w:val="008E0EB2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E7AAE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CDA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4590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39F2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FB3"/>
    <w:rsid w:val="00DE2A9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3184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C06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418E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A1A0C"/>
  <w15:docId w15:val="{7AF44A30-1EF7-45A6-B761-12B4C6B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A318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A318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E7AA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A318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633A91"/>
    <w:rPr>
      <w:color w:val="FFFFFF" w:themeColor="background1"/>
    </w:rPr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17774E32B94F18AED909B9C8428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4B7B3-A676-48B2-BA21-3AD40C4A9B93}"/>
      </w:docPartPr>
      <w:docPartBody>
        <w:p w:rsidR="00562CEA" w:rsidRDefault="002104D5">
          <w:pPr>
            <w:pStyle w:val="8F17774E32B94F18AED909B9C8428E8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D5"/>
    <w:rsid w:val="002104D5"/>
    <w:rsid w:val="00374FC2"/>
    <w:rsid w:val="00562CEA"/>
    <w:rsid w:val="005830F7"/>
    <w:rsid w:val="006C6997"/>
    <w:rsid w:val="00E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17774E32B94F18AED909B9C8428E88">
    <w:name w:val="8F17774E32B94F18AED909B9C8428E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6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the Cisco IOS Show Commands</vt:lpstr>
    </vt:vector>
  </TitlesOfParts>
  <Company>Cisco Systems, Inc.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Cisco IOS Show Commands</dc:title>
  <dc:description>2016</dc:description>
  <cp:revision>6</cp:revision>
  <dcterms:created xsi:type="dcterms:W3CDTF">2020-10-04T22:55:00Z</dcterms:created>
  <dcterms:modified xsi:type="dcterms:W3CDTF">2020-10-08T16:19:00Z</dcterms:modified>
</cp:coreProperties>
</file>