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B51EB" w14:textId="0EF7A154" w:rsidR="004D36D7" w:rsidRPr="00FD4A68" w:rsidRDefault="00CE7587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A806CEAB65E4EB6AA3BA94020473D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41C30" w:rsidRPr="00B41C30">
            <w:t>Packet Tracer - Connect to a Web Server</w:t>
          </w:r>
        </w:sdtContent>
      </w:sdt>
    </w:p>
    <w:p w14:paraId="2032650C" w14:textId="77777777" w:rsidR="000224E3" w:rsidRPr="00E70096" w:rsidRDefault="000224E3" w:rsidP="000224E3">
      <w:pPr>
        <w:pStyle w:val="Heading1"/>
      </w:pPr>
      <w:r w:rsidRPr="00E70096">
        <w:t>Objectives</w:t>
      </w:r>
    </w:p>
    <w:p w14:paraId="485B3B66" w14:textId="77777777" w:rsidR="000224E3" w:rsidRPr="00C70A73" w:rsidRDefault="000224E3" w:rsidP="000224E3">
      <w:pPr>
        <w:pStyle w:val="BodyTextL25"/>
      </w:pPr>
      <w:r w:rsidRPr="00C70A73">
        <w:t>Observe how packets are sent across the Internet using IP addresses.</w:t>
      </w:r>
    </w:p>
    <w:p w14:paraId="330CDBD1" w14:textId="77777777" w:rsidR="00B563E8" w:rsidRDefault="00B563E8" w:rsidP="00B563E8">
      <w:pPr>
        <w:pStyle w:val="Heading1"/>
      </w:pPr>
      <w:r>
        <w:t>Instructions</w:t>
      </w:r>
    </w:p>
    <w:p w14:paraId="6F02A12D" w14:textId="0F330328" w:rsidR="000224E3" w:rsidRPr="00C70A73" w:rsidRDefault="000224E3" w:rsidP="000224E3">
      <w:pPr>
        <w:pStyle w:val="Heading2"/>
      </w:pPr>
      <w:r w:rsidRPr="00C70A73">
        <w:t>Verify connectivity to the web server</w:t>
      </w:r>
    </w:p>
    <w:p w14:paraId="52EE357B" w14:textId="77777777" w:rsidR="000224E3" w:rsidRPr="00C70A73" w:rsidRDefault="000224E3" w:rsidP="000224E3">
      <w:pPr>
        <w:pStyle w:val="SubStepAlpha"/>
      </w:pPr>
      <w:r w:rsidRPr="00C70A73">
        <w:t xml:space="preserve">Open the source host command prompt window. Select </w:t>
      </w:r>
      <w:r w:rsidRPr="0053548A">
        <w:rPr>
          <w:b/>
        </w:rPr>
        <w:t>PC0</w:t>
      </w:r>
      <w:r w:rsidRPr="00C70A73">
        <w:t xml:space="preserve">. </w:t>
      </w:r>
    </w:p>
    <w:p w14:paraId="17868C86" w14:textId="77777777" w:rsidR="000224E3" w:rsidRPr="00C70A73" w:rsidRDefault="000224E3" w:rsidP="000224E3">
      <w:pPr>
        <w:pStyle w:val="SubStepAlpha"/>
      </w:pPr>
      <w:r w:rsidRPr="00C70A73">
        <w:t xml:space="preserve">Select the </w:t>
      </w:r>
      <w:r w:rsidRPr="0053548A">
        <w:t>Desktop</w:t>
      </w:r>
      <w:r w:rsidRPr="00C70A73">
        <w:t xml:space="preserve"> Tab &gt; </w:t>
      </w:r>
      <w:r w:rsidRPr="0053548A">
        <w:t>Command Prompt.</w:t>
      </w:r>
    </w:p>
    <w:p w14:paraId="1FC9A62E" w14:textId="77777777" w:rsidR="000224E3" w:rsidRDefault="000224E3" w:rsidP="000224E3">
      <w:pPr>
        <w:pStyle w:val="SubStepAlpha"/>
      </w:pPr>
      <w:r w:rsidRPr="00C70A73">
        <w:t xml:space="preserve">Verify connectivity to the web server. </w:t>
      </w:r>
      <w:r>
        <w:t>A</w:t>
      </w:r>
      <w:r w:rsidRPr="00C70A73">
        <w:t>t the command prompt</w:t>
      </w:r>
      <w:r>
        <w:t>,</w:t>
      </w:r>
      <w:r w:rsidRPr="00C70A73">
        <w:t xml:space="preserve"> ping the IP address of the web server by </w:t>
      </w:r>
      <w:r>
        <w:t>entering</w:t>
      </w:r>
      <w:r w:rsidRPr="00C70A73">
        <w:t xml:space="preserve"> </w:t>
      </w:r>
      <w:r w:rsidRPr="0053548A">
        <w:rPr>
          <w:b/>
        </w:rPr>
        <w:t>ping 172.33.100.50</w:t>
      </w:r>
      <w:r w:rsidRPr="00C70A73">
        <w:t>.</w:t>
      </w:r>
    </w:p>
    <w:p w14:paraId="15F900B7" w14:textId="77777777" w:rsidR="000224E3" w:rsidRDefault="000224E3" w:rsidP="000224E3">
      <w:pPr>
        <w:pStyle w:val="CMD"/>
      </w:pPr>
      <w:r>
        <w:t xml:space="preserve">PC&gt; </w:t>
      </w:r>
      <w:r w:rsidRPr="0053548A">
        <w:rPr>
          <w:b/>
        </w:rPr>
        <w:t>ping 172.33.100.50</w:t>
      </w:r>
    </w:p>
    <w:p w14:paraId="0C9D2355" w14:textId="77777777" w:rsidR="000224E3" w:rsidRDefault="000224E3" w:rsidP="006420DC">
      <w:pPr>
        <w:pStyle w:val="CMDOutput"/>
      </w:pPr>
    </w:p>
    <w:p w14:paraId="036125DC" w14:textId="77777777" w:rsidR="000224E3" w:rsidRDefault="000224E3" w:rsidP="006420DC">
      <w:pPr>
        <w:pStyle w:val="CMDOutput"/>
      </w:pPr>
      <w:r>
        <w:t>Pinging 172.33.100.50 with 32 bytes of data:</w:t>
      </w:r>
    </w:p>
    <w:p w14:paraId="40F62251" w14:textId="77777777" w:rsidR="000224E3" w:rsidRDefault="000224E3" w:rsidP="006420DC">
      <w:pPr>
        <w:pStyle w:val="CMDOutput"/>
      </w:pPr>
    </w:p>
    <w:p w14:paraId="3D8F5C83" w14:textId="77777777" w:rsidR="000224E3" w:rsidRDefault="000224E3" w:rsidP="006420DC">
      <w:pPr>
        <w:pStyle w:val="CMDOutput"/>
      </w:pPr>
      <w:r>
        <w:t>Reply from 172.33.100.50: bytes=32 time=0ms TTL=127</w:t>
      </w:r>
    </w:p>
    <w:p w14:paraId="3FDCD453" w14:textId="77777777" w:rsidR="000224E3" w:rsidRDefault="000224E3" w:rsidP="006420DC">
      <w:pPr>
        <w:pStyle w:val="CMDOutput"/>
      </w:pPr>
      <w:r>
        <w:t>Reply from 172.33.100.50: bytes=32 time=0ms TTL=127</w:t>
      </w:r>
    </w:p>
    <w:p w14:paraId="15CA399D" w14:textId="77777777" w:rsidR="000224E3" w:rsidRDefault="000224E3" w:rsidP="006420DC">
      <w:pPr>
        <w:pStyle w:val="CMDOutput"/>
      </w:pPr>
      <w:r>
        <w:t>Reply from 172.33.100.50: bytes=32 time=0ms TTL=127</w:t>
      </w:r>
    </w:p>
    <w:p w14:paraId="0A10FE20" w14:textId="77777777" w:rsidR="000224E3" w:rsidRDefault="000224E3" w:rsidP="006420DC">
      <w:pPr>
        <w:pStyle w:val="CMDOutput"/>
      </w:pPr>
      <w:r>
        <w:t>Reply from 172.33.100.50: bytes=32 time=0ms TTL=127</w:t>
      </w:r>
    </w:p>
    <w:p w14:paraId="48F1CD0B" w14:textId="77777777" w:rsidR="000224E3" w:rsidRDefault="000224E3" w:rsidP="006420DC">
      <w:pPr>
        <w:pStyle w:val="CMDOutput"/>
      </w:pPr>
    </w:p>
    <w:p w14:paraId="7F53FA68" w14:textId="77777777" w:rsidR="000224E3" w:rsidRDefault="000224E3" w:rsidP="006420DC">
      <w:pPr>
        <w:pStyle w:val="CMDOutput"/>
      </w:pPr>
      <w:r>
        <w:t>Ping statistics for 172.33.100.50:</w:t>
      </w:r>
    </w:p>
    <w:p w14:paraId="53BA58B3" w14:textId="77777777" w:rsidR="000224E3" w:rsidRDefault="000224E3" w:rsidP="006420DC">
      <w:pPr>
        <w:pStyle w:val="CMDOutput"/>
      </w:pPr>
      <w:r>
        <w:t>Packets: Sent = 4, Received = 3, Lost = 1 (25% loss),</w:t>
      </w:r>
    </w:p>
    <w:p w14:paraId="2EE99AAD" w14:textId="77777777" w:rsidR="000224E3" w:rsidRDefault="000224E3" w:rsidP="006420DC">
      <w:pPr>
        <w:pStyle w:val="CMDOutput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14:paraId="52DFBBE8" w14:textId="77777777" w:rsidR="000224E3" w:rsidRDefault="000224E3" w:rsidP="006420DC">
      <w:pPr>
        <w:pStyle w:val="CMDOutput"/>
      </w:pPr>
      <w:r>
        <w:t>Minimum = 0ms, Maximum = 0ms, Average = 0ms</w:t>
      </w:r>
    </w:p>
    <w:p w14:paraId="6C38A40C" w14:textId="77777777" w:rsidR="000224E3" w:rsidRPr="00C70A73" w:rsidRDefault="000224E3" w:rsidP="000224E3">
      <w:pPr>
        <w:pStyle w:val="BodyTextL50"/>
      </w:pPr>
      <w:r w:rsidRPr="00C70A73">
        <w:t xml:space="preserve">A reply verifies connectivity from the client to the destination web server. The reply may time out initially while devices load and ARP is performed. </w:t>
      </w:r>
    </w:p>
    <w:p w14:paraId="53FA485C" w14:textId="77777777" w:rsidR="000224E3" w:rsidRPr="00C70A73" w:rsidRDefault="000224E3" w:rsidP="000224E3">
      <w:pPr>
        <w:pStyle w:val="SubStepAlpha"/>
      </w:pPr>
      <w:r w:rsidRPr="00C70A73">
        <w:t>Close the command prompt window only, by selecting the x within the command prompt window. Be sure to leave the PC0 configuration window open.</w:t>
      </w:r>
    </w:p>
    <w:p w14:paraId="43B6CFC2" w14:textId="77777777" w:rsidR="000224E3" w:rsidRPr="00C70A73" w:rsidRDefault="000224E3" w:rsidP="000224E3">
      <w:pPr>
        <w:pStyle w:val="Heading2"/>
      </w:pPr>
      <w:r w:rsidRPr="00C70A73">
        <w:t>Connect to the Web Server via the web client</w:t>
      </w:r>
    </w:p>
    <w:p w14:paraId="574D1340" w14:textId="77777777" w:rsidR="000224E3" w:rsidRPr="00C70A73" w:rsidRDefault="000224E3" w:rsidP="000224E3">
      <w:pPr>
        <w:pStyle w:val="SubStepAlpha"/>
      </w:pPr>
      <w:r>
        <w:t xml:space="preserve">In the Desktop tab on PC0, </w:t>
      </w:r>
      <w:r w:rsidRPr="00C70A73">
        <w:t xml:space="preserve">select </w:t>
      </w:r>
      <w:r w:rsidRPr="0053548A">
        <w:rPr>
          <w:b/>
        </w:rPr>
        <w:t>Web Browser</w:t>
      </w:r>
      <w:r w:rsidRPr="00C70A73">
        <w:t>.</w:t>
      </w:r>
    </w:p>
    <w:p w14:paraId="42E86CEB" w14:textId="77777777" w:rsidR="000224E3" w:rsidRDefault="000224E3" w:rsidP="000224E3">
      <w:pPr>
        <w:pStyle w:val="SubStepAlpha"/>
      </w:pPr>
      <w:r>
        <w:t xml:space="preserve">Enter </w:t>
      </w:r>
      <w:r w:rsidRPr="0053548A">
        <w:rPr>
          <w:b/>
        </w:rPr>
        <w:t>172.33.100.50</w:t>
      </w:r>
      <w:r w:rsidRPr="00C70A73">
        <w:t xml:space="preserve"> into the URL and </w:t>
      </w:r>
      <w:r>
        <w:t xml:space="preserve">click </w:t>
      </w:r>
      <w:r>
        <w:rPr>
          <w:b/>
        </w:rPr>
        <w:t>Go</w:t>
      </w:r>
      <w:r w:rsidRPr="00C70A73">
        <w:t>.</w:t>
      </w:r>
      <w:r>
        <w:t xml:space="preserve"> </w:t>
      </w:r>
      <w:r w:rsidRPr="00C70A73">
        <w:t>The web client will connect to the web server via</w:t>
      </w:r>
      <w:r>
        <w:t xml:space="preserve"> the</w:t>
      </w:r>
      <w:r w:rsidRPr="00C70A73">
        <w:t xml:space="preserve"> IP address, and open the web </w:t>
      </w:r>
      <w:r>
        <w:t>page.</w:t>
      </w:r>
    </w:p>
    <w:p w14:paraId="69A75813" w14:textId="77777777" w:rsidR="000224E3" w:rsidRPr="00C65361" w:rsidRDefault="000224E3" w:rsidP="0053418B">
      <w:pPr>
        <w:pStyle w:val="Heading3"/>
      </w:pPr>
      <w:r>
        <w:t>Question:</w:t>
      </w:r>
    </w:p>
    <w:p w14:paraId="53EAAF89" w14:textId="77777777" w:rsidR="000224E3" w:rsidRDefault="000224E3" w:rsidP="0053418B">
      <w:pPr>
        <w:pStyle w:val="BodyTextL50"/>
        <w:spacing w:before="0"/>
      </w:pPr>
      <w:r>
        <w:t>What messages did you see after the web page has finished loading?</w:t>
      </w:r>
    </w:p>
    <w:p w14:paraId="6D5D046A" w14:textId="77777777" w:rsidR="000224E3" w:rsidRDefault="000224E3" w:rsidP="000224E3">
      <w:pPr>
        <w:pStyle w:val="AnswerLineL50"/>
        <w:spacing w:after="600"/>
      </w:pPr>
      <w:r>
        <w:t>Type your answers here.</w:t>
      </w:r>
    </w:p>
    <w:p w14:paraId="596F00CA" w14:textId="77777777" w:rsidR="00FB6A0D" w:rsidRDefault="00FB6A0D">
      <w:pPr>
        <w:spacing w:before="0" w:after="0" w:line="240" w:lineRule="auto"/>
        <w:rPr>
          <w:b/>
          <w:bCs/>
          <w:noProof/>
          <w:sz w:val="26"/>
          <w:szCs w:val="26"/>
        </w:rPr>
      </w:pPr>
      <w:r>
        <w:br w:type="page"/>
      </w:r>
    </w:p>
    <w:p w14:paraId="49690142" w14:textId="3F9BDCB6" w:rsidR="00FB6A0D" w:rsidRDefault="00FB6A0D" w:rsidP="00FB6A0D">
      <w:pPr>
        <w:pStyle w:val="Heading1"/>
      </w:pPr>
      <w:r>
        <w:lastRenderedPageBreak/>
        <w:t>Answer Key</w:t>
      </w:r>
    </w:p>
    <w:p w14:paraId="5C620F6D" w14:textId="77777777" w:rsidR="00FB6A0D" w:rsidRPr="00C70A73" w:rsidRDefault="00FB6A0D" w:rsidP="00FB6A0D">
      <w:pPr>
        <w:pStyle w:val="Heading2"/>
      </w:pPr>
      <w:r w:rsidRPr="00C70A73">
        <w:t>Verify connectivity to the web server</w:t>
      </w:r>
    </w:p>
    <w:p w14:paraId="38F6A942" w14:textId="77777777" w:rsidR="00FB6A0D" w:rsidRPr="00C70A73" w:rsidRDefault="00FB6A0D" w:rsidP="00FB6A0D">
      <w:pPr>
        <w:pStyle w:val="Heading2"/>
      </w:pPr>
      <w:r w:rsidRPr="00C70A73">
        <w:t>Connect to the Web Server via the web client</w:t>
      </w:r>
    </w:p>
    <w:p w14:paraId="69C80897" w14:textId="77777777" w:rsidR="00FB6A0D" w:rsidRDefault="00FB6A0D" w:rsidP="00FB6A0D">
      <w:pPr>
        <w:pStyle w:val="BodyTextL50"/>
        <w:spacing w:before="0"/>
      </w:pPr>
      <w:r>
        <w:t>What messages did you see after the web page has finished loading?</w:t>
      </w:r>
    </w:p>
    <w:p w14:paraId="39FE6ADD" w14:textId="77777777" w:rsidR="00FB6A0D" w:rsidRPr="0053548A" w:rsidRDefault="00FB6A0D" w:rsidP="00FB6A0D">
      <w:pPr>
        <w:pStyle w:val="BodyTextL50"/>
        <w:rPr>
          <w:rStyle w:val="AnswerGray"/>
        </w:rPr>
      </w:pPr>
      <w:r w:rsidRPr="0053548A">
        <w:rPr>
          <w:rStyle w:val="AnswerGray"/>
        </w:rPr>
        <w:t>Welcome to the Learn IP Web Site</w:t>
      </w:r>
    </w:p>
    <w:p w14:paraId="70566A3D" w14:textId="77777777" w:rsidR="00FB6A0D" w:rsidRPr="0053548A" w:rsidRDefault="00FB6A0D" w:rsidP="00FB6A0D">
      <w:pPr>
        <w:pStyle w:val="BodyTextL50"/>
        <w:rPr>
          <w:rStyle w:val="AnswerGray"/>
        </w:rPr>
      </w:pPr>
      <w:r w:rsidRPr="0053548A">
        <w:rPr>
          <w:rStyle w:val="AnswerGray"/>
        </w:rPr>
        <w:t>You were able to reach this website because you had the IP address of the web server. The connecting PC also had a web client running on the device.</w:t>
      </w:r>
    </w:p>
    <w:p w14:paraId="3E368AB7" w14:textId="77777777" w:rsidR="00FB6A0D" w:rsidRPr="00BC4C70" w:rsidRDefault="00FB6A0D" w:rsidP="00FB6A0D">
      <w:pPr>
        <w:pStyle w:val="ConfigWindow"/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</w:pPr>
      <w:r w:rsidRPr="00BC4C70">
        <w:t>End of document</w:t>
      </w:r>
    </w:p>
    <w:sectPr w:rsidR="00FB6A0D" w:rsidRPr="00BC4C7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F3678" w14:textId="77777777" w:rsidR="00CE7587" w:rsidRDefault="00CE7587" w:rsidP="00710659">
      <w:pPr>
        <w:spacing w:after="0" w:line="240" w:lineRule="auto"/>
      </w:pPr>
      <w:r>
        <w:separator/>
      </w:r>
    </w:p>
    <w:p w14:paraId="6979487F" w14:textId="77777777" w:rsidR="00CE7587" w:rsidRDefault="00CE7587"/>
  </w:endnote>
  <w:endnote w:type="continuationSeparator" w:id="0">
    <w:p w14:paraId="479F1EAD" w14:textId="77777777" w:rsidR="00CE7587" w:rsidRDefault="00CE7587" w:rsidP="00710659">
      <w:pPr>
        <w:spacing w:after="0" w:line="240" w:lineRule="auto"/>
      </w:pPr>
      <w:r>
        <w:continuationSeparator/>
      </w:r>
    </w:p>
    <w:p w14:paraId="3E68B095" w14:textId="77777777" w:rsidR="00CE7587" w:rsidRDefault="00CE75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2917C" w14:textId="6C2EBFA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41C30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563E8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FF76C" w14:textId="6A3CE62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41C30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563E8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8DCD3" w14:textId="77777777" w:rsidR="00CE7587" w:rsidRDefault="00CE7587" w:rsidP="00710659">
      <w:pPr>
        <w:spacing w:after="0" w:line="240" w:lineRule="auto"/>
      </w:pPr>
      <w:r>
        <w:separator/>
      </w:r>
    </w:p>
    <w:p w14:paraId="61CC4552" w14:textId="77777777" w:rsidR="00CE7587" w:rsidRDefault="00CE7587"/>
  </w:footnote>
  <w:footnote w:type="continuationSeparator" w:id="0">
    <w:p w14:paraId="4316674A" w14:textId="77777777" w:rsidR="00CE7587" w:rsidRDefault="00CE7587" w:rsidP="00710659">
      <w:pPr>
        <w:spacing w:after="0" w:line="240" w:lineRule="auto"/>
      </w:pPr>
      <w:r>
        <w:continuationSeparator/>
      </w:r>
    </w:p>
    <w:p w14:paraId="4D854DC9" w14:textId="77777777" w:rsidR="00CE7587" w:rsidRDefault="00CE75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1A806CEAB65E4EB6AA3BA94020473D8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42EA35" w14:textId="56C610FE" w:rsidR="00926CB2" w:rsidRDefault="00B41C30" w:rsidP="008402F2">
        <w:pPr>
          <w:pStyle w:val="PageHead"/>
        </w:pPr>
        <w:r>
          <w:t>Packet Tracer - Connect to a Web Server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0D6F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EE1288D" wp14:editId="1EDDA99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E8CA2BB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4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24E3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1A8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37DE"/>
    <w:rsid w:val="00455E0B"/>
    <w:rsid w:val="0045724D"/>
    <w:rsid w:val="00457934"/>
    <w:rsid w:val="00462B9F"/>
    <w:rsid w:val="004648E1"/>
    <w:rsid w:val="004659EE"/>
    <w:rsid w:val="0047028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418B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0DC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2542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1E05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1C30"/>
    <w:rsid w:val="00B433F2"/>
    <w:rsid w:val="00B458E8"/>
    <w:rsid w:val="00B47940"/>
    <w:rsid w:val="00B5397B"/>
    <w:rsid w:val="00B53EE9"/>
    <w:rsid w:val="00B563E8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B7F49"/>
    <w:rsid w:val="00BC4C70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E7587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6464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229F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75E6C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A0D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6C01C"/>
  <w15:docId w15:val="{C7DDA7D1-4806-467D-BB9E-2F77E51E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224E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0224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0224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C70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420DC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B6A0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224E3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0224E3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224E3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BC4C70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BodyTextL50Char">
    <w:name w:val="Body Text L50 Char"/>
    <w:basedOn w:val="DefaultParagraphFont"/>
    <w:link w:val="BodyTextL50"/>
    <w:rsid w:val="000224E3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806CEAB65E4EB6AA3BA94020473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84026-07EC-45D4-9392-2F4B6A26E3C1}"/>
      </w:docPartPr>
      <w:docPartBody>
        <w:p w:rsidR="003638A0" w:rsidRDefault="008564B9">
          <w:pPr>
            <w:pStyle w:val="1A806CEAB65E4EB6AA3BA94020473D8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B9"/>
    <w:rsid w:val="003638A0"/>
    <w:rsid w:val="004A4B1E"/>
    <w:rsid w:val="0085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806CEAB65E4EB6AA3BA94020473D83">
    <w:name w:val="1A806CEAB65E4EB6AA3BA94020473D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ILM.dotx</Template>
  <TotalTime>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Connect to a Web Server</dc:title>
  <dc:description>2016</dc:description>
  <cp:revision>4</cp:revision>
  <dcterms:created xsi:type="dcterms:W3CDTF">2020-09-30T00:59:00Z</dcterms:created>
  <dcterms:modified xsi:type="dcterms:W3CDTF">2020-09-30T01:06:00Z</dcterms:modified>
</cp:coreProperties>
</file>