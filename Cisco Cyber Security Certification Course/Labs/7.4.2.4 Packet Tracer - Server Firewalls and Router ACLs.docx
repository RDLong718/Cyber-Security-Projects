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8A0D" w14:textId="77777777" w:rsidR="00995C3F" w:rsidRPr="00995C3F" w:rsidRDefault="004717E9" w:rsidP="00995C3F">
      <w:pPr>
        <w:pStyle w:val="LabTitle"/>
      </w:pPr>
      <w:r w:rsidRPr="004717E9">
        <w:t>Packet Tracer - Server Firewalls and Router ACLs</w:t>
      </w:r>
    </w:p>
    <w:p w14:paraId="7D8D5DB7" w14:textId="6791057D" w:rsidR="00E6246B" w:rsidRDefault="00E6246B" w:rsidP="00995C3F">
      <w:pPr>
        <w:pStyle w:val="LabSection"/>
      </w:pPr>
      <w:r>
        <w:t>Addressing Table</w:t>
      </w:r>
    </w:p>
    <w:tbl>
      <w:tblPr>
        <w:tblW w:w="89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742"/>
        <w:gridCol w:w="1621"/>
        <w:gridCol w:w="1667"/>
      </w:tblGrid>
      <w:tr w:rsidR="00E6246B" w14:paraId="55951ADE" w14:textId="77777777" w:rsidTr="00F55BAF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33512FB1" w14:textId="77777777" w:rsidR="00E6246B" w:rsidRPr="00E6246B" w:rsidRDefault="00E6246B" w:rsidP="00E6246B">
            <w:pPr>
              <w:pStyle w:val="TableHeading"/>
            </w:pPr>
            <w:r w:rsidRPr="00E6246B"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4C9F56AB" w14:textId="77777777" w:rsidR="00E6246B" w:rsidRPr="00E6246B" w:rsidRDefault="00E6246B" w:rsidP="00E6246B">
            <w:pPr>
              <w:pStyle w:val="TableHeading"/>
            </w:pPr>
            <w:r w:rsidRPr="00E6246B">
              <w:t>Private IP Address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left w:w="72" w:type="dxa"/>
              <w:right w:w="72" w:type="dxa"/>
            </w:tcMar>
            <w:vAlign w:val="bottom"/>
            <w:hideMark/>
          </w:tcPr>
          <w:p w14:paraId="17CCAEE6" w14:textId="77777777" w:rsidR="00E6246B" w:rsidRPr="00E6246B" w:rsidRDefault="00E6246B" w:rsidP="00E6246B">
            <w:pPr>
              <w:pStyle w:val="TableHeading"/>
            </w:pPr>
            <w:r w:rsidRPr="00E6246B">
              <w:t>Public IP Address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225E59B1" w14:textId="77777777" w:rsidR="00E6246B" w:rsidRPr="00E6246B" w:rsidRDefault="00E6246B" w:rsidP="00E6246B">
            <w:pPr>
              <w:pStyle w:val="TableHeading"/>
            </w:pPr>
            <w:r w:rsidRPr="00E6246B">
              <w:t>Subnet Mask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left w:w="72" w:type="dxa"/>
              <w:right w:w="72" w:type="dxa"/>
            </w:tcMar>
            <w:vAlign w:val="bottom"/>
            <w:hideMark/>
          </w:tcPr>
          <w:p w14:paraId="18A38E41" w14:textId="77777777" w:rsidR="00E6246B" w:rsidRPr="00E6246B" w:rsidRDefault="00E6246B" w:rsidP="00E6246B">
            <w:pPr>
              <w:pStyle w:val="TableHeading"/>
            </w:pPr>
            <w:r w:rsidRPr="00E6246B">
              <w:t>Site</w:t>
            </w:r>
          </w:p>
        </w:tc>
      </w:tr>
      <w:tr w:rsidR="00E6246B" w:rsidRPr="00E6246B" w14:paraId="0D7C9246" w14:textId="77777777" w:rsidTr="00F55BAF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5434ACE2" w14:textId="77777777" w:rsidR="00E6246B" w:rsidRPr="00E6246B" w:rsidRDefault="00E6246B" w:rsidP="004C65E6">
            <w:pPr>
              <w:pStyle w:val="TableText"/>
            </w:pPr>
            <w:r w:rsidRPr="00E6246B">
              <w:t>Web Server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03D94C12" w14:textId="77777777" w:rsidR="00E6246B" w:rsidRPr="00E6246B" w:rsidRDefault="0023145F" w:rsidP="004C65E6">
            <w:pPr>
              <w:pStyle w:val="TableText"/>
            </w:pPr>
            <w:r w:rsidRPr="00E6246B">
              <w:t>N/A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42480C94" w14:textId="77777777" w:rsidR="00E6246B" w:rsidRPr="00E6246B" w:rsidRDefault="0023145F" w:rsidP="004C65E6">
            <w:pPr>
              <w:pStyle w:val="TableText"/>
            </w:pPr>
            <w:r w:rsidRPr="0023145F">
              <w:t>209.165.201.10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611772E3" w14:textId="77777777" w:rsidR="00E6246B" w:rsidRPr="00E6246B" w:rsidRDefault="00E6246B" w:rsidP="004C65E6">
            <w:pPr>
              <w:pStyle w:val="TableText"/>
            </w:pPr>
            <w:r w:rsidRPr="00E6246B">
              <w:t>255.255.255.0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5B9F6899" w14:textId="77777777" w:rsidR="00E6246B" w:rsidRPr="00E6246B" w:rsidRDefault="00542DE0" w:rsidP="004C65E6">
            <w:pPr>
              <w:pStyle w:val="TableText"/>
            </w:pPr>
            <w:r>
              <w:t>Internet</w:t>
            </w:r>
          </w:p>
        </w:tc>
      </w:tr>
    </w:tbl>
    <w:p w14:paraId="7F042EFD" w14:textId="77777777" w:rsidR="00E6246B" w:rsidRDefault="00E6246B" w:rsidP="00995C3F">
      <w:pPr>
        <w:pStyle w:val="LabSection"/>
      </w:pPr>
      <w:r>
        <w:t>Objectives</w:t>
      </w:r>
    </w:p>
    <w:p w14:paraId="5E8B9C84" w14:textId="77777777" w:rsidR="00E6246B" w:rsidRDefault="00E6246B" w:rsidP="00E6246B">
      <w:pPr>
        <w:pStyle w:val="BodyTextL25"/>
      </w:pPr>
      <w:r>
        <w:rPr>
          <w:b/>
          <w:bCs/>
        </w:rPr>
        <w:t xml:space="preserve">Part 1: </w:t>
      </w:r>
      <w:r w:rsidR="00641615">
        <w:rPr>
          <w:b/>
          <w:bCs/>
        </w:rPr>
        <w:t>Connect to the Web Server</w:t>
      </w:r>
    </w:p>
    <w:p w14:paraId="2D00507E" w14:textId="4DF56807" w:rsidR="00E6246B" w:rsidRDefault="00E6246B" w:rsidP="00E6246B">
      <w:pPr>
        <w:pStyle w:val="BodyTextL25"/>
        <w:rPr>
          <w:b/>
          <w:bCs/>
        </w:rPr>
      </w:pPr>
      <w:r>
        <w:rPr>
          <w:b/>
          <w:bCs/>
        </w:rPr>
        <w:t xml:space="preserve">Part 2: </w:t>
      </w:r>
      <w:r w:rsidR="00337B18">
        <w:rPr>
          <w:b/>
          <w:bCs/>
        </w:rPr>
        <w:t>Pr</w:t>
      </w:r>
      <w:r w:rsidR="00867EB0">
        <w:rPr>
          <w:b/>
          <w:bCs/>
        </w:rPr>
        <w:t xml:space="preserve">event </w:t>
      </w:r>
      <w:r w:rsidR="009F6F9F">
        <w:rPr>
          <w:b/>
          <w:bCs/>
        </w:rPr>
        <w:t>U</w:t>
      </w:r>
      <w:r w:rsidR="00867EB0">
        <w:rPr>
          <w:b/>
          <w:bCs/>
        </w:rPr>
        <w:t xml:space="preserve">nencrypted HTTP </w:t>
      </w:r>
      <w:r w:rsidR="009F6F9F">
        <w:rPr>
          <w:b/>
          <w:bCs/>
        </w:rPr>
        <w:t>S</w:t>
      </w:r>
      <w:r w:rsidR="00867EB0">
        <w:rPr>
          <w:b/>
          <w:bCs/>
        </w:rPr>
        <w:t>essions</w:t>
      </w:r>
    </w:p>
    <w:p w14:paraId="001CB1C4" w14:textId="2315D681" w:rsidR="005E04B2" w:rsidRDefault="005E04B2" w:rsidP="00E6246B">
      <w:pPr>
        <w:pStyle w:val="BodyTextL25"/>
        <w:rPr>
          <w:b/>
          <w:bCs/>
        </w:rPr>
      </w:pPr>
      <w:r>
        <w:rPr>
          <w:b/>
          <w:bCs/>
        </w:rPr>
        <w:t xml:space="preserve">Part 3: </w:t>
      </w:r>
      <w:r w:rsidR="001E29D0">
        <w:rPr>
          <w:b/>
          <w:bCs/>
        </w:rPr>
        <w:t xml:space="preserve">Access </w:t>
      </w:r>
      <w:r w:rsidR="00020560">
        <w:rPr>
          <w:b/>
          <w:bCs/>
        </w:rPr>
        <w:t xml:space="preserve">the </w:t>
      </w:r>
      <w:r w:rsidR="009F6F9F">
        <w:rPr>
          <w:b/>
          <w:bCs/>
        </w:rPr>
        <w:t>F</w:t>
      </w:r>
      <w:r w:rsidR="00020560">
        <w:rPr>
          <w:b/>
          <w:bCs/>
        </w:rPr>
        <w:t>irewall on the Email</w:t>
      </w:r>
      <w:r>
        <w:rPr>
          <w:b/>
          <w:bCs/>
        </w:rPr>
        <w:t xml:space="preserve"> </w:t>
      </w:r>
      <w:r w:rsidR="009F6F9F">
        <w:rPr>
          <w:b/>
          <w:bCs/>
        </w:rPr>
        <w:t>S</w:t>
      </w:r>
      <w:r>
        <w:rPr>
          <w:b/>
          <w:bCs/>
        </w:rPr>
        <w:t>erver</w:t>
      </w:r>
    </w:p>
    <w:p w14:paraId="67DC6453" w14:textId="77777777" w:rsidR="00E6246B" w:rsidRDefault="00E6246B" w:rsidP="00E6246B">
      <w:pPr>
        <w:pStyle w:val="LabSection"/>
      </w:pPr>
      <w:r>
        <w:t>Background</w:t>
      </w:r>
    </w:p>
    <w:p w14:paraId="0D019FDF" w14:textId="77777777" w:rsidR="00E6246B" w:rsidRDefault="00E6246B" w:rsidP="00E6246B">
      <w:pPr>
        <w:pStyle w:val="BodyTextL25"/>
      </w:pPr>
      <w:r>
        <w:t xml:space="preserve">In this activity, you will </w:t>
      </w:r>
      <w:r w:rsidR="00F728A8">
        <w:t>access a user within the Metropolis site and connect using HTTP and HTTPS to a remote Web Server.</w:t>
      </w:r>
      <w:r>
        <w:t xml:space="preserve"> The IP addressing, network configuration, and service configurations are already complete. You will use </w:t>
      </w:r>
      <w:r w:rsidR="00264D03">
        <w:t>a</w:t>
      </w:r>
      <w:r>
        <w:t xml:space="preserve"> client device</w:t>
      </w:r>
      <w:r w:rsidR="00F728A8">
        <w:t xml:space="preserve"> in the Metropolis site to test connectivity to </w:t>
      </w:r>
      <w:r w:rsidR="00264D03">
        <w:t>a</w:t>
      </w:r>
      <w:r w:rsidR="00F728A8">
        <w:t xml:space="preserve"> remote Web Server and then secure the</w:t>
      </w:r>
      <w:r w:rsidR="00264D03">
        <w:t xml:space="preserve"> Metropolis</w:t>
      </w:r>
      <w:r w:rsidR="00F728A8">
        <w:t xml:space="preserve"> site by preventing unencrypted web sessions</w:t>
      </w:r>
      <w:r w:rsidR="000952F1">
        <w:t xml:space="preserve"> from connecting to the outside world.</w:t>
      </w:r>
    </w:p>
    <w:p w14:paraId="125ED61A" w14:textId="17D2DC12" w:rsidR="00E6246B" w:rsidRDefault="00641615" w:rsidP="00F55BAF">
      <w:pPr>
        <w:pStyle w:val="PartHead"/>
      </w:pPr>
      <w:r>
        <w:t>Connect to the Web Server</w:t>
      </w:r>
    </w:p>
    <w:p w14:paraId="5B485DBD" w14:textId="77777777" w:rsidR="00E6246B" w:rsidRDefault="00E6246B" w:rsidP="00E6246B">
      <w:pPr>
        <w:pStyle w:val="StepHead"/>
        <w:keepNext w:val="0"/>
      </w:pPr>
      <w:r>
        <w:t xml:space="preserve">Access the </w:t>
      </w:r>
      <w:r w:rsidR="00641615">
        <w:t xml:space="preserve">HQ Internet Web Server </w:t>
      </w:r>
      <w:r>
        <w:t xml:space="preserve">on </w:t>
      </w:r>
      <w:r w:rsidR="00641615">
        <w:t>Sally’s</w:t>
      </w:r>
      <w:r>
        <w:t xml:space="preserve"> PC</w:t>
      </w:r>
      <w:r w:rsidR="00E625BC">
        <w:t xml:space="preserve"> using HTTP</w:t>
      </w:r>
      <w:r>
        <w:t>.</w:t>
      </w:r>
    </w:p>
    <w:p w14:paraId="024101A4" w14:textId="77777777" w:rsidR="00E6246B" w:rsidRDefault="00E6246B" w:rsidP="00E6246B">
      <w:pPr>
        <w:pStyle w:val="SubStepAlpha"/>
        <w:numPr>
          <w:ilvl w:val="0"/>
          <w:numId w:val="11"/>
        </w:numPr>
      </w:pPr>
      <w:r>
        <w:t xml:space="preserve">Click the </w:t>
      </w:r>
      <w:r w:rsidR="00247A6E">
        <w:rPr>
          <w:b/>
        </w:rPr>
        <w:t>Metropolis Bank HQ</w:t>
      </w:r>
      <w:r>
        <w:rPr>
          <w:b/>
        </w:rPr>
        <w:t xml:space="preserve"> </w:t>
      </w:r>
      <w:r>
        <w:t xml:space="preserve">site and then click the PC </w:t>
      </w:r>
      <w:r w:rsidR="00DB3049">
        <w:rPr>
          <w:b/>
        </w:rPr>
        <w:t>Sally</w:t>
      </w:r>
      <w:r>
        <w:t>.</w:t>
      </w:r>
    </w:p>
    <w:p w14:paraId="12E8AC39" w14:textId="77777777" w:rsidR="00E6246B" w:rsidRDefault="00E6246B" w:rsidP="00E6246B">
      <w:pPr>
        <w:pStyle w:val="SubStepAlpha"/>
        <w:numPr>
          <w:ilvl w:val="0"/>
          <w:numId w:val="11"/>
        </w:numPr>
      </w:pPr>
      <w:r>
        <w:t xml:space="preserve">Click the </w:t>
      </w:r>
      <w:r>
        <w:rPr>
          <w:b/>
        </w:rPr>
        <w:t>Desktop</w:t>
      </w:r>
      <w:r>
        <w:t xml:space="preserve"> tab and then click </w:t>
      </w:r>
      <w:r w:rsidR="00641615">
        <w:rPr>
          <w:b/>
        </w:rPr>
        <w:t>Web Browser</w:t>
      </w:r>
      <w:r w:rsidR="001E2B78">
        <w:t>.</w:t>
      </w:r>
    </w:p>
    <w:p w14:paraId="0323D0AB" w14:textId="77777777" w:rsidR="00641615" w:rsidRDefault="00641615" w:rsidP="00641615">
      <w:pPr>
        <w:pStyle w:val="SubStepAlpha"/>
        <w:numPr>
          <w:ilvl w:val="0"/>
          <w:numId w:val="11"/>
        </w:numPr>
      </w:pPr>
      <w:r>
        <w:t xml:space="preserve">Enter the URL of </w:t>
      </w:r>
      <w:r w:rsidRPr="00641615">
        <w:rPr>
          <w:b/>
        </w:rPr>
        <w:t>http://www.cisco.corp</w:t>
      </w:r>
      <w:r>
        <w:t xml:space="preserve"> and click </w:t>
      </w:r>
      <w:r w:rsidRPr="00F55BAF">
        <w:rPr>
          <w:b/>
        </w:rPr>
        <w:t>Go</w:t>
      </w:r>
      <w:r>
        <w:t>.</w:t>
      </w:r>
    </w:p>
    <w:p w14:paraId="1008DEF4" w14:textId="0F5163C7" w:rsidR="003D2C75" w:rsidRDefault="003D2C75" w:rsidP="00641615">
      <w:pPr>
        <w:pStyle w:val="SubStepAlpha"/>
        <w:numPr>
          <w:ilvl w:val="0"/>
          <w:numId w:val="11"/>
        </w:numPr>
      </w:pPr>
      <w:r>
        <w:t xml:space="preserve">Click the link </w:t>
      </w:r>
      <w:r w:rsidRPr="003D2C75">
        <w:rPr>
          <w:b/>
        </w:rPr>
        <w:t>Login Page</w:t>
      </w:r>
      <w:r>
        <w:t>.</w:t>
      </w:r>
    </w:p>
    <w:p w14:paraId="3F5DFE46" w14:textId="77777777" w:rsidR="00D66B65" w:rsidRDefault="00472EFA" w:rsidP="00D66B65">
      <w:pPr>
        <w:pStyle w:val="BodyTextL50"/>
      </w:pPr>
      <w:r>
        <w:t>Why would a user be concerned when submitting information using this website</w:t>
      </w:r>
      <w:r w:rsidR="00D66B65">
        <w:t>?</w:t>
      </w:r>
    </w:p>
    <w:p w14:paraId="4490E6BF" w14:textId="3FEC278C" w:rsidR="00D93D88" w:rsidRPr="00D93D88" w:rsidRDefault="00D93D88" w:rsidP="00D66B65">
      <w:pPr>
        <w:pStyle w:val="BodyTextL50"/>
        <w:rPr>
          <w:b/>
          <w:bCs/>
          <w:sz w:val="24"/>
          <w:szCs w:val="28"/>
        </w:rPr>
      </w:pPr>
      <w:r w:rsidRPr="00D93D88">
        <w:rPr>
          <w:b/>
          <w:bCs/>
          <w:sz w:val="24"/>
          <w:szCs w:val="28"/>
        </w:rPr>
        <w:t>The webpage is accepting user authentication information via insecure unencrypted HTTP.</w:t>
      </w:r>
    </w:p>
    <w:p w14:paraId="0645812B" w14:textId="1917AB83" w:rsidR="00D66B65" w:rsidRDefault="00D66B65" w:rsidP="00AE7578">
      <w:pPr>
        <w:pStyle w:val="BodyTextL50"/>
      </w:pPr>
      <w:r>
        <w:t>____________________________________________________________________________________</w:t>
      </w:r>
    </w:p>
    <w:p w14:paraId="3378FFB3" w14:textId="77777777" w:rsidR="004203D5" w:rsidRDefault="004203D5" w:rsidP="004203D5">
      <w:pPr>
        <w:pStyle w:val="StepHead"/>
        <w:keepNext w:val="0"/>
      </w:pPr>
      <w:r>
        <w:t>Access the HQ Internet Web Server on Sally’s PC using HTTPS.</w:t>
      </w:r>
    </w:p>
    <w:p w14:paraId="43F64EE4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Access the </w:t>
      </w:r>
      <w:r>
        <w:rPr>
          <w:b/>
        </w:rPr>
        <w:t>Web Browser</w:t>
      </w:r>
      <w:r>
        <w:t xml:space="preserve"> on Sally’s computer.</w:t>
      </w:r>
    </w:p>
    <w:p w14:paraId="5B3D6B00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Enter the URL of </w:t>
      </w:r>
      <w:r w:rsidRPr="00641615">
        <w:rPr>
          <w:b/>
        </w:rPr>
        <w:t>http</w:t>
      </w:r>
      <w:r>
        <w:rPr>
          <w:b/>
        </w:rPr>
        <w:t>s</w:t>
      </w:r>
      <w:r w:rsidRPr="00641615">
        <w:rPr>
          <w:b/>
        </w:rPr>
        <w:t>://www.cisco.corp</w:t>
      </w:r>
      <w:r>
        <w:t xml:space="preserve"> and click Go.</w:t>
      </w:r>
    </w:p>
    <w:p w14:paraId="5E3EC799" w14:textId="77777777" w:rsidR="004203D5" w:rsidRDefault="004203D5" w:rsidP="004203D5">
      <w:pPr>
        <w:pStyle w:val="SubStepAlpha"/>
        <w:numPr>
          <w:ilvl w:val="0"/>
          <w:numId w:val="20"/>
        </w:numPr>
      </w:pPr>
      <w:r>
        <w:t xml:space="preserve">Click on the link </w:t>
      </w:r>
      <w:r w:rsidRPr="003D2C75">
        <w:rPr>
          <w:b/>
        </w:rPr>
        <w:t>Login Page</w:t>
      </w:r>
      <w:r>
        <w:t>.</w:t>
      </w:r>
    </w:p>
    <w:p w14:paraId="297C284D" w14:textId="77777777" w:rsidR="004203D5" w:rsidRDefault="004203D5" w:rsidP="004203D5">
      <w:pPr>
        <w:pStyle w:val="BodyTextL50"/>
      </w:pPr>
      <w:r>
        <w:t xml:space="preserve">Why would a user be </w:t>
      </w:r>
      <w:r w:rsidR="00781CF4">
        <w:t xml:space="preserve">less </w:t>
      </w:r>
      <w:r>
        <w:t>concerned when submitting information using this website?</w:t>
      </w:r>
    </w:p>
    <w:p w14:paraId="4B0FF4B2" w14:textId="2E051831" w:rsidR="00781539" w:rsidRPr="007A625D" w:rsidRDefault="007A625D" w:rsidP="004203D5">
      <w:pPr>
        <w:pStyle w:val="BodyTextL50"/>
        <w:rPr>
          <w:b/>
          <w:bCs/>
          <w:sz w:val="24"/>
          <w:szCs w:val="28"/>
        </w:rPr>
      </w:pPr>
      <w:r w:rsidRPr="007A625D">
        <w:rPr>
          <w:b/>
          <w:bCs/>
          <w:sz w:val="24"/>
          <w:szCs w:val="28"/>
        </w:rPr>
        <w:t>The webpage is accepting user authentication information via secure encrypted HTTP</w:t>
      </w:r>
      <w:r>
        <w:rPr>
          <w:b/>
          <w:bCs/>
          <w:sz w:val="24"/>
          <w:szCs w:val="28"/>
        </w:rPr>
        <w:t>S.</w:t>
      </w:r>
    </w:p>
    <w:p w14:paraId="24BD87BF" w14:textId="04EA1A39" w:rsidR="004203D5" w:rsidRPr="006014B1" w:rsidRDefault="004203D5" w:rsidP="00AE7578">
      <w:pPr>
        <w:pStyle w:val="BodyTextL50"/>
      </w:pPr>
      <w:r>
        <w:t>____________________________________________________________________________________</w:t>
      </w:r>
    </w:p>
    <w:p w14:paraId="160D72EC" w14:textId="77777777" w:rsidR="00C624AC" w:rsidRPr="006014B1" w:rsidRDefault="00C624AC" w:rsidP="00C34BBE">
      <w:pPr>
        <w:pStyle w:val="SubStepAlpha"/>
        <w:numPr>
          <w:ilvl w:val="0"/>
          <w:numId w:val="20"/>
        </w:numPr>
      </w:pPr>
      <w:r w:rsidRPr="002C0128">
        <w:t xml:space="preserve">Close </w:t>
      </w:r>
      <w:r w:rsidRPr="002C0128">
        <w:rPr>
          <w:b/>
        </w:rPr>
        <w:t>Sally’s</w:t>
      </w:r>
      <w:r w:rsidRPr="002C0128">
        <w:t xml:space="preserve"> computer.</w:t>
      </w:r>
    </w:p>
    <w:p w14:paraId="1CFE749E" w14:textId="79387375" w:rsidR="00E6246B" w:rsidRDefault="00867EB0" w:rsidP="00F55BAF">
      <w:pPr>
        <w:pStyle w:val="PartHead"/>
      </w:pPr>
      <w:r>
        <w:lastRenderedPageBreak/>
        <w:t xml:space="preserve">Prevent </w:t>
      </w:r>
      <w:r w:rsidR="009F6F9F">
        <w:t>U</w:t>
      </w:r>
      <w:r>
        <w:t xml:space="preserve">nencrypted HTTP </w:t>
      </w:r>
      <w:r w:rsidR="009F6F9F">
        <w:t>S</w:t>
      </w:r>
      <w:r>
        <w:t>essions</w:t>
      </w:r>
    </w:p>
    <w:p w14:paraId="68CCA3AB" w14:textId="77777777" w:rsidR="00E6246B" w:rsidRDefault="00937A28" w:rsidP="00E6246B">
      <w:pPr>
        <w:pStyle w:val="StepHead"/>
        <w:keepNext w:val="0"/>
        <w:ind w:left="864" w:hanging="864"/>
      </w:pPr>
      <w:r>
        <w:t>Configure the HQ_Router</w:t>
      </w:r>
      <w:r w:rsidR="00E6246B">
        <w:t>.</w:t>
      </w:r>
    </w:p>
    <w:p w14:paraId="0DAFC1E6" w14:textId="77777777" w:rsidR="00E6246B" w:rsidRDefault="00C41915" w:rsidP="00E6246B">
      <w:pPr>
        <w:pStyle w:val="SubStepAlpha"/>
        <w:numPr>
          <w:ilvl w:val="0"/>
          <w:numId w:val="14"/>
        </w:numPr>
      </w:pPr>
      <w:r>
        <w:t>Within</w:t>
      </w:r>
      <w:r w:rsidR="00E6246B">
        <w:t xml:space="preserve"> the </w:t>
      </w:r>
      <w:r w:rsidR="006669FB">
        <w:rPr>
          <w:b/>
        </w:rPr>
        <w:t>Metropolis</w:t>
      </w:r>
      <w:r>
        <w:rPr>
          <w:b/>
        </w:rPr>
        <w:t xml:space="preserve"> Bank HQ </w:t>
      </w:r>
      <w:r>
        <w:t xml:space="preserve">site, </w:t>
      </w:r>
      <w:r w:rsidR="00E6246B">
        <w:t xml:space="preserve">click the </w:t>
      </w:r>
      <w:r>
        <w:rPr>
          <w:b/>
        </w:rPr>
        <w:t>HQ_Router</w:t>
      </w:r>
      <w:r w:rsidR="00E6246B">
        <w:t>.</w:t>
      </w:r>
    </w:p>
    <w:p w14:paraId="2AAE41D0" w14:textId="21A3675E" w:rsidR="00E6246B" w:rsidRDefault="00E6246B" w:rsidP="00E6246B">
      <w:pPr>
        <w:pStyle w:val="SubStepAlpha"/>
        <w:numPr>
          <w:ilvl w:val="0"/>
          <w:numId w:val="14"/>
        </w:numPr>
      </w:pPr>
      <w:r>
        <w:t xml:space="preserve">Click the </w:t>
      </w:r>
      <w:r w:rsidR="00AD63A5">
        <w:rPr>
          <w:b/>
        </w:rPr>
        <w:t>CLI</w:t>
      </w:r>
      <w:r>
        <w:t xml:space="preserve"> tab and </w:t>
      </w:r>
      <w:r w:rsidR="001E29D0">
        <w:t>press</w:t>
      </w:r>
      <w:r w:rsidR="006669FB">
        <w:t xml:space="preserve"> </w:t>
      </w:r>
      <w:r w:rsidR="001E29D0">
        <w:rPr>
          <w:b/>
        </w:rPr>
        <w:t>E</w:t>
      </w:r>
      <w:r w:rsidR="006669FB" w:rsidRPr="006669FB">
        <w:rPr>
          <w:b/>
        </w:rPr>
        <w:t>nter</w:t>
      </w:r>
      <w:r w:rsidR="006669FB">
        <w:t>.</w:t>
      </w:r>
    </w:p>
    <w:p w14:paraId="7A1F974F" w14:textId="77777777" w:rsidR="00E6246B" w:rsidRDefault="006669FB" w:rsidP="00E6246B">
      <w:pPr>
        <w:pStyle w:val="SubStepAlpha"/>
        <w:numPr>
          <w:ilvl w:val="0"/>
          <w:numId w:val="14"/>
        </w:numPr>
      </w:pPr>
      <w:r>
        <w:t xml:space="preserve">Use the password </w:t>
      </w:r>
      <w:r w:rsidRPr="006669FB">
        <w:rPr>
          <w:b/>
        </w:rPr>
        <w:t>cisco</w:t>
      </w:r>
      <w:r>
        <w:t xml:space="preserve"> to login to the router.</w:t>
      </w:r>
    </w:p>
    <w:p w14:paraId="28FCAE3B" w14:textId="77777777" w:rsidR="004A440D" w:rsidRDefault="004A440D" w:rsidP="00E6246B">
      <w:pPr>
        <w:pStyle w:val="SubStepAlpha"/>
        <w:numPr>
          <w:ilvl w:val="0"/>
          <w:numId w:val="14"/>
        </w:numPr>
      </w:pPr>
      <w:r>
        <w:t xml:space="preserve">Use the </w:t>
      </w:r>
      <w:r w:rsidRPr="004A440D">
        <w:rPr>
          <w:b/>
        </w:rPr>
        <w:t>enable</w:t>
      </w:r>
      <w:r>
        <w:t xml:space="preserve"> command and then </w:t>
      </w:r>
      <w:r w:rsidRPr="004A440D">
        <w:rPr>
          <w:b/>
        </w:rPr>
        <w:t>configure terminal</w:t>
      </w:r>
      <w:r>
        <w:t xml:space="preserve"> command to access the global configuration </w:t>
      </w:r>
      <w:r w:rsidR="00907495">
        <w:t>mode</w:t>
      </w:r>
      <w:r>
        <w:t>.</w:t>
      </w:r>
    </w:p>
    <w:p w14:paraId="00B4E315" w14:textId="77777777" w:rsidR="004A440D" w:rsidRDefault="004A440D" w:rsidP="004A440D">
      <w:pPr>
        <w:pStyle w:val="SubStepAlpha"/>
        <w:numPr>
          <w:ilvl w:val="0"/>
          <w:numId w:val="0"/>
        </w:numPr>
        <w:ind w:left="720"/>
      </w:pPr>
      <w:r>
        <w:t xml:space="preserve">In order to prevent unencrypted HTTP traffic from traveling through the HQ router, network administrators can create and deploy </w:t>
      </w:r>
      <w:r w:rsidR="001C5BDF">
        <w:t>access control lists (ACLs)</w:t>
      </w:r>
      <w:r>
        <w:t>.</w:t>
      </w:r>
    </w:p>
    <w:p w14:paraId="36784158" w14:textId="77777777" w:rsidR="004A440D" w:rsidRDefault="004A440D" w:rsidP="004A440D">
      <w:pPr>
        <w:pStyle w:val="SubStepAlpha"/>
        <w:numPr>
          <w:ilvl w:val="0"/>
          <w:numId w:val="0"/>
        </w:numPr>
        <w:ind w:left="720"/>
      </w:pPr>
      <w:r>
        <w:t xml:space="preserve">The following commands are beyond this course but are used to demonstrate the </w:t>
      </w:r>
      <w:r w:rsidR="00907495">
        <w:t>ability</w:t>
      </w:r>
      <w:r>
        <w:t xml:space="preserve"> to prevent unencrypted traffic from moving through the HQ_Router.</w:t>
      </w:r>
    </w:p>
    <w:p w14:paraId="3E6FA6F6" w14:textId="14C13E25" w:rsidR="00907495" w:rsidRDefault="00907495" w:rsidP="004C15CF">
      <w:pPr>
        <w:pStyle w:val="SubStepAlpha"/>
        <w:numPr>
          <w:ilvl w:val="0"/>
          <w:numId w:val="14"/>
        </w:numPr>
      </w:pPr>
      <w:r>
        <w:t xml:space="preserve">Within the global configuration mode </w:t>
      </w:r>
      <w:r w:rsidRPr="00907495">
        <w:rPr>
          <w:b/>
        </w:rPr>
        <w:t>HQ_Router</w:t>
      </w:r>
      <w:r>
        <w:t xml:space="preserve">(config)# copy the following access-list configuration below and paste it into the </w:t>
      </w:r>
      <w:r w:rsidRPr="00907495">
        <w:rPr>
          <w:b/>
        </w:rPr>
        <w:t>HQ_Router</w:t>
      </w:r>
      <w:r>
        <w:t>.</w:t>
      </w:r>
    </w:p>
    <w:p w14:paraId="145E8162" w14:textId="5479BF5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087C6FAE" w14:textId="5DAF869D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access-list 101 deny tcp any any eq 80</w:t>
      </w:r>
    </w:p>
    <w:p w14:paraId="283ECE7B" w14:textId="31CC0C7A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access-list 101 permit ip any any</w:t>
      </w:r>
    </w:p>
    <w:p w14:paraId="085FDD26" w14:textId="7C077D2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53FB4DAE" w14:textId="465A5E3F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int gig0/0</w:t>
      </w:r>
    </w:p>
    <w:p w14:paraId="734FE45B" w14:textId="13DE7F91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ip access-group 101 in</w:t>
      </w:r>
    </w:p>
    <w:p w14:paraId="4FE4A993" w14:textId="59D087A2" w:rsidR="001E29D0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!</w:t>
      </w:r>
    </w:p>
    <w:p w14:paraId="5C64F013" w14:textId="124A54C8" w:rsidR="007253BD" w:rsidRPr="007253BD" w:rsidRDefault="007253BD" w:rsidP="007253BD">
      <w:pPr>
        <w:pStyle w:val="ListParagraph"/>
        <w:autoSpaceDE w:val="0"/>
        <w:autoSpaceDN w:val="0"/>
        <w:adjustRightInd w:val="0"/>
        <w:spacing w:before="0" w:after="200"/>
        <w:rPr>
          <w:rFonts w:ascii="Courier New" w:hAnsi="Courier New" w:cs="Courier New"/>
          <w:sz w:val="20"/>
          <w:szCs w:val="20"/>
          <w:lang w:val="en"/>
        </w:rPr>
      </w:pPr>
      <w:r w:rsidRPr="007253BD">
        <w:rPr>
          <w:rFonts w:ascii="Courier New" w:hAnsi="Courier New" w:cs="Courier New"/>
          <w:sz w:val="20"/>
          <w:szCs w:val="20"/>
          <w:lang w:val="en"/>
        </w:rPr>
        <w:t>end</w:t>
      </w:r>
    </w:p>
    <w:p w14:paraId="275AF866" w14:textId="77777777" w:rsidR="00E6246B" w:rsidRDefault="006F5AFB" w:rsidP="00E6246B">
      <w:pPr>
        <w:pStyle w:val="SubStepAlpha"/>
        <w:numPr>
          <w:ilvl w:val="0"/>
          <w:numId w:val="14"/>
        </w:numPr>
      </w:pPr>
      <w:r>
        <w:t xml:space="preserve">Close the </w:t>
      </w:r>
      <w:r w:rsidRPr="006F5AFB">
        <w:rPr>
          <w:b/>
        </w:rPr>
        <w:t>HQ_Router</w:t>
      </w:r>
      <w:r>
        <w:t>.</w:t>
      </w:r>
    </w:p>
    <w:p w14:paraId="67F81F51" w14:textId="2FF04744" w:rsidR="007253BD" w:rsidRDefault="007253BD" w:rsidP="007253BD">
      <w:pPr>
        <w:pStyle w:val="StepHead"/>
        <w:keepNext w:val="0"/>
      </w:pPr>
      <w:r>
        <w:t>Access the HQ Internet Web Server on Sally’s PC using HTTP.</w:t>
      </w:r>
    </w:p>
    <w:p w14:paraId="34D66475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the PC </w:t>
      </w:r>
      <w:r>
        <w:rPr>
          <w:b/>
        </w:rPr>
        <w:t>Sally</w:t>
      </w:r>
      <w:r>
        <w:t>.</w:t>
      </w:r>
    </w:p>
    <w:p w14:paraId="1FD8A3EA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Click the </w:t>
      </w:r>
      <w:r>
        <w:rPr>
          <w:b/>
        </w:rPr>
        <w:t>Desktop</w:t>
      </w:r>
      <w:r>
        <w:t xml:space="preserve"> tab and then click </w:t>
      </w:r>
      <w:r>
        <w:rPr>
          <w:b/>
        </w:rPr>
        <w:t>Web Browser</w:t>
      </w:r>
      <w:r>
        <w:t>.</w:t>
      </w:r>
    </w:p>
    <w:p w14:paraId="5514FF74" w14:textId="77777777" w:rsidR="007253BD" w:rsidRDefault="007253BD" w:rsidP="007253BD">
      <w:pPr>
        <w:pStyle w:val="SubStepAlpha"/>
        <w:numPr>
          <w:ilvl w:val="0"/>
          <w:numId w:val="22"/>
        </w:numPr>
      </w:pPr>
      <w:r>
        <w:t xml:space="preserve">Enter the URL of </w:t>
      </w:r>
      <w:r w:rsidRPr="00641615">
        <w:rPr>
          <w:b/>
        </w:rPr>
        <w:t>http://www.cisco.corp</w:t>
      </w:r>
      <w:r>
        <w:t xml:space="preserve"> and click </w:t>
      </w:r>
      <w:r w:rsidRPr="00F55BAF">
        <w:rPr>
          <w:b/>
        </w:rPr>
        <w:t>Go</w:t>
      </w:r>
      <w:r>
        <w:t>.</w:t>
      </w:r>
    </w:p>
    <w:p w14:paraId="2198EEDE" w14:textId="2FEAC762" w:rsidR="007253BD" w:rsidRDefault="00734A44" w:rsidP="007253BD">
      <w:pPr>
        <w:pStyle w:val="BodyTextL50"/>
      </w:pPr>
      <w:r>
        <w:t xml:space="preserve">Is </w:t>
      </w:r>
      <w:r w:rsidRPr="00325710">
        <w:rPr>
          <w:b/>
        </w:rPr>
        <w:t>Sally’s</w:t>
      </w:r>
      <w:r>
        <w:t xml:space="preserve"> computer able to access the HQ Internet Web Server using HTTP</w:t>
      </w:r>
      <w:r w:rsidR="007253BD">
        <w:t>?</w:t>
      </w:r>
    </w:p>
    <w:p w14:paraId="3C1A9744" w14:textId="48CD88CF" w:rsidR="000A63F2" w:rsidRPr="000A63F2" w:rsidRDefault="000A63F2" w:rsidP="007253BD">
      <w:pPr>
        <w:pStyle w:val="BodyTextL50"/>
        <w:rPr>
          <w:b/>
          <w:bCs/>
          <w:sz w:val="24"/>
          <w:szCs w:val="28"/>
        </w:rPr>
      </w:pPr>
      <w:r w:rsidRPr="000A63F2">
        <w:rPr>
          <w:b/>
          <w:bCs/>
          <w:sz w:val="24"/>
          <w:szCs w:val="28"/>
        </w:rPr>
        <w:t>No</w:t>
      </w:r>
    </w:p>
    <w:p w14:paraId="03107971" w14:textId="77777777" w:rsidR="007253BD" w:rsidRDefault="007253BD" w:rsidP="007253BD">
      <w:pPr>
        <w:pStyle w:val="BodyTextL50"/>
      </w:pPr>
      <w:r>
        <w:t>____________________________________________________________________________________</w:t>
      </w:r>
    </w:p>
    <w:p w14:paraId="3471197E" w14:textId="77777777" w:rsidR="00734A44" w:rsidRDefault="00734A44" w:rsidP="00734A44">
      <w:pPr>
        <w:pStyle w:val="StepHead"/>
        <w:keepNext w:val="0"/>
      </w:pPr>
      <w:r>
        <w:t>Access the HQ Internet Web Server on Sally’s PC using HTTPS.</w:t>
      </w:r>
    </w:p>
    <w:p w14:paraId="71EBC7D8" w14:textId="77777777" w:rsidR="00734A44" w:rsidRDefault="00734A44" w:rsidP="00F728A8">
      <w:pPr>
        <w:pStyle w:val="SubStepAlpha"/>
        <w:numPr>
          <w:ilvl w:val="0"/>
          <w:numId w:val="23"/>
        </w:numPr>
      </w:pPr>
      <w:r>
        <w:t xml:space="preserve">Access the </w:t>
      </w:r>
      <w:r>
        <w:rPr>
          <w:b/>
        </w:rPr>
        <w:t>Web Browser</w:t>
      </w:r>
      <w:r>
        <w:t xml:space="preserve"> on Sally’s computer.</w:t>
      </w:r>
    </w:p>
    <w:p w14:paraId="7D5E97D6" w14:textId="77777777" w:rsidR="00734A44" w:rsidRDefault="00734A44" w:rsidP="00F728A8">
      <w:pPr>
        <w:pStyle w:val="SubStepAlpha"/>
        <w:numPr>
          <w:ilvl w:val="0"/>
          <w:numId w:val="23"/>
        </w:numPr>
      </w:pPr>
      <w:r>
        <w:t xml:space="preserve">Enter the URL of </w:t>
      </w:r>
      <w:r w:rsidRPr="00641615">
        <w:rPr>
          <w:b/>
        </w:rPr>
        <w:t>http</w:t>
      </w:r>
      <w:r>
        <w:rPr>
          <w:b/>
        </w:rPr>
        <w:t>s</w:t>
      </w:r>
      <w:r w:rsidRPr="00641615">
        <w:rPr>
          <w:b/>
        </w:rPr>
        <w:t>://www.cisco.corp</w:t>
      </w:r>
      <w:r>
        <w:t xml:space="preserve"> and click Go.</w:t>
      </w:r>
    </w:p>
    <w:p w14:paraId="30F3DC03" w14:textId="67403EF8" w:rsidR="00734A44" w:rsidRDefault="00734A44" w:rsidP="00734A44">
      <w:pPr>
        <w:pStyle w:val="BodyTextL50"/>
      </w:pPr>
      <w:r>
        <w:t>Is Sally’s computer able to access the HQ Internet Web Server using HTTP</w:t>
      </w:r>
      <w:r w:rsidR="00CA3D25">
        <w:t>S</w:t>
      </w:r>
      <w:r>
        <w:t>?</w:t>
      </w:r>
    </w:p>
    <w:p w14:paraId="2AD35E30" w14:textId="165CA664" w:rsidR="00CA3D25" w:rsidRDefault="00CA3D25" w:rsidP="00734A44">
      <w:pPr>
        <w:pStyle w:val="BodyTextL50"/>
      </w:pPr>
      <w:r>
        <w:t>Yes</w:t>
      </w:r>
    </w:p>
    <w:p w14:paraId="164C2EE4" w14:textId="77777777" w:rsidR="00734A44" w:rsidRDefault="00734A44" w:rsidP="00734A44">
      <w:pPr>
        <w:pStyle w:val="BodyTextL50"/>
      </w:pPr>
      <w:r>
        <w:t>____________________________________________________________________________________</w:t>
      </w:r>
    </w:p>
    <w:p w14:paraId="046B8865" w14:textId="77777777" w:rsidR="00734A44" w:rsidRPr="005E04B2" w:rsidRDefault="00734A44" w:rsidP="00F728A8">
      <w:pPr>
        <w:pStyle w:val="SubStepAlpha"/>
        <w:numPr>
          <w:ilvl w:val="0"/>
          <w:numId w:val="23"/>
        </w:numPr>
        <w:rPr>
          <w:shd w:val="clear" w:color="auto" w:fill="BFBFBF"/>
        </w:rPr>
      </w:pPr>
      <w:r w:rsidRPr="002C0128">
        <w:t xml:space="preserve">Close </w:t>
      </w:r>
      <w:r w:rsidRPr="002C0128">
        <w:rPr>
          <w:b/>
        </w:rPr>
        <w:t>Sally’s</w:t>
      </w:r>
      <w:r w:rsidRPr="002C0128">
        <w:t xml:space="preserve"> computer</w:t>
      </w:r>
      <w:r>
        <w:t>.</w:t>
      </w:r>
    </w:p>
    <w:p w14:paraId="2C5C4D14" w14:textId="5146886C" w:rsidR="005E04B2" w:rsidRDefault="001E29D0" w:rsidP="00F55BAF">
      <w:pPr>
        <w:pStyle w:val="PartHead"/>
      </w:pPr>
      <w:r>
        <w:lastRenderedPageBreak/>
        <w:t xml:space="preserve">Access </w:t>
      </w:r>
      <w:r w:rsidR="00020560">
        <w:t>the</w:t>
      </w:r>
      <w:r w:rsidR="005E04B2">
        <w:t xml:space="preserve"> </w:t>
      </w:r>
      <w:r w:rsidR="009F6F9F">
        <w:t>F</w:t>
      </w:r>
      <w:r w:rsidR="005E04B2">
        <w:t xml:space="preserve">irewall on </w:t>
      </w:r>
      <w:r w:rsidR="00020560">
        <w:t xml:space="preserve">the Email </w:t>
      </w:r>
      <w:r w:rsidR="009F6F9F">
        <w:t>S</w:t>
      </w:r>
      <w:r w:rsidR="005E04B2">
        <w:t>erver</w:t>
      </w:r>
    </w:p>
    <w:p w14:paraId="35F86BE1" w14:textId="77777777" w:rsidR="005E04B2" w:rsidRDefault="005E04B2" w:rsidP="00025F1C">
      <w:pPr>
        <w:pStyle w:val="SubStepAlpha"/>
        <w:numPr>
          <w:ilvl w:val="0"/>
          <w:numId w:val="24"/>
        </w:numPr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the </w:t>
      </w:r>
      <w:r w:rsidR="0046159E">
        <w:rPr>
          <w:b/>
        </w:rPr>
        <w:t xml:space="preserve">Email </w:t>
      </w:r>
      <w:r w:rsidR="0046159E">
        <w:t>server</w:t>
      </w:r>
      <w:r>
        <w:t>.</w:t>
      </w:r>
    </w:p>
    <w:p w14:paraId="164F62CB" w14:textId="450DB566" w:rsidR="00025F1C" w:rsidRDefault="005E04B2" w:rsidP="00025F1C">
      <w:pPr>
        <w:pStyle w:val="SubStepAlpha"/>
        <w:numPr>
          <w:ilvl w:val="0"/>
          <w:numId w:val="24"/>
        </w:numPr>
      </w:pPr>
      <w:r>
        <w:t xml:space="preserve">Click the </w:t>
      </w:r>
      <w:r w:rsidR="005C6B9E">
        <w:rPr>
          <w:b/>
        </w:rPr>
        <w:t>Desktop</w:t>
      </w:r>
      <w:r>
        <w:t xml:space="preserve"> tab and </w:t>
      </w:r>
      <w:r w:rsidR="005C6B9E">
        <w:t xml:space="preserve">then click on </w:t>
      </w:r>
      <w:r w:rsidR="005C6B9E" w:rsidRPr="005C6B9E">
        <w:rPr>
          <w:b/>
        </w:rPr>
        <w:t>Firewall</w:t>
      </w:r>
      <w:r w:rsidR="005C6B9E">
        <w:t>.</w:t>
      </w:r>
      <w:r w:rsidR="00B555FE">
        <w:t xml:space="preserve"> There are no firewall rules implemented.</w:t>
      </w:r>
    </w:p>
    <w:p w14:paraId="7E8DC73B" w14:textId="33C74A0C" w:rsidR="00025F1C" w:rsidRDefault="00025F1C" w:rsidP="00025F1C">
      <w:pPr>
        <w:pStyle w:val="SubStepAlpha"/>
        <w:numPr>
          <w:ilvl w:val="0"/>
          <w:numId w:val="0"/>
        </w:numPr>
        <w:ind w:left="720"/>
      </w:pPr>
      <w:r>
        <w:t>I</w:t>
      </w:r>
      <w:r w:rsidR="00E90254">
        <w:t xml:space="preserve">n order to prevent </w:t>
      </w:r>
      <w:r w:rsidR="000E63C8">
        <w:t xml:space="preserve">non-email related </w:t>
      </w:r>
      <w:r w:rsidR="00E90254">
        <w:t xml:space="preserve">traffic from being sent or received from </w:t>
      </w:r>
      <w:r>
        <w:t xml:space="preserve">the </w:t>
      </w:r>
      <w:r w:rsidR="00E90254">
        <w:t>Email server</w:t>
      </w:r>
      <w:r>
        <w:t xml:space="preserve">, network administrators can create </w:t>
      </w:r>
      <w:r w:rsidR="000E63C8">
        <w:t>firewall rules</w:t>
      </w:r>
      <w:r w:rsidR="00E90254">
        <w:t xml:space="preserve"> </w:t>
      </w:r>
      <w:r w:rsidR="000E63C8">
        <w:t xml:space="preserve">directly </w:t>
      </w:r>
      <w:r w:rsidR="00E90254">
        <w:t>on the server</w:t>
      </w:r>
      <w:r w:rsidR="000E63C8">
        <w:t>,</w:t>
      </w:r>
      <w:r w:rsidR="00E90254">
        <w:t xml:space="preserve"> or as previously shown</w:t>
      </w:r>
      <w:r w:rsidR="0033708A">
        <w:t>,</w:t>
      </w:r>
      <w:r w:rsidR="000E63C8">
        <w:t xml:space="preserve"> they can use access control lists (ACLs) </w:t>
      </w:r>
      <w:r w:rsidR="00E90254">
        <w:t xml:space="preserve">on a network device </w:t>
      </w:r>
      <w:r w:rsidR="000E63C8">
        <w:t xml:space="preserve">like a </w:t>
      </w:r>
      <w:r w:rsidR="00E90254">
        <w:t>router.</w:t>
      </w:r>
    </w:p>
    <w:p w14:paraId="20211932" w14:textId="77777777" w:rsidR="00E6246B" w:rsidRDefault="00E6246B" w:rsidP="00E6246B">
      <w:pPr>
        <w:pStyle w:val="LabSection"/>
      </w:pPr>
      <w:r>
        <w:t>Suggested Scoring Rubric</w:t>
      </w:r>
    </w:p>
    <w:tbl>
      <w:tblPr>
        <w:tblW w:w="79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9"/>
        <w:gridCol w:w="1526"/>
        <w:gridCol w:w="1350"/>
        <w:gridCol w:w="1304"/>
      </w:tblGrid>
      <w:tr w:rsidR="00E6246B" w14:paraId="438EA311" w14:textId="77777777" w:rsidTr="00F55BAF">
        <w:trPr>
          <w:cantSplit/>
          <w:jc w:val="center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D06942" w14:textId="77777777" w:rsidR="00E6246B" w:rsidRDefault="00E6246B" w:rsidP="009B4A6B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62D780" w14:textId="77777777" w:rsidR="00E6246B" w:rsidRDefault="00E6246B" w:rsidP="009B4A6B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F23120" w14:textId="77777777" w:rsidR="00E6246B" w:rsidRDefault="00E6246B" w:rsidP="009B4A6B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537A7B" w14:textId="77777777" w:rsidR="00E6246B" w:rsidRDefault="00E6246B" w:rsidP="009B4A6B">
            <w:pPr>
              <w:pStyle w:val="TableHeading"/>
            </w:pPr>
            <w:r>
              <w:t>Earned Points</w:t>
            </w:r>
          </w:p>
        </w:tc>
      </w:tr>
      <w:tr w:rsidR="00E6246B" w14:paraId="6C793664" w14:textId="77777777" w:rsidTr="00F55BAF">
        <w:trPr>
          <w:cantSplit/>
          <w:jc w:val="center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212899C" w14:textId="77777777" w:rsidR="00E6246B" w:rsidRDefault="00E6246B" w:rsidP="00E6246B">
            <w:pPr>
              <w:pStyle w:val="TableText"/>
            </w:pPr>
            <w:r>
              <w:t xml:space="preserve">Part 1: </w:t>
            </w:r>
            <w:r w:rsidR="00662909" w:rsidRPr="00662909">
              <w:rPr>
                <w:bCs/>
              </w:rPr>
              <w:t>Connect to the Web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5F59F" w14:textId="77777777" w:rsidR="00E6246B" w:rsidRDefault="00873FF3" w:rsidP="00F55BAF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1CA756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F4C482A" w14:textId="7F707743" w:rsidR="00E6246B" w:rsidRDefault="00E6246B" w:rsidP="00E6246B">
            <w:pPr>
              <w:pStyle w:val="TableText"/>
            </w:pPr>
          </w:p>
        </w:tc>
      </w:tr>
      <w:tr w:rsidR="00E6246B" w14:paraId="72410CD9" w14:textId="77777777" w:rsidTr="00F55BAF">
        <w:trPr>
          <w:cantSplit/>
          <w:jc w:val="center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2890F2" w14:textId="77777777" w:rsidR="00E6246B" w:rsidRDefault="00E6246B" w:rsidP="00E6246B">
            <w:pPr>
              <w:pStyle w:val="TableText"/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4D35B6" w14:textId="77777777" w:rsidR="00E6246B" w:rsidRDefault="00873FF3" w:rsidP="00F55BAF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123787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AE8DBB2" w14:textId="77777777" w:rsidR="00E6246B" w:rsidRDefault="00E6246B" w:rsidP="00E6246B">
            <w:pPr>
              <w:pStyle w:val="TableText"/>
            </w:pPr>
          </w:p>
        </w:tc>
      </w:tr>
      <w:tr w:rsidR="00E6246B" w14:paraId="68E4E21D" w14:textId="77777777" w:rsidTr="00F55BAF">
        <w:trPr>
          <w:cantSplit/>
          <w:jc w:val="center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96C679" w14:textId="3CA0A8A1" w:rsidR="00E6246B" w:rsidRDefault="00E6246B">
            <w:pPr>
              <w:pStyle w:val="TableText"/>
            </w:pPr>
            <w:r>
              <w:t xml:space="preserve">Part 2: </w:t>
            </w:r>
            <w:r w:rsidR="00662909" w:rsidRPr="00662909">
              <w:rPr>
                <w:bCs/>
              </w:rPr>
              <w:t xml:space="preserve">Prevent </w:t>
            </w:r>
            <w:r w:rsidR="009F6F9F">
              <w:rPr>
                <w:bCs/>
              </w:rPr>
              <w:t>U</w:t>
            </w:r>
            <w:r w:rsidR="00662909" w:rsidRPr="00662909">
              <w:rPr>
                <w:bCs/>
              </w:rPr>
              <w:t xml:space="preserve">nencrypted HTTP </w:t>
            </w:r>
            <w:r w:rsidR="009F6F9F">
              <w:rPr>
                <w:bCs/>
              </w:rPr>
              <w:t>S</w:t>
            </w:r>
            <w:r w:rsidR="00662909" w:rsidRPr="00662909">
              <w:rPr>
                <w:bCs/>
              </w:rPr>
              <w:t>essions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48E5E6" w14:textId="77777777" w:rsidR="00E6246B" w:rsidRDefault="00E6246B" w:rsidP="00F55BAF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A88F81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9637BB" w14:textId="7A71EEC5" w:rsidR="00E6246B" w:rsidRDefault="00E6246B" w:rsidP="00E6246B">
            <w:pPr>
              <w:pStyle w:val="TableText"/>
            </w:pPr>
          </w:p>
        </w:tc>
      </w:tr>
      <w:tr w:rsidR="00E6246B" w14:paraId="39A342E2" w14:textId="77777777" w:rsidTr="00F55BAF">
        <w:trPr>
          <w:cantSplit/>
          <w:jc w:val="center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C362EE" w14:textId="77777777" w:rsidR="00E6246B" w:rsidRDefault="00E6246B" w:rsidP="00E6246B">
            <w:pPr>
              <w:pStyle w:val="TableText"/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B7099E" w14:textId="77777777" w:rsidR="00E6246B" w:rsidRDefault="00873FF3" w:rsidP="00F55BAF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F8E558" w14:textId="77777777" w:rsidR="00E6246B" w:rsidRDefault="00873FF3" w:rsidP="00F55BAF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C8306A9" w14:textId="77777777" w:rsidR="00E6246B" w:rsidRDefault="00E6246B" w:rsidP="00E6246B">
            <w:pPr>
              <w:pStyle w:val="TableText"/>
            </w:pPr>
          </w:p>
        </w:tc>
      </w:tr>
      <w:tr w:rsidR="00E6246B" w14:paraId="23B583D6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49A880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D20C84" w14:textId="77777777" w:rsidR="00E6246B" w:rsidRDefault="00F23D4F" w:rsidP="00F55BAF">
            <w:pPr>
              <w:pStyle w:val="TableText"/>
              <w:jc w:val="center"/>
            </w:pPr>
            <w:r>
              <w:rPr>
                <w:b/>
                <w:bCs/>
              </w:rPr>
              <w:t>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83711DF" w14:textId="7FE1E3F0" w:rsidR="00E6246B" w:rsidRDefault="00E6246B" w:rsidP="00E6246B">
            <w:pPr>
              <w:pStyle w:val="TableText"/>
            </w:pPr>
          </w:p>
        </w:tc>
      </w:tr>
      <w:tr w:rsidR="00E6246B" w14:paraId="174EE03C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8F6AD5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0228CB" w14:textId="77777777" w:rsidR="00E6246B" w:rsidRDefault="00F23D4F" w:rsidP="00F55BAF">
            <w:pPr>
              <w:pStyle w:val="TableTex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FE3F585" w14:textId="17F26F71" w:rsidR="00E6246B" w:rsidRDefault="00E6246B" w:rsidP="00E6246B">
            <w:pPr>
              <w:pStyle w:val="TableText"/>
            </w:pPr>
          </w:p>
        </w:tc>
      </w:tr>
      <w:tr w:rsidR="00E6246B" w14:paraId="50650E35" w14:textId="77777777" w:rsidTr="00F55BAF">
        <w:trPr>
          <w:cantSplit/>
          <w:jc w:val="center"/>
        </w:trPr>
        <w:tc>
          <w:tcPr>
            <w:tcW w:w="5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FD2D72" w14:textId="77777777" w:rsidR="00E6246B" w:rsidRDefault="00E6246B" w:rsidP="00F55BAF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C54B79" w14:textId="77777777" w:rsidR="00E6246B" w:rsidRDefault="00E6246B" w:rsidP="00F55BAF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9ED51B9" w14:textId="4AAA0244" w:rsidR="00E6246B" w:rsidRDefault="00E6246B" w:rsidP="00E6246B">
            <w:pPr>
              <w:pStyle w:val="TableText"/>
            </w:pPr>
          </w:p>
        </w:tc>
      </w:tr>
    </w:tbl>
    <w:p w14:paraId="4FDEE597" w14:textId="77777777" w:rsidR="006513FB" w:rsidRPr="00F55BAF" w:rsidRDefault="006513FB"/>
    <w:sectPr w:rsidR="006513FB" w:rsidRPr="00F55BA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53F5" w14:textId="77777777" w:rsidR="00B07F8A" w:rsidRDefault="00B07F8A" w:rsidP="0090659A">
      <w:pPr>
        <w:spacing w:after="0" w:line="240" w:lineRule="auto"/>
      </w:pPr>
      <w:r>
        <w:separator/>
      </w:r>
    </w:p>
    <w:p w14:paraId="2934D7FD" w14:textId="77777777" w:rsidR="00B07F8A" w:rsidRDefault="00B07F8A"/>
    <w:p w14:paraId="6B4ED3A8" w14:textId="77777777" w:rsidR="00B07F8A" w:rsidRDefault="00B07F8A"/>
    <w:p w14:paraId="4A1AD090" w14:textId="77777777" w:rsidR="00B07F8A" w:rsidRDefault="00B07F8A"/>
    <w:p w14:paraId="01BFF9F6" w14:textId="77777777" w:rsidR="00B07F8A" w:rsidRDefault="00B07F8A"/>
    <w:p w14:paraId="3CE4F715" w14:textId="77777777" w:rsidR="00B07F8A" w:rsidRDefault="00B07F8A"/>
  </w:endnote>
  <w:endnote w:type="continuationSeparator" w:id="0">
    <w:p w14:paraId="72EF3602" w14:textId="77777777" w:rsidR="00B07F8A" w:rsidRDefault="00B07F8A" w:rsidP="0090659A">
      <w:pPr>
        <w:spacing w:after="0" w:line="240" w:lineRule="auto"/>
      </w:pPr>
      <w:r>
        <w:continuationSeparator/>
      </w:r>
    </w:p>
    <w:p w14:paraId="5DF7D92B" w14:textId="77777777" w:rsidR="00B07F8A" w:rsidRDefault="00B07F8A"/>
    <w:p w14:paraId="08533CF0" w14:textId="77777777" w:rsidR="00B07F8A" w:rsidRDefault="00B07F8A"/>
    <w:p w14:paraId="7C556F64" w14:textId="77777777" w:rsidR="00B07F8A" w:rsidRDefault="00B07F8A"/>
    <w:p w14:paraId="749F55F9" w14:textId="77777777" w:rsidR="00B07F8A" w:rsidRDefault="00B07F8A"/>
    <w:p w14:paraId="1FB21B09" w14:textId="77777777" w:rsidR="00B07F8A" w:rsidRDefault="00B07F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3370" w14:textId="72C1C9A5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D93D88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D354B9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D354B9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080C" w14:textId="3C8C5143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D93D88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D354B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D354B9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461C" w14:textId="77777777" w:rsidR="00B07F8A" w:rsidRDefault="00B07F8A" w:rsidP="0090659A">
      <w:pPr>
        <w:spacing w:after="0" w:line="240" w:lineRule="auto"/>
      </w:pPr>
      <w:r>
        <w:separator/>
      </w:r>
    </w:p>
    <w:p w14:paraId="42265898" w14:textId="77777777" w:rsidR="00B07F8A" w:rsidRDefault="00B07F8A"/>
    <w:p w14:paraId="54219071" w14:textId="77777777" w:rsidR="00B07F8A" w:rsidRDefault="00B07F8A"/>
    <w:p w14:paraId="26AF14FF" w14:textId="77777777" w:rsidR="00B07F8A" w:rsidRDefault="00B07F8A"/>
    <w:p w14:paraId="25C53B3A" w14:textId="77777777" w:rsidR="00B07F8A" w:rsidRDefault="00B07F8A"/>
    <w:p w14:paraId="1A7DE994" w14:textId="77777777" w:rsidR="00B07F8A" w:rsidRDefault="00B07F8A"/>
  </w:footnote>
  <w:footnote w:type="continuationSeparator" w:id="0">
    <w:p w14:paraId="3E1F9DA7" w14:textId="77777777" w:rsidR="00B07F8A" w:rsidRDefault="00B07F8A" w:rsidP="0090659A">
      <w:pPr>
        <w:spacing w:after="0" w:line="240" w:lineRule="auto"/>
      </w:pPr>
      <w:r>
        <w:continuationSeparator/>
      </w:r>
    </w:p>
    <w:p w14:paraId="5DEFD905" w14:textId="77777777" w:rsidR="00B07F8A" w:rsidRDefault="00B07F8A"/>
    <w:p w14:paraId="55658E59" w14:textId="77777777" w:rsidR="00B07F8A" w:rsidRDefault="00B07F8A"/>
    <w:p w14:paraId="3412DE00" w14:textId="77777777" w:rsidR="00B07F8A" w:rsidRDefault="00B07F8A"/>
    <w:p w14:paraId="52DB6E88" w14:textId="77777777" w:rsidR="00B07F8A" w:rsidRDefault="00B07F8A"/>
    <w:p w14:paraId="472C2AA7" w14:textId="77777777" w:rsidR="00B07F8A" w:rsidRDefault="00B07F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7AF6" w14:textId="77777777" w:rsidR="00926CB2" w:rsidRDefault="00E6246B" w:rsidP="008402F2">
    <w:pPr>
      <w:pStyle w:val="PageHead"/>
    </w:pPr>
    <w:r>
      <w:t>Packet Tracer – Communicating in a Cyber World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CF76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75F6E23D" wp14:editId="1B5234B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FBB005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9CC"/>
    <w:multiLevelType w:val="hybridMultilevel"/>
    <w:tmpl w:val="E3DAE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9C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15F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3050B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4715DC0"/>
    <w:multiLevelType w:val="hybridMultilevel"/>
    <w:tmpl w:val="C046EC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96360"/>
    <w:multiLevelType w:val="multilevel"/>
    <w:tmpl w:val="842ACA2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DA605A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F4FF4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62D6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713E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A7185"/>
    <w:multiLevelType w:val="hybridMultilevel"/>
    <w:tmpl w:val="E3DAE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333F1"/>
    <w:multiLevelType w:val="hybridMultilevel"/>
    <w:tmpl w:val="11E4B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21322"/>
    <w:multiLevelType w:val="hybridMultilevel"/>
    <w:tmpl w:val="11E4B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8"/>
  </w:num>
  <w:num w:numId="2">
    <w:abstractNumId w:val="8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</w:num>
  <w:num w:numId="4">
    <w:abstractNumId w:val="8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0"/>
  </w:num>
  <w:num w:numId="10">
    <w:abstractNumId w:val="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0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IyNEszTksx1jUxTDXUNTE1M9C1SDNJ0bUwME5ONjY1SbKwMFbSUQpOLS7OzM8DaTGuBQAfLOVBQwAAAA=="/>
  </w:docVars>
  <w:rsids>
    <w:rsidRoot w:val="00E6246B"/>
    <w:rsid w:val="00001BDF"/>
    <w:rsid w:val="00002CC2"/>
    <w:rsid w:val="0000380F"/>
    <w:rsid w:val="00004175"/>
    <w:rsid w:val="000059C9"/>
    <w:rsid w:val="00012C22"/>
    <w:rsid w:val="000160F7"/>
    <w:rsid w:val="00016D5B"/>
    <w:rsid w:val="00016F30"/>
    <w:rsid w:val="0002047C"/>
    <w:rsid w:val="00020560"/>
    <w:rsid w:val="00021B9A"/>
    <w:rsid w:val="000242D6"/>
    <w:rsid w:val="00024EE5"/>
    <w:rsid w:val="00025F1C"/>
    <w:rsid w:val="00032165"/>
    <w:rsid w:val="00041AF6"/>
    <w:rsid w:val="00044E62"/>
    <w:rsid w:val="00050BA4"/>
    <w:rsid w:val="00051738"/>
    <w:rsid w:val="00052548"/>
    <w:rsid w:val="00060696"/>
    <w:rsid w:val="00060CF4"/>
    <w:rsid w:val="000666B1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52F1"/>
    <w:rsid w:val="00097163"/>
    <w:rsid w:val="000A22C8"/>
    <w:rsid w:val="000A63F2"/>
    <w:rsid w:val="000B2344"/>
    <w:rsid w:val="000B7DE5"/>
    <w:rsid w:val="000C2118"/>
    <w:rsid w:val="000C6E6E"/>
    <w:rsid w:val="000D55B4"/>
    <w:rsid w:val="000E63C8"/>
    <w:rsid w:val="000E65F0"/>
    <w:rsid w:val="000F072C"/>
    <w:rsid w:val="000F45E6"/>
    <w:rsid w:val="000F6743"/>
    <w:rsid w:val="001006C2"/>
    <w:rsid w:val="00101BE8"/>
    <w:rsid w:val="00103401"/>
    <w:rsid w:val="00103D36"/>
    <w:rsid w:val="001075E7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681"/>
    <w:rsid w:val="001C5998"/>
    <w:rsid w:val="001C5BDF"/>
    <w:rsid w:val="001C7C3B"/>
    <w:rsid w:val="001D5B6F"/>
    <w:rsid w:val="001E0AB8"/>
    <w:rsid w:val="001E29D0"/>
    <w:rsid w:val="001E2B7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7C4"/>
    <w:rsid w:val="0023145F"/>
    <w:rsid w:val="00231DCA"/>
    <w:rsid w:val="00242E3A"/>
    <w:rsid w:val="00247A6E"/>
    <w:rsid w:val="002506CF"/>
    <w:rsid w:val="0025107F"/>
    <w:rsid w:val="00260CD4"/>
    <w:rsid w:val="002639D8"/>
    <w:rsid w:val="00264D03"/>
    <w:rsid w:val="00265F77"/>
    <w:rsid w:val="00266C83"/>
    <w:rsid w:val="002768DC"/>
    <w:rsid w:val="00294C8F"/>
    <w:rsid w:val="002A6C56"/>
    <w:rsid w:val="002A7041"/>
    <w:rsid w:val="002B478A"/>
    <w:rsid w:val="002C0128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7F5"/>
    <w:rsid w:val="00302887"/>
    <w:rsid w:val="003056EB"/>
    <w:rsid w:val="003071FF"/>
    <w:rsid w:val="00310652"/>
    <w:rsid w:val="0031371D"/>
    <w:rsid w:val="0031789F"/>
    <w:rsid w:val="00320788"/>
    <w:rsid w:val="003233A3"/>
    <w:rsid w:val="00325710"/>
    <w:rsid w:val="00336148"/>
    <w:rsid w:val="0033708A"/>
    <w:rsid w:val="00337B18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C75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03D5"/>
    <w:rsid w:val="004216EB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159E"/>
    <w:rsid w:val="00462B9F"/>
    <w:rsid w:val="004659EE"/>
    <w:rsid w:val="004717E9"/>
    <w:rsid w:val="00472EFA"/>
    <w:rsid w:val="00473E34"/>
    <w:rsid w:val="00476BA9"/>
    <w:rsid w:val="004936C2"/>
    <w:rsid w:val="0049379C"/>
    <w:rsid w:val="004A1CA0"/>
    <w:rsid w:val="004A22E9"/>
    <w:rsid w:val="004A440D"/>
    <w:rsid w:val="004A4ACD"/>
    <w:rsid w:val="004A5BC5"/>
    <w:rsid w:val="004B023D"/>
    <w:rsid w:val="004C0909"/>
    <w:rsid w:val="004C3F97"/>
    <w:rsid w:val="004C65E6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5DBA"/>
    <w:rsid w:val="00516142"/>
    <w:rsid w:val="00520027"/>
    <w:rsid w:val="0052093C"/>
    <w:rsid w:val="00521B31"/>
    <w:rsid w:val="00522469"/>
    <w:rsid w:val="0052400A"/>
    <w:rsid w:val="00536277"/>
    <w:rsid w:val="00536F43"/>
    <w:rsid w:val="00542DE0"/>
    <w:rsid w:val="005510BA"/>
    <w:rsid w:val="005538C8"/>
    <w:rsid w:val="00554B4E"/>
    <w:rsid w:val="00556C02"/>
    <w:rsid w:val="00561BB2"/>
    <w:rsid w:val="00563249"/>
    <w:rsid w:val="005648FB"/>
    <w:rsid w:val="00570A65"/>
    <w:rsid w:val="005762B1"/>
    <w:rsid w:val="00580456"/>
    <w:rsid w:val="005804E1"/>
    <w:rsid w:val="00580B2B"/>
    <w:rsid w:val="00580E73"/>
    <w:rsid w:val="00593386"/>
    <w:rsid w:val="00593573"/>
    <w:rsid w:val="00596562"/>
    <w:rsid w:val="00596998"/>
    <w:rsid w:val="005A6E62"/>
    <w:rsid w:val="005B2FB3"/>
    <w:rsid w:val="005C6B9E"/>
    <w:rsid w:val="005D2B29"/>
    <w:rsid w:val="005D354A"/>
    <w:rsid w:val="005D3E53"/>
    <w:rsid w:val="005D506C"/>
    <w:rsid w:val="005E04B2"/>
    <w:rsid w:val="005E3235"/>
    <w:rsid w:val="005E4176"/>
    <w:rsid w:val="005E4876"/>
    <w:rsid w:val="005E65B5"/>
    <w:rsid w:val="005F3AE9"/>
    <w:rsid w:val="005F5BBE"/>
    <w:rsid w:val="006007BB"/>
    <w:rsid w:val="006014B1"/>
    <w:rsid w:val="00601DC0"/>
    <w:rsid w:val="006034CB"/>
    <w:rsid w:val="00603C52"/>
    <w:rsid w:val="006131CE"/>
    <w:rsid w:val="0061336B"/>
    <w:rsid w:val="00617D6E"/>
    <w:rsid w:val="0062037D"/>
    <w:rsid w:val="00622D61"/>
    <w:rsid w:val="00624198"/>
    <w:rsid w:val="00636C28"/>
    <w:rsid w:val="00641615"/>
    <w:rsid w:val="006428E5"/>
    <w:rsid w:val="00644958"/>
    <w:rsid w:val="006513FB"/>
    <w:rsid w:val="00662909"/>
    <w:rsid w:val="006669FB"/>
    <w:rsid w:val="00672919"/>
    <w:rsid w:val="00686587"/>
    <w:rsid w:val="0068785F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47F7"/>
    <w:rsid w:val="006B5CA7"/>
    <w:rsid w:val="006B5E89"/>
    <w:rsid w:val="006C19B2"/>
    <w:rsid w:val="006C30A0"/>
    <w:rsid w:val="006C35FF"/>
    <w:rsid w:val="006C4F1E"/>
    <w:rsid w:val="006C57F2"/>
    <w:rsid w:val="006C5949"/>
    <w:rsid w:val="006C5973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5AFB"/>
    <w:rsid w:val="00705FEC"/>
    <w:rsid w:val="0071147A"/>
    <w:rsid w:val="0071185D"/>
    <w:rsid w:val="00721E01"/>
    <w:rsid w:val="007222AD"/>
    <w:rsid w:val="007253BD"/>
    <w:rsid w:val="007267CF"/>
    <w:rsid w:val="00731F3F"/>
    <w:rsid w:val="00733BAB"/>
    <w:rsid w:val="00734A44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9"/>
    <w:rsid w:val="00781CF4"/>
    <w:rsid w:val="0078405B"/>
    <w:rsid w:val="00786F58"/>
    <w:rsid w:val="00787CC1"/>
    <w:rsid w:val="00792F4E"/>
    <w:rsid w:val="0079398D"/>
    <w:rsid w:val="00796C25"/>
    <w:rsid w:val="007A287C"/>
    <w:rsid w:val="007A3B2A"/>
    <w:rsid w:val="007A625D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857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67EB0"/>
    <w:rsid w:val="00870763"/>
    <w:rsid w:val="008713EA"/>
    <w:rsid w:val="00873C6B"/>
    <w:rsid w:val="00873FF3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EB8"/>
    <w:rsid w:val="008B7FFD"/>
    <w:rsid w:val="008C2920"/>
    <w:rsid w:val="008C4307"/>
    <w:rsid w:val="008C5B63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07495"/>
    <w:rsid w:val="00911080"/>
    <w:rsid w:val="0091350B"/>
    <w:rsid w:val="00915986"/>
    <w:rsid w:val="00917624"/>
    <w:rsid w:val="0092630B"/>
    <w:rsid w:val="00926CB2"/>
    <w:rsid w:val="00930386"/>
    <w:rsid w:val="009309F5"/>
    <w:rsid w:val="00933237"/>
    <w:rsid w:val="00933F28"/>
    <w:rsid w:val="00937A28"/>
    <w:rsid w:val="009476C0"/>
    <w:rsid w:val="00963E34"/>
    <w:rsid w:val="00964DFA"/>
    <w:rsid w:val="0098155C"/>
    <w:rsid w:val="0098281A"/>
    <w:rsid w:val="00983B77"/>
    <w:rsid w:val="009924C5"/>
    <w:rsid w:val="00995C3F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5DE1"/>
    <w:rsid w:val="009E2309"/>
    <w:rsid w:val="009E42B9"/>
    <w:rsid w:val="009E4E17"/>
    <w:rsid w:val="009F4C2E"/>
    <w:rsid w:val="009F6F9F"/>
    <w:rsid w:val="00A014A3"/>
    <w:rsid w:val="00A027CC"/>
    <w:rsid w:val="00A0412D"/>
    <w:rsid w:val="00A21211"/>
    <w:rsid w:val="00A30911"/>
    <w:rsid w:val="00A30F8A"/>
    <w:rsid w:val="00A34E7F"/>
    <w:rsid w:val="00A46F0A"/>
    <w:rsid w:val="00A46F25"/>
    <w:rsid w:val="00A47CC2"/>
    <w:rsid w:val="00A502BA"/>
    <w:rsid w:val="00A60146"/>
    <w:rsid w:val="00A601A9"/>
    <w:rsid w:val="00A61161"/>
    <w:rsid w:val="00A622C4"/>
    <w:rsid w:val="00A6283D"/>
    <w:rsid w:val="00A676FF"/>
    <w:rsid w:val="00A73EBA"/>
    <w:rsid w:val="00A754B4"/>
    <w:rsid w:val="00A807C1"/>
    <w:rsid w:val="00A80D1F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3A5"/>
    <w:rsid w:val="00AD68E9"/>
    <w:rsid w:val="00AE56C0"/>
    <w:rsid w:val="00AE7578"/>
    <w:rsid w:val="00B00914"/>
    <w:rsid w:val="00B02A8E"/>
    <w:rsid w:val="00B04206"/>
    <w:rsid w:val="00B052EE"/>
    <w:rsid w:val="00B07F8A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55FE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3E16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1915"/>
    <w:rsid w:val="00C4338F"/>
    <w:rsid w:val="00C44DB7"/>
    <w:rsid w:val="00C4510A"/>
    <w:rsid w:val="00C47F2E"/>
    <w:rsid w:val="00C52BA6"/>
    <w:rsid w:val="00C57A1A"/>
    <w:rsid w:val="00C60BBD"/>
    <w:rsid w:val="00C624AC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3A94"/>
    <w:rsid w:val="00C94028"/>
    <w:rsid w:val="00CA3D25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148C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54B9"/>
    <w:rsid w:val="00D35833"/>
    <w:rsid w:val="00D41566"/>
    <w:rsid w:val="00D439D1"/>
    <w:rsid w:val="00D458EC"/>
    <w:rsid w:val="00D501B0"/>
    <w:rsid w:val="00D52582"/>
    <w:rsid w:val="00D56A0E"/>
    <w:rsid w:val="00D57AD3"/>
    <w:rsid w:val="00D62F25"/>
    <w:rsid w:val="00D635FE"/>
    <w:rsid w:val="00D66A7B"/>
    <w:rsid w:val="00D66B65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D88"/>
    <w:rsid w:val="00D951FC"/>
    <w:rsid w:val="00D977E8"/>
    <w:rsid w:val="00D97B16"/>
    <w:rsid w:val="00DB1C89"/>
    <w:rsid w:val="00DB304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2F71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46B"/>
    <w:rsid w:val="00E625BC"/>
    <w:rsid w:val="00E62EA8"/>
    <w:rsid w:val="00E67A6E"/>
    <w:rsid w:val="00E71B43"/>
    <w:rsid w:val="00E76C61"/>
    <w:rsid w:val="00E81612"/>
    <w:rsid w:val="00E87D18"/>
    <w:rsid w:val="00E87D62"/>
    <w:rsid w:val="00E90254"/>
    <w:rsid w:val="00E97333"/>
    <w:rsid w:val="00EA486E"/>
    <w:rsid w:val="00EA4FA3"/>
    <w:rsid w:val="00EB001B"/>
    <w:rsid w:val="00EB3082"/>
    <w:rsid w:val="00EB6C33"/>
    <w:rsid w:val="00ED6019"/>
    <w:rsid w:val="00ED76DA"/>
    <w:rsid w:val="00ED7830"/>
    <w:rsid w:val="00EE3909"/>
    <w:rsid w:val="00EF4205"/>
    <w:rsid w:val="00EF4EE5"/>
    <w:rsid w:val="00EF5939"/>
    <w:rsid w:val="00F013B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D4F"/>
    <w:rsid w:val="00F25ABB"/>
    <w:rsid w:val="00F27963"/>
    <w:rsid w:val="00F30103"/>
    <w:rsid w:val="00F30446"/>
    <w:rsid w:val="00F4135D"/>
    <w:rsid w:val="00F41F1B"/>
    <w:rsid w:val="00F46BD9"/>
    <w:rsid w:val="00F53474"/>
    <w:rsid w:val="00F55BAF"/>
    <w:rsid w:val="00F60BE0"/>
    <w:rsid w:val="00F6280E"/>
    <w:rsid w:val="00F7050A"/>
    <w:rsid w:val="00F728A8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F90BD"/>
  <w15:docId w15:val="{0E5C6BCB-BECF-4AE0-AEC4-08BCF07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468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1C4681"/>
    <w:pPr>
      <w:numPr>
        <w:ilvl w:val="2"/>
        <w:numId w:val="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1C4681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1C4681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4681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4681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1C4681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E624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B2695-83DE-4D0D-8B6F-681C799D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25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12</cp:revision>
  <dcterms:created xsi:type="dcterms:W3CDTF">2016-06-09T20:55:00Z</dcterms:created>
  <dcterms:modified xsi:type="dcterms:W3CDTF">2022-01-29T14:21:00Z</dcterms:modified>
</cp:coreProperties>
</file>