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E1DC" w14:textId="0B7AA26A" w:rsidR="004D36D7" w:rsidRPr="00FD4A68" w:rsidRDefault="004804FA" w:rsidP="00B47940">
      <w:pPr>
        <w:pStyle w:val="Title"/>
        <w:rPr>
          <w:rStyle w:val="LabTitleInstVersred"/>
          <w:b/>
          <w:color w:val="auto"/>
        </w:rPr>
      </w:pPr>
      <w:sdt>
        <w:sdtPr>
          <w:rPr>
            <w:b w:val="0"/>
            <w:color w:val="EE0000"/>
          </w:rPr>
          <w:alias w:val="Title"/>
          <w:tag w:val=""/>
          <w:id w:val="-487021785"/>
          <w:placeholder>
            <w:docPart w:val="E3410BD2E6A246398C01AD8405E1152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91FFC" w:rsidRPr="00991FFC">
            <w:t>Lab - Determine the IP Address Configuration of a Computer</w:t>
          </w:r>
        </w:sdtContent>
      </w:sdt>
      <w:r w:rsidR="004D36D7" w:rsidRPr="00FD4A68">
        <w:t xml:space="preserve"> </w:t>
      </w:r>
    </w:p>
    <w:p w14:paraId="0B54317F" w14:textId="77777777" w:rsidR="00991FFC" w:rsidRPr="00E70096" w:rsidRDefault="00991FFC" w:rsidP="00991FFC">
      <w:pPr>
        <w:pStyle w:val="Heading1"/>
      </w:pPr>
      <w:r w:rsidRPr="00E70096">
        <w:t>Objectives</w:t>
      </w:r>
    </w:p>
    <w:p w14:paraId="37FB8EE8" w14:textId="77777777" w:rsidR="00991FFC" w:rsidRPr="000E79B9" w:rsidRDefault="00991FFC" w:rsidP="00991FFC">
      <w:pPr>
        <w:pStyle w:val="BodyTextL25"/>
      </w:pPr>
      <w:r>
        <w:t>In this lab, you will determine the IP address assigned to your computer.</w:t>
      </w:r>
    </w:p>
    <w:p w14:paraId="48A635D8" w14:textId="77777777" w:rsidR="00991FFC" w:rsidRDefault="00991FFC" w:rsidP="00991FFC">
      <w:pPr>
        <w:pStyle w:val="Heading1"/>
      </w:pPr>
      <w:r>
        <w:t>Required Resources</w:t>
      </w:r>
    </w:p>
    <w:p w14:paraId="2B6C77F6" w14:textId="77777777" w:rsidR="00991FFC" w:rsidRDefault="00991FFC" w:rsidP="00991FFC">
      <w:pPr>
        <w:pStyle w:val="Bulletlevel1"/>
        <w:spacing w:before="60" w:after="60" w:line="276" w:lineRule="auto"/>
      </w:pPr>
      <w:r>
        <w:t>1 PC (Windows 10)</w:t>
      </w:r>
    </w:p>
    <w:p w14:paraId="7B42DFB2" w14:textId="77777777" w:rsidR="00991FFC" w:rsidRDefault="00991FFC" w:rsidP="00991FFC">
      <w:pPr>
        <w:pStyle w:val="Bulletlevel1"/>
        <w:spacing w:before="60" w:after="60" w:line="276" w:lineRule="auto"/>
      </w:pPr>
      <w:r>
        <w:t>Network access</w:t>
      </w:r>
    </w:p>
    <w:p w14:paraId="4F8CACDE" w14:textId="77777777" w:rsidR="00991FFC" w:rsidRDefault="00991FFC" w:rsidP="00991FFC">
      <w:pPr>
        <w:pStyle w:val="Heading1"/>
      </w:pPr>
      <w:r>
        <w:t>Instructions</w:t>
      </w:r>
    </w:p>
    <w:p w14:paraId="62D0AE91" w14:textId="77777777" w:rsidR="00991FFC" w:rsidRDefault="00991FFC" w:rsidP="00991FFC">
      <w:pPr>
        <w:pStyle w:val="Heading2"/>
      </w:pPr>
      <w:r>
        <w:t>Determine the IP Address using the Command Prompt</w:t>
      </w:r>
    </w:p>
    <w:p w14:paraId="7AC5DC6B" w14:textId="77777777" w:rsidR="00991FFC" w:rsidRPr="00444E61" w:rsidRDefault="00991FFC" w:rsidP="00991FFC">
      <w:pPr>
        <w:pStyle w:val="Heading3"/>
      </w:pPr>
      <w:r w:rsidRPr="00444E61">
        <w:t xml:space="preserve">Verify </w:t>
      </w:r>
      <w:r>
        <w:t>n</w:t>
      </w:r>
      <w:r w:rsidRPr="00444E61">
        <w:t xml:space="preserve">etwork </w:t>
      </w:r>
      <w:r>
        <w:t>a</w:t>
      </w:r>
      <w:r w:rsidRPr="00444E61">
        <w:t>ccess</w:t>
      </w:r>
    </w:p>
    <w:p w14:paraId="13A5FCB8" w14:textId="77777777" w:rsidR="00991FFC" w:rsidRDefault="00991FFC" w:rsidP="00991FFC">
      <w:pPr>
        <w:pStyle w:val="SubStepAlpha"/>
      </w:pPr>
      <w:r>
        <w:t>Open a web browser.</w:t>
      </w:r>
    </w:p>
    <w:p w14:paraId="61DCDE75" w14:textId="77777777" w:rsidR="00991FFC" w:rsidRDefault="00991FFC" w:rsidP="00991FFC">
      <w:pPr>
        <w:pStyle w:val="SubStepAlpha"/>
      </w:pPr>
      <w:r>
        <w:t xml:space="preserve">Navigate to any website, such as </w:t>
      </w:r>
      <w:r w:rsidRPr="00D52FDC">
        <w:rPr>
          <w:b/>
          <w:bCs/>
        </w:rPr>
        <w:t>www.</w:t>
      </w:r>
      <w:r>
        <w:rPr>
          <w:b/>
          <w:bCs/>
        </w:rPr>
        <w:t>netacad.com</w:t>
      </w:r>
      <w:r>
        <w:t>.</w:t>
      </w:r>
    </w:p>
    <w:p w14:paraId="714F1082" w14:textId="77777777" w:rsidR="00991FFC" w:rsidRDefault="00991FFC" w:rsidP="00991FFC">
      <w:pPr>
        <w:pStyle w:val="BodyTextL50"/>
      </w:pPr>
      <w:r>
        <w:rPr>
          <w:b/>
          <w:bCs/>
        </w:rPr>
        <w:t>Note</w:t>
      </w:r>
      <w:r>
        <w:t xml:space="preserve">: If you do not have any internet access, you can </w:t>
      </w:r>
      <w:proofErr w:type="gramStart"/>
      <w:r>
        <w:t>still continue</w:t>
      </w:r>
      <w:proofErr w:type="gramEnd"/>
      <w:r>
        <w:t xml:space="preserve"> with this lab. Your computer may use </w:t>
      </w:r>
      <w:r w:rsidRPr="00A835EA">
        <w:t>Automatic Private Internet Protocol Addressing (APIPA)</w:t>
      </w:r>
      <w:r>
        <w:t xml:space="preserve"> for IP address information.</w:t>
      </w:r>
    </w:p>
    <w:p w14:paraId="01393B8C" w14:textId="77777777" w:rsidR="00991FFC" w:rsidRDefault="00991FFC" w:rsidP="00991FFC">
      <w:pPr>
        <w:pStyle w:val="Heading3"/>
      </w:pPr>
      <w:r>
        <w:t>The command ipconfig</w:t>
      </w:r>
    </w:p>
    <w:p w14:paraId="0BAE2821" w14:textId="77777777" w:rsidR="00991FFC" w:rsidRPr="00380608" w:rsidRDefault="00991FFC" w:rsidP="00991FFC">
      <w:pPr>
        <w:pStyle w:val="BodyTextL25"/>
      </w:pPr>
      <w:r>
        <w:t xml:space="preserve">The </w:t>
      </w:r>
      <w:r>
        <w:rPr>
          <w:b/>
          <w:bCs/>
        </w:rPr>
        <w:t>ipconfig</w:t>
      </w:r>
      <w:r>
        <w:t xml:space="preserve"> command provides you with the IP address, subnet mask and default gateway.</w:t>
      </w:r>
    </w:p>
    <w:p w14:paraId="33462B4B" w14:textId="77777777" w:rsidR="00991FFC" w:rsidRDefault="00991FFC" w:rsidP="00991FFC">
      <w:pPr>
        <w:pStyle w:val="SubStepAlpha"/>
      </w:pPr>
      <w:r>
        <w:t xml:space="preserve">Open a </w:t>
      </w:r>
      <w:r>
        <w:rPr>
          <w:b/>
          <w:bCs/>
        </w:rPr>
        <w:t>Command Prompt</w:t>
      </w:r>
      <w:r>
        <w:t xml:space="preserve">. Click </w:t>
      </w:r>
      <w:r>
        <w:rPr>
          <w:b/>
          <w:bCs/>
        </w:rPr>
        <w:t>Start</w:t>
      </w:r>
      <w:r>
        <w:t xml:space="preserve">. Search for </w:t>
      </w:r>
      <w:r>
        <w:rPr>
          <w:b/>
          <w:bCs/>
        </w:rPr>
        <w:t>Command Prompt</w:t>
      </w:r>
      <w:r>
        <w:t>.</w:t>
      </w:r>
    </w:p>
    <w:p w14:paraId="25F7AF28" w14:textId="77777777" w:rsidR="00991FFC" w:rsidRDefault="00991FFC" w:rsidP="00991FFC">
      <w:pPr>
        <w:pStyle w:val="SubStepAlpha"/>
      </w:pPr>
      <w:r>
        <w:t xml:space="preserve">At the prompt, enter </w:t>
      </w:r>
      <w:r>
        <w:rPr>
          <w:b/>
          <w:bCs/>
        </w:rPr>
        <w:t>ipconfig</w:t>
      </w:r>
      <w:r>
        <w:t xml:space="preserve"> to determine the IP address assigned to each network adapter on your computer.</w:t>
      </w:r>
    </w:p>
    <w:p w14:paraId="2A0757A1" w14:textId="77777777" w:rsidR="00991FFC" w:rsidRDefault="00991FFC" w:rsidP="00991FFC">
      <w:pPr>
        <w:pStyle w:val="CMD"/>
      </w:pPr>
      <w:r>
        <w:t xml:space="preserve">C:\Users\Student&gt; </w:t>
      </w:r>
      <w:r w:rsidRPr="00324673">
        <w:rPr>
          <w:b/>
          <w:bCs/>
        </w:rPr>
        <w:t>ipconfig</w:t>
      </w:r>
    </w:p>
    <w:p w14:paraId="7BA09304" w14:textId="68091156" w:rsidR="00991FFC" w:rsidRDefault="00CA7047" w:rsidP="00991FFC">
      <w:pPr>
        <w:pStyle w:val="Heading4"/>
      </w:pPr>
      <w:r w:rsidRPr="00CA7047">
        <w:rPr>
          <w:rFonts w:ascii="Courier New" w:eastAsia="Calibri" w:hAnsi="Courier New"/>
          <w:bCs w:val="0"/>
          <w:color w:val="auto"/>
          <w:sz w:val="18"/>
          <w:szCs w:val="22"/>
        </w:rPr>
        <w:lastRenderedPageBreak/>
        <w:drawing>
          <wp:inline distT="0" distB="0" distL="0" distR="0" wp14:anchorId="3EEB11CB" wp14:editId="5B1674C2">
            <wp:extent cx="4987416" cy="3446313"/>
            <wp:effectExtent l="0" t="0" r="381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987416" cy="3446313"/>
                    </a:xfrm>
                    <a:prstGeom prst="rect">
                      <a:avLst/>
                    </a:prstGeom>
                  </pic:spPr>
                </pic:pic>
              </a:graphicData>
            </a:graphic>
          </wp:inline>
        </w:drawing>
      </w:r>
      <w:r w:rsidR="00991FFC">
        <w:t>Questions:</w:t>
      </w:r>
    </w:p>
    <w:p w14:paraId="5A34FAE2" w14:textId="77777777" w:rsidR="00991FFC" w:rsidRDefault="00991FFC" w:rsidP="00991FFC">
      <w:pPr>
        <w:pStyle w:val="BodyTextL50"/>
        <w:keepNext/>
        <w:spacing w:before="0"/>
      </w:pPr>
      <w:r>
        <w:t>What is the IPv4 address of the computer?</w:t>
      </w:r>
    </w:p>
    <w:p w14:paraId="3D89A8D0" w14:textId="5715769F" w:rsidR="00991FFC" w:rsidRDefault="00CA7047" w:rsidP="00CA7047">
      <w:pPr>
        <w:pStyle w:val="AnswerLineL50"/>
        <w:shd w:val="clear" w:color="auto" w:fill="000000" w:themeFill="text1"/>
      </w:pPr>
      <w:r>
        <w:rPr>
          <w:i w:val="0"/>
          <w:iCs/>
        </w:rPr>
        <w:t>192.168.1.151</w:t>
      </w:r>
    </w:p>
    <w:p w14:paraId="4ACA330D" w14:textId="77777777" w:rsidR="00991FFC" w:rsidRDefault="00991FFC" w:rsidP="00991FFC">
      <w:pPr>
        <w:pStyle w:val="BodyTextL50"/>
        <w:keepNext/>
      </w:pPr>
      <w:r>
        <w:t>What is the subnet mask of the computer?</w:t>
      </w:r>
    </w:p>
    <w:p w14:paraId="4A1548D9" w14:textId="5C03AC19" w:rsidR="00991FFC" w:rsidRDefault="00CA7047" w:rsidP="00CA7047">
      <w:pPr>
        <w:pStyle w:val="AnswerLineL50"/>
        <w:shd w:val="clear" w:color="auto" w:fill="000000" w:themeFill="text1"/>
        <w:ind w:left="0" w:firstLine="720"/>
      </w:pPr>
      <w:r>
        <w:t>255.255.255.0</w:t>
      </w:r>
    </w:p>
    <w:p w14:paraId="4E5F5292" w14:textId="77777777" w:rsidR="00991FFC" w:rsidRDefault="00991FFC" w:rsidP="00991FFC">
      <w:pPr>
        <w:pStyle w:val="BodyTextL50"/>
        <w:keepNext/>
      </w:pPr>
      <w:r>
        <w:t>What is the default gateway of the computer?</w:t>
      </w:r>
    </w:p>
    <w:p w14:paraId="39EF906B" w14:textId="405E8CFA" w:rsidR="00991FFC" w:rsidRDefault="00CA7047" w:rsidP="00CA7047">
      <w:pPr>
        <w:pStyle w:val="AnswerLineL50"/>
        <w:shd w:val="clear" w:color="auto" w:fill="000000" w:themeFill="text1"/>
      </w:pPr>
      <w:r>
        <w:t>192.168.1</w:t>
      </w:r>
    </w:p>
    <w:p w14:paraId="0738B1B3" w14:textId="77777777" w:rsidR="00991FFC" w:rsidRDefault="00991FFC" w:rsidP="00991FFC">
      <w:pPr>
        <w:pStyle w:val="Heading3"/>
      </w:pPr>
      <w:r>
        <w:t>The command ipconfig /all</w:t>
      </w:r>
    </w:p>
    <w:p w14:paraId="2505DB39" w14:textId="77777777" w:rsidR="00991FFC" w:rsidRDefault="00991FFC" w:rsidP="00991FFC">
      <w:pPr>
        <w:pStyle w:val="SubStepAlpha"/>
        <w:keepNext/>
        <w:rPr>
          <w:noProof/>
        </w:rPr>
      </w:pPr>
      <w:r>
        <w:rPr>
          <w:noProof/>
        </w:rPr>
        <w:t xml:space="preserve">At the prompt, enter </w:t>
      </w:r>
      <w:r>
        <w:rPr>
          <w:b/>
          <w:noProof/>
        </w:rPr>
        <w:t xml:space="preserve">ipconfig /all </w:t>
      </w:r>
      <w:r>
        <w:rPr>
          <w:noProof/>
        </w:rPr>
        <w:t>command to view IP configuration on PC-A.</w:t>
      </w:r>
    </w:p>
    <w:p w14:paraId="6CB7E036" w14:textId="77777777" w:rsidR="00991FFC" w:rsidRDefault="00991FFC" w:rsidP="00991FFC">
      <w:pPr>
        <w:pStyle w:val="CMD"/>
      </w:pPr>
      <w:r>
        <w:t xml:space="preserve">C:\Users\Student&gt; </w:t>
      </w:r>
      <w:r w:rsidRPr="00324673">
        <w:rPr>
          <w:b/>
          <w:bCs/>
        </w:rPr>
        <w:t>ipconfig</w:t>
      </w:r>
      <w:r>
        <w:rPr>
          <w:b/>
          <w:bCs/>
        </w:rPr>
        <w:t xml:space="preserve"> /all</w:t>
      </w:r>
    </w:p>
    <w:p w14:paraId="652174E5" w14:textId="77777777" w:rsidR="00991FFC" w:rsidRDefault="00991FFC" w:rsidP="00991FFC">
      <w:pPr>
        <w:pStyle w:val="CMD"/>
        <w:rPr>
          <w:noProof/>
        </w:rPr>
      </w:pPr>
    </w:p>
    <w:p w14:paraId="2B0A075D" w14:textId="42C3A043" w:rsidR="00991FFC" w:rsidRDefault="00CA7047" w:rsidP="00991FFC">
      <w:pPr>
        <w:pStyle w:val="Heading4"/>
      </w:pPr>
      <w:r w:rsidRPr="00CA7047">
        <w:rPr>
          <w:rFonts w:ascii="Courier New" w:eastAsia="Calibri" w:hAnsi="Courier New"/>
          <w:bCs w:val="0"/>
          <w:noProof/>
          <w:color w:val="auto"/>
          <w:sz w:val="18"/>
          <w:szCs w:val="22"/>
        </w:rPr>
        <w:lastRenderedPageBreak/>
        <w:drawing>
          <wp:inline distT="0" distB="0" distL="0" distR="0" wp14:anchorId="65E7FA96" wp14:editId="0F853AF1">
            <wp:extent cx="6027420" cy="826643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027420" cy="8266430"/>
                    </a:xfrm>
                    <a:prstGeom prst="rect">
                      <a:avLst/>
                    </a:prstGeom>
                  </pic:spPr>
                </pic:pic>
              </a:graphicData>
            </a:graphic>
          </wp:inline>
        </w:drawing>
      </w:r>
      <w:r w:rsidR="00991FFC">
        <w:lastRenderedPageBreak/>
        <w:t>Questions:</w:t>
      </w:r>
    </w:p>
    <w:p w14:paraId="3AC93CCC" w14:textId="77777777" w:rsidR="00991FFC" w:rsidRDefault="00991FFC" w:rsidP="00B935E5">
      <w:pPr>
        <w:pStyle w:val="BodyTextL50"/>
        <w:keepNext/>
        <w:spacing w:before="0"/>
      </w:pPr>
      <w:r>
        <w:t>What are the DNS servers for the computer?</w:t>
      </w:r>
    </w:p>
    <w:p w14:paraId="552E38EC" w14:textId="2601E51B" w:rsidR="00991FFC" w:rsidRDefault="00CA7047" w:rsidP="00CA7047">
      <w:pPr>
        <w:pStyle w:val="AnswerLineL50"/>
        <w:shd w:val="clear" w:color="auto" w:fill="000000" w:themeFill="text1"/>
      </w:pPr>
      <w:r>
        <w:t>192.168.1.1</w:t>
      </w:r>
    </w:p>
    <w:p w14:paraId="6D4D423E" w14:textId="77777777" w:rsidR="00991FFC" w:rsidRDefault="00991FFC" w:rsidP="00991FFC">
      <w:pPr>
        <w:pStyle w:val="BodyTextL50"/>
        <w:keepNext/>
      </w:pPr>
      <w:r>
        <w:t>What is the MAC address (physical address) of the network adapter?</w:t>
      </w:r>
    </w:p>
    <w:p w14:paraId="47F33DFB" w14:textId="315F25C6" w:rsidR="00991FFC" w:rsidRDefault="00445EC0" w:rsidP="00CA7047">
      <w:pPr>
        <w:pStyle w:val="AnswerLineL50"/>
        <w:shd w:val="clear" w:color="auto" w:fill="000000" w:themeFill="text1"/>
      </w:pPr>
      <w:r w:rsidRPr="00445EC0">
        <w:t xml:space="preserve">Physical Address. . . . . . </w:t>
      </w:r>
      <w:proofErr w:type="gramStart"/>
      <w:r w:rsidRPr="00445EC0">
        <w:t>. . . :</w:t>
      </w:r>
      <w:proofErr w:type="gramEnd"/>
      <w:r w:rsidRPr="00445EC0">
        <w:t xml:space="preserve"> 00-FF-3D-DA-08-77</w:t>
      </w:r>
    </w:p>
    <w:p w14:paraId="119A7AA1" w14:textId="77777777" w:rsidR="00991FFC" w:rsidRDefault="00991FFC" w:rsidP="00991FFC">
      <w:pPr>
        <w:pStyle w:val="BodyTextL50"/>
        <w:keepNext/>
      </w:pPr>
      <w:r>
        <w:t>Is DHCP enabled? If yes, what is the IP address of the DHCP server?</w:t>
      </w:r>
    </w:p>
    <w:p w14:paraId="6E5F1ADF" w14:textId="49E8BE85" w:rsidR="00991FFC" w:rsidRDefault="00445EC0" w:rsidP="00445EC0">
      <w:pPr>
        <w:pStyle w:val="AnswerLineL50"/>
        <w:shd w:val="clear" w:color="auto" w:fill="000000" w:themeFill="text1"/>
      </w:pPr>
      <w:r w:rsidRPr="00445EC0">
        <w:t xml:space="preserve">DHCP Enabled. . . . . . </w:t>
      </w:r>
      <w:proofErr w:type="gramStart"/>
      <w:r w:rsidRPr="00445EC0">
        <w:t>. . . .</w:t>
      </w:r>
      <w:proofErr w:type="gramEnd"/>
      <w:r w:rsidRPr="00445EC0">
        <w:t xml:space="preserve"> . : Yes</w:t>
      </w:r>
    </w:p>
    <w:p w14:paraId="00E1DEB8" w14:textId="677ECABB" w:rsidR="00445EC0" w:rsidRPr="00445EC0" w:rsidRDefault="00445EC0" w:rsidP="00445EC0">
      <w:pPr>
        <w:pStyle w:val="BodyTextL50"/>
        <w:shd w:val="clear" w:color="auto" w:fill="000000" w:themeFill="text1"/>
      </w:pPr>
      <w:r w:rsidRPr="00445EC0">
        <w:t xml:space="preserve">DHCP Server . . . . . . </w:t>
      </w:r>
      <w:proofErr w:type="gramStart"/>
      <w:r w:rsidRPr="00445EC0">
        <w:t>. . . .</w:t>
      </w:r>
      <w:proofErr w:type="gramEnd"/>
      <w:r w:rsidRPr="00445EC0">
        <w:t xml:space="preserve"> . : 192.168.1.1</w:t>
      </w:r>
    </w:p>
    <w:p w14:paraId="23247F24" w14:textId="77777777" w:rsidR="00991FFC" w:rsidRDefault="00991FFC" w:rsidP="00991FFC">
      <w:pPr>
        <w:pStyle w:val="BodyTextL50"/>
        <w:keepNext/>
      </w:pPr>
      <w:r>
        <w:t>If DHCP is enabled, on what date was the Lease Obtained? On what date does the Lease Expire?</w:t>
      </w:r>
    </w:p>
    <w:p w14:paraId="4A2E5328" w14:textId="77777777" w:rsidR="00991FFC" w:rsidRDefault="00991FFC" w:rsidP="00991FFC">
      <w:pPr>
        <w:pStyle w:val="AnswerLineL50"/>
      </w:pPr>
      <w:r>
        <w:t>Type your answers here.</w:t>
      </w:r>
    </w:p>
    <w:p w14:paraId="1BAF70ED" w14:textId="77777777" w:rsidR="00991FFC" w:rsidRDefault="00991FFC" w:rsidP="00991FFC">
      <w:pPr>
        <w:pStyle w:val="Heading2"/>
      </w:pPr>
      <w:r>
        <w:t>Test the Network Interface TCP/IP Stack.</w:t>
      </w:r>
    </w:p>
    <w:p w14:paraId="348C053F" w14:textId="77777777" w:rsidR="00991FFC" w:rsidRPr="00380608" w:rsidRDefault="00991FFC" w:rsidP="00991FFC">
      <w:pPr>
        <w:pStyle w:val="Heading3"/>
      </w:pPr>
      <w:r>
        <w:t>Test TCP/IP stack using the loopback address.</w:t>
      </w:r>
    </w:p>
    <w:p w14:paraId="7AB210DC" w14:textId="77777777" w:rsidR="00991FFC" w:rsidRDefault="00991FFC" w:rsidP="00991FFC">
      <w:pPr>
        <w:pStyle w:val="BodyTextL25"/>
      </w:pPr>
      <w:r>
        <w:t xml:space="preserve">To verify that the TCP/IP protocol is functioning, pinging your loopback address (127.0.0.1). Enter the </w:t>
      </w:r>
      <w:r>
        <w:rPr>
          <w:b/>
        </w:rPr>
        <w:t>ping 127.0.0.1</w:t>
      </w:r>
      <w:r w:rsidRPr="00871E0D">
        <w:t xml:space="preserve"> command </w:t>
      </w:r>
      <w:r>
        <w:t>at the prompt.</w:t>
      </w:r>
    </w:p>
    <w:p w14:paraId="1C3DB2FF" w14:textId="29A6749A" w:rsidR="00991FFC" w:rsidRDefault="00991FFC" w:rsidP="00991FFC">
      <w:pPr>
        <w:pStyle w:val="CMD"/>
        <w:rPr>
          <w:b/>
        </w:rPr>
      </w:pPr>
      <w:r>
        <w:t xml:space="preserve">C:\Users\Student&gt; </w:t>
      </w:r>
      <w:r w:rsidRPr="00871E0D">
        <w:rPr>
          <w:b/>
        </w:rPr>
        <w:t>ping 127.0.0.1</w:t>
      </w:r>
    </w:p>
    <w:p w14:paraId="71D3EF8A" w14:textId="681DCC79" w:rsidR="004804FA" w:rsidRDefault="004804FA" w:rsidP="00991FFC">
      <w:pPr>
        <w:pStyle w:val="CMD"/>
        <w:rPr>
          <w:b/>
        </w:rPr>
      </w:pPr>
      <w:r w:rsidRPr="004804FA">
        <w:rPr>
          <w:b/>
        </w:rPr>
        <w:drawing>
          <wp:inline distT="0" distB="0" distL="0" distR="0" wp14:anchorId="5A3A2B20" wp14:editId="04955D6B">
            <wp:extent cx="4161825" cy="1689286"/>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161825" cy="1689286"/>
                    </a:xfrm>
                    <a:prstGeom prst="rect">
                      <a:avLst/>
                    </a:prstGeom>
                  </pic:spPr>
                </pic:pic>
              </a:graphicData>
            </a:graphic>
          </wp:inline>
        </w:drawing>
      </w:r>
    </w:p>
    <w:p w14:paraId="0608A9D8" w14:textId="77777777" w:rsidR="00991FFC" w:rsidRDefault="00991FFC" w:rsidP="00991FFC">
      <w:pPr>
        <w:pStyle w:val="Heading3"/>
      </w:pPr>
      <w:r>
        <w:t>Test TCP/IP stack using the configured IP address.</w:t>
      </w:r>
    </w:p>
    <w:p w14:paraId="156888B5" w14:textId="77777777" w:rsidR="00991FFC" w:rsidRDefault="00991FFC" w:rsidP="00991FFC">
      <w:pPr>
        <w:pStyle w:val="BodyTextL25"/>
      </w:pPr>
      <w:r>
        <w:t>You can also ping</w:t>
      </w:r>
      <w:r w:rsidRPr="00380608">
        <w:rPr>
          <w:b/>
          <w:bCs/>
        </w:rPr>
        <w:t xml:space="preserve"> </w:t>
      </w:r>
      <w:r w:rsidRPr="00380608">
        <w:rPr>
          <w:iCs/>
        </w:rPr>
        <w:t>your IP address</w:t>
      </w:r>
      <w:r w:rsidRPr="00ED655F">
        <w:t>.</w:t>
      </w:r>
      <w:r>
        <w:t xml:space="preserve"> In this example, enter the </w:t>
      </w:r>
      <w:r w:rsidRPr="00380608">
        <w:rPr>
          <w:b/>
          <w:bCs/>
        </w:rPr>
        <w:t xml:space="preserve">ping </w:t>
      </w:r>
      <w:r>
        <w:rPr>
          <w:b/>
          <w:bCs/>
        </w:rPr>
        <w:t>192.168.1.11</w:t>
      </w:r>
      <w:r>
        <w:t xml:space="preserve"> command at the prompt.</w:t>
      </w:r>
    </w:p>
    <w:p w14:paraId="665134EF" w14:textId="77777777" w:rsidR="00991FFC" w:rsidRDefault="00991FFC" w:rsidP="00991FFC">
      <w:pPr>
        <w:pStyle w:val="Heading4"/>
      </w:pPr>
      <w:r>
        <w:t>Question:</w:t>
      </w:r>
    </w:p>
    <w:p w14:paraId="5468A2F8" w14:textId="712D8FD6" w:rsidR="00991FFC" w:rsidRDefault="00991FFC" w:rsidP="00991FFC">
      <w:pPr>
        <w:pStyle w:val="BodyTextL25"/>
        <w:spacing w:before="0"/>
      </w:pPr>
      <w:r>
        <w:t>Record one of the replies from your ping command.</w:t>
      </w:r>
    </w:p>
    <w:p w14:paraId="7BF3E6E5" w14:textId="0032E0DE" w:rsidR="004804FA" w:rsidRDefault="004804FA" w:rsidP="00991FFC">
      <w:pPr>
        <w:pStyle w:val="BodyTextL25"/>
        <w:spacing w:before="0"/>
      </w:pPr>
      <w:r w:rsidRPr="004804FA">
        <w:drawing>
          <wp:inline distT="0" distB="0" distL="0" distR="0" wp14:anchorId="3AE950C8" wp14:editId="23CCE1F9">
            <wp:extent cx="4301541" cy="1388686"/>
            <wp:effectExtent l="0" t="0" r="3810" b="254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301541" cy="1388686"/>
                    </a:xfrm>
                    <a:prstGeom prst="rect">
                      <a:avLst/>
                    </a:prstGeom>
                  </pic:spPr>
                </pic:pic>
              </a:graphicData>
            </a:graphic>
          </wp:inline>
        </w:drawing>
      </w:r>
    </w:p>
    <w:p w14:paraId="4D40DE62" w14:textId="77777777" w:rsidR="00991FFC" w:rsidRDefault="00991FFC" w:rsidP="00B935E5">
      <w:pPr>
        <w:pStyle w:val="AnswerLineL25"/>
      </w:pPr>
      <w:r>
        <w:t>Type your answers here.</w:t>
      </w:r>
    </w:p>
    <w:p w14:paraId="3793BBDF" w14:textId="25B5E485" w:rsidR="00B935E5" w:rsidRDefault="00991FFC" w:rsidP="00991FFC">
      <w:pPr>
        <w:pStyle w:val="BodyTextL25"/>
        <w:spacing w:after="0"/>
      </w:pPr>
      <w:r>
        <w:t>If the ping was not successful, ask your instructor for assistance.</w:t>
      </w:r>
    </w:p>
    <w:p w14:paraId="665B58FD" w14:textId="77777777" w:rsidR="00B935E5" w:rsidRDefault="00B935E5" w:rsidP="00B935E5">
      <w:pPr>
        <w:pStyle w:val="Heading1"/>
      </w:pPr>
      <w:r>
        <w:lastRenderedPageBreak/>
        <w:t>Answer Key</w:t>
      </w:r>
    </w:p>
    <w:p w14:paraId="5971D992" w14:textId="77777777" w:rsidR="00B935E5" w:rsidRDefault="00B935E5" w:rsidP="00B935E5">
      <w:pPr>
        <w:pStyle w:val="Heading2"/>
      </w:pPr>
      <w:r>
        <w:t>Determine the IP Address using the Command Prompt</w:t>
      </w:r>
    </w:p>
    <w:p w14:paraId="7FB492F2" w14:textId="77777777" w:rsidR="00B935E5" w:rsidRPr="00444E61" w:rsidRDefault="00B935E5" w:rsidP="00B935E5">
      <w:pPr>
        <w:pStyle w:val="Heading3"/>
      </w:pPr>
      <w:r w:rsidRPr="00444E61">
        <w:t xml:space="preserve">Verify </w:t>
      </w:r>
      <w:r>
        <w:t>n</w:t>
      </w:r>
      <w:r w:rsidRPr="00444E61">
        <w:t xml:space="preserve">etwork </w:t>
      </w:r>
      <w:r>
        <w:t>a</w:t>
      </w:r>
      <w:r w:rsidRPr="00444E61">
        <w:t>ccess</w:t>
      </w:r>
    </w:p>
    <w:p w14:paraId="4D76571B" w14:textId="77777777" w:rsidR="00B935E5" w:rsidRDefault="00B935E5" w:rsidP="00B935E5">
      <w:pPr>
        <w:pStyle w:val="Heading3"/>
      </w:pPr>
      <w:r>
        <w:t>The command ipconfig</w:t>
      </w:r>
    </w:p>
    <w:p w14:paraId="4FF89720" w14:textId="77777777" w:rsidR="00B935E5" w:rsidRDefault="00B935E5" w:rsidP="00B935E5">
      <w:pPr>
        <w:pStyle w:val="BodyTextL50"/>
        <w:keepNext/>
        <w:spacing w:before="0"/>
      </w:pPr>
      <w:r>
        <w:t>What is the IPv4 address of the computer?</w:t>
      </w:r>
    </w:p>
    <w:p w14:paraId="0ECA8B2F" w14:textId="77777777" w:rsidR="00B935E5" w:rsidRPr="00871E0D" w:rsidRDefault="00B935E5" w:rsidP="00B935E5">
      <w:pPr>
        <w:pStyle w:val="BodyTextL50"/>
        <w:rPr>
          <w:rStyle w:val="AnswerGray"/>
        </w:rPr>
      </w:pPr>
      <w:r w:rsidRPr="00871E0D">
        <w:rPr>
          <w:rStyle w:val="AnswerGray"/>
        </w:rPr>
        <w:t>Answers will vary.</w:t>
      </w:r>
      <w:r>
        <w:rPr>
          <w:rStyle w:val="AnswerGray"/>
        </w:rPr>
        <w:t xml:space="preserve"> It is 192.168.1.11 in this example.</w:t>
      </w:r>
    </w:p>
    <w:p w14:paraId="0B4A346A" w14:textId="77777777" w:rsidR="00B935E5" w:rsidRDefault="00B935E5" w:rsidP="00B935E5">
      <w:pPr>
        <w:pStyle w:val="BodyTextL50"/>
        <w:keepNext/>
      </w:pPr>
      <w:r>
        <w:t>What is the subnet mask of the computer?</w:t>
      </w:r>
    </w:p>
    <w:p w14:paraId="38C96BAC" w14:textId="77777777" w:rsidR="00B935E5" w:rsidRPr="00871E0D" w:rsidRDefault="00B935E5" w:rsidP="00B935E5">
      <w:pPr>
        <w:pStyle w:val="BodyTextL50"/>
        <w:tabs>
          <w:tab w:val="left" w:pos="2775"/>
        </w:tabs>
        <w:rPr>
          <w:rStyle w:val="AnswerGray"/>
        </w:rPr>
      </w:pPr>
      <w:r w:rsidRPr="00871E0D">
        <w:rPr>
          <w:rStyle w:val="AnswerGray"/>
        </w:rPr>
        <w:t xml:space="preserve">Answers will vary. The subnet </w:t>
      </w:r>
      <w:r>
        <w:rPr>
          <w:rStyle w:val="AnswerGray"/>
        </w:rPr>
        <w:t>mask is 255.255.0</w:t>
      </w:r>
      <w:r w:rsidRPr="00871E0D">
        <w:rPr>
          <w:rStyle w:val="AnswerGray"/>
        </w:rPr>
        <w:t>.0 in this example.</w:t>
      </w:r>
    </w:p>
    <w:p w14:paraId="223482EC" w14:textId="77777777" w:rsidR="00B935E5" w:rsidRDefault="00B935E5" w:rsidP="00B935E5">
      <w:pPr>
        <w:pStyle w:val="BodyTextL50"/>
        <w:keepNext/>
      </w:pPr>
      <w:r>
        <w:t>What is the default gateway of the computer?</w:t>
      </w:r>
    </w:p>
    <w:p w14:paraId="538F5E9E" w14:textId="77777777" w:rsidR="00B935E5" w:rsidRDefault="00B935E5" w:rsidP="00B935E5">
      <w:pPr>
        <w:pStyle w:val="BodyTextL50"/>
      </w:pPr>
      <w:r w:rsidRPr="00871E0D">
        <w:rPr>
          <w:rStyle w:val="AnswerGray"/>
        </w:rPr>
        <w:t xml:space="preserve">Answers will vary. The default gateway is </w:t>
      </w:r>
      <w:r>
        <w:rPr>
          <w:rStyle w:val="AnswerGray"/>
        </w:rPr>
        <w:t>192.168.1.1</w:t>
      </w:r>
      <w:r w:rsidRPr="00871E0D">
        <w:rPr>
          <w:rStyle w:val="AnswerGray"/>
        </w:rPr>
        <w:t xml:space="preserve"> in this example.</w:t>
      </w:r>
      <w:r>
        <w:rPr>
          <w:rStyle w:val="AnswerGray"/>
        </w:rPr>
        <w:t xml:space="preserve"> For a home network using a wireless router, the default gateway address can be the same IP address as the wireless router.</w:t>
      </w:r>
    </w:p>
    <w:p w14:paraId="3E2DA6CB" w14:textId="77777777" w:rsidR="00B935E5" w:rsidRDefault="00B935E5" w:rsidP="00B935E5">
      <w:pPr>
        <w:pStyle w:val="Heading3"/>
      </w:pPr>
      <w:r>
        <w:t>The command ipconfig /all</w:t>
      </w:r>
    </w:p>
    <w:p w14:paraId="786499F3" w14:textId="77777777" w:rsidR="00B935E5" w:rsidRDefault="00B935E5" w:rsidP="00B935E5">
      <w:pPr>
        <w:pStyle w:val="BodyTextL50"/>
        <w:keepNext/>
      </w:pPr>
      <w:r>
        <w:t>What are the DNS servers for the computer?</w:t>
      </w:r>
    </w:p>
    <w:p w14:paraId="4673082C" w14:textId="77777777" w:rsidR="00B935E5" w:rsidRPr="00693FE1" w:rsidRDefault="00B935E5" w:rsidP="00B935E5">
      <w:pPr>
        <w:pStyle w:val="BodyTextL50"/>
        <w:rPr>
          <w:rStyle w:val="AnswerGray"/>
        </w:rPr>
      </w:pPr>
      <w:r w:rsidRPr="00693FE1">
        <w:rPr>
          <w:rStyle w:val="AnswerGray"/>
        </w:rPr>
        <w:t>Answ</w:t>
      </w:r>
      <w:r>
        <w:rPr>
          <w:rStyle w:val="AnswerGray"/>
        </w:rPr>
        <w:t>ers will vary. The DNS servers are 8.8.8.8 and 8.8.4.4 in this example. The DNS server IP addresses are for the Google public DNS servers.</w:t>
      </w:r>
    </w:p>
    <w:p w14:paraId="460D546E" w14:textId="77777777" w:rsidR="00B935E5" w:rsidRDefault="00B935E5" w:rsidP="00B935E5">
      <w:pPr>
        <w:pStyle w:val="BodyTextL50"/>
        <w:keepNext/>
      </w:pPr>
      <w:r>
        <w:t>What is the MAC address (physical address) of the network adapter?</w:t>
      </w:r>
    </w:p>
    <w:p w14:paraId="086CCEA4" w14:textId="77777777" w:rsidR="00B935E5" w:rsidRPr="00693FE1" w:rsidRDefault="00B935E5" w:rsidP="00B935E5">
      <w:pPr>
        <w:pStyle w:val="BodyTextL50"/>
        <w:rPr>
          <w:rStyle w:val="AnswerGray"/>
        </w:rPr>
      </w:pPr>
      <w:r>
        <w:rPr>
          <w:rStyle w:val="AnswerGray"/>
        </w:rPr>
        <w:t>Answers will vary. The MAC address is</w:t>
      </w:r>
      <w:r w:rsidRPr="00380608">
        <w:rPr>
          <w:rStyle w:val="AnswerGray"/>
        </w:rPr>
        <w:t xml:space="preserve"> 00-50-56-B3-E8-C1 in th</w:t>
      </w:r>
      <w:r w:rsidRPr="00693FE1">
        <w:rPr>
          <w:rStyle w:val="AnswerGray"/>
        </w:rPr>
        <w:t>is example.</w:t>
      </w:r>
      <w:r>
        <w:rPr>
          <w:rStyle w:val="AnswerGray"/>
        </w:rPr>
        <w:t xml:space="preserve"> The Organizational Unique Identifier (OUI) is the first three pairs of the digital of the MAC address that identify the manufacturer or the seller of the device. The last three pairs are unique to the device. Together, the MAC address provides a unique ID to the device.</w:t>
      </w:r>
    </w:p>
    <w:p w14:paraId="5140126A" w14:textId="77777777" w:rsidR="00B935E5" w:rsidRDefault="00B935E5" w:rsidP="00B935E5">
      <w:pPr>
        <w:pStyle w:val="BodyTextL50"/>
        <w:keepNext/>
      </w:pPr>
      <w:r>
        <w:t>Is DHCP enabled? If yes, what is the IP address of the DHCP server?</w:t>
      </w:r>
    </w:p>
    <w:p w14:paraId="220F4620" w14:textId="77777777" w:rsidR="00B935E5" w:rsidRPr="00693FE1" w:rsidRDefault="00B935E5" w:rsidP="00B935E5">
      <w:pPr>
        <w:pStyle w:val="BodyTextL50"/>
        <w:rPr>
          <w:rStyle w:val="AnswerGray"/>
        </w:rPr>
      </w:pPr>
      <w:r>
        <w:rPr>
          <w:rStyle w:val="AnswerGray"/>
        </w:rPr>
        <w:t>Answers will vary. 192.168.1.1 in this example. From the given info in this example, it appears that the DHCP server is at the same IP address as the default gateway.</w:t>
      </w:r>
    </w:p>
    <w:p w14:paraId="3F01F664" w14:textId="77777777" w:rsidR="00B935E5" w:rsidRDefault="00B935E5" w:rsidP="00B935E5">
      <w:pPr>
        <w:pStyle w:val="BodyTextL50"/>
        <w:keepNext/>
      </w:pPr>
      <w:r>
        <w:t>If DHCP is enabled, on what date was the Lease Obtained? On what date does the Lease Expire?</w:t>
      </w:r>
    </w:p>
    <w:p w14:paraId="49564015" w14:textId="77777777" w:rsidR="00B935E5" w:rsidRPr="00693FE1" w:rsidRDefault="00B935E5" w:rsidP="00B935E5">
      <w:pPr>
        <w:pStyle w:val="BodyTextL50"/>
        <w:tabs>
          <w:tab w:val="left" w:pos="2490"/>
        </w:tabs>
        <w:rPr>
          <w:rStyle w:val="AnswerGray"/>
        </w:rPr>
      </w:pPr>
      <w:r>
        <w:rPr>
          <w:rStyle w:val="AnswerGray"/>
        </w:rPr>
        <w:t xml:space="preserve">The lease is obtained on July 24, </w:t>
      </w:r>
      <w:proofErr w:type="gramStart"/>
      <w:r>
        <w:rPr>
          <w:rStyle w:val="AnswerGray"/>
        </w:rPr>
        <w:t>2016</w:t>
      </w:r>
      <w:proofErr w:type="gramEnd"/>
      <w:r>
        <w:rPr>
          <w:rStyle w:val="AnswerGray"/>
        </w:rPr>
        <w:t xml:space="preserve"> and the lease is expired on July 25, 2016.</w:t>
      </w:r>
    </w:p>
    <w:p w14:paraId="0CE532BC" w14:textId="77777777" w:rsidR="00B935E5" w:rsidRDefault="00B935E5" w:rsidP="00B935E5">
      <w:pPr>
        <w:pStyle w:val="Heading2"/>
      </w:pPr>
      <w:r>
        <w:t>Test the Network Interface TCP/IP Stack.</w:t>
      </w:r>
    </w:p>
    <w:p w14:paraId="4FD80640" w14:textId="77777777" w:rsidR="00B935E5" w:rsidRPr="00380608" w:rsidRDefault="00B935E5" w:rsidP="00B935E5">
      <w:pPr>
        <w:pStyle w:val="Heading3"/>
      </w:pPr>
      <w:r>
        <w:t>Test TCP/IP stack using the loopback address.</w:t>
      </w:r>
    </w:p>
    <w:p w14:paraId="2D74A8AE" w14:textId="77777777" w:rsidR="00B935E5" w:rsidRDefault="00B935E5" w:rsidP="00B935E5">
      <w:pPr>
        <w:pStyle w:val="Heading3"/>
      </w:pPr>
      <w:r>
        <w:t>Test TCP/IP stack using the configured IP address.</w:t>
      </w:r>
    </w:p>
    <w:p w14:paraId="6F77F679" w14:textId="77777777" w:rsidR="00B935E5" w:rsidRDefault="00B935E5" w:rsidP="00B935E5">
      <w:pPr>
        <w:pStyle w:val="BodyTextL25"/>
        <w:spacing w:before="0"/>
      </w:pPr>
      <w:r>
        <w:t>Record one of the replies from your ping command.</w:t>
      </w:r>
    </w:p>
    <w:p w14:paraId="683762EF" w14:textId="77777777" w:rsidR="00B935E5" w:rsidRPr="00871E0D" w:rsidRDefault="00B935E5" w:rsidP="00B935E5">
      <w:pPr>
        <w:pStyle w:val="BodyTextL25"/>
        <w:rPr>
          <w:rStyle w:val="AnswerGray"/>
        </w:rPr>
      </w:pPr>
      <w:r w:rsidRPr="00871E0D">
        <w:rPr>
          <w:rStyle w:val="AnswerGray"/>
        </w:rPr>
        <w:t xml:space="preserve">Answers will vary. In this example, one of the replies was “Reply from </w:t>
      </w:r>
      <w:r>
        <w:rPr>
          <w:rStyle w:val="AnswerGray"/>
        </w:rPr>
        <w:t>192.168.1.11</w:t>
      </w:r>
      <w:r w:rsidRPr="00871E0D">
        <w:rPr>
          <w:rStyle w:val="AnswerGray"/>
        </w:rPr>
        <w:t>: bytes=32 time&lt;1ms TTL=128”.</w:t>
      </w:r>
      <w:r>
        <w:rPr>
          <w:rStyle w:val="AnswerGray"/>
        </w:rPr>
        <w:t xml:space="preserve"> The ping results indicate that you received a reply from the remote server 192.168.1.11. The roundtrip trip took less than &lt;1ms. Time-to-live (TTL) is the amount of time passed when the packet is discarded.</w:t>
      </w:r>
    </w:p>
    <w:p w14:paraId="0DCB5791" w14:textId="3679E487" w:rsidR="00C162C0" w:rsidRPr="0065130E" w:rsidRDefault="00991FFC" w:rsidP="0065130E">
      <w:pPr>
        <w:pStyle w:val="ConfigWindow"/>
      </w:pPr>
      <w:r w:rsidRPr="00B05CFD">
        <w:t>End of doc</w:t>
      </w:r>
      <w:r>
        <w:t>u</w:t>
      </w:r>
      <w:r w:rsidRPr="00B05CFD">
        <w:t>m</w:t>
      </w:r>
      <w:r w:rsidRPr="0065130E">
        <w:t>ent</w:t>
      </w:r>
    </w:p>
    <w:sectPr w:rsidR="00C162C0" w:rsidRPr="0065130E" w:rsidSect="009C3182">
      <w:headerReference w:type="default"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EE1F8" w14:textId="77777777" w:rsidR="00E40794" w:rsidRDefault="00E40794" w:rsidP="00710659">
      <w:pPr>
        <w:spacing w:after="0" w:line="240" w:lineRule="auto"/>
      </w:pPr>
      <w:r>
        <w:separator/>
      </w:r>
    </w:p>
    <w:p w14:paraId="200FA822" w14:textId="77777777" w:rsidR="00E40794" w:rsidRDefault="00E40794"/>
  </w:endnote>
  <w:endnote w:type="continuationSeparator" w:id="0">
    <w:p w14:paraId="2BE991B8" w14:textId="77777777" w:rsidR="00E40794" w:rsidRDefault="00E40794" w:rsidP="00710659">
      <w:pPr>
        <w:spacing w:after="0" w:line="240" w:lineRule="auto"/>
      </w:pPr>
      <w:r>
        <w:continuationSeparator/>
      </w:r>
    </w:p>
    <w:p w14:paraId="3A880527" w14:textId="77777777" w:rsidR="00E40794" w:rsidRDefault="00E407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CBF7" w14:textId="73D00E1C" w:rsidR="00926CB2" w:rsidRPr="00882B63" w:rsidRDefault="008E00D5" w:rsidP="00E859E3">
    <w:pPr>
      <w:pStyle w:val="Footer"/>
      <w:rPr>
        <w:szCs w:val="16"/>
      </w:rPr>
    </w:pPr>
    <w:r w:rsidRPr="00B31F19">
      <w:sym w:font="Symbol" w:char="F0E3"/>
    </w:r>
    <w:r>
      <w:t xml:space="preserve"> </w:t>
    </w:r>
    <w:sdt>
      <w:sdtPr>
        <w:alias w:val="Comments"/>
        <w:tag w:val=""/>
        <w:id w:val="-1114209819"/>
        <w:placeholder>
          <w:docPart w:val="78F2D96BF7184B8197FD6529567B2D2B"/>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4E2D6B">
          <w:t>2016</w:t>
        </w:r>
      </w:sdtContent>
    </w:sdt>
    <w:r>
      <w:t xml:space="preserve"> - </w:t>
    </w:r>
    <w:r>
      <w:fldChar w:fldCharType="begin"/>
    </w:r>
    <w:r>
      <w:instrText xml:space="preserve"> SAVEDATE  \@ "yyyy"  \* MERGEFORMAT </w:instrText>
    </w:r>
    <w:r>
      <w:fldChar w:fldCharType="separate"/>
    </w:r>
    <w:r w:rsidR="00CA704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8ED40" w14:textId="533B596B" w:rsidR="00882B63" w:rsidRPr="00882B63" w:rsidRDefault="00882B63" w:rsidP="00E859E3">
    <w:pPr>
      <w:pStyle w:val="Footer"/>
      <w:rPr>
        <w:szCs w:val="16"/>
      </w:rPr>
    </w:pPr>
    <w:r w:rsidRPr="00B31F19">
      <w:sym w:font="Symbol" w:char="F0E3"/>
    </w:r>
    <w:r w:rsidR="007E6402">
      <w:t xml:space="preserve"> </w:t>
    </w:r>
    <w:sdt>
      <w:sdtPr>
        <w:alias w:val="Comments"/>
        <w:tag w:val=""/>
        <w:id w:val="899868482"/>
        <w:placeholder>
          <w:docPart w:val="ED890CC75FC547469719C01E173F2048"/>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4E2D6B">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A7047">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DB9AF" w14:textId="77777777" w:rsidR="00E40794" w:rsidRDefault="00E40794" w:rsidP="00710659">
      <w:pPr>
        <w:spacing w:after="0" w:line="240" w:lineRule="auto"/>
      </w:pPr>
      <w:r>
        <w:separator/>
      </w:r>
    </w:p>
    <w:p w14:paraId="32794EC9" w14:textId="77777777" w:rsidR="00E40794" w:rsidRDefault="00E40794"/>
  </w:footnote>
  <w:footnote w:type="continuationSeparator" w:id="0">
    <w:p w14:paraId="37FBD2CF" w14:textId="77777777" w:rsidR="00E40794" w:rsidRDefault="00E40794" w:rsidP="00710659">
      <w:pPr>
        <w:spacing w:after="0" w:line="240" w:lineRule="auto"/>
      </w:pPr>
      <w:r>
        <w:continuationSeparator/>
      </w:r>
    </w:p>
    <w:p w14:paraId="52D3170E" w14:textId="77777777" w:rsidR="00E40794" w:rsidRDefault="00E407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3410BD2E6A246398C01AD8405E11525"/>
      </w:placeholder>
      <w:dataBinding w:prefixMappings="xmlns:ns0='http://purl.org/dc/elements/1.1/' xmlns:ns1='http://schemas.openxmlformats.org/package/2006/metadata/core-properties' " w:xpath="/ns1:coreProperties[1]/ns0:title[1]" w:storeItemID="{6C3C8BC8-F283-45AE-878A-BAB7291924A1}"/>
      <w:text/>
    </w:sdtPr>
    <w:sdtEndPr/>
    <w:sdtContent>
      <w:p w14:paraId="314BE9B4" w14:textId="1B40D8D4" w:rsidR="00926CB2" w:rsidRDefault="00991FFC" w:rsidP="008402F2">
        <w:pPr>
          <w:pStyle w:val="PageHead"/>
        </w:pPr>
        <w:r>
          <w:t>Lab - Determine the IP Address Configuration of a Computer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95BCC" w14:textId="77777777" w:rsidR="00926CB2" w:rsidRDefault="00882B63" w:rsidP="006C3FCF">
    <w:pPr>
      <w:ind w:left="-288"/>
    </w:pPr>
    <w:r>
      <w:rPr>
        <w:noProof/>
      </w:rPr>
      <w:drawing>
        <wp:inline distT="0" distB="0" distL="0" distR="0" wp14:anchorId="68C7DCEF" wp14:editId="5673BC5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F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96D"/>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1F56"/>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5EC0"/>
    <w:rsid w:val="004478F4"/>
    <w:rsid w:val="00450F7A"/>
    <w:rsid w:val="00452C6D"/>
    <w:rsid w:val="00455E0B"/>
    <w:rsid w:val="0045724D"/>
    <w:rsid w:val="00457934"/>
    <w:rsid w:val="00462B9F"/>
    <w:rsid w:val="004648E1"/>
    <w:rsid w:val="004659EE"/>
    <w:rsid w:val="00473E34"/>
    <w:rsid w:val="00476BA9"/>
    <w:rsid w:val="004804FA"/>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D6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0E"/>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1FFC"/>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35E5"/>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5C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047"/>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7092"/>
    <w:rsid w:val="00E40794"/>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01695A"/>
  <w15:docId w15:val="{62BBD9AD-EFE9-43FD-894E-B3B647EB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5130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5130E"/>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5130E"/>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5130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410BD2E6A246398C01AD8405E11525"/>
        <w:category>
          <w:name w:val="General"/>
          <w:gallery w:val="placeholder"/>
        </w:category>
        <w:types>
          <w:type w:val="bbPlcHdr"/>
        </w:types>
        <w:behaviors>
          <w:behavior w:val="content"/>
        </w:behaviors>
        <w:guid w:val="{22AD484A-CE0C-4260-A42F-52FD5CE85787}"/>
      </w:docPartPr>
      <w:docPartBody>
        <w:p w:rsidR="007B15C5" w:rsidRDefault="00C8178C">
          <w:pPr>
            <w:pStyle w:val="E3410BD2E6A246398C01AD8405E11525"/>
          </w:pPr>
          <w:r w:rsidRPr="00E97C7A">
            <w:rPr>
              <w:rStyle w:val="PlaceholderText"/>
            </w:rPr>
            <w:t>[Title]</w:t>
          </w:r>
        </w:p>
      </w:docPartBody>
    </w:docPart>
    <w:docPart>
      <w:docPartPr>
        <w:name w:val="ED890CC75FC547469719C01E173F2048"/>
        <w:category>
          <w:name w:val="General"/>
          <w:gallery w:val="placeholder"/>
        </w:category>
        <w:types>
          <w:type w:val="bbPlcHdr"/>
        </w:types>
        <w:behaviors>
          <w:behavior w:val="content"/>
        </w:behaviors>
        <w:guid w:val="{D47E8176-84F1-470D-B866-4912AD39E350}"/>
      </w:docPartPr>
      <w:docPartBody>
        <w:p w:rsidR="007B15C5" w:rsidRDefault="003B2903" w:rsidP="003B2903">
          <w:pPr>
            <w:pStyle w:val="ED890CC75FC547469719C01E173F2048"/>
          </w:pPr>
          <w:r w:rsidRPr="00E97C7A">
            <w:rPr>
              <w:rStyle w:val="PlaceholderText"/>
            </w:rPr>
            <w:t>[Title]</w:t>
          </w:r>
        </w:p>
      </w:docPartBody>
    </w:docPart>
    <w:docPart>
      <w:docPartPr>
        <w:name w:val="78F2D96BF7184B8197FD6529567B2D2B"/>
        <w:category>
          <w:name w:val="General"/>
          <w:gallery w:val="placeholder"/>
        </w:category>
        <w:types>
          <w:type w:val="bbPlcHdr"/>
        </w:types>
        <w:behaviors>
          <w:behavior w:val="content"/>
        </w:behaviors>
        <w:guid w:val="{A1F0072F-E14D-43A0-AE2C-BB637362256D}"/>
      </w:docPartPr>
      <w:docPartBody>
        <w:p w:rsidR="007B15C5" w:rsidRDefault="003B2903" w:rsidP="003B2903">
          <w:pPr>
            <w:pStyle w:val="78F2D96BF7184B8197FD6529567B2D2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03"/>
    <w:rsid w:val="00373B79"/>
    <w:rsid w:val="003A52D9"/>
    <w:rsid w:val="003B2903"/>
    <w:rsid w:val="007B15C5"/>
    <w:rsid w:val="00C81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2903"/>
    <w:rPr>
      <w:color w:val="808080"/>
    </w:rPr>
  </w:style>
  <w:style w:type="paragraph" w:customStyle="1" w:styleId="E3410BD2E6A246398C01AD8405E11525">
    <w:name w:val="E3410BD2E6A246398C01AD8405E11525"/>
  </w:style>
  <w:style w:type="paragraph" w:customStyle="1" w:styleId="ED890CC75FC547469719C01E173F2048">
    <w:name w:val="ED890CC75FC547469719C01E173F2048"/>
    <w:rsid w:val="003B2903"/>
  </w:style>
  <w:style w:type="paragraph" w:customStyle="1" w:styleId="78F2D96BF7184B8197FD6529567B2D2B">
    <w:name w:val="78F2D96BF7184B8197FD6529567B2D2B"/>
    <w:rsid w:val="003B29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Template>
  <TotalTime>4</TotalTime>
  <Pages>5</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Lab - Determine the IP Address Configuration of a Computer</vt:lpstr>
    </vt:vector>
  </TitlesOfParts>
  <Company>Cisco Systems, Inc.</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Determine the IP Address Configuration of a Computer</dc:title>
  <dc:creator>Rashad Long</dc:creator>
  <dc:description>2016</dc:description>
  <cp:lastModifiedBy>Rashad Long</cp:lastModifiedBy>
  <cp:revision>2</cp:revision>
  <dcterms:created xsi:type="dcterms:W3CDTF">2022-01-07T16:20:00Z</dcterms:created>
  <dcterms:modified xsi:type="dcterms:W3CDTF">2022-01-07T16:20:00Z</dcterms:modified>
</cp:coreProperties>
</file>