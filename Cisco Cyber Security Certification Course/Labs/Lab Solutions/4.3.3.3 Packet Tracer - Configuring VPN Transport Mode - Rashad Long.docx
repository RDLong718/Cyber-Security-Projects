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2F06" w14:textId="77777777" w:rsidR="008D71DD" w:rsidRDefault="00BC6B13" w:rsidP="008D71DD">
      <w:pPr>
        <w:pStyle w:val="LabTitle"/>
      </w:pPr>
      <w:r w:rsidRPr="00BC6B13">
        <w:t>Packet Tracer – Configuring VPN Transport Mode</w:t>
      </w:r>
    </w:p>
    <w:p w14:paraId="3FAA2F07" w14:textId="77777777" w:rsidR="00BC6B13" w:rsidRDefault="00BC6B13" w:rsidP="008D71DD">
      <w:pPr>
        <w:pStyle w:val="LabSection"/>
      </w:pPr>
      <w:r>
        <w:t>Addressing Table</w:t>
      </w:r>
    </w:p>
    <w:tbl>
      <w:tblPr>
        <w:tblW w:w="96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440"/>
        <w:gridCol w:w="1710"/>
        <w:gridCol w:w="1774"/>
        <w:gridCol w:w="2636"/>
      </w:tblGrid>
      <w:tr w:rsidR="00BC6B13" w14:paraId="3FAA2F0D" w14:textId="77777777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08" w14:textId="77777777" w:rsidR="00BC6B13" w:rsidRPr="00BC6B13" w:rsidRDefault="00BC6B13" w:rsidP="00BC6B13">
            <w:pPr>
              <w:pStyle w:val="TableHeading"/>
            </w:pPr>
            <w:r w:rsidRPr="00BC6B13">
              <w:t>Device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09" w14:textId="77777777" w:rsidR="00BC6B13" w:rsidRPr="00BC6B13" w:rsidRDefault="00BC6B13" w:rsidP="00BC6B13">
            <w:pPr>
              <w:pStyle w:val="TableHeading"/>
            </w:pPr>
            <w:r w:rsidRPr="00BC6B13">
              <w:t>Private IP Address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</w:tcPr>
          <w:p w14:paraId="3FAA2F0A" w14:textId="77777777" w:rsidR="00BC6B13" w:rsidRPr="00BC6B13" w:rsidRDefault="00BC6B13" w:rsidP="00BC6B13">
            <w:pPr>
              <w:pStyle w:val="TableHeading"/>
            </w:pPr>
            <w:r w:rsidRPr="00BC6B13">
              <w:t>Public IP Address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0B" w14:textId="77777777" w:rsidR="00BC6B13" w:rsidRPr="00BC6B13" w:rsidRDefault="00BC6B13" w:rsidP="00BC6B13">
            <w:pPr>
              <w:pStyle w:val="TableHeading"/>
            </w:pPr>
            <w:r w:rsidRPr="00BC6B13">
              <w:t>Subnet Mask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  <w:hideMark/>
          </w:tcPr>
          <w:p w14:paraId="3FAA2F0C" w14:textId="77777777" w:rsidR="00BC6B13" w:rsidRPr="00BC6B13" w:rsidRDefault="00BC6B13" w:rsidP="00BC6B13">
            <w:pPr>
              <w:pStyle w:val="TableHeading"/>
            </w:pPr>
            <w:r w:rsidRPr="00BC6B13">
              <w:t>Site</w:t>
            </w:r>
          </w:p>
        </w:tc>
      </w:tr>
      <w:tr w:rsidR="00BC6B13" w14:paraId="3FAA2F13" w14:textId="77777777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3FAA2F0E" w14:textId="77777777" w:rsidR="00BC6B13" w:rsidRPr="00BC6B13" w:rsidRDefault="00BC6B13" w:rsidP="00BC6B13">
            <w:pPr>
              <w:pStyle w:val="TableText"/>
              <w:rPr>
                <w:b/>
              </w:rPr>
            </w:pPr>
            <w:proofErr w:type="spellStart"/>
            <w:r w:rsidRPr="00BC6B13">
              <w:rPr>
                <w:b/>
              </w:rPr>
              <w:t>Private_FTP</w:t>
            </w:r>
            <w:proofErr w:type="spellEnd"/>
            <w:r w:rsidRPr="00BC6B13">
              <w:rPr>
                <w:b/>
              </w:rPr>
              <w:t xml:space="preserve">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3FAA2F0F" w14:textId="77777777" w:rsidR="00BC6B13" w:rsidRPr="00BC6B13" w:rsidRDefault="00BC6B13" w:rsidP="00BC6B13">
            <w:pPr>
              <w:pStyle w:val="TableText"/>
            </w:pPr>
            <w:r w:rsidRPr="00BC6B13">
              <w:t>10.44.2.254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10" w14:textId="77777777"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3FAA2F11" w14:textId="77777777"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3FAA2F12" w14:textId="77777777"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14:paraId="3FAA2F19" w14:textId="77777777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14" w14:textId="77777777" w:rsidR="00BC6B13" w:rsidRPr="00BC6B13" w:rsidRDefault="00BC6B13" w:rsidP="00BC6B13">
            <w:pPr>
              <w:pStyle w:val="TableText"/>
              <w:rPr>
                <w:b/>
              </w:rPr>
            </w:pPr>
            <w:proofErr w:type="spellStart"/>
            <w:r w:rsidRPr="00BC6B13">
              <w:rPr>
                <w:b/>
              </w:rPr>
              <w:t>Public_FTP</w:t>
            </w:r>
            <w:proofErr w:type="spellEnd"/>
            <w:r w:rsidRPr="00BC6B13">
              <w:rPr>
                <w:b/>
              </w:rPr>
              <w:t xml:space="preserve">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15" w14:textId="77777777" w:rsidR="00BC6B13" w:rsidRPr="00BC6B13" w:rsidRDefault="00BC6B13" w:rsidP="00BC6B13">
            <w:pPr>
              <w:pStyle w:val="TableText"/>
            </w:pPr>
            <w:r w:rsidRPr="00BC6B13">
              <w:t>10.44.2.253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16" w14:textId="77777777" w:rsidR="00BC6B13" w:rsidRPr="00BC6B13" w:rsidRDefault="00BC6B13" w:rsidP="00BC6B13">
            <w:pPr>
              <w:pStyle w:val="TableText"/>
            </w:pPr>
            <w:r w:rsidRPr="00BC6B13">
              <w:t>209.165.201.20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17" w14:textId="77777777"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18" w14:textId="77777777"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14:paraId="3FAA2F1F" w14:textId="77777777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1A" w14:textId="77777777" w:rsidR="00BC6B13" w:rsidRPr="00BC6B13" w:rsidRDefault="00BC6B13" w:rsidP="00BC6B13">
            <w:pPr>
              <w:pStyle w:val="TableText"/>
              <w:rPr>
                <w:b/>
              </w:rPr>
            </w:pPr>
            <w:proofErr w:type="spellStart"/>
            <w:r w:rsidRPr="00BC6B13">
              <w:rPr>
                <w:b/>
              </w:rPr>
              <w:t>Branch_Router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1B" w14:textId="77777777"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1C" w14:textId="77777777" w:rsidR="00BC6B13" w:rsidRPr="00BC6B13" w:rsidRDefault="00BC6B13" w:rsidP="00BC6B13">
            <w:pPr>
              <w:pStyle w:val="TableText"/>
            </w:pPr>
            <w:r w:rsidRPr="00BC6B13">
              <w:t>209.165.201.19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1D" w14:textId="77777777" w:rsidR="00BC6B13" w:rsidRPr="00BC6B13" w:rsidRDefault="00BC6B13" w:rsidP="00BC6B13">
            <w:pPr>
              <w:pStyle w:val="TableText"/>
            </w:pPr>
            <w:r w:rsidRPr="00BC6B13">
              <w:t>255.255.255.248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1E" w14:textId="77777777"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14:paraId="3FAA2F25" w14:textId="77777777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20" w14:textId="77777777"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Phil’s computer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21" w14:textId="77777777" w:rsidR="00BC6B13" w:rsidRPr="00BC6B13" w:rsidRDefault="00BC6B13" w:rsidP="00BC6B13">
            <w:pPr>
              <w:pStyle w:val="TableText"/>
            </w:pPr>
            <w:r w:rsidRPr="00BC6B13">
              <w:t>10.44.0.2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22" w14:textId="77777777"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FAA2F23" w14:textId="77777777"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24" w14:textId="77777777" w:rsidR="00BC6B13" w:rsidRPr="00BC6B13" w:rsidRDefault="00BC6B13" w:rsidP="00BC6B13">
            <w:pPr>
              <w:pStyle w:val="TableText"/>
            </w:pPr>
            <w:r w:rsidRPr="00BC6B13">
              <w:t>Metropolis Bank HQ</w:t>
            </w:r>
          </w:p>
        </w:tc>
      </w:tr>
    </w:tbl>
    <w:p w14:paraId="3FAA2F26" w14:textId="77777777" w:rsidR="00BC6B13" w:rsidRDefault="00BC6B13" w:rsidP="008D71DD">
      <w:pPr>
        <w:pStyle w:val="LabSection"/>
      </w:pPr>
      <w:r>
        <w:t>Objectives</w:t>
      </w:r>
    </w:p>
    <w:p w14:paraId="3FAA2F27" w14:textId="77777777" w:rsidR="00BC6B13" w:rsidRDefault="00BC6B13" w:rsidP="00BC6B13">
      <w:pPr>
        <w:pStyle w:val="BodyTextL25"/>
      </w:pPr>
      <w:r>
        <w:rPr>
          <w:b/>
          <w:bCs/>
        </w:rPr>
        <w:t>Part 1: Sending Unencrypted FTP Traffic</w:t>
      </w:r>
    </w:p>
    <w:p w14:paraId="3FAA2F28" w14:textId="77777777"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2: Configuring the VPN Client within Metropolis</w:t>
      </w:r>
    </w:p>
    <w:p w14:paraId="3FAA2F29" w14:textId="77777777"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3: Send</w:t>
      </w:r>
      <w:r w:rsidR="00B755DC">
        <w:rPr>
          <w:b/>
          <w:bCs/>
        </w:rPr>
        <w:t>ing</w:t>
      </w:r>
      <w:r>
        <w:rPr>
          <w:b/>
          <w:bCs/>
        </w:rPr>
        <w:t xml:space="preserve"> Encrypted FTP Traffic</w:t>
      </w:r>
    </w:p>
    <w:p w14:paraId="3FAA2F2A" w14:textId="77777777" w:rsidR="00BC6B13" w:rsidRDefault="00BC6B13" w:rsidP="00BC6B13">
      <w:pPr>
        <w:pStyle w:val="LabSection"/>
      </w:pPr>
      <w:r>
        <w:t>Background</w:t>
      </w:r>
    </w:p>
    <w:p w14:paraId="3FAA2F2B" w14:textId="77777777" w:rsidR="00BC6B13" w:rsidRDefault="00BC6B13" w:rsidP="00BC6B13">
      <w:pPr>
        <w:pStyle w:val="BodyTextL25"/>
      </w:pPr>
      <w:r>
        <w:t>In this activity, you will observe the transfer of unencrypted FTP traffic between a client and a remote site. You will then configure a VPN client to connect to the Gotham Healthcare Branch site and send encrypted FTP traffic. The IP addressing, network configuration, and service configurations are already complete. You will use a client device within Metropolis Bank HQ to transfer unencrypted and encrypted FTP data.</w:t>
      </w:r>
    </w:p>
    <w:p w14:paraId="3FAA2F2C" w14:textId="77777777" w:rsidR="00BC6B13" w:rsidRDefault="00BC6B13" w:rsidP="00BC6B13">
      <w:pPr>
        <w:pStyle w:val="PartHead"/>
      </w:pPr>
      <w:r>
        <w:t>Sending Unencrypted FTP Traffic</w:t>
      </w:r>
    </w:p>
    <w:p w14:paraId="3FAA2F2D" w14:textId="77777777" w:rsidR="00BC6B13" w:rsidRDefault="00BC6B13" w:rsidP="00BC6B13">
      <w:pPr>
        <w:pStyle w:val="StepHead"/>
      </w:pPr>
      <w:r>
        <w:t>Access the Cyber Criminals Sniffer.</w:t>
      </w:r>
    </w:p>
    <w:p w14:paraId="3FAA2F2E" w14:textId="77777777"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Cyber Criminals Sniffer</w:t>
      </w:r>
      <w:r>
        <w:t xml:space="preserve"> and click the </w:t>
      </w:r>
      <w:r>
        <w:rPr>
          <w:b/>
        </w:rPr>
        <w:t xml:space="preserve">GUI </w:t>
      </w:r>
      <w:r>
        <w:t>tab.</w:t>
      </w:r>
    </w:p>
    <w:p w14:paraId="3FAA2F2F" w14:textId="77777777"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Clear</w:t>
      </w:r>
      <w:r>
        <w:t xml:space="preserve"> button to remove any possible traffic entries viewed by the sniffer.</w:t>
      </w:r>
    </w:p>
    <w:p w14:paraId="3FAA2F30" w14:textId="77777777" w:rsidR="00BC6B13" w:rsidRDefault="00BC6B13" w:rsidP="00BC6B13">
      <w:pPr>
        <w:pStyle w:val="SubStepAlpha"/>
      </w:pPr>
      <w:r>
        <w:t xml:space="preserve">Minimize the </w:t>
      </w:r>
      <w:r>
        <w:rPr>
          <w:b/>
        </w:rPr>
        <w:t>Cyber Criminals Sniffer</w:t>
      </w:r>
      <w:r w:rsidR="00E65848">
        <w:t>.</w:t>
      </w:r>
    </w:p>
    <w:p w14:paraId="3FAA2F31" w14:textId="77777777" w:rsidR="00BC6B13" w:rsidRDefault="00BC6B13" w:rsidP="00BC6B13">
      <w:pPr>
        <w:pStyle w:val="StepHead"/>
      </w:pPr>
      <w:r>
        <w:t xml:space="preserve">Connect to the </w:t>
      </w:r>
      <w:proofErr w:type="spellStart"/>
      <w:r>
        <w:t>Public_FTP</w:t>
      </w:r>
      <w:proofErr w:type="spellEnd"/>
      <w:r>
        <w:t xml:space="preserve"> server using an insecure FTP connection.</w:t>
      </w:r>
    </w:p>
    <w:p w14:paraId="3FAA2F32" w14:textId="77777777" w:rsidR="00BC6B13" w:rsidRPr="00FE7D51" w:rsidRDefault="00BC6B13" w:rsidP="00BC6B13">
      <w:pPr>
        <w:pStyle w:val="SubStepAlpha"/>
      </w:pPr>
      <w:r>
        <w:t>Cli</w:t>
      </w:r>
      <w:r w:rsidRPr="00BC6B13">
        <w:t>c</w:t>
      </w:r>
      <w:r>
        <w:t xml:space="preserve">k the </w:t>
      </w:r>
      <w:r>
        <w:rPr>
          <w:b/>
        </w:rPr>
        <w:t xml:space="preserve">Metropolis Bank HQ </w:t>
      </w:r>
      <w:r>
        <w:t xml:space="preserve">site and click </w:t>
      </w:r>
      <w:r>
        <w:rPr>
          <w:b/>
        </w:rPr>
        <w:t>Phil’s</w:t>
      </w:r>
      <w:r>
        <w:t xml:space="preserve"> laptop</w:t>
      </w:r>
      <w:r>
        <w:rPr>
          <w:bCs/>
        </w:rPr>
        <w:t xml:space="preserve">. </w:t>
      </w:r>
    </w:p>
    <w:p w14:paraId="5B3EC902" w14:textId="77777777" w:rsidR="00FE7D51" w:rsidRDefault="00FE7D51" w:rsidP="00FE7D51">
      <w:pPr>
        <w:pStyle w:val="SubStepAlpha"/>
        <w:numPr>
          <w:ilvl w:val="0"/>
          <w:numId w:val="0"/>
        </w:numPr>
        <w:ind w:left="720"/>
      </w:pPr>
    </w:p>
    <w:p w14:paraId="3FAA2F33" w14:textId="77777777" w:rsidR="00BC6B13" w:rsidRPr="00F05A67" w:rsidRDefault="00BC6B13" w:rsidP="00BC6B1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14:paraId="3FAA2F34" w14:textId="77777777" w:rsidR="00BC6B13" w:rsidRDefault="00BC6B13" w:rsidP="00BC6B1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computer.</w:t>
      </w:r>
    </w:p>
    <w:p w14:paraId="69436FEC" w14:textId="52DB988D" w:rsidR="00FE7D51" w:rsidRDefault="00FE7D51" w:rsidP="00FE7D51">
      <w:pPr>
        <w:pStyle w:val="SubStepAlpha"/>
        <w:numPr>
          <w:ilvl w:val="0"/>
          <w:numId w:val="0"/>
        </w:numPr>
        <w:ind w:left="720"/>
      </w:pPr>
      <w:r w:rsidRPr="00FE7D51">
        <w:lastRenderedPageBreak/>
        <w:drawing>
          <wp:inline distT="0" distB="0" distL="0" distR="0" wp14:anchorId="4D7842F2" wp14:editId="19AD2312">
            <wp:extent cx="3840057" cy="1274374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057" cy="12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2F35" w14:textId="77777777" w:rsidR="00BC6B13" w:rsidRDefault="00BC6B13" w:rsidP="00BC6B13">
      <w:pPr>
        <w:pStyle w:val="SubStepAlpha"/>
      </w:pPr>
      <w:r>
        <w:rPr>
          <w:bCs/>
        </w:rPr>
        <w:t xml:space="preserve">Connect to the </w:t>
      </w:r>
      <w:proofErr w:type="spellStart"/>
      <w:r w:rsidRPr="00DB534E">
        <w:rPr>
          <w:b/>
        </w:rPr>
        <w:t>Public</w:t>
      </w:r>
      <w:r>
        <w:rPr>
          <w:b/>
          <w:bCs/>
        </w:rPr>
        <w:t>_FTP</w:t>
      </w:r>
      <w:proofErr w:type="spellEnd"/>
      <w:r>
        <w:rPr>
          <w:bCs/>
        </w:rPr>
        <w:t xml:space="preserve"> server at </w:t>
      </w:r>
      <w:r>
        <w:rPr>
          <w:b/>
          <w:bCs/>
        </w:rPr>
        <w:t>Gotham Healthcare Branch</w:t>
      </w:r>
      <w:r>
        <w:rPr>
          <w:bCs/>
        </w:rPr>
        <w:t xml:space="preserve"> </w:t>
      </w:r>
      <w:r>
        <w:t xml:space="preserve">by entering </w:t>
      </w:r>
      <w:r w:rsidRPr="00BC6B13">
        <w:rPr>
          <w:b/>
        </w:rPr>
        <w:t>ftp 209.165.201.20</w:t>
      </w:r>
      <w:r>
        <w:t xml:space="preserve"> in the command prompt.</w:t>
      </w:r>
    </w:p>
    <w:p w14:paraId="3FAA2F36" w14:textId="77777777" w:rsidR="00BC6B13" w:rsidRDefault="00BC6B13" w:rsidP="00BC6B1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proofErr w:type="spellStart"/>
      <w:r>
        <w:rPr>
          <w:b/>
        </w:rPr>
        <w:t>publickey</w:t>
      </w:r>
      <w:proofErr w:type="spellEnd"/>
      <w:r>
        <w:t xml:space="preserve"> to login to the </w:t>
      </w:r>
      <w:proofErr w:type="spellStart"/>
      <w:r w:rsidRPr="00DB534E">
        <w:rPr>
          <w:b/>
        </w:rPr>
        <w:t>Public</w:t>
      </w:r>
      <w:r>
        <w:rPr>
          <w:b/>
          <w:bCs/>
        </w:rPr>
        <w:t>_FTP</w:t>
      </w:r>
      <w:proofErr w:type="spellEnd"/>
      <w:r>
        <w:rPr>
          <w:bCs/>
        </w:rPr>
        <w:t xml:space="preserve"> server</w:t>
      </w:r>
      <w:r>
        <w:t>.</w:t>
      </w:r>
    </w:p>
    <w:p w14:paraId="3FAA2F37" w14:textId="77777777" w:rsidR="00BC6B13" w:rsidRDefault="00BC6B13" w:rsidP="00BC6B13">
      <w:pPr>
        <w:pStyle w:val="SubStepAlpha"/>
      </w:pPr>
      <w:r>
        <w:t>U</w:t>
      </w:r>
      <w:r w:rsidR="00911ACE">
        <w:t xml:space="preserve">se the </w:t>
      </w:r>
      <w:r w:rsidR="00911ACE" w:rsidRPr="00911ACE">
        <w:rPr>
          <w:b/>
        </w:rPr>
        <w:t>put</w:t>
      </w:r>
      <w:r w:rsidR="00911ACE">
        <w:t xml:space="preserve"> command to u</w:t>
      </w:r>
      <w:r>
        <w:t xml:space="preserve">pload the file </w:t>
      </w:r>
      <w:r>
        <w:rPr>
          <w:b/>
        </w:rPr>
        <w:t>PublicInfo.txt</w:t>
      </w:r>
      <w:r>
        <w:t xml:space="preserve"> file to the </w:t>
      </w:r>
      <w:proofErr w:type="spellStart"/>
      <w:r w:rsidRPr="00DB534E">
        <w:rPr>
          <w:b/>
        </w:rPr>
        <w:t>Public</w:t>
      </w:r>
      <w:r>
        <w:rPr>
          <w:b/>
          <w:bCs/>
        </w:rPr>
        <w:t>_FTP</w:t>
      </w:r>
      <w:proofErr w:type="spellEnd"/>
      <w:r>
        <w:rPr>
          <w:bCs/>
        </w:rPr>
        <w:t xml:space="preserve"> server</w:t>
      </w:r>
      <w:r>
        <w:t>.</w:t>
      </w:r>
    </w:p>
    <w:p w14:paraId="3FAA2F38" w14:textId="77777777" w:rsidR="00BC6B13" w:rsidRDefault="00BC6B13" w:rsidP="00BC6B13">
      <w:pPr>
        <w:pStyle w:val="StepHead"/>
      </w:pPr>
      <w:r w:rsidRPr="00BC6B13">
        <w:t>Vi</w:t>
      </w:r>
      <w:r>
        <w:t>ew the traffic on the Cyber Criminals Sniffer.</w:t>
      </w:r>
    </w:p>
    <w:p w14:paraId="3FAA2F39" w14:textId="77777777" w:rsidR="00BC6B13" w:rsidRDefault="00BC6B13" w:rsidP="00BC6B1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14:paraId="53BCF18A" w14:textId="425A3695" w:rsidR="00092B70" w:rsidRDefault="00092B70" w:rsidP="00092B70">
      <w:pPr>
        <w:pStyle w:val="SubStepAlpha"/>
        <w:numPr>
          <w:ilvl w:val="0"/>
          <w:numId w:val="0"/>
        </w:numPr>
        <w:ind w:left="720"/>
      </w:pPr>
    </w:p>
    <w:p w14:paraId="3FAA2F3A" w14:textId="77777777"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 xml:space="preserve">FTP </w:t>
      </w:r>
      <w:r>
        <w:t>messages displayed on the sniffer and scroll to the bottom of each one.</w:t>
      </w:r>
    </w:p>
    <w:p w14:paraId="3FAA2F3B" w14:textId="77777777" w:rsidR="00E370B3" w:rsidRDefault="00BC6B13" w:rsidP="00313DD3">
      <w:pPr>
        <w:pStyle w:val="BodyTextL50"/>
        <w:keepNext/>
      </w:pPr>
      <w:r>
        <w:t>What information is displayed in clear text?</w:t>
      </w:r>
    </w:p>
    <w:p w14:paraId="2D485008" w14:textId="0BC49670" w:rsidR="00092B70" w:rsidRDefault="00092B70" w:rsidP="00313DD3">
      <w:pPr>
        <w:pStyle w:val="BodyTextL50"/>
        <w:keepNext/>
      </w:pPr>
      <w:r w:rsidRPr="00092B70">
        <w:drawing>
          <wp:inline distT="0" distB="0" distL="0" distR="0" wp14:anchorId="0FCBFF90" wp14:editId="2017E59F">
            <wp:extent cx="3365871" cy="965306"/>
            <wp:effectExtent l="0" t="0" r="635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871" cy="9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2F3C" w14:textId="77777777" w:rsidR="00BC6B13" w:rsidRDefault="00E370B3" w:rsidP="00BC6B1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14:paraId="3FAA2F3D" w14:textId="77777777" w:rsidR="006133CF" w:rsidRDefault="006133CF" w:rsidP="006133CF">
      <w:pPr>
        <w:pStyle w:val="SubStepAlpha"/>
      </w:pPr>
      <w:r>
        <w:t xml:space="preserve">Type </w:t>
      </w:r>
      <w:r w:rsidR="00911ACE">
        <w:rPr>
          <w:b/>
        </w:rPr>
        <w:t>quit</w:t>
      </w:r>
      <w:r>
        <w:t xml:space="preserve"> to exit </w:t>
      </w:r>
      <w:proofErr w:type="spellStart"/>
      <w:r>
        <w:rPr>
          <w:b/>
        </w:rPr>
        <w:t>Public_FTP</w:t>
      </w:r>
      <w:proofErr w:type="spellEnd"/>
      <w:r>
        <w:rPr>
          <w:b/>
        </w:rPr>
        <w:t xml:space="preserve"> </w:t>
      </w:r>
      <w:r>
        <w:t>server.</w:t>
      </w:r>
    </w:p>
    <w:p w14:paraId="3FAA2F3E" w14:textId="77777777" w:rsidR="00BC6B13" w:rsidRDefault="00E370B3" w:rsidP="00E370B3">
      <w:pPr>
        <w:pStyle w:val="PartHead"/>
      </w:pPr>
      <w:r>
        <w:t>Configuring</w:t>
      </w:r>
      <w:r w:rsidR="00BC6B13">
        <w:t xml:space="preserve"> the VPN </w:t>
      </w:r>
      <w:r>
        <w:t>C</w:t>
      </w:r>
      <w:r w:rsidR="00BC6B13">
        <w:t xml:space="preserve">lient on Phil’s </w:t>
      </w:r>
      <w:r>
        <w:t>C</w:t>
      </w:r>
      <w:r w:rsidR="00BC6B13">
        <w:t>omputer</w:t>
      </w:r>
    </w:p>
    <w:p w14:paraId="3FAA2F3F" w14:textId="77777777" w:rsidR="00BC6B13" w:rsidRDefault="00FD3635" w:rsidP="00E370B3">
      <w:pPr>
        <w:pStyle w:val="SubStepAlpha"/>
      </w:pPr>
      <w:r>
        <w:t xml:space="preserve">From </w:t>
      </w:r>
      <w:r w:rsidRPr="00FD3635">
        <w:rPr>
          <w:b/>
        </w:rPr>
        <w:t>Phil’s</w:t>
      </w:r>
      <w:r>
        <w:t xml:space="preserve"> computer, u</w:t>
      </w:r>
      <w:r w:rsidR="00BC6B13">
        <w:t xml:space="preserve">se the </w:t>
      </w:r>
      <w:r w:rsidR="00BC6B13">
        <w:rPr>
          <w:b/>
        </w:rPr>
        <w:t>ping</w:t>
      </w:r>
      <w:r w:rsidR="00BC6B13">
        <w:t xml:space="preserve"> command and target the IP address of </w:t>
      </w:r>
      <w:r w:rsidR="00BC6B13" w:rsidRPr="00D05138">
        <w:t>the</w:t>
      </w:r>
      <w:r w:rsidR="00BC6B13">
        <w:rPr>
          <w:b/>
        </w:rPr>
        <w:t xml:space="preserve"> </w:t>
      </w:r>
      <w:proofErr w:type="spellStart"/>
      <w:r w:rsidR="00BC6B13">
        <w:rPr>
          <w:b/>
        </w:rPr>
        <w:t>Branch_Router</w:t>
      </w:r>
      <w:proofErr w:type="spellEnd"/>
      <w:r w:rsidR="00BC6B13">
        <w:t>.</w:t>
      </w:r>
      <w:r>
        <w:t xml:space="preserve"> The first few pings may timeout. Enter the </w:t>
      </w:r>
      <w:r>
        <w:rPr>
          <w:b/>
        </w:rPr>
        <w:t xml:space="preserve">ping </w:t>
      </w:r>
      <w:r>
        <w:t>to get four successful pings.</w:t>
      </w:r>
    </w:p>
    <w:p w14:paraId="3FAA2F40" w14:textId="77777777" w:rsidR="00BC6B13" w:rsidRDefault="00BC6B13" w:rsidP="00E370B3">
      <w:pPr>
        <w:pStyle w:val="SubStepAlpha"/>
      </w:pPr>
      <w:r>
        <w:t xml:space="preserve">On the </w:t>
      </w:r>
      <w:r>
        <w:rPr>
          <w:b/>
        </w:rPr>
        <w:t>Desktop</w:t>
      </w:r>
      <w:r>
        <w:t xml:space="preserve"> tab, click on </w:t>
      </w:r>
      <w:r>
        <w:rPr>
          <w:b/>
        </w:rPr>
        <w:t>VPN</w:t>
      </w:r>
    </w:p>
    <w:p w14:paraId="3FAA2F41" w14:textId="77777777" w:rsidR="00BC6B13" w:rsidRDefault="00BC6B13" w:rsidP="00E370B3">
      <w:pPr>
        <w:pStyle w:val="SubStepAlpha"/>
      </w:pPr>
      <w:r>
        <w:t xml:space="preserve">Within the </w:t>
      </w:r>
      <w:r w:rsidRPr="009D5501">
        <w:rPr>
          <w:b/>
        </w:rPr>
        <w:t>VPN Configuration</w:t>
      </w:r>
      <w:r>
        <w:t xml:space="preserve"> window, enter the following settings:</w:t>
      </w:r>
    </w:p>
    <w:p w14:paraId="3FAA2F42" w14:textId="77777777" w:rsidR="00BC6B13" w:rsidRDefault="00E370B3" w:rsidP="00E370B3">
      <w:pPr>
        <w:pStyle w:val="BodyTextL50"/>
        <w:tabs>
          <w:tab w:val="left" w:leader="dot" w:pos="2610"/>
        </w:tabs>
      </w:pPr>
      <w:proofErr w:type="spellStart"/>
      <w:r>
        <w:t>GroupName</w:t>
      </w:r>
      <w:proofErr w:type="spellEnd"/>
      <w:r>
        <w:t>:</w:t>
      </w:r>
      <w:r>
        <w:tab/>
      </w:r>
      <w:r w:rsidR="00BC6B13" w:rsidRPr="009D5501">
        <w:rPr>
          <w:b/>
        </w:rPr>
        <w:t>VPNGROUP</w:t>
      </w:r>
    </w:p>
    <w:p w14:paraId="3FAA2F43" w14:textId="77777777" w:rsidR="00BC6B13" w:rsidRDefault="00E370B3" w:rsidP="00E370B3">
      <w:pPr>
        <w:pStyle w:val="BodyTextL50"/>
        <w:tabs>
          <w:tab w:val="left" w:leader="dot" w:pos="2610"/>
        </w:tabs>
      </w:pPr>
      <w:r>
        <w:t>Group Key:</w:t>
      </w:r>
      <w:r>
        <w:tab/>
      </w:r>
      <w:r w:rsidR="00BC6B13" w:rsidRPr="009D5501">
        <w:rPr>
          <w:b/>
        </w:rPr>
        <w:t>123</w:t>
      </w:r>
    </w:p>
    <w:p w14:paraId="3FAA2F44" w14:textId="77777777" w:rsidR="00BC6B13" w:rsidRDefault="00E370B3" w:rsidP="00E370B3">
      <w:pPr>
        <w:pStyle w:val="BodyTextL50"/>
        <w:tabs>
          <w:tab w:val="left" w:leader="dot" w:pos="2610"/>
        </w:tabs>
      </w:pPr>
      <w:r>
        <w:t>Host I</w:t>
      </w:r>
      <w:r w:rsidR="00BC6B13">
        <w:t>P (Server IP):</w:t>
      </w:r>
      <w:r>
        <w:tab/>
      </w:r>
      <w:r w:rsidR="00BC6B13" w:rsidRPr="009D5501">
        <w:rPr>
          <w:b/>
        </w:rPr>
        <w:t>209.165.201.19</w:t>
      </w:r>
    </w:p>
    <w:p w14:paraId="3FAA2F45" w14:textId="77777777" w:rsidR="00BC6B13" w:rsidRDefault="00BC6B13" w:rsidP="00E370B3">
      <w:pPr>
        <w:pStyle w:val="BodyTextL50"/>
        <w:tabs>
          <w:tab w:val="left" w:leader="dot" w:pos="2610"/>
        </w:tabs>
      </w:pPr>
      <w:r>
        <w:t>Usern</w:t>
      </w:r>
      <w:r w:rsidRPr="00E370B3">
        <w:t>a</w:t>
      </w:r>
      <w:r>
        <w:t>me</w:t>
      </w:r>
      <w:r w:rsidR="00E370B3">
        <w:t>:</w:t>
      </w:r>
      <w:r w:rsidR="00E370B3">
        <w:tab/>
      </w:r>
      <w:proofErr w:type="spellStart"/>
      <w:r w:rsidRPr="009D5501">
        <w:rPr>
          <w:b/>
        </w:rPr>
        <w:t>phil</w:t>
      </w:r>
      <w:proofErr w:type="spellEnd"/>
    </w:p>
    <w:p w14:paraId="3FAA2F46" w14:textId="77777777" w:rsidR="00BC6B13" w:rsidRDefault="00E370B3" w:rsidP="00E370B3">
      <w:pPr>
        <w:pStyle w:val="BodyTextL50"/>
        <w:tabs>
          <w:tab w:val="left" w:leader="dot" w:pos="2610"/>
        </w:tabs>
      </w:pPr>
      <w:r>
        <w:t>Password:</w:t>
      </w:r>
      <w:r>
        <w:tab/>
      </w:r>
      <w:r w:rsidR="00BC6B13" w:rsidRPr="009D5501">
        <w:rPr>
          <w:b/>
        </w:rPr>
        <w:t>cisco123</w:t>
      </w:r>
    </w:p>
    <w:p w14:paraId="3FAA2F47" w14:textId="77777777" w:rsidR="00BC6B13" w:rsidRDefault="00BC6B13" w:rsidP="00E370B3">
      <w:pPr>
        <w:pStyle w:val="SubStepAlpha"/>
      </w:pPr>
      <w:r>
        <w:t xml:space="preserve">Click </w:t>
      </w:r>
      <w:r w:rsidRPr="00EE105D">
        <w:rPr>
          <w:b/>
        </w:rPr>
        <w:t>Connect</w:t>
      </w:r>
      <w:r>
        <w:t xml:space="preserve"> and </w:t>
      </w:r>
      <w:r w:rsidRPr="006133CF">
        <w:t xml:space="preserve">Click </w:t>
      </w:r>
      <w:r w:rsidRPr="006133CF">
        <w:rPr>
          <w:b/>
        </w:rPr>
        <w:t>OK</w:t>
      </w:r>
      <w:r>
        <w:t xml:space="preserve"> on the next window.</w:t>
      </w:r>
    </w:p>
    <w:p w14:paraId="3FAA2F48" w14:textId="77777777" w:rsidR="00E370B3" w:rsidRDefault="00BC6B13" w:rsidP="00313DD3">
      <w:pPr>
        <w:pStyle w:val="BodyTextL50"/>
        <w:keepNext/>
      </w:pPr>
      <w:r>
        <w:t>What is the Client IP for the client-to-site VPN connection?</w:t>
      </w:r>
    </w:p>
    <w:p w14:paraId="70561531" w14:textId="74799E3C" w:rsidR="00E31FE4" w:rsidRDefault="00E31FE4" w:rsidP="00313DD3">
      <w:pPr>
        <w:pStyle w:val="BodyTextL50"/>
        <w:keepNext/>
      </w:pPr>
      <w:r>
        <w:t>10.4</w:t>
      </w:r>
      <w:r w:rsidR="004523FB">
        <w:t>4.0.2</w:t>
      </w:r>
    </w:p>
    <w:p w14:paraId="3FAA2F49" w14:textId="77777777" w:rsidR="00BC6B13" w:rsidRDefault="00E370B3" w:rsidP="00E370B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14:paraId="3FAA2F4A" w14:textId="77777777" w:rsidR="00BC6B13" w:rsidRDefault="00E370B3" w:rsidP="00E370B3">
      <w:pPr>
        <w:pStyle w:val="PartHead"/>
      </w:pPr>
      <w:r>
        <w:lastRenderedPageBreak/>
        <w:t>Send</w:t>
      </w:r>
      <w:r w:rsidR="00321853">
        <w:t>ing</w:t>
      </w:r>
      <w:r>
        <w:t xml:space="preserve"> E</w:t>
      </w:r>
      <w:r w:rsidR="00BC6B13">
        <w:t xml:space="preserve">ncrypted FTP </w:t>
      </w:r>
      <w:r>
        <w:t>T</w:t>
      </w:r>
      <w:r w:rsidR="00BC6B13">
        <w:t>raffic</w:t>
      </w:r>
    </w:p>
    <w:p w14:paraId="3FAA2F4B" w14:textId="77777777" w:rsidR="00BC6B13" w:rsidRDefault="00BC6B13" w:rsidP="00E370B3">
      <w:pPr>
        <w:pStyle w:val="StepHead"/>
      </w:pPr>
      <w:r>
        <w:t>View the current IP addressing on Phil’s computer</w:t>
      </w:r>
      <w:r w:rsidR="00E370B3">
        <w:t>.</w:t>
      </w:r>
    </w:p>
    <w:p w14:paraId="3FAA2F4C" w14:textId="77777777" w:rsidR="00BC6B13" w:rsidRDefault="00BC6B13" w:rsidP="00E370B3">
      <w:pPr>
        <w:pStyle w:val="SubStepAlpha"/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</w:t>
      </w:r>
      <w:r>
        <w:rPr>
          <w:b/>
        </w:rPr>
        <w:t>Phil’s</w:t>
      </w:r>
      <w:r>
        <w:t xml:space="preserve"> computer</w:t>
      </w:r>
      <w:r>
        <w:rPr>
          <w:bCs/>
        </w:rPr>
        <w:t xml:space="preserve">. </w:t>
      </w:r>
    </w:p>
    <w:p w14:paraId="3FAA2F4D" w14:textId="77777777" w:rsidR="00BC6B13" w:rsidRPr="00F05A67" w:rsidRDefault="00BC6B13" w:rsidP="00E370B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14:paraId="3FAA2F4E" w14:textId="77777777" w:rsidR="00BC6B13" w:rsidRDefault="00BC6B13" w:rsidP="00E370B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PC.</w:t>
      </w:r>
    </w:p>
    <w:p w14:paraId="3FAA2F4F" w14:textId="77777777" w:rsidR="00BC6B13" w:rsidRDefault="00BC6B13" w:rsidP="00313DD3">
      <w:pPr>
        <w:pStyle w:val="BodyTextL50"/>
        <w:keepNext/>
      </w:pPr>
      <w:r>
        <w:t>What extra IP address is now shown that was not shown before in Part 1 Step 2c?</w:t>
      </w:r>
    </w:p>
    <w:p w14:paraId="42833F59" w14:textId="2BDF0420" w:rsidR="000A4137" w:rsidRDefault="000A4137" w:rsidP="00313DD3">
      <w:pPr>
        <w:pStyle w:val="BodyTextL50"/>
        <w:keepNext/>
      </w:pPr>
      <w:r w:rsidRPr="000A4137">
        <w:drawing>
          <wp:inline distT="0" distB="0" distL="0" distR="0" wp14:anchorId="25ADF7D3" wp14:editId="1E0915F9">
            <wp:extent cx="3776550" cy="33870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550" cy="3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2F50" w14:textId="77777777" w:rsidR="00BC6B13" w:rsidRDefault="00BC6B13" w:rsidP="00E370B3">
      <w:pPr>
        <w:pStyle w:val="BodyTextL50"/>
      </w:pPr>
      <w:r>
        <w:t>__________________________</w:t>
      </w:r>
      <w:r w:rsidR="00E370B3">
        <w:t>____________________________</w:t>
      </w:r>
      <w:r>
        <w:t>______________________________</w:t>
      </w:r>
    </w:p>
    <w:p w14:paraId="3FAA2F51" w14:textId="77777777" w:rsidR="00BC6B13" w:rsidRDefault="00BC6B13" w:rsidP="00E370B3">
      <w:pPr>
        <w:pStyle w:val="StepHead"/>
      </w:pPr>
      <w:r>
        <w:t xml:space="preserve">Send encrypted FTP traffic from Phil’s computer to the </w:t>
      </w:r>
      <w:proofErr w:type="spellStart"/>
      <w:r>
        <w:t>Private_FTP</w:t>
      </w:r>
      <w:proofErr w:type="spellEnd"/>
      <w:r>
        <w:t xml:space="preserve"> server.</w:t>
      </w:r>
    </w:p>
    <w:p w14:paraId="3FAA2F52" w14:textId="77777777" w:rsidR="00BC6B13" w:rsidRDefault="00BC6B13" w:rsidP="00E370B3">
      <w:pPr>
        <w:pStyle w:val="SubStepAlpha"/>
      </w:pPr>
      <w:r>
        <w:t xml:space="preserve">Connect to the </w:t>
      </w:r>
      <w:proofErr w:type="spellStart"/>
      <w:r>
        <w:rPr>
          <w:b/>
        </w:rPr>
        <w:t>Private_FTP</w:t>
      </w:r>
      <w:proofErr w:type="spellEnd"/>
      <w:r>
        <w:t xml:space="preserve"> server at </w:t>
      </w:r>
      <w:r>
        <w:rPr>
          <w:b/>
        </w:rPr>
        <w:t>Gotham Healthcare Branch</w:t>
      </w:r>
      <w:r>
        <w:t xml:space="preserve"> </w:t>
      </w:r>
      <w:r>
        <w:rPr>
          <w:color w:val="000000"/>
        </w:rPr>
        <w:t>by entering</w:t>
      </w:r>
      <w:r w:rsidR="00E370B3">
        <w:rPr>
          <w:color w:val="000000"/>
        </w:rPr>
        <w:t xml:space="preserve"> </w:t>
      </w:r>
      <w:r w:rsidRPr="00E370B3">
        <w:rPr>
          <w:b/>
          <w:color w:val="000000"/>
        </w:rPr>
        <w:t>ftp 10.44.2.254</w:t>
      </w:r>
      <w:r>
        <w:rPr>
          <w:color w:val="000000"/>
        </w:rPr>
        <w:t xml:space="preserve"> in the command</w:t>
      </w:r>
      <w:r w:rsidR="00E370B3">
        <w:rPr>
          <w:color w:val="000000"/>
        </w:rPr>
        <w:t xml:space="preserve"> </w:t>
      </w:r>
      <w:r>
        <w:t>prompt.</w:t>
      </w:r>
    </w:p>
    <w:p w14:paraId="3FAA2F53" w14:textId="77777777" w:rsidR="00BC6B13" w:rsidRDefault="00BC6B13" w:rsidP="00E370B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proofErr w:type="spellStart"/>
      <w:r>
        <w:rPr>
          <w:b/>
        </w:rPr>
        <w:t>secretkey</w:t>
      </w:r>
      <w:proofErr w:type="spellEnd"/>
      <w:r>
        <w:t xml:space="preserve"> to login to the </w:t>
      </w:r>
      <w:proofErr w:type="spellStart"/>
      <w:r>
        <w:rPr>
          <w:b/>
          <w:bCs/>
        </w:rPr>
        <w:t>Private_FTP</w:t>
      </w:r>
      <w:proofErr w:type="spellEnd"/>
      <w:r>
        <w:rPr>
          <w:bCs/>
        </w:rPr>
        <w:t xml:space="preserve"> server</w:t>
      </w:r>
      <w:r>
        <w:t xml:space="preserve">. </w:t>
      </w:r>
    </w:p>
    <w:p w14:paraId="3FAA2F54" w14:textId="77777777" w:rsidR="00BC6B13" w:rsidRDefault="00BC6B13" w:rsidP="00E370B3">
      <w:pPr>
        <w:pStyle w:val="SubStepAlpha"/>
      </w:pPr>
      <w:r>
        <w:t xml:space="preserve">Upload the file </w:t>
      </w:r>
      <w:r>
        <w:rPr>
          <w:b/>
        </w:rPr>
        <w:t>PrivateInfo.txt</w:t>
      </w:r>
      <w:r>
        <w:t xml:space="preserve"> file to the </w:t>
      </w:r>
      <w:proofErr w:type="spellStart"/>
      <w:r>
        <w:rPr>
          <w:b/>
          <w:bCs/>
        </w:rPr>
        <w:t>Private_FTP</w:t>
      </w:r>
      <w:proofErr w:type="spellEnd"/>
      <w:r>
        <w:rPr>
          <w:bCs/>
        </w:rPr>
        <w:t xml:space="preserve"> server</w:t>
      </w:r>
      <w:r>
        <w:t>.</w:t>
      </w:r>
    </w:p>
    <w:p w14:paraId="3FAA2F55" w14:textId="77777777" w:rsidR="00BC6B13" w:rsidRDefault="00BC6B13" w:rsidP="00E370B3">
      <w:pPr>
        <w:pStyle w:val="StepHead"/>
      </w:pPr>
      <w:r>
        <w:t>View the traffic on the Cyber Criminals Sniffer</w:t>
      </w:r>
    </w:p>
    <w:p w14:paraId="3FAA2F56" w14:textId="77777777" w:rsidR="00BC6B13" w:rsidRDefault="00BC6B13" w:rsidP="00E370B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14:paraId="3FAA2F57" w14:textId="77777777" w:rsidR="00BC6B13" w:rsidRDefault="00BC6B13" w:rsidP="00E370B3">
      <w:pPr>
        <w:pStyle w:val="SubStepAlpha"/>
      </w:pPr>
      <w:r>
        <w:t xml:space="preserve">Click the </w:t>
      </w:r>
      <w:r>
        <w:rPr>
          <w:b/>
        </w:rPr>
        <w:t xml:space="preserve">FTP </w:t>
      </w:r>
      <w:r>
        <w:t>messages displayed on the sniffer.</w:t>
      </w:r>
    </w:p>
    <w:p w14:paraId="3FAA2F58" w14:textId="77777777" w:rsidR="00E370B3" w:rsidRDefault="00BC6B13" w:rsidP="00313DD3">
      <w:pPr>
        <w:pStyle w:val="BodyTextL50"/>
        <w:keepNext/>
      </w:pPr>
      <w:r>
        <w:t xml:space="preserve">Are there any FTP messages displaying the password of internal or the file upload of PrivateInfo.txt? </w:t>
      </w:r>
      <w:r w:rsidR="00E370B3">
        <w:t>Explain.</w:t>
      </w:r>
    </w:p>
    <w:p w14:paraId="254F4589" w14:textId="77777777" w:rsidR="000D0ABC" w:rsidRDefault="000D0ABC" w:rsidP="00313DD3">
      <w:pPr>
        <w:pStyle w:val="BodyTextL50"/>
        <w:keepNext/>
      </w:pPr>
    </w:p>
    <w:p w14:paraId="35CA6880" w14:textId="5CDE714A" w:rsidR="000D0ABC" w:rsidRDefault="000D0ABC" w:rsidP="00313DD3">
      <w:pPr>
        <w:pStyle w:val="BodyTextL50"/>
        <w:keepNext/>
      </w:pPr>
      <w:r w:rsidRPr="000D0ABC">
        <w:t>No, the client-to-site VPN is using encryption and the Cyber Criminals Sniffer cannot decrypt the traffic to view it.</w:t>
      </w:r>
    </w:p>
    <w:p w14:paraId="3FAA2F5A" w14:textId="77777777" w:rsidR="00BC6B13" w:rsidRDefault="00BC6B13" w:rsidP="00BC6B13">
      <w:pPr>
        <w:pStyle w:val="LabSection"/>
      </w:pPr>
      <w:r>
        <w:t>Suggested Scoring Rubric</w:t>
      </w:r>
    </w:p>
    <w:tbl>
      <w:tblPr>
        <w:tblW w:w="92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530"/>
        <w:gridCol w:w="1430"/>
        <w:gridCol w:w="1440"/>
      </w:tblGrid>
      <w:tr w:rsidR="00E370B3" w14:paraId="3FAA2F5F" w14:textId="77777777" w:rsidTr="00782772">
        <w:trPr>
          <w:cantSplit/>
          <w:jc w:val="center"/>
        </w:trPr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AA2F5B" w14:textId="77777777" w:rsidR="00BC6B13" w:rsidRDefault="00BC6B13" w:rsidP="00E370B3">
            <w:pPr>
              <w:pStyle w:val="TableHeading"/>
            </w:pPr>
            <w:r>
              <w:t>Activity Section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AA2F5C" w14:textId="77777777" w:rsidR="00BC6B13" w:rsidRDefault="00BC6B13" w:rsidP="00E370B3">
            <w:pPr>
              <w:pStyle w:val="TableHeading"/>
            </w:pPr>
            <w:r>
              <w:t>Question Location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AA2F5D" w14:textId="77777777" w:rsidR="00BC6B13" w:rsidRDefault="00BC6B13" w:rsidP="00E370B3">
            <w:pPr>
              <w:pStyle w:val="TableHeading"/>
            </w:pPr>
            <w:r>
              <w:t>Possible Points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AA2F5E" w14:textId="77777777" w:rsidR="00BC6B13" w:rsidRDefault="00BC6B13" w:rsidP="00E370B3">
            <w:pPr>
              <w:pStyle w:val="TableHeading"/>
            </w:pPr>
            <w:r>
              <w:t>Earned Points</w:t>
            </w:r>
          </w:p>
        </w:tc>
      </w:tr>
      <w:tr w:rsidR="00E370B3" w14:paraId="3FAA2F64" w14:textId="77777777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3FAA2F60" w14:textId="77777777" w:rsidR="00BC6B13" w:rsidRPr="00DB49FA" w:rsidRDefault="00BC6B13" w:rsidP="00E370B3">
            <w:pPr>
              <w:pStyle w:val="TableText"/>
            </w:pPr>
            <w:r w:rsidRPr="00DB49FA">
              <w:t>Part 1: Send</w:t>
            </w:r>
            <w:r w:rsidR="00E370B3">
              <w:t>ing</w:t>
            </w:r>
            <w:r w:rsidRPr="00DB49FA">
              <w:t xml:space="preserve"> </w:t>
            </w:r>
            <w:r w:rsidR="00E370B3">
              <w:t>U</w:t>
            </w:r>
            <w:r w:rsidRPr="00DB49FA">
              <w:t xml:space="preserve">nencrypted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61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62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63" w14:textId="77777777"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14:paraId="3FAA2F69" w14:textId="77777777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3FAA2F65" w14:textId="77777777" w:rsidR="00BC6B13" w:rsidRPr="00DB49FA" w:rsidRDefault="00BC6B13" w:rsidP="00E370B3">
            <w:pPr>
              <w:pStyle w:val="TableText"/>
            </w:pPr>
            <w:r w:rsidRPr="00DB49FA">
              <w:t xml:space="preserve">Part 2: Configure the VPN </w:t>
            </w:r>
            <w:r w:rsidR="00E370B3">
              <w:t>C</w:t>
            </w:r>
            <w:r w:rsidRPr="00DB49FA">
              <w:t xml:space="preserve">lient on Phil’s </w:t>
            </w:r>
            <w:r w:rsidR="00E370B3">
              <w:t>C</w:t>
            </w:r>
            <w:r w:rsidRPr="00DB49FA">
              <w:t>omputer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66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67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AA2F68" w14:textId="77777777"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14:paraId="3FAA2F6E" w14:textId="77777777" w:rsidTr="00782772">
        <w:trPr>
          <w:cantSplit/>
          <w:jc w:val="center"/>
        </w:trPr>
        <w:tc>
          <w:tcPr>
            <w:tcW w:w="48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FAA2F6A" w14:textId="77777777" w:rsidR="00BC6B13" w:rsidRPr="00DB49FA" w:rsidRDefault="00BC6B13" w:rsidP="00E370B3">
            <w:pPr>
              <w:pStyle w:val="TableText"/>
            </w:pPr>
            <w:r w:rsidRPr="00DB49FA">
              <w:t xml:space="preserve">Part 3: Send </w:t>
            </w:r>
            <w:r w:rsidR="00E370B3">
              <w:t>E</w:t>
            </w:r>
            <w:r w:rsidRPr="00DB49FA">
              <w:t xml:space="preserve">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AA2F6B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AA2F6C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AA2F6D" w14:textId="77777777"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14:paraId="3FAA2F73" w14:textId="77777777" w:rsidTr="00782772">
        <w:trPr>
          <w:cantSplit/>
          <w:jc w:val="center"/>
        </w:trPr>
        <w:tc>
          <w:tcPr>
            <w:tcW w:w="4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AA2F6F" w14:textId="77777777" w:rsidR="00BC6B13" w:rsidRPr="00DB49FA" w:rsidRDefault="00BC6B13" w:rsidP="00DE2E21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AA2F70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AA2F71" w14:textId="77777777"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AA2F72" w14:textId="77777777"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14:paraId="3FAA2F77" w14:textId="77777777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4" w14:textId="77777777"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Questions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5" w14:textId="77777777"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6" w14:textId="77777777"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14:paraId="3FAA2F7B" w14:textId="77777777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8" w14:textId="77777777"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Packet Tracer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9" w14:textId="77777777"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A" w14:textId="77777777"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RPr="00782772" w14:paraId="3FAA2F7F" w14:textId="77777777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C" w14:textId="77777777" w:rsidR="00BC6B13" w:rsidRPr="00782772" w:rsidRDefault="00BC6B13" w:rsidP="00782772">
            <w:pPr>
              <w:pStyle w:val="TableText"/>
              <w:jc w:val="right"/>
              <w:rPr>
                <w:b/>
              </w:rPr>
            </w:pPr>
            <w:r w:rsidRPr="00782772">
              <w:rPr>
                <w:b/>
              </w:rPr>
              <w:t>Total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D" w14:textId="77777777" w:rsidR="00BC6B13" w:rsidRPr="00782772" w:rsidRDefault="00BC6B13" w:rsidP="00782772">
            <w:pPr>
              <w:pStyle w:val="TableText"/>
              <w:jc w:val="center"/>
              <w:rPr>
                <w:b/>
              </w:rPr>
            </w:pPr>
            <w:r w:rsidRPr="00782772">
              <w:rPr>
                <w:b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AA2F7E" w14:textId="77777777" w:rsidR="00BC6B13" w:rsidRPr="00782772" w:rsidRDefault="00BC6B13" w:rsidP="00DC4CE4">
            <w:pPr>
              <w:pStyle w:val="TableText"/>
              <w:jc w:val="center"/>
            </w:pPr>
          </w:p>
        </w:tc>
      </w:tr>
    </w:tbl>
    <w:p w14:paraId="3FAA2F80" w14:textId="77777777" w:rsidR="006513FB" w:rsidRPr="008D71DD" w:rsidRDefault="006513FB" w:rsidP="008D71DD"/>
    <w:sectPr w:rsidR="006513FB" w:rsidRPr="008D71D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1523" w14:textId="77777777" w:rsidR="0059494B" w:rsidRDefault="0059494B" w:rsidP="0090659A">
      <w:pPr>
        <w:spacing w:after="0" w:line="240" w:lineRule="auto"/>
      </w:pPr>
      <w:r>
        <w:separator/>
      </w:r>
    </w:p>
    <w:p w14:paraId="4E93BD3A" w14:textId="77777777" w:rsidR="0059494B" w:rsidRDefault="0059494B"/>
    <w:p w14:paraId="14CF27EC" w14:textId="77777777" w:rsidR="0059494B" w:rsidRDefault="0059494B"/>
    <w:p w14:paraId="6A3B5802" w14:textId="77777777" w:rsidR="0059494B" w:rsidRDefault="0059494B"/>
    <w:p w14:paraId="01AC2550" w14:textId="77777777" w:rsidR="0059494B" w:rsidRDefault="0059494B"/>
    <w:p w14:paraId="442026B5" w14:textId="77777777" w:rsidR="0059494B" w:rsidRDefault="0059494B"/>
  </w:endnote>
  <w:endnote w:type="continuationSeparator" w:id="0">
    <w:p w14:paraId="7CC265AE" w14:textId="77777777" w:rsidR="0059494B" w:rsidRDefault="0059494B" w:rsidP="0090659A">
      <w:pPr>
        <w:spacing w:after="0" w:line="240" w:lineRule="auto"/>
      </w:pPr>
      <w:r>
        <w:continuationSeparator/>
      </w:r>
    </w:p>
    <w:p w14:paraId="48C3C995" w14:textId="77777777" w:rsidR="0059494B" w:rsidRDefault="0059494B"/>
    <w:p w14:paraId="1A193F42" w14:textId="77777777" w:rsidR="0059494B" w:rsidRDefault="0059494B"/>
    <w:p w14:paraId="559C908E" w14:textId="77777777" w:rsidR="0059494B" w:rsidRDefault="0059494B"/>
    <w:p w14:paraId="72627FA9" w14:textId="77777777" w:rsidR="0059494B" w:rsidRDefault="0059494B"/>
    <w:p w14:paraId="47C85BB3" w14:textId="77777777" w:rsidR="0059494B" w:rsidRDefault="005949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2F9A" w14:textId="64C6CD66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F31DC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2F9D" w14:textId="7E88171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F31DC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5110" w14:textId="77777777" w:rsidR="0059494B" w:rsidRDefault="0059494B" w:rsidP="0090659A">
      <w:pPr>
        <w:spacing w:after="0" w:line="240" w:lineRule="auto"/>
      </w:pPr>
      <w:r>
        <w:separator/>
      </w:r>
    </w:p>
    <w:p w14:paraId="088BC24F" w14:textId="77777777" w:rsidR="0059494B" w:rsidRDefault="0059494B"/>
    <w:p w14:paraId="74AA0EF6" w14:textId="77777777" w:rsidR="0059494B" w:rsidRDefault="0059494B"/>
    <w:p w14:paraId="3B0CF166" w14:textId="77777777" w:rsidR="0059494B" w:rsidRDefault="0059494B"/>
    <w:p w14:paraId="7A959D9C" w14:textId="77777777" w:rsidR="0059494B" w:rsidRDefault="0059494B"/>
    <w:p w14:paraId="58CC556B" w14:textId="77777777" w:rsidR="0059494B" w:rsidRDefault="0059494B"/>
  </w:footnote>
  <w:footnote w:type="continuationSeparator" w:id="0">
    <w:p w14:paraId="3D8CE157" w14:textId="77777777" w:rsidR="0059494B" w:rsidRDefault="0059494B" w:rsidP="0090659A">
      <w:pPr>
        <w:spacing w:after="0" w:line="240" w:lineRule="auto"/>
      </w:pPr>
      <w:r>
        <w:continuationSeparator/>
      </w:r>
    </w:p>
    <w:p w14:paraId="60AD9966" w14:textId="77777777" w:rsidR="0059494B" w:rsidRDefault="0059494B"/>
    <w:p w14:paraId="7EE2D33D" w14:textId="77777777" w:rsidR="0059494B" w:rsidRDefault="0059494B"/>
    <w:p w14:paraId="5ECECEA8" w14:textId="77777777" w:rsidR="0059494B" w:rsidRDefault="0059494B"/>
    <w:p w14:paraId="3EDAFAD8" w14:textId="77777777" w:rsidR="0059494B" w:rsidRDefault="0059494B"/>
    <w:p w14:paraId="71D5F4F3" w14:textId="77777777" w:rsidR="0059494B" w:rsidRDefault="005949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2F99" w14:textId="77777777" w:rsidR="00926CB2" w:rsidRDefault="00BC6B13" w:rsidP="008402F2">
    <w:pPr>
      <w:pStyle w:val="PageHead"/>
    </w:pPr>
    <w:r w:rsidRPr="00BC6B13">
      <w:t>Packet Tracer – Configuring VPN Transport Mode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2F9B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FAA2F9E" wp14:editId="3FAA2F9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AA2F9C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4715DC0"/>
    <w:multiLevelType w:val="hybridMultilevel"/>
    <w:tmpl w:val="5B86A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7C7A2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9C03B5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F2B05"/>
    <w:multiLevelType w:val="hybridMultilevel"/>
    <w:tmpl w:val="36803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77C2C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B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2B70"/>
    <w:rsid w:val="0009378D"/>
    <w:rsid w:val="00097163"/>
    <w:rsid w:val="000A22C8"/>
    <w:rsid w:val="000A4137"/>
    <w:rsid w:val="000B2344"/>
    <w:rsid w:val="000B7DE5"/>
    <w:rsid w:val="000C2118"/>
    <w:rsid w:val="000C6E6E"/>
    <w:rsid w:val="000D0ABC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6C9D"/>
    <w:rsid w:val="00294C8F"/>
    <w:rsid w:val="002A6C56"/>
    <w:rsid w:val="002B07C1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3DD3"/>
    <w:rsid w:val="0031789F"/>
    <w:rsid w:val="00320788"/>
    <w:rsid w:val="00321853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3FB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1D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4E1"/>
    <w:rsid w:val="00580E73"/>
    <w:rsid w:val="00593386"/>
    <w:rsid w:val="0059494B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62C"/>
    <w:rsid w:val="006131CE"/>
    <w:rsid w:val="0061336B"/>
    <w:rsid w:val="006133CF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277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296D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7F77"/>
    <w:rsid w:val="008D23DF"/>
    <w:rsid w:val="008D71DD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ACE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2C0D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1D9E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1F27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2C17"/>
    <w:rsid w:val="00B5397B"/>
    <w:rsid w:val="00B53EE9"/>
    <w:rsid w:val="00B6183E"/>
    <w:rsid w:val="00B62809"/>
    <w:rsid w:val="00B74716"/>
    <w:rsid w:val="00B755DC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6B13"/>
    <w:rsid w:val="00BC7423"/>
    <w:rsid w:val="00BC7CAC"/>
    <w:rsid w:val="00BD6D76"/>
    <w:rsid w:val="00BE56B3"/>
    <w:rsid w:val="00BE5FB8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028"/>
    <w:rsid w:val="00CA73D5"/>
    <w:rsid w:val="00CB5068"/>
    <w:rsid w:val="00CB7D2B"/>
    <w:rsid w:val="00CC1C87"/>
    <w:rsid w:val="00CC3000"/>
    <w:rsid w:val="00CC4859"/>
    <w:rsid w:val="00CC7A35"/>
    <w:rsid w:val="00CD072A"/>
    <w:rsid w:val="00CD3155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CE4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1FE4"/>
    <w:rsid w:val="00E370B3"/>
    <w:rsid w:val="00E449D0"/>
    <w:rsid w:val="00E44A34"/>
    <w:rsid w:val="00E4506A"/>
    <w:rsid w:val="00E53F99"/>
    <w:rsid w:val="00E56510"/>
    <w:rsid w:val="00E62EA8"/>
    <w:rsid w:val="00E6584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4EE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27C48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3635"/>
    <w:rsid w:val="00FD4724"/>
    <w:rsid w:val="00FD4A68"/>
    <w:rsid w:val="00FD68ED"/>
    <w:rsid w:val="00FD7E00"/>
    <w:rsid w:val="00FE2824"/>
    <w:rsid w:val="00FE2F0E"/>
    <w:rsid w:val="00FE661F"/>
    <w:rsid w:val="00FE7D51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A2F06"/>
  <w15:docId w15:val="{70E33334-AF88-4ABC-8C0F-7D9A3D0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13"/>
    <w:pPr>
      <w:spacing w:before="60" w:after="60" w:line="276" w:lineRule="auto"/>
    </w:pPr>
    <w:rPr>
      <w:rFonts w:eastAsiaTheme="minorEastAsia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313DD3"/>
    <w:pPr>
      <w:keepLines w:val="0"/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40E03-312E-45E9-8D29-8E87CA4D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14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Rashad Long</cp:lastModifiedBy>
  <cp:revision>9</cp:revision>
  <dcterms:created xsi:type="dcterms:W3CDTF">2022-01-28T05:43:00Z</dcterms:created>
  <dcterms:modified xsi:type="dcterms:W3CDTF">2022-01-28T05:57:00Z</dcterms:modified>
</cp:coreProperties>
</file>