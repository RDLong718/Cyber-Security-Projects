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68744" w14:textId="1C9A1F22" w:rsidR="004D36D7" w:rsidRPr="00BD4314" w:rsidRDefault="00027CF1" w:rsidP="00D42CB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</w:rPr>
          <w:alias w:val="Title"/>
          <w:tag w:val=""/>
          <w:id w:val="-487021785"/>
          <w:placeholder>
            <w:docPart w:val="163F9C660A8841069288AC0B0D93371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4A2EF7" w:rsidRPr="00BD4314">
            <w:t>Packet Tracer - Use the ping Command</w:t>
          </w:r>
        </w:sdtContent>
      </w:sdt>
    </w:p>
    <w:p w14:paraId="72B7C6CF" w14:textId="77777777" w:rsidR="00D42CB0" w:rsidRPr="00BD4314" w:rsidRDefault="00D42CB0" w:rsidP="00D42CB0">
      <w:pPr>
        <w:pStyle w:val="Heading1"/>
      </w:pPr>
      <w:r w:rsidRPr="00BD4314">
        <w:t>Objectives</w:t>
      </w:r>
    </w:p>
    <w:p w14:paraId="0F52E864" w14:textId="77777777" w:rsidR="00D42CB0" w:rsidRPr="00BD4314" w:rsidRDefault="00D42CB0" w:rsidP="00D42CB0">
      <w:pPr>
        <w:pStyle w:val="BodyTextL25"/>
      </w:pPr>
      <w:r w:rsidRPr="00BD4314">
        <w:t xml:space="preserve">Use the </w:t>
      </w:r>
      <w:r w:rsidRPr="00BD4314">
        <w:rPr>
          <w:b/>
          <w:bCs/>
        </w:rPr>
        <w:t xml:space="preserve">ping </w:t>
      </w:r>
      <w:r w:rsidRPr="00BD4314">
        <w:t>command to identify an incorrect configuration on a PC.</w:t>
      </w:r>
    </w:p>
    <w:p w14:paraId="7AA9FB19" w14:textId="77777777" w:rsidR="00D42CB0" w:rsidRPr="00BD4314" w:rsidRDefault="00D42CB0" w:rsidP="00D42CB0">
      <w:pPr>
        <w:pStyle w:val="Heading1"/>
      </w:pPr>
      <w:r w:rsidRPr="00BD4314">
        <w:t>Background / Scenario</w:t>
      </w:r>
    </w:p>
    <w:p w14:paraId="6612E5D1" w14:textId="77777777" w:rsidR="00D42CB0" w:rsidRPr="00BD4314" w:rsidRDefault="00D42CB0" w:rsidP="00D42CB0">
      <w:pPr>
        <w:pStyle w:val="BodyTextL25"/>
      </w:pPr>
      <w:r w:rsidRPr="00BD4314">
        <w:t xml:space="preserve">A small business owner learns that some users are unable to access a website. All PCs are configured with static IP addressing. Use the </w:t>
      </w:r>
      <w:r w:rsidRPr="00BD4314">
        <w:rPr>
          <w:b/>
          <w:bCs/>
        </w:rPr>
        <w:t xml:space="preserve">ping </w:t>
      </w:r>
      <w:r w:rsidRPr="00BD4314">
        <w:t>command to identify the issue.</w:t>
      </w:r>
    </w:p>
    <w:p w14:paraId="7E0766F4" w14:textId="77777777" w:rsidR="00D42CB0" w:rsidRPr="00BD4314" w:rsidRDefault="00D42CB0" w:rsidP="00D42CB0">
      <w:pPr>
        <w:pStyle w:val="Heading1"/>
      </w:pPr>
      <w:r w:rsidRPr="00BD4314">
        <w:t>Instructions</w:t>
      </w:r>
    </w:p>
    <w:p w14:paraId="7D058B49" w14:textId="77777777" w:rsidR="00D42CB0" w:rsidRPr="00BD4314" w:rsidRDefault="00D42CB0" w:rsidP="00D42CB0">
      <w:pPr>
        <w:pStyle w:val="Heading2"/>
      </w:pPr>
      <w:r w:rsidRPr="00BD4314">
        <w:t>Verify connectivity.</w:t>
      </w:r>
    </w:p>
    <w:p w14:paraId="58BD580B" w14:textId="77777777" w:rsidR="00D42CB0" w:rsidRPr="00BD4314" w:rsidRDefault="00D42CB0" w:rsidP="00D42CB0">
      <w:pPr>
        <w:pStyle w:val="BodyTextL25"/>
      </w:pPr>
      <w:r w:rsidRPr="00BD4314">
        <w:t xml:space="preserve">Access the </w:t>
      </w:r>
      <w:r w:rsidRPr="00BD4314">
        <w:rPr>
          <w:b/>
          <w:bCs/>
        </w:rPr>
        <w:t xml:space="preserve">Desktop </w:t>
      </w:r>
      <w:r w:rsidRPr="00BD4314">
        <w:t xml:space="preserve">tab &gt; </w:t>
      </w:r>
      <w:r w:rsidRPr="00BD4314">
        <w:rPr>
          <w:b/>
          <w:bCs/>
        </w:rPr>
        <w:t xml:space="preserve">Web Browser </w:t>
      </w:r>
      <w:r w:rsidRPr="00BD4314">
        <w:t xml:space="preserve">of each PC and enter the URL </w:t>
      </w:r>
      <w:r w:rsidRPr="00BD4314">
        <w:rPr>
          <w:b/>
          <w:bCs/>
        </w:rPr>
        <w:t>www.cisco.pka</w:t>
      </w:r>
      <w:r w:rsidRPr="00BD4314">
        <w:t>. Identify any PCs that are not connecting to the web server.</w:t>
      </w:r>
    </w:p>
    <w:p w14:paraId="72E786D1" w14:textId="77777777" w:rsidR="00D42CB0" w:rsidRPr="00BD4314" w:rsidRDefault="00D42CB0" w:rsidP="00D42CB0">
      <w:pPr>
        <w:pStyle w:val="BodyTextL25"/>
        <w:spacing w:after="60"/>
      </w:pPr>
      <w:r w:rsidRPr="00BD4314">
        <w:rPr>
          <w:b/>
        </w:rPr>
        <w:t>Note</w:t>
      </w:r>
      <w:r w:rsidRPr="00BD4314">
        <w:t>: All the devices require time to complete the boot process. Please allow up to one minute before receiving a web response.</w:t>
      </w:r>
    </w:p>
    <w:p w14:paraId="372C048D" w14:textId="77777777" w:rsidR="00D42CB0" w:rsidRPr="00BD4314" w:rsidRDefault="00D42CB0" w:rsidP="00D42CB0">
      <w:pPr>
        <w:pStyle w:val="Heading3"/>
        <w:rPr>
          <w:color w:val="auto"/>
        </w:rPr>
      </w:pPr>
      <w:r w:rsidRPr="00BD4314">
        <w:rPr>
          <w:color w:val="auto"/>
        </w:rPr>
        <w:t>Question:</w:t>
      </w:r>
    </w:p>
    <w:p w14:paraId="2EB75C2E" w14:textId="77777777" w:rsidR="00D42CB0" w:rsidRPr="00BD4314" w:rsidRDefault="00D42CB0" w:rsidP="00D42CB0">
      <w:pPr>
        <w:pStyle w:val="BodyTextL25"/>
        <w:tabs>
          <w:tab w:val="left" w:leader="underscore" w:pos="9360"/>
        </w:tabs>
        <w:spacing w:before="0"/>
      </w:pPr>
      <w:r w:rsidRPr="00BD4314">
        <w:t>Which PCs are unable to connect to the web server?</w:t>
      </w:r>
    </w:p>
    <w:p w14:paraId="4B582B13" w14:textId="344F7953" w:rsidR="00D42CB0" w:rsidRPr="00BD4314" w:rsidRDefault="00BD4314" w:rsidP="00D42CB0">
      <w:pPr>
        <w:pStyle w:val="AnswerLineL25"/>
        <w:rPr>
          <w:color w:val="auto"/>
        </w:rPr>
      </w:pPr>
      <w:r>
        <w:rPr>
          <w:color w:val="auto"/>
        </w:rPr>
        <w:t>PC2</w:t>
      </w:r>
    </w:p>
    <w:p w14:paraId="1997F3D1" w14:textId="77777777" w:rsidR="00D42CB0" w:rsidRPr="00BD4314" w:rsidRDefault="00D42CB0" w:rsidP="00D42CB0">
      <w:pPr>
        <w:pStyle w:val="Heading2"/>
      </w:pPr>
      <w:r w:rsidRPr="00BD4314">
        <w:t>Ping the web server from PC with connectivity issues.</w:t>
      </w:r>
    </w:p>
    <w:p w14:paraId="757169C5" w14:textId="77777777" w:rsidR="00D42CB0" w:rsidRPr="00BD4314" w:rsidRDefault="00D42CB0" w:rsidP="00D42CB0">
      <w:pPr>
        <w:pStyle w:val="SubStepAlpha"/>
      </w:pPr>
      <w:r w:rsidRPr="00BD4314">
        <w:t xml:space="preserve">On the PC, access the </w:t>
      </w:r>
      <w:r w:rsidRPr="00BD4314">
        <w:rPr>
          <w:b/>
        </w:rPr>
        <w:t xml:space="preserve">Command Prompt </w:t>
      </w:r>
      <w:r w:rsidRPr="00BD4314">
        <w:t xml:space="preserve">from the </w:t>
      </w:r>
      <w:r w:rsidRPr="00BD4314">
        <w:rPr>
          <w:b/>
        </w:rPr>
        <w:t xml:space="preserve">Desktop </w:t>
      </w:r>
      <w:r w:rsidRPr="00BD4314">
        <w:t>tab.</w:t>
      </w:r>
    </w:p>
    <w:p w14:paraId="1AF3AA66" w14:textId="77777777" w:rsidR="00D42CB0" w:rsidRPr="00BD4314" w:rsidRDefault="00D42CB0" w:rsidP="00D42CB0">
      <w:pPr>
        <w:pStyle w:val="SubStepAlpha"/>
        <w:spacing w:after="60"/>
      </w:pPr>
      <w:r w:rsidRPr="00BD4314">
        <w:t xml:space="preserve">At the prompt, enter </w:t>
      </w:r>
      <w:r w:rsidRPr="00BD4314">
        <w:rPr>
          <w:b/>
          <w:bCs/>
        </w:rPr>
        <w:t>ping www.cisco.pka</w:t>
      </w:r>
      <w:r w:rsidRPr="00BD4314">
        <w:t>.</w:t>
      </w:r>
    </w:p>
    <w:p w14:paraId="10DCBA0A" w14:textId="77777777" w:rsidR="00D42CB0" w:rsidRPr="00BD4314" w:rsidRDefault="00D42CB0" w:rsidP="00D42CB0">
      <w:pPr>
        <w:pStyle w:val="Heading3"/>
        <w:rPr>
          <w:color w:val="auto"/>
        </w:rPr>
      </w:pPr>
      <w:r w:rsidRPr="00BD4314">
        <w:rPr>
          <w:color w:val="auto"/>
        </w:rPr>
        <w:t>Question:</w:t>
      </w:r>
    </w:p>
    <w:p w14:paraId="7ED9C0D6" w14:textId="77777777" w:rsidR="00D42CB0" w:rsidRPr="00BD4314" w:rsidRDefault="00D42CB0" w:rsidP="00D42CB0">
      <w:pPr>
        <w:pStyle w:val="BodyTextL50"/>
        <w:spacing w:before="0"/>
      </w:pPr>
      <w:r w:rsidRPr="00BD4314">
        <w:t>Did the ping return a reply? What is the IP address displayed in the reply, if any?</w:t>
      </w:r>
    </w:p>
    <w:p w14:paraId="7C84F975" w14:textId="77777777" w:rsidR="00D42CB0" w:rsidRPr="00BD4314" w:rsidRDefault="00D42CB0" w:rsidP="00D42CB0">
      <w:pPr>
        <w:pStyle w:val="Heading2"/>
      </w:pPr>
      <w:r w:rsidRPr="00BD4314">
        <w:t>Ping the web server from correctly configured PCs.</w:t>
      </w:r>
    </w:p>
    <w:p w14:paraId="14630B6C" w14:textId="77777777" w:rsidR="00D42CB0" w:rsidRPr="00BD4314" w:rsidRDefault="00D42CB0" w:rsidP="00D42CB0">
      <w:pPr>
        <w:pStyle w:val="SubStepAlpha"/>
      </w:pPr>
      <w:r w:rsidRPr="00BD4314">
        <w:t xml:space="preserve">On the PC, access the </w:t>
      </w:r>
      <w:r w:rsidRPr="00BD4314">
        <w:rPr>
          <w:b/>
          <w:bCs/>
        </w:rPr>
        <w:t xml:space="preserve">Command Prompt </w:t>
      </w:r>
      <w:r w:rsidRPr="00BD4314">
        <w:t xml:space="preserve">from the </w:t>
      </w:r>
      <w:r w:rsidRPr="00BD4314">
        <w:rPr>
          <w:b/>
          <w:bCs/>
        </w:rPr>
        <w:t xml:space="preserve">Desktop </w:t>
      </w:r>
      <w:r w:rsidRPr="00BD4314">
        <w:t>tab.</w:t>
      </w:r>
    </w:p>
    <w:p w14:paraId="36B9E2E9" w14:textId="77777777" w:rsidR="00D42CB0" w:rsidRPr="00BD4314" w:rsidRDefault="00D42CB0" w:rsidP="00D42CB0">
      <w:pPr>
        <w:pStyle w:val="SubStepAlpha"/>
        <w:spacing w:after="60"/>
      </w:pPr>
      <w:r w:rsidRPr="00BD4314">
        <w:t xml:space="preserve">At the prompt, enter </w:t>
      </w:r>
      <w:r w:rsidRPr="00BD4314">
        <w:rPr>
          <w:b/>
          <w:bCs/>
        </w:rPr>
        <w:t>ping www.cisco.pka</w:t>
      </w:r>
      <w:r w:rsidRPr="00BD4314">
        <w:t>.</w:t>
      </w:r>
    </w:p>
    <w:p w14:paraId="1442D2B9" w14:textId="77777777" w:rsidR="00D42CB0" w:rsidRPr="00BD4314" w:rsidRDefault="00D42CB0" w:rsidP="00D42CB0">
      <w:pPr>
        <w:pStyle w:val="Heading3"/>
        <w:rPr>
          <w:color w:val="auto"/>
        </w:rPr>
      </w:pPr>
      <w:r w:rsidRPr="00BD4314">
        <w:rPr>
          <w:color w:val="auto"/>
        </w:rPr>
        <w:t>Question:</w:t>
      </w:r>
    </w:p>
    <w:p w14:paraId="629AC105" w14:textId="77777777" w:rsidR="00D42CB0" w:rsidRDefault="00D42CB0" w:rsidP="00F87C82">
      <w:pPr>
        <w:pStyle w:val="BodyTextL50"/>
        <w:spacing w:before="0"/>
      </w:pPr>
      <w:r w:rsidRPr="00BD4314">
        <w:t xml:space="preserve">Did the </w:t>
      </w:r>
      <w:r w:rsidRPr="00BD4314">
        <w:rPr>
          <w:b/>
          <w:bCs/>
        </w:rPr>
        <w:t>ping</w:t>
      </w:r>
      <w:r w:rsidRPr="00BD4314">
        <w:t xml:space="preserve"> return a reply? What is the IP address returned, if any?</w:t>
      </w:r>
    </w:p>
    <w:p w14:paraId="4700BD59" w14:textId="5922FF11" w:rsidR="00757131" w:rsidRPr="00BD4314" w:rsidRDefault="00757131" w:rsidP="00F87C82">
      <w:pPr>
        <w:pStyle w:val="BodyTextL50"/>
        <w:spacing w:before="0"/>
      </w:pPr>
      <w:r w:rsidRPr="00757131">
        <w:drawing>
          <wp:inline distT="0" distB="0" distL="0" distR="0" wp14:anchorId="2EA01441" wp14:editId="4E35DCBA">
            <wp:extent cx="5453134" cy="478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3134" cy="47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D766" w14:textId="1245EE14" w:rsidR="00D42CB0" w:rsidRPr="00BD4314" w:rsidRDefault="00D42CB0" w:rsidP="00D42CB0">
      <w:pPr>
        <w:pStyle w:val="AnswerLineL50"/>
        <w:rPr>
          <w:color w:val="auto"/>
        </w:rPr>
      </w:pPr>
    </w:p>
    <w:p w14:paraId="2F4BC100" w14:textId="77777777" w:rsidR="00D42CB0" w:rsidRPr="00BD4314" w:rsidRDefault="00D42CB0" w:rsidP="00D42CB0">
      <w:pPr>
        <w:pStyle w:val="Heading2"/>
      </w:pPr>
      <w:r w:rsidRPr="00BD4314">
        <w:t>Ping the IP address of the web server from PCs with connectivity issues.</w:t>
      </w:r>
    </w:p>
    <w:p w14:paraId="0837F57E" w14:textId="77777777" w:rsidR="00D42CB0" w:rsidRPr="00BD4314" w:rsidRDefault="00D42CB0" w:rsidP="00D42CB0">
      <w:pPr>
        <w:pStyle w:val="SubStepAlpha"/>
      </w:pPr>
      <w:r w:rsidRPr="00BD4314">
        <w:t xml:space="preserve">On the PC, access the </w:t>
      </w:r>
      <w:r w:rsidRPr="00BD4314">
        <w:rPr>
          <w:b/>
          <w:bCs/>
        </w:rPr>
        <w:t xml:space="preserve">Command Prompt </w:t>
      </w:r>
      <w:r w:rsidRPr="00BD4314">
        <w:t xml:space="preserve">from the </w:t>
      </w:r>
      <w:r w:rsidRPr="00BD4314">
        <w:rPr>
          <w:b/>
          <w:bCs/>
        </w:rPr>
        <w:t>Desktop</w:t>
      </w:r>
      <w:r w:rsidRPr="00BD4314">
        <w:t xml:space="preserve"> tab.</w:t>
      </w:r>
    </w:p>
    <w:p w14:paraId="65D1AA1A" w14:textId="77777777" w:rsidR="00D42CB0" w:rsidRPr="00BD4314" w:rsidRDefault="00D42CB0" w:rsidP="00D42CB0">
      <w:pPr>
        <w:pStyle w:val="SubStepAlpha"/>
      </w:pPr>
      <w:r w:rsidRPr="00BD4314">
        <w:t xml:space="preserve">Attempt to reach the IP address of the web server with the </w:t>
      </w:r>
      <w:r w:rsidRPr="00BD4314">
        <w:rPr>
          <w:b/>
          <w:bCs/>
        </w:rPr>
        <w:t>ping</w:t>
      </w:r>
      <w:r w:rsidRPr="00BD4314">
        <w:t xml:space="preserve"> command.</w:t>
      </w:r>
    </w:p>
    <w:p w14:paraId="3777A4A7" w14:textId="77777777" w:rsidR="00D42CB0" w:rsidRDefault="00D42CB0" w:rsidP="00D42CB0">
      <w:pPr>
        <w:pStyle w:val="BodyTextL50"/>
      </w:pPr>
      <w:r w:rsidRPr="00BD4314">
        <w:t xml:space="preserve">Did the </w:t>
      </w:r>
      <w:r w:rsidRPr="00BD4314">
        <w:rPr>
          <w:b/>
          <w:bCs/>
        </w:rPr>
        <w:t xml:space="preserve">ping </w:t>
      </w:r>
      <w:r w:rsidRPr="00BD4314">
        <w:t>return a reply? If so, then the PC can reach the web server via IP address, but not domain name. This could indicate a problem with the DNS server configuration on the PC.</w:t>
      </w:r>
    </w:p>
    <w:p w14:paraId="55A52967" w14:textId="491A1C63" w:rsidR="004A51D3" w:rsidRPr="00BD4314" w:rsidRDefault="004A51D3" w:rsidP="00D42CB0">
      <w:pPr>
        <w:pStyle w:val="BodyTextL50"/>
      </w:pPr>
      <w:r w:rsidRPr="004A51D3">
        <w:lastRenderedPageBreak/>
        <w:drawing>
          <wp:inline distT="0" distB="0" distL="0" distR="0" wp14:anchorId="09BFE386" wp14:editId="21885230">
            <wp:extent cx="3924733" cy="1422557"/>
            <wp:effectExtent l="0" t="0" r="0" b="6350"/>
            <wp:docPr id="3" name="Picture 3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733" cy="142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6227" w14:textId="77777777" w:rsidR="00D42CB0" w:rsidRPr="00BD4314" w:rsidRDefault="00D42CB0" w:rsidP="00D42CB0">
      <w:pPr>
        <w:pStyle w:val="Heading2"/>
      </w:pPr>
      <w:r w:rsidRPr="00BD4314">
        <w:t>Compare the DNS server information on the PCs.</w:t>
      </w:r>
    </w:p>
    <w:p w14:paraId="51663095" w14:textId="77777777" w:rsidR="00D42CB0" w:rsidRPr="00BD4314" w:rsidRDefault="00D42CB0" w:rsidP="00D42CB0">
      <w:pPr>
        <w:pStyle w:val="SubStepAlpha"/>
      </w:pPr>
      <w:r w:rsidRPr="00BD4314">
        <w:t xml:space="preserve">Access the </w:t>
      </w:r>
      <w:r w:rsidRPr="00BD4314">
        <w:rPr>
          <w:b/>
          <w:bCs/>
        </w:rPr>
        <w:t xml:space="preserve">Command Prompt </w:t>
      </w:r>
      <w:r w:rsidRPr="00BD4314">
        <w:t>of the PCs without any issues.</w:t>
      </w:r>
    </w:p>
    <w:p w14:paraId="5862A9BB" w14:textId="77777777" w:rsidR="00D42CB0" w:rsidRPr="00BD4314" w:rsidRDefault="00D42CB0" w:rsidP="00D42CB0">
      <w:pPr>
        <w:pStyle w:val="SubStepAlpha"/>
      </w:pPr>
      <w:r w:rsidRPr="00BD4314">
        <w:t xml:space="preserve">Using the command </w:t>
      </w:r>
      <w:r w:rsidRPr="00BD4314">
        <w:rPr>
          <w:b/>
          <w:bCs/>
        </w:rPr>
        <w:t>ipconfig /all</w:t>
      </w:r>
      <w:r w:rsidRPr="00BD4314">
        <w:t>, examine the DNS server configuration on the PCs without any issues.</w:t>
      </w:r>
    </w:p>
    <w:p w14:paraId="5C165076" w14:textId="77777777" w:rsidR="00D42CB0" w:rsidRPr="00BD4314" w:rsidRDefault="00D42CB0" w:rsidP="00D42CB0">
      <w:pPr>
        <w:pStyle w:val="SubStepAlpha"/>
      </w:pPr>
      <w:r w:rsidRPr="00BD4314">
        <w:t xml:space="preserve">Access the </w:t>
      </w:r>
      <w:r w:rsidRPr="00BD4314">
        <w:rPr>
          <w:b/>
          <w:bCs/>
        </w:rPr>
        <w:t>Command Prompt</w:t>
      </w:r>
      <w:r w:rsidRPr="00BD4314">
        <w:t xml:space="preserve"> of the PCs with connectivity issues.</w:t>
      </w:r>
    </w:p>
    <w:p w14:paraId="3F526437" w14:textId="77777777" w:rsidR="00514718" w:rsidRDefault="00D42CB0" w:rsidP="00514718">
      <w:pPr>
        <w:pStyle w:val="SubStepAlpha"/>
      </w:pPr>
      <w:r w:rsidRPr="00BD4314">
        <w:t xml:space="preserve">Using the command </w:t>
      </w:r>
      <w:r w:rsidRPr="00BD4314">
        <w:rPr>
          <w:b/>
          <w:bCs/>
        </w:rPr>
        <w:t>ipconfig /all</w:t>
      </w:r>
      <w:r w:rsidRPr="00BD4314">
        <w:t>, examine the DNS server configuration on the PCs with misconfigurations. Do the two configurations match?</w:t>
      </w:r>
    </w:p>
    <w:p w14:paraId="1B44CF50" w14:textId="2B8AA172" w:rsidR="00593BA0" w:rsidRDefault="00593BA0" w:rsidP="00593BA0">
      <w:pPr>
        <w:pStyle w:val="SubStepAlpha"/>
        <w:numPr>
          <w:ilvl w:val="0"/>
          <w:numId w:val="0"/>
        </w:numPr>
        <w:ind w:left="720"/>
      </w:pPr>
      <w:r>
        <w:t>Different</w:t>
      </w:r>
    </w:p>
    <w:p w14:paraId="74B94146" w14:textId="46B2401D" w:rsidR="00D42CB0" w:rsidRPr="00BD4314" w:rsidRDefault="00D42CB0" w:rsidP="00514718">
      <w:pPr>
        <w:pStyle w:val="SubStepAlpha"/>
      </w:pPr>
      <w:r w:rsidRPr="00BD4314">
        <w:t>Make any necessary configuration changes on the PCs.</w:t>
      </w:r>
    </w:p>
    <w:p w14:paraId="020A231A" w14:textId="77777777" w:rsidR="00D42CB0" w:rsidRPr="00BD4314" w:rsidRDefault="00D42CB0" w:rsidP="00D42CB0">
      <w:pPr>
        <w:pStyle w:val="SubStepAlpha"/>
      </w:pPr>
      <w:r w:rsidRPr="00BD4314">
        <w:t xml:space="preserve">Navigate to the </w:t>
      </w:r>
      <w:r w:rsidRPr="00BD4314">
        <w:rPr>
          <w:b/>
          <w:bCs/>
        </w:rPr>
        <w:t xml:space="preserve">Desktop </w:t>
      </w:r>
      <w:r w:rsidRPr="00BD4314">
        <w:t xml:space="preserve">tab of the PCs with issues, make any necessary configuration changes in </w:t>
      </w:r>
      <w:r w:rsidRPr="00BD4314">
        <w:rPr>
          <w:b/>
        </w:rPr>
        <w:t>IP Configuration</w:t>
      </w:r>
      <w:r w:rsidRPr="00BD4314">
        <w:t>.</w:t>
      </w:r>
    </w:p>
    <w:p w14:paraId="59F15BE9" w14:textId="024FBEE0" w:rsidR="00F87C82" w:rsidRPr="00BD4314" w:rsidRDefault="00D42CB0" w:rsidP="00D42CB0">
      <w:pPr>
        <w:pStyle w:val="SubStepAlpha"/>
      </w:pPr>
      <w:r w:rsidRPr="00BD4314">
        <w:t xml:space="preserve">Using the </w:t>
      </w:r>
      <w:r w:rsidRPr="00BD4314">
        <w:rPr>
          <w:b/>
          <w:bCs/>
        </w:rPr>
        <w:t xml:space="preserve">Web Browser </w:t>
      </w:r>
      <w:r w:rsidRPr="00BD4314">
        <w:t xml:space="preserve">within the </w:t>
      </w:r>
      <w:r w:rsidRPr="00BD4314">
        <w:rPr>
          <w:b/>
          <w:bCs/>
        </w:rPr>
        <w:t xml:space="preserve">Desktop </w:t>
      </w:r>
      <w:r w:rsidRPr="00BD4314">
        <w:t xml:space="preserve">tab, connect to </w:t>
      </w:r>
      <w:r w:rsidRPr="00BD4314">
        <w:rPr>
          <w:b/>
          <w:bCs/>
        </w:rPr>
        <w:t xml:space="preserve">www.cisco.pka </w:t>
      </w:r>
      <w:r w:rsidRPr="00BD4314">
        <w:t>to verify that the configuration changes resolved the problem.</w:t>
      </w:r>
    </w:p>
    <w:p w14:paraId="5232EDBC" w14:textId="77777777" w:rsidR="00363335" w:rsidRPr="00BD4314" w:rsidRDefault="00F87C82" w:rsidP="00363335">
      <w:pPr>
        <w:pStyle w:val="Heading1"/>
      </w:pPr>
      <w:r w:rsidRPr="00BD4314">
        <w:br w:type="page"/>
      </w:r>
      <w:r w:rsidR="00363335" w:rsidRPr="00BD4314">
        <w:lastRenderedPageBreak/>
        <w:t>Answer Key</w:t>
      </w:r>
    </w:p>
    <w:p w14:paraId="06D715D9" w14:textId="77777777" w:rsidR="00363335" w:rsidRPr="00BD4314" w:rsidRDefault="00363335" w:rsidP="00363335">
      <w:pPr>
        <w:pStyle w:val="Heading2"/>
      </w:pPr>
      <w:r w:rsidRPr="00BD4314">
        <w:t>Verify connectivity.</w:t>
      </w:r>
    </w:p>
    <w:p w14:paraId="046DE36D" w14:textId="77777777" w:rsidR="00363335" w:rsidRPr="00BD4314" w:rsidRDefault="00363335" w:rsidP="00363335">
      <w:pPr>
        <w:pStyle w:val="BodyTextL25"/>
        <w:tabs>
          <w:tab w:val="left" w:leader="underscore" w:pos="9360"/>
        </w:tabs>
        <w:spacing w:before="0"/>
      </w:pPr>
      <w:r w:rsidRPr="00BD4314">
        <w:t>Which PCs are unable to connect to the web server?</w:t>
      </w:r>
    </w:p>
    <w:p w14:paraId="06BA8BEA" w14:textId="77777777" w:rsidR="00363335" w:rsidRPr="00BD4314" w:rsidRDefault="00363335" w:rsidP="00363335">
      <w:pPr>
        <w:pStyle w:val="BodyTextL25"/>
        <w:tabs>
          <w:tab w:val="left" w:leader="underscore" w:pos="9360"/>
        </w:tabs>
        <w:rPr>
          <w:rStyle w:val="AnswerGray"/>
        </w:rPr>
      </w:pPr>
      <w:r w:rsidRPr="00BD4314">
        <w:rPr>
          <w:rStyle w:val="AnswerGray"/>
        </w:rPr>
        <w:t>PC2</w:t>
      </w:r>
    </w:p>
    <w:p w14:paraId="3D965624" w14:textId="77777777" w:rsidR="00363335" w:rsidRPr="00BD4314" w:rsidRDefault="00363335" w:rsidP="00363335">
      <w:pPr>
        <w:pStyle w:val="Heading2"/>
      </w:pPr>
      <w:r w:rsidRPr="00BD4314">
        <w:t>Ping the web server from PC with connectivity issues.</w:t>
      </w:r>
    </w:p>
    <w:p w14:paraId="4B737D84" w14:textId="77777777" w:rsidR="00363335" w:rsidRPr="00BD4314" w:rsidRDefault="00363335" w:rsidP="00363335">
      <w:pPr>
        <w:pStyle w:val="BodyTextL25"/>
      </w:pPr>
      <w:r w:rsidRPr="00BD4314">
        <w:t>Did the ping return a reply? What is the IP address displayed in the reply, if any?</w:t>
      </w:r>
    </w:p>
    <w:p w14:paraId="28A31403" w14:textId="77777777" w:rsidR="00363335" w:rsidRPr="00BD4314" w:rsidRDefault="00363335" w:rsidP="00363335">
      <w:pPr>
        <w:pStyle w:val="BodyTextL25"/>
        <w:rPr>
          <w:rStyle w:val="AnswerGray"/>
        </w:rPr>
      </w:pPr>
      <w:r w:rsidRPr="00BD4314">
        <w:rPr>
          <w:rStyle w:val="AnswerGray"/>
        </w:rPr>
        <w:t>There was no reply. No IP address was displayed in the message.</w:t>
      </w:r>
    </w:p>
    <w:p w14:paraId="13436F84" w14:textId="77777777" w:rsidR="00363335" w:rsidRPr="00BD4314" w:rsidRDefault="00363335" w:rsidP="00363335">
      <w:pPr>
        <w:pStyle w:val="Heading2"/>
      </w:pPr>
      <w:r w:rsidRPr="00BD4314">
        <w:t>Ping the web server from correctly configured PCs.</w:t>
      </w:r>
    </w:p>
    <w:p w14:paraId="1D19C5D1" w14:textId="77777777" w:rsidR="00363335" w:rsidRPr="00BD4314" w:rsidRDefault="00363335" w:rsidP="00363335">
      <w:pPr>
        <w:pStyle w:val="BodyTextL25"/>
      </w:pPr>
      <w:r w:rsidRPr="00BD4314">
        <w:t xml:space="preserve">Did the </w:t>
      </w:r>
      <w:r w:rsidRPr="00BD4314">
        <w:rPr>
          <w:b/>
          <w:bCs/>
        </w:rPr>
        <w:t>ping</w:t>
      </w:r>
      <w:r w:rsidRPr="00BD4314">
        <w:t xml:space="preserve"> return a reply? What is the IP address returned, if any?</w:t>
      </w:r>
    </w:p>
    <w:p w14:paraId="00C69282" w14:textId="77777777" w:rsidR="00363335" w:rsidRPr="00BD4314" w:rsidRDefault="00363335" w:rsidP="00363335">
      <w:pPr>
        <w:pStyle w:val="BodyTextL25"/>
      </w:pPr>
      <w:r w:rsidRPr="00BD4314">
        <w:rPr>
          <w:rStyle w:val="AnswerGray"/>
        </w:rPr>
        <w:t>Reply was returned with 192.15.2.10 as the IP address for www.cisco.pka.</w:t>
      </w:r>
    </w:p>
    <w:p w14:paraId="5CEF45D0" w14:textId="77777777" w:rsidR="00363335" w:rsidRPr="00BD4314" w:rsidRDefault="00363335" w:rsidP="00363335">
      <w:pPr>
        <w:pStyle w:val="Heading2"/>
      </w:pPr>
      <w:r w:rsidRPr="00BD4314">
        <w:t>Ping the IP address of the web server from PCs with connectivity issues.</w:t>
      </w:r>
    </w:p>
    <w:p w14:paraId="62562C6E" w14:textId="77777777" w:rsidR="00363335" w:rsidRPr="00BD4314" w:rsidRDefault="00363335" w:rsidP="00363335">
      <w:pPr>
        <w:pStyle w:val="Heading2"/>
      </w:pPr>
      <w:r w:rsidRPr="00BD4314">
        <w:t>Compare the DNS server information on the PCs.</w:t>
      </w:r>
    </w:p>
    <w:p w14:paraId="1EF36489" w14:textId="77777777" w:rsidR="00363335" w:rsidRPr="00BD4314" w:rsidRDefault="00363335" w:rsidP="00363335">
      <w:pPr>
        <w:pStyle w:val="Heading2"/>
      </w:pPr>
      <w:r w:rsidRPr="00BD4314">
        <w:t>Make any necessary configuration changes on the PCs.</w:t>
      </w:r>
    </w:p>
    <w:p w14:paraId="1B5FCDB8" w14:textId="7A6496CF" w:rsidR="00D42CB0" w:rsidRPr="00BD4314" w:rsidRDefault="00D42CB0" w:rsidP="00363335">
      <w:pPr>
        <w:pStyle w:val="ConfigWindow"/>
        <w:rPr>
          <w:color w:val="auto"/>
        </w:rPr>
      </w:pPr>
      <w:r w:rsidRPr="00BD4314">
        <w:rPr>
          <w:color w:val="auto"/>
        </w:rPr>
        <w:t>End of document</w:t>
      </w:r>
    </w:p>
    <w:sectPr w:rsidR="00D42CB0" w:rsidRPr="00BD4314" w:rsidSect="009C318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706F5" w14:textId="77777777" w:rsidR="00027CF1" w:rsidRDefault="00027CF1" w:rsidP="00710659">
      <w:pPr>
        <w:spacing w:after="0" w:line="240" w:lineRule="auto"/>
      </w:pPr>
      <w:r>
        <w:separator/>
      </w:r>
    </w:p>
    <w:p w14:paraId="1D32D493" w14:textId="77777777" w:rsidR="00027CF1" w:rsidRDefault="00027CF1"/>
  </w:endnote>
  <w:endnote w:type="continuationSeparator" w:id="0">
    <w:p w14:paraId="407DD0C3" w14:textId="77777777" w:rsidR="00027CF1" w:rsidRDefault="00027CF1" w:rsidP="00710659">
      <w:pPr>
        <w:spacing w:after="0" w:line="240" w:lineRule="auto"/>
      </w:pPr>
      <w:r>
        <w:continuationSeparator/>
      </w:r>
    </w:p>
    <w:p w14:paraId="35BE909F" w14:textId="77777777" w:rsidR="00027CF1" w:rsidRDefault="00027C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226B" w14:textId="31123198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A2EF7">
          <w:t>2016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61532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7845E" w14:textId="29B5AEDB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A2EF7">
          <w:t>2016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961532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9B7FA" w14:textId="77777777" w:rsidR="00027CF1" w:rsidRDefault="00027CF1" w:rsidP="00710659">
      <w:pPr>
        <w:spacing w:after="0" w:line="240" w:lineRule="auto"/>
      </w:pPr>
      <w:r>
        <w:separator/>
      </w:r>
    </w:p>
    <w:p w14:paraId="3DE3999C" w14:textId="77777777" w:rsidR="00027CF1" w:rsidRDefault="00027CF1"/>
  </w:footnote>
  <w:footnote w:type="continuationSeparator" w:id="0">
    <w:p w14:paraId="1B65EA9B" w14:textId="77777777" w:rsidR="00027CF1" w:rsidRDefault="00027CF1" w:rsidP="00710659">
      <w:pPr>
        <w:spacing w:after="0" w:line="240" w:lineRule="auto"/>
      </w:pPr>
      <w:r>
        <w:continuationSeparator/>
      </w:r>
    </w:p>
    <w:p w14:paraId="2FE5F674" w14:textId="77777777" w:rsidR="00027CF1" w:rsidRDefault="00027C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163F9C660A8841069288AC0B0D93371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1EFF79C" w14:textId="4784A546" w:rsidR="00926CB2" w:rsidRDefault="004A2EF7" w:rsidP="008402F2">
        <w:pPr>
          <w:pStyle w:val="PageHead"/>
        </w:pPr>
        <w:r>
          <w:t>Packet Tracer - Use the ping Command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E9B25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1A773C8" wp14:editId="5011A12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DB2A8146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F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7CF1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3B60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335"/>
    <w:rsid w:val="00363A23"/>
    <w:rsid w:val="0036440C"/>
    <w:rsid w:val="0036465A"/>
    <w:rsid w:val="00386D65"/>
    <w:rsid w:val="00390C38"/>
    <w:rsid w:val="00392748"/>
    <w:rsid w:val="00392C65"/>
    <w:rsid w:val="00392ED5"/>
    <w:rsid w:val="003A19DC"/>
    <w:rsid w:val="003A1B45"/>
    <w:rsid w:val="003A220C"/>
    <w:rsid w:val="003A50D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39A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2EF7"/>
    <w:rsid w:val="004A4ACD"/>
    <w:rsid w:val="004A506C"/>
    <w:rsid w:val="004A51D3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D52"/>
    <w:rsid w:val="00504ED4"/>
    <w:rsid w:val="00510639"/>
    <w:rsid w:val="00511791"/>
    <w:rsid w:val="005139BE"/>
    <w:rsid w:val="00514718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BA0"/>
    <w:rsid w:val="00596998"/>
    <w:rsid w:val="0059790F"/>
    <w:rsid w:val="005A6E62"/>
    <w:rsid w:val="005A70FA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7B91"/>
    <w:rsid w:val="0063346B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57131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3002"/>
    <w:rsid w:val="00824295"/>
    <w:rsid w:val="00827A65"/>
    <w:rsid w:val="00830473"/>
    <w:rsid w:val="008313F3"/>
    <w:rsid w:val="008402F2"/>
    <w:rsid w:val="00840469"/>
    <w:rsid w:val="008405BB"/>
    <w:rsid w:val="0084564F"/>
    <w:rsid w:val="00846265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1532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A6C23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831"/>
    <w:rsid w:val="00BB4D9B"/>
    <w:rsid w:val="00BB73FF"/>
    <w:rsid w:val="00BB7688"/>
    <w:rsid w:val="00BC7423"/>
    <w:rsid w:val="00BC7CAC"/>
    <w:rsid w:val="00BD4314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0EA8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2CB0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87C82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80570"/>
  <w15:docId w15:val="{BB1F4A07-3119-4EC8-9D93-EA200C0A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D42CB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D42CB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D42CB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39A"/>
    <w:pPr>
      <w:keepNext/>
      <w:spacing w:before="0" w:after="0" w:line="240" w:lineRule="auto"/>
      <w:ind w:left="720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477C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40339A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6333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D42CB0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1E3777"/>
    <w:rPr>
      <w:rFonts w:ascii="Arial" w:hAnsi="Arial"/>
      <w:b/>
      <w:sz w:val="20"/>
      <w:bdr w:val="none" w:sz="0" w:space="0" w:color="auto"/>
      <w:shd w:val="clear" w:color="auto" w:fill="F2F2F2" w:themeFill="background1" w:themeFillShade="F2"/>
    </w:rPr>
  </w:style>
  <w:style w:type="character" w:customStyle="1" w:styleId="Heading1Gray">
    <w:name w:val="Heading 1 Gray"/>
    <w:basedOn w:val="Heading1Char"/>
    <w:uiPriority w:val="1"/>
    <w:qFormat/>
    <w:rsid w:val="00C477C2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F2F2F2" w:themeFill="background1" w:themeFillShade="F2"/>
    </w:rPr>
  </w:style>
  <w:style w:type="paragraph" w:customStyle="1" w:styleId="SubStepNum">
    <w:name w:val="SubStep Num"/>
    <w:basedOn w:val="BodyTextL25"/>
    <w:qFormat/>
    <w:rsid w:val="00D42CB0"/>
    <w:pPr>
      <w:numPr>
        <w:ilvl w:val="3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E3777"/>
    <w:rPr>
      <w:rFonts w:ascii="Courier New" w:hAnsi="Courier New"/>
      <w:b/>
      <w:color w:val="auto"/>
      <w:sz w:val="20"/>
      <w:bdr w:val="none" w:sz="0" w:space="0" w:color="auto"/>
      <w:shd w:val="clear" w:color="auto" w:fill="F2F2F2" w:themeFill="background1" w:themeFillShade="F2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D42CB0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40339A"/>
    <w:rPr>
      <w:rFonts w:eastAsia="Times New Roman"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504D52"/>
  </w:style>
  <w:style w:type="paragraph" w:customStyle="1" w:styleId="TableAnswer">
    <w:name w:val="Table Answer"/>
    <w:basedOn w:val="TableText"/>
    <w:qFormat/>
    <w:rsid w:val="002F4100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NetEssentials\2.0\Activities\Lab_Template%20-%20IL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3F9C660A8841069288AC0B0D933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26D84-B772-4AF9-B627-7CC4E868E84B}"/>
      </w:docPartPr>
      <w:docPartBody>
        <w:p w:rsidR="00440B8E" w:rsidRDefault="00135D77">
          <w:pPr>
            <w:pStyle w:val="163F9C660A8841069288AC0B0D93371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77"/>
    <w:rsid w:val="00135D77"/>
    <w:rsid w:val="00440B8E"/>
    <w:rsid w:val="00BE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63F9C660A8841069288AC0B0D93371E">
    <w:name w:val="163F9C660A8841069288AC0B0D9337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</Template>
  <TotalTime>10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the ping Command</dc:title>
  <dc:creator>Rashad Long</dc:creator>
  <dc:description>2016</dc:description>
  <cp:lastModifiedBy>Rashad Long</cp:lastModifiedBy>
  <cp:revision>8</cp:revision>
  <dcterms:created xsi:type="dcterms:W3CDTF">2022-01-22T01:43:00Z</dcterms:created>
  <dcterms:modified xsi:type="dcterms:W3CDTF">2022-01-22T01:52:00Z</dcterms:modified>
</cp:coreProperties>
</file>